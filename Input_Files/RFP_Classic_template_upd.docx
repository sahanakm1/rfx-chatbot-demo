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F3180E" w14:textId="1B3AC46C" w:rsidR="004C3C77" w:rsidRPr="009D3A1B" w:rsidRDefault="004C3C77" w:rsidP="00E61B5D">
      <w:pPr>
        <w:rPr>
          <w:rStyle w:val="Hyperlink"/>
        </w:rPr>
      </w:pPr>
    </w:p>
    <w:tbl>
      <w:tblPr>
        <w:tblStyle w:val="TableGrid"/>
        <w:tblpPr w:leftFromText="180" w:rightFromText="180" w:vertAnchor="page" w:horzAnchor="margin" w:tblpY="3141"/>
        <w:tblW w:w="10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2"/>
      </w:tblGrid>
      <w:tr w:rsidR="00F0059B" w14:paraId="14711F96" w14:textId="77777777" w:rsidTr="00F0059B">
        <w:trPr>
          <w:trHeight w:hRule="exact" w:val="1848"/>
        </w:trPr>
        <w:tc>
          <w:tcPr>
            <w:tcW w:w="10752" w:type="dxa"/>
            <w:shd w:val="clear" w:color="auto" w:fill="auto"/>
            <w:tcMar>
              <w:left w:w="0" w:type="dxa"/>
              <w:right w:w="0" w:type="dxa"/>
            </w:tcMar>
          </w:tcPr>
          <w:sdt>
            <w:sdtPr>
              <w:rPr>
                <w:color w:val="0563C1" w:themeColor="hyperlink"/>
                <w:highlight w:val="yellow"/>
              </w:rPr>
              <w:alias w:val="Title"/>
              <w:tag w:val=""/>
              <w:id w:val="1252850375"/>
              <w:placeholder>
                <w:docPart w:val="C3CEF4ABAD982A4F951262A2ABACA008"/>
              </w:placeholder>
              <w:showingPlcHdr/>
              <w:dataBinding w:prefixMappings="xmlns:ns0='http://purl.org/dc/elements/1.1/' xmlns:ns1='http://schemas.openxmlformats.org/package/2006/metadata/core-properties' " w:xpath="/ns1:coreProperties[1]/ns0:title[1]" w:storeItemID="{6C3C8BC8-F283-45AE-878A-BAB7291924A1}"/>
              <w:text/>
            </w:sdtPr>
            <w:sdtEndPr/>
            <w:sdtContent>
              <w:p w14:paraId="02B166D1" w14:textId="56DC9251" w:rsidR="00F0059B" w:rsidRPr="00766254" w:rsidRDefault="00DD04CE" w:rsidP="00E61B5D">
                <w:pPr>
                  <w:pStyle w:val="Documenttitle"/>
                </w:pPr>
                <w:r w:rsidRPr="0022073A">
                  <w:rPr>
                    <w:rStyle w:val="PlaceholderText"/>
                  </w:rPr>
                  <w:t>[Title]</w:t>
                </w:r>
              </w:p>
            </w:sdtContent>
          </w:sdt>
          <w:p w14:paraId="6AC22036" w14:textId="77777777" w:rsidR="00F0059B" w:rsidRDefault="00F0059B" w:rsidP="00E61B5D">
            <w:pPr>
              <w:pStyle w:val="Documentdate"/>
              <w:rPr>
                <w:b/>
              </w:rPr>
            </w:pPr>
            <w:r>
              <w:rPr>
                <w:b/>
              </w:rPr>
              <w:t>Request for Proposal</w:t>
            </w:r>
          </w:p>
          <w:p w14:paraId="345AB1FA" w14:textId="77777777" w:rsidR="00F0059B" w:rsidRDefault="00F0059B" w:rsidP="00E61B5D">
            <w:pPr>
              <w:pStyle w:val="Documentdate"/>
              <w:rPr>
                <w:b/>
              </w:rPr>
            </w:pPr>
          </w:p>
          <w:p w14:paraId="166AA60E" w14:textId="77777777" w:rsidR="00F0059B" w:rsidRPr="00C90C31" w:rsidRDefault="00F0059B" w:rsidP="00E61B5D">
            <w:pPr>
              <w:pStyle w:val="Documentdate"/>
            </w:pPr>
            <w:r w:rsidRPr="00F942E7">
              <w:rPr>
                <w:highlight w:val="yellow"/>
              </w:rPr>
              <w:t>Month 2020</w:t>
            </w:r>
          </w:p>
        </w:tc>
      </w:tr>
    </w:tbl>
    <w:p w14:paraId="626C72B9" w14:textId="0BBD0248" w:rsidR="00FA77CC" w:rsidRPr="00FA77CC" w:rsidRDefault="00261E0F" w:rsidP="00E61B5D">
      <w:pPr>
        <w:rPr>
          <w:rStyle w:val="HeadingGeorgiaChar"/>
          <w:rFonts w:asciiTheme="minorHAnsi" w:eastAsiaTheme="minorHAnsi" w:hAnsiTheme="minorHAnsi" w:cstheme="minorBidi"/>
          <w:color w:val="auto"/>
          <w:kern w:val="0"/>
          <w:sz w:val="22"/>
          <w:szCs w:val="22"/>
          <w:lang w:val="en-GB" w:eastAsia="en-US"/>
          <w14:ligatures w14:val="none"/>
          <w14:cntxtAlts w14:val="0"/>
        </w:rPr>
      </w:pPr>
      <w:r>
        <w:rPr>
          <w:rFonts w:asciiTheme="majorHAnsi" w:hAnsiTheme="majorHAnsi" w:cs="Arial (Titres)"/>
          <w:noProof/>
          <w:spacing w:val="60"/>
          <w:lang w:val="en-US"/>
        </w:rPr>
        <w:drawing>
          <wp:anchor distT="0" distB="0" distL="114300" distR="114300" simplePos="0" relativeHeight="251724288" behindDoc="0" locked="1" layoutInCell="1" allowOverlap="1" wp14:anchorId="6D0D4890" wp14:editId="03236DF0">
            <wp:simplePos x="0" y="0"/>
            <wp:positionH relativeFrom="column">
              <wp:posOffset>0</wp:posOffset>
            </wp:positionH>
            <wp:positionV relativeFrom="page">
              <wp:posOffset>3208020</wp:posOffset>
            </wp:positionV>
            <wp:extent cx="6757035" cy="5852160"/>
            <wp:effectExtent l="0" t="0" r="0" b="2540"/>
            <wp:wrapNone/>
            <wp:docPr id="9" name="Image 9" descr="Une image contenant extérieur, plane, nature, crépuscu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extérieur, plane, nature, crépuscule&#10;&#10;Description générée automatiquement"/>
                    <pic:cNvPicPr/>
                  </pic:nvPicPr>
                  <pic:blipFill rotWithShape="1">
                    <a:blip r:embed="rId11" cstate="print">
                      <a:extLst>
                        <a:ext uri="{28A0092B-C50C-407E-A947-70E740481C1C}">
                          <a14:useLocalDpi xmlns:a14="http://schemas.microsoft.com/office/drawing/2010/main" val="0"/>
                        </a:ext>
                      </a:extLst>
                    </a:blip>
                    <a:srcRect t="13388"/>
                    <a:stretch/>
                  </pic:blipFill>
                  <pic:spPr bwMode="auto">
                    <a:xfrm>
                      <a:off x="0" y="0"/>
                      <a:ext cx="6757035" cy="585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77CC" w:rsidRPr="1C9CED9A">
        <w:rPr>
          <w:rStyle w:val="HeadingGeorgiaChar"/>
          <w:rFonts w:asciiTheme="majorHAnsi" w:eastAsiaTheme="minorEastAsia" w:hAnsiTheme="majorHAnsi" w:cs="Arial (Titres)"/>
          <w:color w:val="auto"/>
          <w:spacing w:val="60"/>
        </w:rPr>
        <w:br w:type="page"/>
      </w:r>
    </w:p>
    <w:p w14:paraId="2E814D0F" w14:textId="3FA09BEB" w:rsidR="00B30EDC" w:rsidRPr="00FA77CC" w:rsidRDefault="00FA77CC" w:rsidP="00E61B5D">
      <w:pPr>
        <w:pStyle w:val="Heading"/>
        <w:spacing w:line="500" w:lineRule="exact"/>
        <w:ind w:left="709"/>
        <w:rPr>
          <w:rFonts w:asciiTheme="majorHAnsi" w:hAnsiTheme="majorHAnsi" w:cs="Arial (Titres)"/>
          <w:color w:val="auto"/>
          <w:spacing w:val="60"/>
          <w:lang w:val="en-US"/>
          <w14:ligatures w14:val="none"/>
        </w:rPr>
      </w:pPr>
      <w:r w:rsidRPr="00FA77CC">
        <w:rPr>
          <w:rStyle w:val="HeadingGeorgiaChar"/>
          <w:rFonts w:asciiTheme="majorHAnsi" w:hAnsiTheme="majorHAnsi" w:cs="Arial (Titres)"/>
          <w:color w:val="auto"/>
          <w:spacing w:val="60"/>
        </w:rPr>
        <w:lastRenderedPageBreak/>
        <w:t xml:space="preserve">CONFIDENTIALITY NOTICE </w:t>
      </w:r>
      <w:r>
        <w:rPr>
          <w:rStyle w:val="HeadingGeorgiaChar"/>
          <w:rFonts w:asciiTheme="majorHAnsi" w:hAnsiTheme="majorHAnsi" w:cs="Arial (Titres)"/>
          <w:color w:val="auto"/>
          <w:spacing w:val="60"/>
        </w:rPr>
        <w:br/>
      </w:r>
      <w:r w:rsidRPr="00FA77CC">
        <w:rPr>
          <w:rStyle w:val="HeadingGeorgiaChar"/>
          <w:rFonts w:asciiTheme="majorHAnsi" w:hAnsiTheme="majorHAnsi" w:cs="Arial (Titres)"/>
          <w:color w:val="auto"/>
          <w:spacing w:val="60"/>
        </w:rPr>
        <w:t>AND DISCLAIMER</w:t>
      </w:r>
    </w:p>
    <w:p w14:paraId="3175FA9D" w14:textId="77777777" w:rsidR="00B30EDC" w:rsidRPr="00E368EB" w:rsidRDefault="00B30EDC" w:rsidP="00E61B5D">
      <w:pPr>
        <w:spacing w:after="0" w:line="240" w:lineRule="auto"/>
        <w:rPr>
          <w:rFonts w:eastAsia="Times New Roman" w:cs="Arial"/>
        </w:rPr>
      </w:pPr>
    </w:p>
    <w:p w14:paraId="161C1B6D" w14:textId="77777777" w:rsidR="000C0914" w:rsidRPr="00FA77CC" w:rsidRDefault="000C0914" w:rsidP="00E61B5D">
      <w:pPr>
        <w:ind w:left="709" w:right="1633"/>
        <w:rPr>
          <w:sz w:val="20"/>
          <w:szCs w:val="20"/>
        </w:rPr>
      </w:pPr>
      <w:r w:rsidRPr="00FA77CC">
        <w:rPr>
          <w:sz w:val="20"/>
          <w:szCs w:val="20"/>
        </w:rPr>
        <w:t xml:space="preserve">The terms of this Request for Proposal (RFP) and all other information provided by JTI in connection with this initiative must be treated as </w:t>
      </w:r>
      <w:r w:rsidRPr="00FA77CC">
        <w:rPr>
          <w:b/>
          <w:sz w:val="20"/>
          <w:szCs w:val="20"/>
        </w:rPr>
        <w:t>strictly confidential and proprietary</w:t>
      </w:r>
      <w:r w:rsidRPr="00FA77CC">
        <w:rPr>
          <w:sz w:val="20"/>
          <w:szCs w:val="20"/>
        </w:rPr>
        <w:t xml:space="preserve">. All data, business information, or other documents prepared are to be used solely for the purpose of responding to this inquiry. Access shall not be granted to third parties except upon </w:t>
      </w:r>
      <w:r w:rsidRPr="00FA77CC">
        <w:rPr>
          <w:b/>
          <w:sz w:val="20"/>
          <w:szCs w:val="20"/>
        </w:rPr>
        <w:t>prior written consent</w:t>
      </w:r>
      <w:r w:rsidRPr="00FA77CC">
        <w:rPr>
          <w:sz w:val="20"/>
          <w:szCs w:val="20"/>
        </w:rPr>
        <w:t xml:space="preserve"> of JTI and upon the written agreement of the intended recipient to treat the same as confidential. We may request, at any time, that all or part of our material be returned or destroyed. The unauthorised disclosure of the RFP or any part, or failure to observe other requirements contained in this document will result in your immediate disqualification from further consideration as a bidder.</w:t>
      </w:r>
    </w:p>
    <w:p w14:paraId="4F54D586" w14:textId="782EC5ED" w:rsidR="000C0914" w:rsidRPr="00FA77CC" w:rsidRDefault="000C0914" w:rsidP="00E61B5D">
      <w:pPr>
        <w:ind w:left="709" w:right="1633"/>
        <w:rPr>
          <w:sz w:val="20"/>
          <w:szCs w:val="20"/>
        </w:rPr>
      </w:pPr>
      <w:r w:rsidRPr="00FA77CC">
        <w:rPr>
          <w:sz w:val="20"/>
          <w:szCs w:val="20"/>
        </w:rPr>
        <w:t xml:space="preserve">In submitting a proposal, your company agrees that all materials associated with, attached to, </w:t>
      </w:r>
      <w:r w:rsidR="00B66425">
        <w:rPr>
          <w:sz w:val="20"/>
          <w:szCs w:val="20"/>
        </w:rPr>
        <w:br/>
      </w:r>
      <w:r w:rsidRPr="00FA77CC">
        <w:rPr>
          <w:sz w:val="20"/>
          <w:szCs w:val="20"/>
        </w:rPr>
        <w:t xml:space="preserve">or referenced by your proposal may be incorporated into any subsequent contractual agreements between your company and JTI. All costs associated with the development and delivery of </w:t>
      </w:r>
      <w:r w:rsidR="00B66425">
        <w:rPr>
          <w:sz w:val="20"/>
          <w:szCs w:val="20"/>
        </w:rPr>
        <w:br/>
      </w:r>
      <w:r w:rsidRPr="00FA77CC">
        <w:rPr>
          <w:sz w:val="20"/>
          <w:szCs w:val="20"/>
        </w:rPr>
        <w:t xml:space="preserve">a proposal </w:t>
      </w:r>
      <w:proofErr w:type="gramStart"/>
      <w:r w:rsidRPr="00FA77CC">
        <w:rPr>
          <w:sz w:val="20"/>
          <w:szCs w:val="20"/>
        </w:rPr>
        <w:t>are</w:t>
      </w:r>
      <w:proofErr w:type="gramEnd"/>
      <w:r w:rsidRPr="00FA77CC">
        <w:rPr>
          <w:sz w:val="20"/>
          <w:szCs w:val="20"/>
        </w:rPr>
        <w:t xml:space="preserve"> to be borne by the bidder and shall not be reimbursed in any manner by JTI.</w:t>
      </w:r>
    </w:p>
    <w:p w14:paraId="049066FA" w14:textId="356C15AD" w:rsidR="000C0914" w:rsidRPr="00FA77CC" w:rsidRDefault="000C0914" w:rsidP="00E61B5D">
      <w:pPr>
        <w:ind w:left="709" w:right="1633"/>
        <w:rPr>
          <w:sz w:val="20"/>
          <w:szCs w:val="20"/>
        </w:rPr>
      </w:pPr>
      <w:r w:rsidRPr="00FA77CC">
        <w:rPr>
          <w:sz w:val="20"/>
          <w:szCs w:val="20"/>
        </w:rPr>
        <w:t>The submission of such a proposal in no way obligates JTI to any bidder and JTI reserves the right to reject any or all bids, in part or in total, to accept any bid if considered best for JTI's interest, and to waive any informalities and minor irregularity in bids received. Your response to this RFP indicates your understanding that this is not a contract or offer of business by JTI and does not give the successful bidder or bidders any measure of exclusivity.</w:t>
      </w:r>
      <w:r w:rsidR="00ED3133" w:rsidRPr="00FA77CC">
        <w:rPr>
          <w:sz w:val="20"/>
          <w:szCs w:val="20"/>
        </w:rPr>
        <w:t xml:space="preserve"> All information and documents submitted </w:t>
      </w:r>
      <w:r w:rsidR="00B66425">
        <w:rPr>
          <w:sz w:val="20"/>
          <w:szCs w:val="20"/>
        </w:rPr>
        <w:br/>
      </w:r>
      <w:r w:rsidR="00ED3133" w:rsidRPr="00FA77CC">
        <w:rPr>
          <w:sz w:val="20"/>
          <w:szCs w:val="20"/>
        </w:rPr>
        <w:t xml:space="preserve">by your company will become the property of JTI, and none will be returned. </w:t>
      </w:r>
    </w:p>
    <w:p w14:paraId="32CB2A83" w14:textId="0E885C00" w:rsidR="000C0914" w:rsidRPr="00FA77CC" w:rsidRDefault="000C0914" w:rsidP="00E61B5D">
      <w:pPr>
        <w:ind w:left="709" w:right="1633"/>
        <w:rPr>
          <w:sz w:val="20"/>
          <w:szCs w:val="20"/>
        </w:rPr>
      </w:pPr>
      <w:r w:rsidRPr="00FA77CC">
        <w:rPr>
          <w:sz w:val="20"/>
          <w:szCs w:val="20"/>
        </w:rPr>
        <w:t xml:space="preserve">JTI makes no warranty or representation that any information provided by JTI is complete or accurate. All such information is provided only </w:t>
      </w:r>
      <w:proofErr w:type="gramStart"/>
      <w:r w:rsidRPr="00FA77CC">
        <w:rPr>
          <w:sz w:val="20"/>
          <w:szCs w:val="20"/>
        </w:rPr>
        <w:t>so as to</w:t>
      </w:r>
      <w:proofErr w:type="gramEnd"/>
      <w:r w:rsidRPr="00FA77CC">
        <w:rPr>
          <w:sz w:val="20"/>
          <w:szCs w:val="20"/>
        </w:rPr>
        <w:t xml:space="preserve"> indicate the scope of JTI’s requirements. </w:t>
      </w:r>
      <w:r w:rsidR="00B66425">
        <w:rPr>
          <w:sz w:val="20"/>
          <w:szCs w:val="20"/>
        </w:rPr>
        <w:br/>
      </w:r>
      <w:r w:rsidRPr="00FA77CC">
        <w:rPr>
          <w:sz w:val="20"/>
          <w:szCs w:val="20"/>
        </w:rPr>
        <w:t xml:space="preserve">You are solely responsible to undertake whatever investigation and due diligence you consider appropriate </w:t>
      </w:r>
      <w:proofErr w:type="gramStart"/>
      <w:r w:rsidRPr="00FA77CC">
        <w:rPr>
          <w:sz w:val="20"/>
          <w:szCs w:val="20"/>
        </w:rPr>
        <w:t>in order to</w:t>
      </w:r>
      <w:proofErr w:type="gramEnd"/>
      <w:r w:rsidRPr="00FA77CC">
        <w:rPr>
          <w:sz w:val="20"/>
          <w:szCs w:val="20"/>
        </w:rPr>
        <w:t xml:space="preserve"> verify the accuracy of any information provided to you.</w:t>
      </w:r>
    </w:p>
    <w:p w14:paraId="372AA514" w14:textId="77777777" w:rsidR="000C0914" w:rsidRPr="00FA77CC" w:rsidRDefault="000C0914" w:rsidP="00E61B5D">
      <w:pPr>
        <w:ind w:left="709" w:right="1633"/>
        <w:rPr>
          <w:sz w:val="20"/>
          <w:szCs w:val="20"/>
        </w:rPr>
      </w:pPr>
      <w:r w:rsidRPr="00FA77CC">
        <w:rPr>
          <w:sz w:val="20"/>
          <w:szCs w:val="20"/>
        </w:rPr>
        <w:t>JTI reserves the right to:</w:t>
      </w:r>
    </w:p>
    <w:p w14:paraId="7A0BC0A9" w14:textId="77777777" w:rsidR="000C0914" w:rsidRPr="00FA77CC" w:rsidRDefault="000C0914" w:rsidP="00D84AAD">
      <w:pPr>
        <w:numPr>
          <w:ilvl w:val="1"/>
          <w:numId w:val="30"/>
        </w:numPr>
        <w:ind w:left="993" w:right="1633" w:hanging="284"/>
        <w:rPr>
          <w:sz w:val="20"/>
          <w:szCs w:val="20"/>
        </w:rPr>
      </w:pPr>
      <w:r w:rsidRPr="00FA77CC">
        <w:rPr>
          <w:sz w:val="20"/>
          <w:szCs w:val="20"/>
        </w:rPr>
        <w:t xml:space="preserve">Reject </w:t>
      </w:r>
      <w:proofErr w:type="gramStart"/>
      <w:r w:rsidRPr="00FA77CC">
        <w:rPr>
          <w:sz w:val="20"/>
          <w:szCs w:val="20"/>
        </w:rPr>
        <w:t>any</w:t>
      </w:r>
      <w:r w:rsidR="00ED3133" w:rsidRPr="00FA77CC">
        <w:rPr>
          <w:sz w:val="20"/>
          <w:szCs w:val="20"/>
        </w:rPr>
        <w:t xml:space="preserve"> and all</w:t>
      </w:r>
      <w:proofErr w:type="gramEnd"/>
      <w:r w:rsidRPr="00FA77CC">
        <w:rPr>
          <w:sz w:val="20"/>
          <w:szCs w:val="20"/>
        </w:rPr>
        <w:t xml:space="preserve"> proposal</w:t>
      </w:r>
      <w:r w:rsidR="00ED3133" w:rsidRPr="00FA77CC">
        <w:rPr>
          <w:sz w:val="20"/>
          <w:szCs w:val="20"/>
        </w:rPr>
        <w:t>s</w:t>
      </w:r>
      <w:r w:rsidRPr="00FA77CC">
        <w:rPr>
          <w:sz w:val="20"/>
          <w:szCs w:val="20"/>
        </w:rPr>
        <w:t xml:space="preserve"> without obligation or liability to the potential supplier</w:t>
      </w:r>
      <w:r w:rsidR="00ED3133" w:rsidRPr="00FA77CC">
        <w:rPr>
          <w:sz w:val="20"/>
          <w:szCs w:val="20"/>
        </w:rPr>
        <w:t>s</w:t>
      </w:r>
      <w:r w:rsidRPr="00FA77CC">
        <w:rPr>
          <w:sz w:val="20"/>
          <w:szCs w:val="20"/>
        </w:rPr>
        <w:t>.</w:t>
      </w:r>
    </w:p>
    <w:p w14:paraId="08B15487" w14:textId="77777777" w:rsidR="000C0F40" w:rsidRPr="00FA77CC" w:rsidRDefault="000C0F40" w:rsidP="00D84AAD">
      <w:pPr>
        <w:numPr>
          <w:ilvl w:val="1"/>
          <w:numId w:val="30"/>
        </w:numPr>
        <w:ind w:left="993" w:right="1633" w:hanging="284"/>
        <w:rPr>
          <w:sz w:val="20"/>
          <w:szCs w:val="20"/>
        </w:rPr>
      </w:pPr>
      <w:r w:rsidRPr="00FA77CC">
        <w:rPr>
          <w:sz w:val="20"/>
          <w:szCs w:val="20"/>
        </w:rPr>
        <w:t xml:space="preserve">Withdraw this RFP at any time before or after submission of bids, </w:t>
      </w:r>
      <w:r w:rsidRPr="007126D8">
        <w:rPr>
          <w:sz w:val="20"/>
          <w:szCs w:val="20"/>
        </w:rPr>
        <w:t>providing written notice to all involved parties</w:t>
      </w:r>
      <w:r w:rsidRPr="00FA77CC">
        <w:rPr>
          <w:sz w:val="20"/>
          <w:szCs w:val="20"/>
        </w:rPr>
        <w:t>.</w:t>
      </w:r>
    </w:p>
    <w:p w14:paraId="35B3DA98" w14:textId="77777777" w:rsidR="000C0F40" w:rsidRPr="00FA77CC" w:rsidRDefault="000C0F40" w:rsidP="00D84AAD">
      <w:pPr>
        <w:numPr>
          <w:ilvl w:val="1"/>
          <w:numId w:val="30"/>
        </w:numPr>
        <w:ind w:left="993" w:right="1633" w:hanging="284"/>
        <w:rPr>
          <w:sz w:val="20"/>
          <w:szCs w:val="20"/>
        </w:rPr>
      </w:pPr>
      <w:r w:rsidRPr="00FA77CC">
        <w:rPr>
          <w:sz w:val="20"/>
          <w:szCs w:val="20"/>
        </w:rPr>
        <w:t>Modify the evaluation procedure described in this RFP</w:t>
      </w:r>
      <w:r>
        <w:rPr>
          <w:sz w:val="20"/>
          <w:szCs w:val="20"/>
        </w:rPr>
        <w:t xml:space="preserve"> </w:t>
      </w:r>
      <w:r w:rsidRPr="007126D8">
        <w:rPr>
          <w:sz w:val="20"/>
          <w:szCs w:val="20"/>
        </w:rPr>
        <w:t>with prior written notice to all involved parties</w:t>
      </w:r>
      <w:r>
        <w:rPr>
          <w:sz w:val="20"/>
          <w:szCs w:val="20"/>
        </w:rPr>
        <w:t>.</w:t>
      </w:r>
    </w:p>
    <w:p w14:paraId="26FECC95" w14:textId="77777777" w:rsidR="000C0914" w:rsidRPr="00FA77CC" w:rsidRDefault="000C0914" w:rsidP="00D84AAD">
      <w:pPr>
        <w:numPr>
          <w:ilvl w:val="1"/>
          <w:numId w:val="30"/>
        </w:numPr>
        <w:ind w:left="993" w:right="1633" w:hanging="284"/>
        <w:rPr>
          <w:sz w:val="20"/>
          <w:szCs w:val="20"/>
        </w:rPr>
      </w:pPr>
      <w:r w:rsidRPr="00FA77CC">
        <w:rPr>
          <w:sz w:val="20"/>
          <w:szCs w:val="20"/>
        </w:rPr>
        <w:t>Accept other than the lowest priced offer.</w:t>
      </w:r>
    </w:p>
    <w:p w14:paraId="17FB2B40" w14:textId="77777777" w:rsidR="00ED3133" w:rsidRPr="00FA77CC" w:rsidRDefault="00ED3133" w:rsidP="00D84AAD">
      <w:pPr>
        <w:numPr>
          <w:ilvl w:val="1"/>
          <w:numId w:val="30"/>
        </w:numPr>
        <w:ind w:left="993" w:right="1633" w:hanging="284"/>
        <w:rPr>
          <w:sz w:val="20"/>
          <w:szCs w:val="20"/>
        </w:rPr>
      </w:pPr>
      <w:r w:rsidRPr="00FA77CC">
        <w:rPr>
          <w:sz w:val="20"/>
          <w:szCs w:val="20"/>
        </w:rPr>
        <w:t>Negotiate with one or more participants.</w:t>
      </w:r>
    </w:p>
    <w:p w14:paraId="19B6F5CB" w14:textId="77777777" w:rsidR="000C0914" w:rsidRPr="00FA77CC" w:rsidRDefault="000C0914" w:rsidP="00D84AAD">
      <w:pPr>
        <w:numPr>
          <w:ilvl w:val="1"/>
          <w:numId w:val="30"/>
        </w:numPr>
        <w:ind w:left="993" w:right="1633" w:hanging="284"/>
        <w:rPr>
          <w:sz w:val="20"/>
          <w:szCs w:val="20"/>
        </w:rPr>
      </w:pPr>
      <w:r w:rsidRPr="00FA77CC">
        <w:rPr>
          <w:sz w:val="20"/>
          <w:szCs w:val="20"/>
        </w:rPr>
        <w:t xml:space="preserve">Award a contract </w:t>
      </w:r>
      <w:proofErr w:type="gramStart"/>
      <w:r w:rsidRPr="00FA77CC">
        <w:rPr>
          <w:sz w:val="20"/>
          <w:szCs w:val="20"/>
        </w:rPr>
        <w:t>on the basis of</w:t>
      </w:r>
      <w:proofErr w:type="gramEnd"/>
      <w:r w:rsidRPr="00FA77CC">
        <w:rPr>
          <w:sz w:val="20"/>
          <w:szCs w:val="20"/>
        </w:rPr>
        <w:t xml:space="preserve"> initial offers received, without discussions or requests for best and final offers.</w:t>
      </w:r>
    </w:p>
    <w:p w14:paraId="1B00216C" w14:textId="77777777" w:rsidR="000C0914" w:rsidRPr="00FA77CC" w:rsidRDefault="000C0914" w:rsidP="00D84AAD">
      <w:pPr>
        <w:numPr>
          <w:ilvl w:val="1"/>
          <w:numId w:val="30"/>
        </w:numPr>
        <w:ind w:left="993" w:right="1633" w:hanging="284"/>
        <w:rPr>
          <w:sz w:val="20"/>
          <w:szCs w:val="20"/>
        </w:rPr>
      </w:pPr>
      <w:r w:rsidRPr="00FA77CC">
        <w:rPr>
          <w:sz w:val="20"/>
          <w:szCs w:val="20"/>
        </w:rPr>
        <w:t>Decide not to award any contract to any supplier responding to this RFP.</w:t>
      </w:r>
    </w:p>
    <w:p w14:paraId="6F0EFA4F" w14:textId="77777777" w:rsidR="00ED3133" w:rsidRPr="00FA77CC" w:rsidRDefault="00ED3133" w:rsidP="00D84AAD">
      <w:pPr>
        <w:numPr>
          <w:ilvl w:val="1"/>
          <w:numId w:val="30"/>
        </w:numPr>
        <w:ind w:left="993" w:right="1633" w:hanging="284"/>
        <w:rPr>
          <w:sz w:val="20"/>
          <w:szCs w:val="20"/>
        </w:rPr>
      </w:pPr>
      <w:r w:rsidRPr="00FA77CC">
        <w:rPr>
          <w:sz w:val="20"/>
          <w:szCs w:val="20"/>
        </w:rPr>
        <w:t>Award a contract to one or more suppliers.</w:t>
      </w:r>
    </w:p>
    <w:p w14:paraId="661A6808" w14:textId="6D607B7B" w:rsidR="00B30EDC" w:rsidRPr="00C3187B" w:rsidRDefault="000C0914" w:rsidP="00D84AAD">
      <w:pPr>
        <w:numPr>
          <w:ilvl w:val="1"/>
          <w:numId w:val="30"/>
        </w:numPr>
        <w:ind w:left="993" w:right="1633" w:hanging="284"/>
        <w:rPr>
          <w:sz w:val="20"/>
          <w:szCs w:val="20"/>
        </w:rPr>
        <w:sectPr w:rsidR="00B30EDC" w:rsidRPr="00C3187B" w:rsidSect="0069173C">
          <w:headerReference w:type="even" r:id="rId12"/>
          <w:headerReference w:type="default" r:id="rId13"/>
          <w:footerReference w:type="even" r:id="rId14"/>
          <w:footerReference w:type="default" r:id="rId15"/>
          <w:headerReference w:type="first" r:id="rId16"/>
          <w:footerReference w:type="first" r:id="rId17"/>
          <w:pgSz w:w="11906" w:h="16838" w:code="9"/>
          <w:pgMar w:top="1702" w:right="0" w:bottom="878" w:left="634" w:header="737" w:footer="624" w:gutter="0"/>
          <w:cols w:space="708"/>
          <w:titlePg/>
          <w:docGrid w:linePitch="360"/>
        </w:sectPr>
      </w:pPr>
      <w:r w:rsidRPr="00FA77CC">
        <w:rPr>
          <w:sz w:val="20"/>
          <w:szCs w:val="20"/>
        </w:rPr>
        <w:t>Award its total requirements to one supplier or apportion those requirements among two or more suppliers as JTI may deem</w:t>
      </w:r>
      <w:r w:rsidR="00B30EDC" w:rsidRPr="00FA77CC">
        <w:rPr>
          <w:sz w:val="20"/>
          <w:szCs w:val="20"/>
        </w:rPr>
        <w:t>.</w:t>
      </w:r>
    </w:p>
    <w:p w14:paraId="31C832BB" w14:textId="30CDF8EC" w:rsidR="008B3AF5" w:rsidRPr="008B3AF5" w:rsidRDefault="00320AB9" w:rsidP="1C9CED9A">
      <w:pPr>
        <w:rPr>
          <w:rFonts w:cs="Times New Roman (Titres CS)"/>
          <w:color w:val="000000" w:themeColor="text1"/>
          <w:spacing w:val="60"/>
          <w:sz w:val="46"/>
          <w:szCs w:val="46"/>
        </w:rPr>
      </w:pPr>
      <w:r w:rsidRPr="1C9CED9A">
        <w:rPr>
          <w:rFonts w:cs="Times New Roman (Titres CS)"/>
          <w:color w:val="000000" w:themeColor="text1"/>
          <w:spacing w:val="60"/>
          <w:sz w:val="46"/>
          <w:szCs w:val="46"/>
        </w:rPr>
        <w:lastRenderedPageBreak/>
        <w:t>CONTENTS</w:t>
      </w:r>
      <w:r w:rsidR="00707E70">
        <w:rPr>
          <w:noProof/>
        </w:rPr>
        <mc:AlternateContent>
          <mc:Choice Requires="wps">
            <w:drawing>
              <wp:inline distT="0" distB="0" distL="114300" distR="114300" wp14:anchorId="2BFE68EA" wp14:editId="620D8E5F">
                <wp:extent cx="5670229" cy="5918846"/>
                <wp:effectExtent l="0" t="0" r="6985" b="12065"/>
                <wp:docPr id="1857002209"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70229" cy="5918846"/>
                        </a:xfrm>
                        <a:custGeom>
                          <a:avLst/>
                          <a:gdLst>
                            <a:gd name="T0" fmla="+- 0 9741 6463"/>
                            <a:gd name="T1" fmla="*/ T0 w 3279"/>
                            <a:gd name="T2" fmla="+- 0 10259 546"/>
                            <a:gd name="T3" fmla="*/ 10259 h 9714"/>
                            <a:gd name="T4" fmla="+- 0 9741 6463"/>
                            <a:gd name="T5" fmla="*/ T4 w 3279"/>
                            <a:gd name="T6" fmla="+- 0 2086 546"/>
                            <a:gd name="T7" fmla="*/ 2086 h 9714"/>
                            <a:gd name="T8" fmla="+- 0 9682 6463"/>
                            <a:gd name="T9" fmla="*/ T8 w 3279"/>
                            <a:gd name="T10" fmla="+- 0 2065 546"/>
                            <a:gd name="T11" fmla="*/ 2065 h 9714"/>
                            <a:gd name="T12" fmla="+- 0 9630 6463"/>
                            <a:gd name="T13" fmla="*/ T12 w 3279"/>
                            <a:gd name="T14" fmla="+- 0 2035 546"/>
                            <a:gd name="T15" fmla="*/ 2035 h 9714"/>
                            <a:gd name="T16" fmla="+- 0 9586 6463"/>
                            <a:gd name="T17" fmla="*/ T16 w 3279"/>
                            <a:gd name="T18" fmla="+- 0 1994 546"/>
                            <a:gd name="T19" fmla="*/ 1994 h 9714"/>
                            <a:gd name="T20" fmla="+- 0 9550 6463"/>
                            <a:gd name="T21" fmla="*/ T20 w 3279"/>
                            <a:gd name="T22" fmla="+- 0 1945 546"/>
                            <a:gd name="T23" fmla="*/ 1945 h 9714"/>
                            <a:gd name="T24" fmla="+- 0 9520 6463"/>
                            <a:gd name="T25" fmla="*/ T24 w 3279"/>
                            <a:gd name="T26" fmla="+- 0 1871 546"/>
                            <a:gd name="T27" fmla="*/ 1871 h 9714"/>
                            <a:gd name="T28" fmla="+- 0 9510 6463"/>
                            <a:gd name="T29" fmla="*/ T28 w 3279"/>
                            <a:gd name="T30" fmla="+- 0 1792 546"/>
                            <a:gd name="T31" fmla="*/ 1792 h 9714"/>
                            <a:gd name="T32" fmla="+- 0 9520 6463"/>
                            <a:gd name="T33" fmla="*/ T32 w 3279"/>
                            <a:gd name="T34" fmla="+- 0 1713 546"/>
                            <a:gd name="T35" fmla="*/ 1713 h 9714"/>
                            <a:gd name="T36" fmla="+- 0 9551 6463"/>
                            <a:gd name="T37" fmla="*/ T36 w 3279"/>
                            <a:gd name="T38" fmla="+- 0 1639 546"/>
                            <a:gd name="T39" fmla="*/ 1639 h 9714"/>
                            <a:gd name="T40" fmla="+- 0 9599 6463"/>
                            <a:gd name="T41" fmla="*/ T40 w 3279"/>
                            <a:gd name="T42" fmla="+- 0 1576 546"/>
                            <a:gd name="T43" fmla="*/ 1576 h 9714"/>
                            <a:gd name="T44" fmla="+- 0 9663 6463"/>
                            <a:gd name="T45" fmla="*/ T44 w 3279"/>
                            <a:gd name="T46" fmla="+- 0 1528 546"/>
                            <a:gd name="T47" fmla="*/ 1528 h 9714"/>
                            <a:gd name="T48" fmla="+- 0 9719 6463"/>
                            <a:gd name="T49" fmla="*/ T48 w 3279"/>
                            <a:gd name="T50" fmla="+- 0 1504 546"/>
                            <a:gd name="T51" fmla="*/ 1504 h 9714"/>
                            <a:gd name="T52" fmla="+- 0 9741 6463"/>
                            <a:gd name="T53" fmla="*/ T52 w 3279"/>
                            <a:gd name="T54" fmla="+- 0 1498 546"/>
                            <a:gd name="T55" fmla="*/ 1498 h 9714"/>
                            <a:gd name="T56" fmla="+- 0 9741 6463"/>
                            <a:gd name="T57" fmla="*/ T56 w 3279"/>
                            <a:gd name="T58" fmla="+- 0 1173 546"/>
                            <a:gd name="T59" fmla="*/ 1173 h 9714"/>
                            <a:gd name="T60" fmla="+- 0 9360 6463"/>
                            <a:gd name="T61" fmla="*/ T60 w 3279"/>
                            <a:gd name="T62" fmla="+- 0 958 546"/>
                            <a:gd name="T63" fmla="*/ 958 h 9714"/>
                            <a:gd name="T64" fmla="+- 0 9367 6463"/>
                            <a:gd name="T65" fmla="*/ T64 w 3279"/>
                            <a:gd name="T66" fmla="+- 0 950 546"/>
                            <a:gd name="T67" fmla="*/ 950 h 9714"/>
                            <a:gd name="T68" fmla="+- 0 9374 6463"/>
                            <a:gd name="T69" fmla="*/ T68 w 3279"/>
                            <a:gd name="T70" fmla="+- 0 941 546"/>
                            <a:gd name="T71" fmla="*/ 941 h 9714"/>
                            <a:gd name="T72" fmla="+- 0 9402 6463"/>
                            <a:gd name="T73" fmla="*/ T72 w 3279"/>
                            <a:gd name="T74" fmla="+- 0 886 546"/>
                            <a:gd name="T75" fmla="*/ 886 h 9714"/>
                            <a:gd name="T76" fmla="+- 0 9410 6463"/>
                            <a:gd name="T77" fmla="*/ T76 w 3279"/>
                            <a:gd name="T78" fmla="+- 0 819 546"/>
                            <a:gd name="T79" fmla="*/ 819 h 9714"/>
                            <a:gd name="T80" fmla="+- 0 9406 6463"/>
                            <a:gd name="T81" fmla="*/ T80 w 3279"/>
                            <a:gd name="T82" fmla="+- 0 792 546"/>
                            <a:gd name="T83" fmla="*/ 792 h 9714"/>
                            <a:gd name="T84" fmla="+- 0 9337 6463"/>
                            <a:gd name="T85" fmla="*/ T84 w 3279"/>
                            <a:gd name="T86" fmla="+- 0 684 546"/>
                            <a:gd name="T87" fmla="*/ 684 h 9714"/>
                            <a:gd name="T88" fmla="+- 0 9274 6463"/>
                            <a:gd name="T89" fmla="*/ T88 w 3279"/>
                            <a:gd name="T90" fmla="+- 0 652 546"/>
                            <a:gd name="T91" fmla="*/ 652 h 9714"/>
                            <a:gd name="T92" fmla="+- 0 9203 6463"/>
                            <a:gd name="T93" fmla="*/ T92 w 3279"/>
                            <a:gd name="T94" fmla="+- 0 647 546"/>
                            <a:gd name="T95" fmla="*/ 647 h 9714"/>
                            <a:gd name="T96" fmla="+- 0 9133 6463"/>
                            <a:gd name="T97" fmla="*/ T96 w 3279"/>
                            <a:gd name="T98" fmla="+- 0 671 546"/>
                            <a:gd name="T99" fmla="*/ 671 h 9714"/>
                            <a:gd name="T100" fmla="+- 0 9077 6463"/>
                            <a:gd name="T101" fmla="*/ T100 w 3279"/>
                            <a:gd name="T102" fmla="+- 0 721 546"/>
                            <a:gd name="T103" fmla="*/ 721 h 9714"/>
                            <a:gd name="T104" fmla="+- 0 9049 6463"/>
                            <a:gd name="T105" fmla="*/ T104 w 3279"/>
                            <a:gd name="T106" fmla="+- 0 777 546"/>
                            <a:gd name="T107" fmla="*/ 777 h 9714"/>
                            <a:gd name="T108" fmla="+- 0 8676 6463"/>
                            <a:gd name="T109" fmla="*/ T108 w 3279"/>
                            <a:gd name="T110" fmla="+- 0 546 546"/>
                            <a:gd name="T111" fmla="*/ 546 h 9714"/>
                            <a:gd name="T112" fmla="+- 0 6463 6463"/>
                            <a:gd name="T113" fmla="*/ T112 w 3279"/>
                            <a:gd name="T114" fmla="+- 0 546 546"/>
                            <a:gd name="T115" fmla="*/ 546 h 9714"/>
                            <a:gd name="T116" fmla="+- 0 6463 6463"/>
                            <a:gd name="T117" fmla="*/ T116 w 3279"/>
                            <a:gd name="T118" fmla="+- 0 9401 546"/>
                            <a:gd name="T119" fmla="*/ 9401 h 9714"/>
                            <a:gd name="T120" fmla="+- 0 6466 6463"/>
                            <a:gd name="T121" fmla="*/ T120 w 3279"/>
                            <a:gd name="T122" fmla="+- 0 9475 546"/>
                            <a:gd name="T123" fmla="*/ 9475 h 9714"/>
                            <a:gd name="T124" fmla="+- 0 6475 6463"/>
                            <a:gd name="T125" fmla="*/ T124 w 3279"/>
                            <a:gd name="T126" fmla="+- 0 9547 546"/>
                            <a:gd name="T127" fmla="*/ 9547 h 9714"/>
                            <a:gd name="T128" fmla="+- 0 6491 6463"/>
                            <a:gd name="T129" fmla="*/ T128 w 3279"/>
                            <a:gd name="T130" fmla="+- 0 9617 546"/>
                            <a:gd name="T131" fmla="*/ 9617 h 9714"/>
                            <a:gd name="T132" fmla="+- 0 6511 6463"/>
                            <a:gd name="T133" fmla="*/ T132 w 3279"/>
                            <a:gd name="T134" fmla="+- 0 9685 546"/>
                            <a:gd name="T135" fmla="*/ 9685 h 9714"/>
                            <a:gd name="T136" fmla="+- 0 6538 6463"/>
                            <a:gd name="T137" fmla="*/ T136 w 3279"/>
                            <a:gd name="T138" fmla="+- 0 9751 546"/>
                            <a:gd name="T139" fmla="*/ 9751 h 9714"/>
                            <a:gd name="T140" fmla="+- 0 6569 6463"/>
                            <a:gd name="T141" fmla="*/ T140 w 3279"/>
                            <a:gd name="T142" fmla="+- 0 9814 546"/>
                            <a:gd name="T143" fmla="*/ 9814 h 9714"/>
                            <a:gd name="T144" fmla="+- 0 6605 6463"/>
                            <a:gd name="T145" fmla="*/ T144 w 3279"/>
                            <a:gd name="T146" fmla="+- 0 9873 546"/>
                            <a:gd name="T147" fmla="*/ 9873 h 9714"/>
                            <a:gd name="T148" fmla="+- 0 6646 6463"/>
                            <a:gd name="T149" fmla="*/ T148 w 3279"/>
                            <a:gd name="T150" fmla="+- 0 9930 546"/>
                            <a:gd name="T151" fmla="*/ 9930 h 9714"/>
                            <a:gd name="T152" fmla="+- 0 6691 6463"/>
                            <a:gd name="T153" fmla="*/ T152 w 3279"/>
                            <a:gd name="T154" fmla="+- 0 9983 546"/>
                            <a:gd name="T155" fmla="*/ 9983 h 9714"/>
                            <a:gd name="T156" fmla="+- 0 6740 6463"/>
                            <a:gd name="T157" fmla="*/ T156 w 3279"/>
                            <a:gd name="T158" fmla="+- 0 10032 546"/>
                            <a:gd name="T159" fmla="*/ 10032 h 9714"/>
                            <a:gd name="T160" fmla="+- 0 6793 6463"/>
                            <a:gd name="T161" fmla="*/ T160 w 3279"/>
                            <a:gd name="T162" fmla="+- 0 10077 546"/>
                            <a:gd name="T163" fmla="*/ 10077 h 9714"/>
                            <a:gd name="T164" fmla="+- 0 6849 6463"/>
                            <a:gd name="T165" fmla="*/ T164 w 3279"/>
                            <a:gd name="T166" fmla="+- 0 10117 546"/>
                            <a:gd name="T167" fmla="*/ 10117 h 9714"/>
                            <a:gd name="T168" fmla="+- 0 6909 6463"/>
                            <a:gd name="T169" fmla="*/ T168 w 3279"/>
                            <a:gd name="T170" fmla="+- 0 10154 546"/>
                            <a:gd name="T171" fmla="*/ 10154 h 9714"/>
                            <a:gd name="T172" fmla="+- 0 6972 6463"/>
                            <a:gd name="T173" fmla="*/ T172 w 3279"/>
                            <a:gd name="T174" fmla="+- 0 10185 546"/>
                            <a:gd name="T175" fmla="*/ 10185 h 9714"/>
                            <a:gd name="T176" fmla="+- 0 7037 6463"/>
                            <a:gd name="T177" fmla="*/ T176 w 3279"/>
                            <a:gd name="T178" fmla="+- 0 10211 546"/>
                            <a:gd name="T179" fmla="*/ 10211 h 9714"/>
                            <a:gd name="T180" fmla="+- 0 7105 6463"/>
                            <a:gd name="T181" fmla="*/ T180 w 3279"/>
                            <a:gd name="T182" fmla="+- 0 10232 546"/>
                            <a:gd name="T183" fmla="*/ 10232 h 9714"/>
                            <a:gd name="T184" fmla="+- 0 7176 6463"/>
                            <a:gd name="T185" fmla="*/ T184 w 3279"/>
                            <a:gd name="T186" fmla="+- 0 10247 546"/>
                            <a:gd name="T187" fmla="*/ 10247 h 9714"/>
                            <a:gd name="T188" fmla="+- 0 7248 6463"/>
                            <a:gd name="T189" fmla="*/ T188 w 3279"/>
                            <a:gd name="T190" fmla="+- 0 10256 546"/>
                            <a:gd name="T191" fmla="*/ 10256 h 9714"/>
                            <a:gd name="T192" fmla="+- 0 7322 6463"/>
                            <a:gd name="T193" fmla="*/ T192 w 3279"/>
                            <a:gd name="T194" fmla="+- 0 10259 546"/>
                            <a:gd name="T195" fmla="*/ 10259 h 9714"/>
                            <a:gd name="T196" fmla="+- 0 9741 6463"/>
                            <a:gd name="T197" fmla="*/ T196 w 3279"/>
                            <a:gd name="T198" fmla="+- 0 10259 546"/>
                            <a:gd name="T199" fmla="*/ 10259 h 9714"/>
                            <a:gd name="connsiteX0" fmla="*/ 9997 w 9997"/>
                            <a:gd name="connsiteY0" fmla="*/ 9999 h 9999"/>
                            <a:gd name="connsiteX1" fmla="*/ 9997 w 9997"/>
                            <a:gd name="connsiteY1" fmla="*/ 1585 h 9999"/>
                            <a:gd name="connsiteX2" fmla="*/ 9817 w 9997"/>
                            <a:gd name="connsiteY2" fmla="*/ 1564 h 9999"/>
                            <a:gd name="connsiteX3" fmla="*/ 9658 w 9997"/>
                            <a:gd name="connsiteY3" fmla="*/ 1533 h 9999"/>
                            <a:gd name="connsiteX4" fmla="*/ 9524 w 9997"/>
                            <a:gd name="connsiteY4" fmla="*/ 1491 h 9999"/>
                            <a:gd name="connsiteX5" fmla="*/ 9414 w 9997"/>
                            <a:gd name="connsiteY5" fmla="*/ 1440 h 9999"/>
                            <a:gd name="connsiteX6" fmla="*/ 9323 w 9997"/>
                            <a:gd name="connsiteY6" fmla="*/ 1364 h 9999"/>
                            <a:gd name="connsiteX7" fmla="*/ 9292 w 9997"/>
                            <a:gd name="connsiteY7" fmla="*/ 1283 h 9999"/>
                            <a:gd name="connsiteX8" fmla="*/ 9323 w 9997"/>
                            <a:gd name="connsiteY8" fmla="*/ 1201 h 9999"/>
                            <a:gd name="connsiteX9" fmla="*/ 9418 w 9997"/>
                            <a:gd name="connsiteY9" fmla="*/ 1125 h 9999"/>
                            <a:gd name="connsiteX10" fmla="*/ 9564 w 9997"/>
                            <a:gd name="connsiteY10" fmla="*/ 1060 h 9999"/>
                            <a:gd name="connsiteX11" fmla="*/ 9759 w 9997"/>
                            <a:gd name="connsiteY11" fmla="*/ 1011 h 9999"/>
                            <a:gd name="connsiteX12" fmla="*/ 9930 w 9997"/>
                            <a:gd name="connsiteY12" fmla="*/ 986 h 9999"/>
                            <a:gd name="connsiteX13" fmla="*/ 9997 w 9997"/>
                            <a:gd name="connsiteY13" fmla="*/ 980 h 9999"/>
                            <a:gd name="connsiteX14" fmla="*/ 9997 w 9997"/>
                            <a:gd name="connsiteY14" fmla="*/ 645 h 9999"/>
                            <a:gd name="connsiteX15" fmla="*/ 8835 w 9997"/>
                            <a:gd name="connsiteY15" fmla="*/ 424 h 9999"/>
                            <a:gd name="connsiteX16" fmla="*/ 8856 w 9997"/>
                            <a:gd name="connsiteY16" fmla="*/ 416 h 9999"/>
                            <a:gd name="connsiteX17" fmla="*/ 8878 w 9997"/>
                            <a:gd name="connsiteY17" fmla="*/ 407 h 9999"/>
                            <a:gd name="connsiteX18" fmla="*/ 8963 w 9997"/>
                            <a:gd name="connsiteY18" fmla="*/ 350 h 9999"/>
                            <a:gd name="connsiteX19" fmla="*/ 8987 w 9997"/>
                            <a:gd name="connsiteY19" fmla="*/ 281 h 9999"/>
                            <a:gd name="connsiteX20" fmla="*/ 9034 w 9997"/>
                            <a:gd name="connsiteY20" fmla="*/ 196 h 9999"/>
                            <a:gd name="connsiteX21" fmla="*/ 8765 w 9997"/>
                            <a:gd name="connsiteY21" fmla="*/ 142 h 9999"/>
                            <a:gd name="connsiteX22" fmla="*/ 8573 w 9997"/>
                            <a:gd name="connsiteY22" fmla="*/ 109 h 9999"/>
                            <a:gd name="connsiteX23" fmla="*/ 8356 w 9997"/>
                            <a:gd name="connsiteY23" fmla="*/ 104 h 9999"/>
                            <a:gd name="connsiteX24" fmla="*/ 8143 w 9997"/>
                            <a:gd name="connsiteY24" fmla="*/ 129 h 9999"/>
                            <a:gd name="connsiteX25" fmla="*/ 7972 w 9997"/>
                            <a:gd name="connsiteY25" fmla="*/ 180 h 9999"/>
                            <a:gd name="connsiteX26" fmla="*/ 7887 w 9997"/>
                            <a:gd name="connsiteY26" fmla="*/ 238 h 9999"/>
                            <a:gd name="connsiteX27" fmla="*/ 6749 w 9997"/>
                            <a:gd name="connsiteY27" fmla="*/ 0 h 9999"/>
                            <a:gd name="connsiteX28" fmla="*/ 0 w 9997"/>
                            <a:gd name="connsiteY28" fmla="*/ 0 h 9999"/>
                            <a:gd name="connsiteX29" fmla="*/ 0 w 9997"/>
                            <a:gd name="connsiteY29" fmla="*/ 9116 h 9999"/>
                            <a:gd name="connsiteX30" fmla="*/ 9 w 9997"/>
                            <a:gd name="connsiteY30" fmla="*/ 9192 h 9999"/>
                            <a:gd name="connsiteX31" fmla="*/ 37 w 9997"/>
                            <a:gd name="connsiteY31" fmla="*/ 9266 h 9999"/>
                            <a:gd name="connsiteX32" fmla="*/ 85 w 9997"/>
                            <a:gd name="connsiteY32" fmla="*/ 9338 h 9999"/>
                            <a:gd name="connsiteX33" fmla="*/ 146 w 9997"/>
                            <a:gd name="connsiteY33" fmla="*/ 9408 h 9999"/>
                            <a:gd name="connsiteX34" fmla="*/ 229 w 9997"/>
                            <a:gd name="connsiteY34" fmla="*/ 9476 h 9999"/>
                            <a:gd name="connsiteX35" fmla="*/ 323 w 9997"/>
                            <a:gd name="connsiteY35" fmla="*/ 9541 h 9999"/>
                            <a:gd name="connsiteX36" fmla="*/ 433 w 9997"/>
                            <a:gd name="connsiteY36" fmla="*/ 9602 h 9999"/>
                            <a:gd name="connsiteX37" fmla="*/ 558 w 9997"/>
                            <a:gd name="connsiteY37" fmla="*/ 9660 h 9999"/>
                            <a:gd name="connsiteX38" fmla="*/ 695 w 9997"/>
                            <a:gd name="connsiteY38" fmla="*/ 9715 h 9999"/>
                            <a:gd name="connsiteX39" fmla="*/ 845 w 9997"/>
                            <a:gd name="connsiteY39" fmla="*/ 9765 h 9999"/>
                            <a:gd name="connsiteX40" fmla="*/ 1006 w 9997"/>
                            <a:gd name="connsiteY40" fmla="*/ 9812 h 9999"/>
                            <a:gd name="connsiteX41" fmla="*/ 1177 w 9997"/>
                            <a:gd name="connsiteY41" fmla="*/ 9853 h 9999"/>
                            <a:gd name="connsiteX42" fmla="*/ 1360 w 9997"/>
                            <a:gd name="connsiteY42" fmla="*/ 9891 h 9999"/>
                            <a:gd name="connsiteX43" fmla="*/ 1552 w 9997"/>
                            <a:gd name="connsiteY43" fmla="*/ 9923 h 9999"/>
                            <a:gd name="connsiteX44" fmla="*/ 1751 w 9997"/>
                            <a:gd name="connsiteY44" fmla="*/ 9950 h 9999"/>
                            <a:gd name="connsiteX45" fmla="*/ 1958 w 9997"/>
                            <a:gd name="connsiteY45" fmla="*/ 9971 h 9999"/>
                            <a:gd name="connsiteX46" fmla="*/ 2174 w 9997"/>
                            <a:gd name="connsiteY46" fmla="*/ 9987 h 9999"/>
                            <a:gd name="connsiteX47" fmla="*/ 2394 w 9997"/>
                            <a:gd name="connsiteY47" fmla="*/ 9996 h 9999"/>
                            <a:gd name="connsiteX48" fmla="*/ 2620 w 9997"/>
                            <a:gd name="connsiteY48" fmla="*/ 9999 h 9999"/>
                            <a:gd name="connsiteX49" fmla="*/ 9997 w 9997"/>
                            <a:gd name="connsiteY49" fmla="*/ 9999 h 9999"/>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8145 w 10000"/>
                            <a:gd name="connsiteY23" fmla="*/ 129 h 10000"/>
                            <a:gd name="connsiteX24" fmla="*/ 7974 w 10000"/>
                            <a:gd name="connsiteY24" fmla="*/ 180 h 10000"/>
                            <a:gd name="connsiteX25" fmla="*/ 7889 w 10000"/>
                            <a:gd name="connsiteY25" fmla="*/ 238 h 10000"/>
                            <a:gd name="connsiteX26" fmla="*/ 6751 w 10000"/>
                            <a:gd name="connsiteY26" fmla="*/ 0 h 10000"/>
                            <a:gd name="connsiteX27" fmla="*/ 0 w 10000"/>
                            <a:gd name="connsiteY27" fmla="*/ 0 h 10000"/>
                            <a:gd name="connsiteX28" fmla="*/ 0 w 10000"/>
                            <a:gd name="connsiteY28" fmla="*/ 9117 h 10000"/>
                            <a:gd name="connsiteX29" fmla="*/ 9 w 10000"/>
                            <a:gd name="connsiteY29" fmla="*/ 9193 h 10000"/>
                            <a:gd name="connsiteX30" fmla="*/ 37 w 10000"/>
                            <a:gd name="connsiteY30" fmla="*/ 9267 h 10000"/>
                            <a:gd name="connsiteX31" fmla="*/ 85 w 10000"/>
                            <a:gd name="connsiteY31" fmla="*/ 9339 h 10000"/>
                            <a:gd name="connsiteX32" fmla="*/ 146 w 10000"/>
                            <a:gd name="connsiteY32" fmla="*/ 9409 h 10000"/>
                            <a:gd name="connsiteX33" fmla="*/ 229 w 10000"/>
                            <a:gd name="connsiteY33" fmla="*/ 9477 h 10000"/>
                            <a:gd name="connsiteX34" fmla="*/ 323 w 10000"/>
                            <a:gd name="connsiteY34" fmla="*/ 9542 h 10000"/>
                            <a:gd name="connsiteX35" fmla="*/ 433 w 10000"/>
                            <a:gd name="connsiteY35" fmla="*/ 9603 h 10000"/>
                            <a:gd name="connsiteX36" fmla="*/ 558 w 10000"/>
                            <a:gd name="connsiteY36" fmla="*/ 9661 h 10000"/>
                            <a:gd name="connsiteX37" fmla="*/ 695 w 10000"/>
                            <a:gd name="connsiteY37" fmla="*/ 9716 h 10000"/>
                            <a:gd name="connsiteX38" fmla="*/ 845 w 10000"/>
                            <a:gd name="connsiteY38" fmla="*/ 9766 h 10000"/>
                            <a:gd name="connsiteX39" fmla="*/ 1006 w 10000"/>
                            <a:gd name="connsiteY39" fmla="*/ 9813 h 10000"/>
                            <a:gd name="connsiteX40" fmla="*/ 1177 w 10000"/>
                            <a:gd name="connsiteY40" fmla="*/ 9854 h 10000"/>
                            <a:gd name="connsiteX41" fmla="*/ 1360 w 10000"/>
                            <a:gd name="connsiteY41" fmla="*/ 9892 h 10000"/>
                            <a:gd name="connsiteX42" fmla="*/ 1552 w 10000"/>
                            <a:gd name="connsiteY42" fmla="*/ 9924 h 10000"/>
                            <a:gd name="connsiteX43" fmla="*/ 1752 w 10000"/>
                            <a:gd name="connsiteY43" fmla="*/ 9951 h 10000"/>
                            <a:gd name="connsiteX44" fmla="*/ 1959 w 10000"/>
                            <a:gd name="connsiteY44" fmla="*/ 9972 h 10000"/>
                            <a:gd name="connsiteX45" fmla="*/ 2175 w 10000"/>
                            <a:gd name="connsiteY45" fmla="*/ 9988 h 10000"/>
                            <a:gd name="connsiteX46" fmla="*/ 2395 w 10000"/>
                            <a:gd name="connsiteY46" fmla="*/ 9997 h 10000"/>
                            <a:gd name="connsiteX47" fmla="*/ 2621 w 10000"/>
                            <a:gd name="connsiteY47" fmla="*/ 10000 h 10000"/>
                            <a:gd name="connsiteX48" fmla="*/ 10000 w 10000"/>
                            <a:gd name="connsiteY48"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8145 w 10000"/>
                            <a:gd name="connsiteY23" fmla="*/ 129 h 10000"/>
                            <a:gd name="connsiteX24" fmla="*/ 7974 w 10000"/>
                            <a:gd name="connsiteY24" fmla="*/ 180 h 10000"/>
                            <a:gd name="connsiteX25" fmla="*/ 7889 w 10000"/>
                            <a:gd name="connsiteY25" fmla="*/ 238 h 10000"/>
                            <a:gd name="connsiteX26" fmla="*/ 6751 w 10000"/>
                            <a:gd name="connsiteY26" fmla="*/ 0 h 10000"/>
                            <a:gd name="connsiteX27" fmla="*/ 0 w 10000"/>
                            <a:gd name="connsiteY27" fmla="*/ 0 h 10000"/>
                            <a:gd name="connsiteX28" fmla="*/ 0 w 10000"/>
                            <a:gd name="connsiteY28" fmla="*/ 9117 h 10000"/>
                            <a:gd name="connsiteX29" fmla="*/ 9 w 10000"/>
                            <a:gd name="connsiteY29" fmla="*/ 9193 h 10000"/>
                            <a:gd name="connsiteX30" fmla="*/ 37 w 10000"/>
                            <a:gd name="connsiteY30" fmla="*/ 9267 h 10000"/>
                            <a:gd name="connsiteX31" fmla="*/ 85 w 10000"/>
                            <a:gd name="connsiteY31" fmla="*/ 9339 h 10000"/>
                            <a:gd name="connsiteX32" fmla="*/ 146 w 10000"/>
                            <a:gd name="connsiteY32" fmla="*/ 9409 h 10000"/>
                            <a:gd name="connsiteX33" fmla="*/ 229 w 10000"/>
                            <a:gd name="connsiteY33" fmla="*/ 9477 h 10000"/>
                            <a:gd name="connsiteX34" fmla="*/ 323 w 10000"/>
                            <a:gd name="connsiteY34" fmla="*/ 9542 h 10000"/>
                            <a:gd name="connsiteX35" fmla="*/ 433 w 10000"/>
                            <a:gd name="connsiteY35" fmla="*/ 9603 h 10000"/>
                            <a:gd name="connsiteX36" fmla="*/ 558 w 10000"/>
                            <a:gd name="connsiteY36" fmla="*/ 9661 h 10000"/>
                            <a:gd name="connsiteX37" fmla="*/ 695 w 10000"/>
                            <a:gd name="connsiteY37" fmla="*/ 9716 h 10000"/>
                            <a:gd name="connsiteX38" fmla="*/ 845 w 10000"/>
                            <a:gd name="connsiteY38" fmla="*/ 9766 h 10000"/>
                            <a:gd name="connsiteX39" fmla="*/ 1006 w 10000"/>
                            <a:gd name="connsiteY39" fmla="*/ 9813 h 10000"/>
                            <a:gd name="connsiteX40" fmla="*/ 1177 w 10000"/>
                            <a:gd name="connsiteY40" fmla="*/ 9854 h 10000"/>
                            <a:gd name="connsiteX41" fmla="*/ 1360 w 10000"/>
                            <a:gd name="connsiteY41" fmla="*/ 9892 h 10000"/>
                            <a:gd name="connsiteX42" fmla="*/ 1552 w 10000"/>
                            <a:gd name="connsiteY42" fmla="*/ 9924 h 10000"/>
                            <a:gd name="connsiteX43" fmla="*/ 1752 w 10000"/>
                            <a:gd name="connsiteY43" fmla="*/ 9951 h 10000"/>
                            <a:gd name="connsiteX44" fmla="*/ 1959 w 10000"/>
                            <a:gd name="connsiteY44" fmla="*/ 9972 h 10000"/>
                            <a:gd name="connsiteX45" fmla="*/ 2175 w 10000"/>
                            <a:gd name="connsiteY45" fmla="*/ 9988 h 10000"/>
                            <a:gd name="connsiteX46" fmla="*/ 2395 w 10000"/>
                            <a:gd name="connsiteY46" fmla="*/ 9997 h 10000"/>
                            <a:gd name="connsiteX47" fmla="*/ 2621 w 10000"/>
                            <a:gd name="connsiteY47" fmla="*/ 10000 h 10000"/>
                            <a:gd name="connsiteX48" fmla="*/ 10000 w 10000"/>
                            <a:gd name="connsiteY48"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7974 w 10000"/>
                            <a:gd name="connsiteY23" fmla="*/ 180 h 10000"/>
                            <a:gd name="connsiteX24" fmla="*/ 7889 w 10000"/>
                            <a:gd name="connsiteY24" fmla="*/ 238 h 10000"/>
                            <a:gd name="connsiteX25" fmla="*/ 6751 w 10000"/>
                            <a:gd name="connsiteY25" fmla="*/ 0 h 10000"/>
                            <a:gd name="connsiteX26" fmla="*/ 0 w 10000"/>
                            <a:gd name="connsiteY26" fmla="*/ 0 h 10000"/>
                            <a:gd name="connsiteX27" fmla="*/ 0 w 10000"/>
                            <a:gd name="connsiteY27" fmla="*/ 9117 h 10000"/>
                            <a:gd name="connsiteX28" fmla="*/ 9 w 10000"/>
                            <a:gd name="connsiteY28" fmla="*/ 9193 h 10000"/>
                            <a:gd name="connsiteX29" fmla="*/ 37 w 10000"/>
                            <a:gd name="connsiteY29" fmla="*/ 9267 h 10000"/>
                            <a:gd name="connsiteX30" fmla="*/ 85 w 10000"/>
                            <a:gd name="connsiteY30" fmla="*/ 9339 h 10000"/>
                            <a:gd name="connsiteX31" fmla="*/ 146 w 10000"/>
                            <a:gd name="connsiteY31" fmla="*/ 9409 h 10000"/>
                            <a:gd name="connsiteX32" fmla="*/ 229 w 10000"/>
                            <a:gd name="connsiteY32" fmla="*/ 9477 h 10000"/>
                            <a:gd name="connsiteX33" fmla="*/ 323 w 10000"/>
                            <a:gd name="connsiteY33" fmla="*/ 9542 h 10000"/>
                            <a:gd name="connsiteX34" fmla="*/ 433 w 10000"/>
                            <a:gd name="connsiteY34" fmla="*/ 9603 h 10000"/>
                            <a:gd name="connsiteX35" fmla="*/ 558 w 10000"/>
                            <a:gd name="connsiteY35" fmla="*/ 9661 h 10000"/>
                            <a:gd name="connsiteX36" fmla="*/ 695 w 10000"/>
                            <a:gd name="connsiteY36" fmla="*/ 9716 h 10000"/>
                            <a:gd name="connsiteX37" fmla="*/ 845 w 10000"/>
                            <a:gd name="connsiteY37" fmla="*/ 9766 h 10000"/>
                            <a:gd name="connsiteX38" fmla="*/ 1006 w 10000"/>
                            <a:gd name="connsiteY38" fmla="*/ 9813 h 10000"/>
                            <a:gd name="connsiteX39" fmla="*/ 1177 w 10000"/>
                            <a:gd name="connsiteY39" fmla="*/ 9854 h 10000"/>
                            <a:gd name="connsiteX40" fmla="*/ 1360 w 10000"/>
                            <a:gd name="connsiteY40" fmla="*/ 9892 h 10000"/>
                            <a:gd name="connsiteX41" fmla="*/ 1552 w 10000"/>
                            <a:gd name="connsiteY41" fmla="*/ 9924 h 10000"/>
                            <a:gd name="connsiteX42" fmla="*/ 1752 w 10000"/>
                            <a:gd name="connsiteY42" fmla="*/ 9951 h 10000"/>
                            <a:gd name="connsiteX43" fmla="*/ 1959 w 10000"/>
                            <a:gd name="connsiteY43" fmla="*/ 9972 h 10000"/>
                            <a:gd name="connsiteX44" fmla="*/ 2175 w 10000"/>
                            <a:gd name="connsiteY44" fmla="*/ 9988 h 10000"/>
                            <a:gd name="connsiteX45" fmla="*/ 2395 w 10000"/>
                            <a:gd name="connsiteY45" fmla="*/ 9997 h 10000"/>
                            <a:gd name="connsiteX46" fmla="*/ 2621 w 10000"/>
                            <a:gd name="connsiteY46" fmla="*/ 10000 h 10000"/>
                            <a:gd name="connsiteX47" fmla="*/ 10000 w 10000"/>
                            <a:gd name="connsiteY47"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8045 w 10000"/>
                            <a:gd name="connsiteY23" fmla="*/ 130 h 10000"/>
                            <a:gd name="connsiteX24" fmla="*/ 7889 w 10000"/>
                            <a:gd name="connsiteY24" fmla="*/ 238 h 10000"/>
                            <a:gd name="connsiteX25" fmla="*/ 6751 w 10000"/>
                            <a:gd name="connsiteY25" fmla="*/ 0 h 10000"/>
                            <a:gd name="connsiteX26" fmla="*/ 0 w 10000"/>
                            <a:gd name="connsiteY26" fmla="*/ 0 h 10000"/>
                            <a:gd name="connsiteX27" fmla="*/ 0 w 10000"/>
                            <a:gd name="connsiteY27" fmla="*/ 9117 h 10000"/>
                            <a:gd name="connsiteX28" fmla="*/ 9 w 10000"/>
                            <a:gd name="connsiteY28" fmla="*/ 9193 h 10000"/>
                            <a:gd name="connsiteX29" fmla="*/ 37 w 10000"/>
                            <a:gd name="connsiteY29" fmla="*/ 9267 h 10000"/>
                            <a:gd name="connsiteX30" fmla="*/ 85 w 10000"/>
                            <a:gd name="connsiteY30" fmla="*/ 9339 h 10000"/>
                            <a:gd name="connsiteX31" fmla="*/ 146 w 10000"/>
                            <a:gd name="connsiteY31" fmla="*/ 9409 h 10000"/>
                            <a:gd name="connsiteX32" fmla="*/ 229 w 10000"/>
                            <a:gd name="connsiteY32" fmla="*/ 9477 h 10000"/>
                            <a:gd name="connsiteX33" fmla="*/ 323 w 10000"/>
                            <a:gd name="connsiteY33" fmla="*/ 9542 h 10000"/>
                            <a:gd name="connsiteX34" fmla="*/ 433 w 10000"/>
                            <a:gd name="connsiteY34" fmla="*/ 9603 h 10000"/>
                            <a:gd name="connsiteX35" fmla="*/ 558 w 10000"/>
                            <a:gd name="connsiteY35" fmla="*/ 9661 h 10000"/>
                            <a:gd name="connsiteX36" fmla="*/ 695 w 10000"/>
                            <a:gd name="connsiteY36" fmla="*/ 9716 h 10000"/>
                            <a:gd name="connsiteX37" fmla="*/ 845 w 10000"/>
                            <a:gd name="connsiteY37" fmla="*/ 9766 h 10000"/>
                            <a:gd name="connsiteX38" fmla="*/ 1006 w 10000"/>
                            <a:gd name="connsiteY38" fmla="*/ 9813 h 10000"/>
                            <a:gd name="connsiteX39" fmla="*/ 1177 w 10000"/>
                            <a:gd name="connsiteY39" fmla="*/ 9854 h 10000"/>
                            <a:gd name="connsiteX40" fmla="*/ 1360 w 10000"/>
                            <a:gd name="connsiteY40" fmla="*/ 9892 h 10000"/>
                            <a:gd name="connsiteX41" fmla="*/ 1552 w 10000"/>
                            <a:gd name="connsiteY41" fmla="*/ 9924 h 10000"/>
                            <a:gd name="connsiteX42" fmla="*/ 1752 w 10000"/>
                            <a:gd name="connsiteY42" fmla="*/ 9951 h 10000"/>
                            <a:gd name="connsiteX43" fmla="*/ 1959 w 10000"/>
                            <a:gd name="connsiteY43" fmla="*/ 9972 h 10000"/>
                            <a:gd name="connsiteX44" fmla="*/ 2175 w 10000"/>
                            <a:gd name="connsiteY44" fmla="*/ 9988 h 10000"/>
                            <a:gd name="connsiteX45" fmla="*/ 2395 w 10000"/>
                            <a:gd name="connsiteY45" fmla="*/ 9997 h 10000"/>
                            <a:gd name="connsiteX46" fmla="*/ 2621 w 10000"/>
                            <a:gd name="connsiteY46" fmla="*/ 10000 h 10000"/>
                            <a:gd name="connsiteX47" fmla="*/ 10000 w 10000"/>
                            <a:gd name="connsiteY47"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045 w 10000"/>
                            <a:gd name="connsiteY22" fmla="*/ 130 h 10000"/>
                            <a:gd name="connsiteX23" fmla="*/ 7889 w 10000"/>
                            <a:gd name="connsiteY23" fmla="*/ 238 h 10000"/>
                            <a:gd name="connsiteX24" fmla="*/ 6751 w 10000"/>
                            <a:gd name="connsiteY24" fmla="*/ 0 h 10000"/>
                            <a:gd name="connsiteX25" fmla="*/ 0 w 10000"/>
                            <a:gd name="connsiteY25" fmla="*/ 0 h 10000"/>
                            <a:gd name="connsiteX26" fmla="*/ 0 w 10000"/>
                            <a:gd name="connsiteY26" fmla="*/ 9117 h 10000"/>
                            <a:gd name="connsiteX27" fmla="*/ 9 w 10000"/>
                            <a:gd name="connsiteY27" fmla="*/ 9193 h 10000"/>
                            <a:gd name="connsiteX28" fmla="*/ 37 w 10000"/>
                            <a:gd name="connsiteY28" fmla="*/ 9267 h 10000"/>
                            <a:gd name="connsiteX29" fmla="*/ 85 w 10000"/>
                            <a:gd name="connsiteY29" fmla="*/ 9339 h 10000"/>
                            <a:gd name="connsiteX30" fmla="*/ 146 w 10000"/>
                            <a:gd name="connsiteY30" fmla="*/ 9409 h 10000"/>
                            <a:gd name="connsiteX31" fmla="*/ 229 w 10000"/>
                            <a:gd name="connsiteY31" fmla="*/ 9477 h 10000"/>
                            <a:gd name="connsiteX32" fmla="*/ 323 w 10000"/>
                            <a:gd name="connsiteY32" fmla="*/ 9542 h 10000"/>
                            <a:gd name="connsiteX33" fmla="*/ 433 w 10000"/>
                            <a:gd name="connsiteY33" fmla="*/ 9603 h 10000"/>
                            <a:gd name="connsiteX34" fmla="*/ 558 w 10000"/>
                            <a:gd name="connsiteY34" fmla="*/ 9661 h 10000"/>
                            <a:gd name="connsiteX35" fmla="*/ 695 w 10000"/>
                            <a:gd name="connsiteY35" fmla="*/ 9716 h 10000"/>
                            <a:gd name="connsiteX36" fmla="*/ 845 w 10000"/>
                            <a:gd name="connsiteY36" fmla="*/ 9766 h 10000"/>
                            <a:gd name="connsiteX37" fmla="*/ 1006 w 10000"/>
                            <a:gd name="connsiteY37" fmla="*/ 9813 h 10000"/>
                            <a:gd name="connsiteX38" fmla="*/ 1177 w 10000"/>
                            <a:gd name="connsiteY38" fmla="*/ 9854 h 10000"/>
                            <a:gd name="connsiteX39" fmla="*/ 1360 w 10000"/>
                            <a:gd name="connsiteY39" fmla="*/ 9892 h 10000"/>
                            <a:gd name="connsiteX40" fmla="*/ 1552 w 10000"/>
                            <a:gd name="connsiteY40" fmla="*/ 9924 h 10000"/>
                            <a:gd name="connsiteX41" fmla="*/ 1752 w 10000"/>
                            <a:gd name="connsiteY41" fmla="*/ 9951 h 10000"/>
                            <a:gd name="connsiteX42" fmla="*/ 1959 w 10000"/>
                            <a:gd name="connsiteY42" fmla="*/ 9972 h 10000"/>
                            <a:gd name="connsiteX43" fmla="*/ 2175 w 10000"/>
                            <a:gd name="connsiteY43" fmla="*/ 9988 h 10000"/>
                            <a:gd name="connsiteX44" fmla="*/ 2395 w 10000"/>
                            <a:gd name="connsiteY44" fmla="*/ 9997 h 10000"/>
                            <a:gd name="connsiteX45" fmla="*/ 2621 w 10000"/>
                            <a:gd name="connsiteY45" fmla="*/ 10000 h 10000"/>
                            <a:gd name="connsiteX46" fmla="*/ 10000 w 10000"/>
                            <a:gd name="connsiteY46"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045 w 10000"/>
                            <a:gd name="connsiteY21" fmla="*/ 130 h 10000"/>
                            <a:gd name="connsiteX22" fmla="*/ 7889 w 10000"/>
                            <a:gd name="connsiteY22" fmla="*/ 238 h 10000"/>
                            <a:gd name="connsiteX23" fmla="*/ 6751 w 10000"/>
                            <a:gd name="connsiteY23" fmla="*/ 0 h 10000"/>
                            <a:gd name="connsiteX24" fmla="*/ 0 w 10000"/>
                            <a:gd name="connsiteY24" fmla="*/ 0 h 10000"/>
                            <a:gd name="connsiteX25" fmla="*/ 0 w 10000"/>
                            <a:gd name="connsiteY25" fmla="*/ 9117 h 10000"/>
                            <a:gd name="connsiteX26" fmla="*/ 9 w 10000"/>
                            <a:gd name="connsiteY26" fmla="*/ 9193 h 10000"/>
                            <a:gd name="connsiteX27" fmla="*/ 37 w 10000"/>
                            <a:gd name="connsiteY27" fmla="*/ 9267 h 10000"/>
                            <a:gd name="connsiteX28" fmla="*/ 85 w 10000"/>
                            <a:gd name="connsiteY28" fmla="*/ 9339 h 10000"/>
                            <a:gd name="connsiteX29" fmla="*/ 146 w 10000"/>
                            <a:gd name="connsiteY29" fmla="*/ 9409 h 10000"/>
                            <a:gd name="connsiteX30" fmla="*/ 229 w 10000"/>
                            <a:gd name="connsiteY30" fmla="*/ 9477 h 10000"/>
                            <a:gd name="connsiteX31" fmla="*/ 323 w 10000"/>
                            <a:gd name="connsiteY31" fmla="*/ 9542 h 10000"/>
                            <a:gd name="connsiteX32" fmla="*/ 433 w 10000"/>
                            <a:gd name="connsiteY32" fmla="*/ 9603 h 10000"/>
                            <a:gd name="connsiteX33" fmla="*/ 558 w 10000"/>
                            <a:gd name="connsiteY33" fmla="*/ 9661 h 10000"/>
                            <a:gd name="connsiteX34" fmla="*/ 695 w 10000"/>
                            <a:gd name="connsiteY34" fmla="*/ 9716 h 10000"/>
                            <a:gd name="connsiteX35" fmla="*/ 845 w 10000"/>
                            <a:gd name="connsiteY35" fmla="*/ 9766 h 10000"/>
                            <a:gd name="connsiteX36" fmla="*/ 1006 w 10000"/>
                            <a:gd name="connsiteY36" fmla="*/ 9813 h 10000"/>
                            <a:gd name="connsiteX37" fmla="*/ 1177 w 10000"/>
                            <a:gd name="connsiteY37" fmla="*/ 9854 h 10000"/>
                            <a:gd name="connsiteX38" fmla="*/ 1360 w 10000"/>
                            <a:gd name="connsiteY38" fmla="*/ 9892 h 10000"/>
                            <a:gd name="connsiteX39" fmla="*/ 1552 w 10000"/>
                            <a:gd name="connsiteY39" fmla="*/ 9924 h 10000"/>
                            <a:gd name="connsiteX40" fmla="*/ 1752 w 10000"/>
                            <a:gd name="connsiteY40" fmla="*/ 9951 h 10000"/>
                            <a:gd name="connsiteX41" fmla="*/ 1959 w 10000"/>
                            <a:gd name="connsiteY41" fmla="*/ 9972 h 10000"/>
                            <a:gd name="connsiteX42" fmla="*/ 2175 w 10000"/>
                            <a:gd name="connsiteY42" fmla="*/ 9988 h 10000"/>
                            <a:gd name="connsiteX43" fmla="*/ 2395 w 10000"/>
                            <a:gd name="connsiteY43" fmla="*/ 9997 h 10000"/>
                            <a:gd name="connsiteX44" fmla="*/ 2621 w 10000"/>
                            <a:gd name="connsiteY44" fmla="*/ 10000 h 10000"/>
                            <a:gd name="connsiteX45" fmla="*/ 10000 w 10000"/>
                            <a:gd name="connsiteY45"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966 w 10000"/>
                            <a:gd name="connsiteY17" fmla="*/ 350 h 10000"/>
                            <a:gd name="connsiteX18" fmla="*/ 8990 w 10000"/>
                            <a:gd name="connsiteY18" fmla="*/ 281 h 10000"/>
                            <a:gd name="connsiteX19" fmla="*/ 8768 w 10000"/>
                            <a:gd name="connsiteY19" fmla="*/ 142 h 10000"/>
                            <a:gd name="connsiteX20" fmla="*/ 8045 w 10000"/>
                            <a:gd name="connsiteY20" fmla="*/ 130 h 10000"/>
                            <a:gd name="connsiteX21" fmla="*/ 7889 w 10000"/>
                            <a:gd name="connsiteY21" fmla="*/ 238 h 10000"/>
                            <a:gd name="connsiteX22" fmla="*/ 6751 w 10000"/>
                            <a:gd name="connsiteY22" fmla="*/ 0 h 10000"/>
                            <a:gd name="connsiteX23" fmla="*/ 0 w 10000"/>
                            <a:gd name="connsiteY23" fmla="*/ 0 h 10000"/>
                            <a:gd name="connsiteX24" fmla="*/ 0 w 10000"/>
                            <a:gd name="connsiteY24" fmla="*/ 9117 h 10000"/>
                            <a:gd name="connsiteX25" fmla="*/ 9 w 10000"/>
                            <a:gd name="connsiteY25" fmla="*/ 9193 h 10000"/>
                            <a:gd name="connsiteX26" fmla="*/ 37 w 10000"/>
                            <a:gd name="connsiteY26" fmla="*/ 9267 h 10000"/>
                            <a:gd name="connsiteX27" fmla="*/ 85 w 10000"/>
                            <a:gd name="connsiteY27" fmla="*/ 9339 h 10000"/>
                            <a:gd name="connsiteX28" fmla="*/ 146 w 10000"/>
                            <a:gd name="connsiteY28" fmla="*/ 9409 h 10000"/>
                            <a:gd name="connsiteX29" fmla="*/ 229 w 10000"/>
                            <a:gd name="connsiteY29" fmla="*/ 9477 h 10000"/>
                            <a:gd name="connsiteX30" fmla="*/ 323 w 10000"/>
                            <a:gd name="connsiteY30" fmla="*/ 9542 h 10000"/>
                            <a:gd name="connsiteX31" fmla="*/ 433 w 10000"/>
                            <a:gd name="connsiteY31" fmla="*/ 9603 h 10000"/>
                            <a:gd name="connsiteX32" fmla="*/ 558 w 10000"/>
                            <a:gd name="connsiteY32" fmla="*/ 9661 h 10000"/>
                            <a:gd name="connsiteX33" fmla="*/ 695 w 10000"/>
                            <a:gd name="connsiteY33" fmla="*/ 9716 h 10000"/>
                            <a:gd name="connsiteX34" fmla="*/ 845 w 10000"/>
                            <a:gd name="connsiteY34" fmla="*/ 9766 h 10000"/>
                            <a:gd name="connsiteX35" fmla="*/ 1006 w 10000"/>
                            <a:gd name="connsiteY35" fmla="*/ 9813 h 10000"/>
                            <a:gd name="connsiteX36" fmla="*/ 1177 w 10000"/>
                            <a:gd name="connsiteY36" fmla="*/ 9854 h 10000"/>
                            <a:gd name="connsiteX37" fmla="*/ 1360 w 10000"/>
                            <a:gd name="connsiteY37" fmla="*/ 9892 h 10000"/>
                            <a:gd name="connsiteX38" fmla="*/ 1552 w 10000"/>
                            <a:gd name="connsiteY38" fmla="*/ 9924 h 10000"/>
                            <a:gd name="connsiteX39" fmla="*/ 1752 w 10000"/>
                            <a:gd name="connsiteY39" fmla="*/ 9951 h 10000"/>
                            <a:gd name="connsiteX40" fmla="*/ 1959 w 10000"/>
                            <a:gd name="connsiteY40" fmla="*/ 9972 h 10000"/>
                            <a:gd name="connsiteX41" fmla="*/ 2175 w 10000"/>
                            <a:gd name="connsiteY41" fmla="*/ 9988 h 10000"/>
                            <a:gd name="connsiteX42" fmla="*/ 2395 w 10000"/>
                            <a:gd name="connsiteY42" fmla="*/ 9997 h 10000"/>
                            <a:gd name="connsiteX43" fmla="*/ 2621 w 10000"/>
                            <a:gd name="connsiteY43" fmla="*/ 10000 h 10000"/>
                            <a:gd name="connsiteX44" fmla="*/ 10000 w 10000"/>
                            <a:gd name="connsiteY44"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66 w 10000"/>
                            <a:gd name="connsiteY16" fmla="*/ 350 h 10000"/>
                            <a:gd name="connsiteX17" fmla="*/ 8990 w 10000"/>
                            <a:gd name="connsiteY17" fmla="*/ 281 h 10000"/>
                            <a:gd name="connsiteX18" fmla="*/ 8768 w 10000"/>
                            <a:gd name="connsiteY18" fmla="*/ 142 h 10000"/>
                            <a:gd name="connsiteX19" fmla="*/ 8045 w 10000"/>
                            <a:gd name="connsiteY19" fmla="*/ 130 h 10000"/>
                            <a:gd name="connsiteX20" fmla="*/ 7889 w 10000"/>
                            <a:gd name="connsiteY20" fmla="*/ 238 h 10000"/>
                            <a:gd name="connsiteX21" fmla="*/ 6751 w 10000"/>
                            <a:gd name="connsiteY21" fmla="*/ 0 h 10000"/>
                            <a:gd name="connsiteX22" fmla="*/ 0 w 10000"/>
                            <a:gd name="connsiteY22" fmla="*/ 0 h 10000"/>
                            <a:gd name="connsiteX23" fmla="*/ 0 w 10000"/>
                            <a:gd name="connsiteY23" fmla="*/ 9117 h 10000"/>
                            <a:gd name="connsiteX24" fmla="*/ 9 w 10000"/>
                            <a:gd name="connsiteY24" fmla="*/ 9193 h 10000"/>
                            <a:gd name="connsiteX25" fmla="*/ 37 w 10000"/>
                            <a:gd name="connsiteY25" fmla="*/ 9267 h 10000"/>
                            <a:gd name="connsiteX26" fmla="*/ 85 w 10000"/>
                            <a:gd name="connsiteY26" fmla="*/ 9339 h 10000"/>
                            <a:gd name="connsiteX27" fmla="*/ 146 w 10000"/>
                            <a:gd name="connsiteY27" fmla="*/ 9409 h 10000"/>
                            <a:gd name="connsiteX28" fmla="*/ 229 w 10000"/>
                            <a:gd name="connsiteY28" fmla="*/ 9477 h 10000"/>
                            <a:gd name="connsiteX29" fmla="*/ 323 w 10000"/>
                            <a:gd name="connsiteY29" fmla="*/ 9542 h 10000"/>
                            <a:gd name="connsiteX30" fmla="*/ 433 w 10000"/>
                            <a:gd name="connsiteY30" fmla="*/ 9603 h 10000"/>
                            <a:gd name="connsiteX31" fmla="*/ 558 w 10000"/>
                            <a:gd name="connsiteY31" fmla="*/ 9661 h 10000"/>
                            <a:gd name="connsiteX32" fmla="*/ 695 w 10000"/>
                            <a:gd name="connsiteY32" fmla="*/ 9716 h 10000"/>
                            <a:gd name="connsiteX33" fmla="*/ 845 w 10000"/>
                            <a:gd name="connsiteY33" fmla="*/ 9766 h 10000"/>
                            <a:gd name="connsiteX34" fmla="*/ 1006 w 10000"/>
                            <a:gd name="connsiteY34" fmla="*/ 9813 h 10000"/>
                            <a:gd name="connsiteX35" fmla="*/ 1177 w 10000"/>
                            <a:gd name="connsiteY35" fmla="*/ 9854 h 10000"/>
                            <a:gd name="connsiteX36" fmla="*/ 1360 w 10000"/>
                            <a:gd name="connsiteY36" fmla="*/ 9892 h 10000"/>
                            <a:gd name="connsiteX37" fmla="*/ 1552 w 10000"/>
                            <a:gd name="connsiteY37" fmla="*/ 9924 h 10000"/>
                            <a:gd name="connsiteX38" fmla="*/ 1752 w 10000"/>
                            <a:gd name="connsiteY38" fmla="*/ 9951 h 10000"/>
                            <a:gd name="connsiteX39" fmla="*/ 1959 w 10000"/>
                            <a:gd name="connsiteY39" fmla="*/ 9972 h 10000"/>
                            <a:gd name="connsiteX40" fmla="*/ 2175 w 10000"/>
                            <a:gd name="connsiteY40" fmla="*/ 9988 h 10000"/>
                            <a:gd name="connsiteX41" fmla="*/ 2395 w 10000"/>
                            <a:gd name="connsiteY41" fmla="*/ 9997 h 10000"/>
                            <a:gd name="connsiteX42" fmla="*/ 2621 w 10000"/>
                            <a:gd name="connsiteY42" fmla="*/ 10000 h 10000"/>
                            <a:gd name="connsiteX43" fmla="*/ 10000 w 10000"/>
                            <a:gd name="connsiteY43"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45 w 10000"/>
                            <a:gd name="connsiteY18" fmla="*/ 130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74 w 10000"/>
                            <a:gd name="connsiteY18" fmla="*/ 9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74 w 10000"/>
                            <a:gd name="connsiteY18" fmla="*/ 9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74 w 10000"/>
                            <a:gd name="connsiteY18" fmla="*/ 9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64 w 10000"/>
                            <a:gd name="connsiteY18" fmla="*/ 127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64 w 10000"/>
                            <a:gd name="connsiteY18" fmla="*/ 127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64 w 10000"/>
                            <a:gd name="connsiteY18" fmla="*/ 127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9058 w 10000"/>
                            <a:gd name="connsiteY16" fmla="*/ 259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9058 w 10000"/>
                            <a:gd name="connsiteY16" fmla="*/ 259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9058 w 10000"/>
                            <a:gd name="connsiteY16" fmla="*/ 259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10000 w 10000"/>
                            <a:gd name="connsiteY12" fmla="*/ 980 h 10000"/>
                            <a:gd name="connsiteX13" fmla="*/ 10000 w 10000"/>
                            <a:gd name="connsiteY13" fmla="*/ 645 h 10000"/>
                            <a:gd name="connsiteX14" fmla="*/ 8838 w 10000"/>
                            <a:gd name="connsiteY14" fmla="*/ 424 h 10000"/>
                            <a:gd name="connsiteX15" fmla="*/ 9058 w 10000"/>
                            <a:gd name="connsiteY15" fmla="*/ 259 h 10000"/>
                            <a:gd name="connsiteX16" fmla="*/ 8827 w 10000"/>
                            <a:gd name="connsiteY16" fmla="*/ 120 h 10000"/>
                            <a:gd name="connsiteX17" fmla="*/ 8184 w 10000"/>
                            <a:gd name="connsiteY17" fmla="*/ 108 h 10000"/>
                            <a:gd name="connsiteX18" fmla="*/ 7889 w 10000"/>
                            <a:gd name="connsiteY18" fmla="*/ 238 h 10000"/>
                            <a:gd name="connsiteX19" fmla="*/ 6751 w 10000"/>
                            <a:gd name="connsiteY19" fmla="*/ 0 h 10000"/>
                            <a:gd name="connsiteX20" fmla="*/ 0 w 10000"/>
                            <a:gd name="connsiteY20" fmla="*/ 0 h 10000"/>
                            <a:gd name="connsiteX21" fmla="*/ 0 w 10000"/>
                            <a:gd name="connsiteY21" fmla="*/ 9117 h 10000"/>
                            <a:gd name="connsiteX22" fmla="*/ 9 w 10000"/>
                            <a:gd name="connsiteY22" fmla="*/ 9193 h 10000"/>
                            <a:gd name="connsiteX23" fmla="*/ 37 w 10000"/>
                            <a:gd name="connsiteY23" fmla="*/ 9267 h 10000"/>
                            <a:gd name="connsiteX24" fmla="*/ 85 w 10000"/>
                            <a:gd name="connsiteY24" fmla="*/ 9339 h 10000"/>
                            <a:gd name="connsiteX25" fmla="*/ 146 w 10000"/>
                            <a:gd name="connsiteY25" fmla="*/ 9409 h 10000"/>
                            <a:gd name="connsiteX26" fmla="*/ 229 w 10000"/>
                            <a:gd name="connsiteY26" fmla="*/ 9477 h 10000"/>
                            <a:gd name="connsiteX27" fmla="*/ 323 w 10000"/>
                            <a:gd name="connsiteY27" fmla="*/ 9542 h 10000"/>
                            <a:gd name="connsiteX28" fmla="*/ 433 w 10000"/>
                            <a:gd name="connsiteY28" fmla="*/ 9603 h 10000"/>
                            <a:gd name="connsiteX29" fmla="*/ 558 w 10000"/>
                            <a:gd name="connsiteY29" fmla="*/ 9661 h 10000"/>
                            <a:gd name="connsiteX30" fmla="*/ 695 w 10000"/>
                            <a:gd name="connsiteY30" fmla="*/ 9716 h 10000"/>
                            <a:gd name="connsiteX31" fmla="*/ 845 w 10000"/>
                            <a:gd name="connsiteY31" fmla="*/ 9766 h 10000"/>
                            <a:gd name="connsiteX32" fmla="*/ 1006 w 10000"/>
                            <a:gd name="connsiteY32" fmla="*/ 9813 h 10000"/>
                            <a:gd name="connsiteX33" fmla="*/ 1177 w 10000"/>
                            <a:gd name="connsiteY33" fmla="*/ 9854 h 10000"/>
                            <a:gd name="connsiteX34" fmla="*/ 1360 w 10000"/>
                            <a:gd name="connsiteY34" fmla="*/ 9892 h 10000"/>
                            <a:gd name="connsiteX35" fmla="*/ 1552 w 10000"/>
                            <a:gd name="connsiteY35" fmla="*/ 9924 h 10000"/>
                            <a:gd name="connsiteX36" fmla="*/ 1752 w 10000"/>
                            <a:gd name="connsiteY36" fmla="*/ 9951 h 10000"/>
                            <a:gd name="connsiteX37" fmla="*/ 1959 w 10000"/>
                            <a:gd name="connsiteY37" fmla="*/ 9972 h 10000"/>
                            <a:gd name="connsiteX38" fmla="*/ 2175 w 10000"/>
                            <a:gd name="connsiteY38" fmla="*/ 9988 h 10000"/>
                            <a:gd name="connsiteX39" fmla="*/ 2395 w 10000"/>
                            <a:gd name="connsiteY39" fmla="*/ 9997 h 10000"/>
                            <a:gd name="connsiteX40" fmla="*/ 2621 w 10000"/>
                            <a:gd name="connsiteY40" fmla="*/ 10000 h 10000"/>
                            <a:gd name="connsiteX41" fmla="*/ 10000 w 10000"/>
                            <a:gd name="connsiteY41"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10000 w 10000"/>
                            <a:gd name="connsiteY11" fmla="*/ 980 h 10000"/>
                            <a:gd name="connsiteX12" fmla="*/ 10000 w 10000"/>
                            <a:gd name="connsiteY12" fmla="*/ 645 h 10000"/>
                            <a:gd name="connsiteX13" fmla="*/ 8838 w 10000"/>
                            <a:gd name="connsiteY13" fmla="*/ 424 h 10000"/>
                            <a:gd name="connsiteX14" fmla="*/ 9058 w 10000"/>
                            <a:gd name="connsiteY14" fmla="*/ 259 h 10000"/>
                            <a:gd name="connsiteX15" fmla="*/ 8827 w 10000"/>
                            <a:gd name="connsiteY15" fmla="*/ 120 h 10000"/>
                            <a:gd name="connsiteX16" fmla="*/ 8184 w 10000"/>
                            <a:gd name="connsiteY16" fmla="*/ 108 h 10000"/>
                            <a:gd name="connsiteX17" fmla="*/ 7889 w 10000"/>
                            <a:gd name="connsiteY17" fmla="*/ 238 h 10000"/>
                            <a:gd name="connsiteX18" fmla="*/ 6751 w 10000"/>
                            <a:gd name="connsiteY18" fmla="*/ 0 h 10000"/>
                            <a:gd name="connsiteX19" fmla="*/ 0 w 10000"/>
                            <a:gd name="connsiteY19" fmla="*/ 0 h 10000"/>
                            <a:gd name="connsiteX20" fmla="*/ 0 w 10000"/>
                            <a:gd name="connsiteY20" fmla="*/ 9117 h 10000"/>
                            <a:gd name="connsiteX21" fmla="*/ 9 w 10000"/>
                            <a:gd name="connsiteY21" fmla="*/ 9193 h 10000"/>
                            <a:gd name="connsiteX22" fmla="*/ 37 w 10000"/>
                            <a:gd name="connsiteY22" fmla="*/ 9267 h 10000"/>
                            <a:gd name="connsiteX23" fmla="*/ 85 w 10000"/>
                            <a:gd name="connsiteY23" fmla="*/ 9339 h 10000"/>
                            <a:gd name="connsiteX24" fmla="*/ 146 w 10000"/>
                            <a:gd name="connsiteY24" fmla="*/ 9409 h 10000"/>
                            <a:gd name="connsiteX25" fmla="*/ 229 w 10000"/>
                            <a:gd name="connsiteY25" fmla="*/ 9477 h 10000"/>
                            <a:gd name="connsiteX26" fmla="*/ 323 w 10000"/>
                            <a:gd name="connsiteY26" fmla="*/ 9542 h 10000"/>
                            <a:gd name="connsiteX27" fmla="*/ 433 w 10000"/>
                            <a:gd name="connsiteY27" fmla="*/ 9603 h 10000"/>
                            <a:gd name="connsiteX28" fmla="*/ 558 w 10000"/>
                            <a:gd name="connsiteY28" fmla="*/ 9661 h 10000"/>
                            <a:gd name="connsiteX29" fmla="*/ 695 w 10000"/>
                            <a:gd name="connsiteY29" fmla="*/ 9716 h 10000"/>
                            <a:gd name="connsiteX30" fmla="*/ 845 w 10000"/>
                            <a:gd name="connsiteY30" fmla="*/ 9766 h 10000"/>
                            <a:gd name="connsiteX31" fmla="*/ 1006 w 10000"/>
                            <a:gd name="connsiteY31" fmla="*/ 9813 h 10000"/>
                            <a:gd name="connsiteX32" fmla="*/ 1177 w 10000"/>
                            <a:gd name="connsiteY32" fmla="*/ 9854 h 10000"/>
                            <a:gd name="connsiteX33" fmla="*/ 1360 w 10000"/>
                            <a:gd name="connsiteY33" fmla="*/ 9892 h 10000"/>
                            <a:gd name="connsiteX34" fmla="*/ 1552 w 10000"/>
                            <a:gd name="connsiteY34" fmla="*/ 9924 h 10000"/>
                            <a:gd name="connsiteX35" fmla="*/ 1752 w 10000"/>
                            <a:gd name="connsiteY35" fmla="*/ 9951 h 10000"/>
                            <a:gd name="connsiteX36" fmla="*/ 1959 w 10000"/>
                            <a:gd name="connsiteY36" fmla="*/ 9972 h 10000"/>
                            <a:gd name="connsiteX37" fmla="*/ 2175 w 10000"/>
                            <a:gd name="connsiteY37" fmla="*/ 9988 h 10000"/>
                            <a:gd name="connsiteX38" fmla="*/ 2395 w 10000"/>
                            <a:gd name="connsiteY38" fmla="*/ 9997 h 10000"/>
                            <a:gd name="connsiteX39" fmla="*/ 2621 w 10000"/>
                            <a:gd name="connsiteY39" fmla="*/ 10000 h 10000"/>
                            <a:gd name="connsiteX40" fmla="*/ 10000 w 10000"/>
                            <a:gd name="connsiteY40"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10000 w 10000"/>
                            <a:gd name="connsiteY10" fmla="*/ 980 h 10000"/>
                            <a:gd name="connsiteX11" fmla="*/ 10000 w 10000"/>
                            <a:gd name="connsiteY11" fmla="*/ 645 h 10000"/>
                            <a:gd name="connsiteX12" fmla="*/ 8838 w 10000"/>
                            <a:gd name="connsiteY12" fmla="*/ 424 h 10000"/>
                            <a:gd name="connsiteX13" fmla="*/ 9058 w 10000"/>
                            <a:gd name="connsiteY13" fmla="*/ 259 h 10000"/>
                            <a:gd name="connsiteX14" fmla="*/ 8827 w 10000"/>
                            <a:gd name="connsiteY14" fmla="*/ 120 h 10000"/>
                            <a:gd name="connsiteX15" fmla="*/ 8184 w 10000"/>
                            <a:gd name="connsiteY15" fmla="*/ 108 h 10000"/>
                            <a:gd name="connsiteX16" fmla="*/ 7889 w 10000"/>
                            <a:gd name="connsiteY16" fmla="*/ 238 h 10000"/>
                            <a:gd name="connsiteX17" fmla="*/ 6751 w 10000"/>
                            <a:gd name="connsiteY17" fmla="*/ 0 h 10000"/>
                            <a:gd name="connsiteX18" fmla="*/ 0 w 10000"/>
                            <a:gd name="connsiteY18" fmla="*/ 0 h 10000"/>
                            <a:gd name="connsiteX19" fmla="*/ 0 w 10000"/>
                            <a:gd name="connsiteY19" fmla="*/ 9117 h 10000"/>
                            <a:gd name="connsiteX20" fmla="*/ 9 w 10000"/>
                            <a:gd name="connsiteY20" fmla="*/ 9193 h 10000"/>
                            <a:gd name="connsiteX21" fmla="*/ 37 w 10000"/>
                            <a:gd name="connsiteY21" fmla="*/ 9267 h 10000"/>
                            <a:gd name="connsiteX22" fmla="*/ 85 w 10000"/>
                            <a:gd name="connsiteY22" fmla="*/ 9339 h 10000"/>
                            <a:gd name="connsiteX23" fmla="*/ 146 w 10000"/>
                            <a:gd name="connsiteY23" fmla="*/ 9409 h 10000"/>
                            <a:gd name="connsiteX24" fmla="*/ 229 w 10000"/>
                            <a:gd name="connsiteY24" fmla="*/ 9477 h 10000"/>
                            <a:gd name="connsiteX25" fmla="*/ 323 w 10000"/>
                            <a:gd name="connsiteY25" fmla="*/ 9542 h 10000"/>
                            <a:gd name="connsiteX26" fmla="*/ 433 w 10000"/>
                            <a:gd name="connsiteY26" fmla="*/ 9603 h 10000"/>
                            <a:gd name="connsiteX27" fmla="*/ 558 w 10000"/>
                            <a:gd name="connsiteY27" fmla="*/ 9661 h 10000"/>
                            <a:gd name="connsiteX28" fmla="*/ 695 w 10000"/>
                            <a:gd name="connsiteY28" fmla="*/ 9716 h 10000"/>
                            <a:gd name="connsiteX29" fmla="*/ 845 w 10000"/>
                            <a:gd name="connsiteY29" fmla="*/ 9766 h 10000"/>
                            <a:gd name="connsiteX30" fmla="*/ 1006 w 10000"/>
                            <a:gd name="connsiteY30" fmla="*/ 9813 h 10000"/>
                            <a:gd name="connsiteX31" fmla="*/ 1177 w 10000"/>
                            <a:gd name="connsiteY31" fmla="*/ 9854 h 10000"/>
                            <a:gd name="connsiteX32" fmla="*/ 1360 w 10000"/>
                            <a:gd name="connsiteY32" fmla="*/ 9892 h 10000"/>
                            <a:gd name="connsiteX33" fmla="*/ 1552 w 10000"/>
                            <a:gd name="connsiteY33" fmla="*/ 9924 h 10000"/>
                            <a:gd name="connsiteX34" fmla="*/ 1752 w 10000"/>
                            <a:gd name="connsiteY34" fmla="*/ 9951 h 10000"/>
                            <a:gd name="connsiteX35" fmla="*/ 1959 w 10000"/>
                            <a:gd name="connsiteY35" fmla="*/ 9972 h 10000"/>
                            <a:gd name="connsiteX36" fmla="*/ 2175 w 10000"/>
                            <a:gd name="connsiteY36" fmla="*/ 9988 h 10000"/>
                            <a:gd name="connsiteX37" fmla="*/ 2395 w 10000"/>
                            <a:gd name="connsiteY37" fmla="*/ 9997 h 10000"/>
                            <a:gd name="connsiteX38" fmla="*/ 2621 w 10000"/>
                            <a:gd name="connsiteY38" fmla="*/ 10000 h 10000"/>
                            <a:gd name="connsiteX39" fmla="*/ 10000 w 10000"/>
                            <a:gd name="connsiteY39"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421 w 10000"/>
                            <a:gd name="connsiteY8" fmla="*/ 1125 h 10000"/>
                            <a:gd name="connsiteX9" fmla="*/ 10000 w 10000"/>
                            <a:gd name="connsiteY9" fmla="*/ 980 h 10000"/>
                            <a:gd name="connsiteX10" fmla="*/ 10000 w 10000"/>
                            <a:gd name="connsiteY10" fmla="*/ 645 h 10000"/>
                            <a:gd name="connsiteX11" fmla="*/ 8838 w 10000"/>
                            <a:gd name="connsiteY11" fmla="*/ 424 h 10000"/>
                            <a:gd name="connsiteX12" fmla="*/ 9058 w 10000"/>
                            <a:gd name="connsiteY12" fmla="*/ 259 h 10000"/>
                            <a:gd name="connsiteX13" fmla="*/ 8827 w 10000"/>
                            <a:gd name="connsiteY13" fmla="*/ 120 h 10000"/>
                            <a:gd name="connsiteX14" fmla="*/ 8184 w 10000"/>
                            <a:gd name="connsiteY14" fmla="*/ 108 h 10000"/>
                            <a:gd name="connsiteX15" fmla="*/ 7889 w 10000"/>
                            <a:gd name="connsiteY15" fmla="*/ 238 h 10000"/>
                            <a:gd name="connsiteX16" fmla="*/ 6751 w 10000"/>
                            <a:gd name="connsiteY16" fmla="*/ 0 h 10000"/>
                            <a:gd name="connsiteX17" fmla="*/ 0 w 10000"/>
                            <a:gd name="connsiteY17" fmla="*/ 0 h 10000"/>
                            <a:gd name="connsiteX18" fmla="*/ 0 w 10000"/>
                            <a:gd name="connsiteY18" fmla="*/ 9117 h 10000"/>
                            <a:gd name="connsiteX19" fmla="*/ 9 w 10000"/>
                            <a:gd name="connsiteY19" fmla="*/ 9193 h 10000"/>
                            <a:gd name="connsiteX20" fmla="*/ 37 w 10000"/>
                            <a:gd name="connsiteY20" fmla="*/ 9267 h 10000"/>
                            <a:gd name="connsiteX21" fmla="*/ 85 w 10000"/>
                            <a:gd name="connsiteY21" fmla="*/ 9339 h 10000"/>
                            <a:gd name="connsiteX22" fmla="*/ 146 w 10000"/>
                            <a:gd name="connsiteY22" fmla="*/ 9409 h 10000"/>
                            <a:gd name="connsiteX23" fmla="*/ 229 w 10000"/>
                            <a:gd name="connsiteY23" fmla="*/ 9477 h 10000"/>
                            <a:gd name="connsiteX24" fmla="*/ 323 w 10000"/>
                            <a:gd name="connsiteY24" fmla="*/ 9542 h 10000"/>
                            <a:gd name="connsiteX25" fmla="*/ 433 w 10000"/>
                            <a:gd name="connsiteY25" fmla="*/ 9603 h 10000"/>
                            <a:gd name="connsiteX26" fmla="*/ 558 w 10000"/>
                            <a:gd name="connsiteY26" fmla="*/ 9661 h 10000"/>
                            <a:gd name="connsiteX27" fmla="*/ 695 w 10000"/>
                            <a:gd name="connsiteY27" fmla="*/ 9716 h 10000"/>
                            <a:gd name="connsiteX28" fmla="*/ 845 w 10000"/>
                            <a:gd name="connsiteY28" fmla="*/ 9766 h 10000"/>
                            <a:gd name="connsiteX29" fmla="*/ 1006 w 10000"/>
                            <a:gd name="connsiteY29" fmla="*/ 9813 h 10000"/>
                            <a:gd name="connsiteX30" fmla="*/ 1177 w 10000"/>
                            <a:gd name="connsiteY30" fmla="*/ 9854 h 10000"/>
                            <a:gd name="connsiteX31" fmla="*/ 1360 w 10000"/>
                            <a:gd name="connsiteY31" fmla="*/ 9892 h 10000"/>
                            <a:gd name="connsiteX32" fmla="*/ 1552 w 10000"/>
                            <a:gd name="connsiteY32" fmla="*/ 9924 h 10000"/>
                            <a:gd name="connsiteX33" fmla="*/ 1752 w 10000"/>
                            <a:gd name="connsiteY33" fmla="*/ 9951 h 10000"/>
                            <a:gd name="connsiteX34" fmla="*/ 1959 w 10000"/>
                            <a:gd name="connsiteY34" fmla="*/ 9972 h 10000"/>
                            <a:gd name="connsiteX35" fmla="*/ 2175 w 10000"/>
                            <a:gd name="connsiteY35" fmla="*/ 9988 h 10000"/>
                            <a:gd name="connsiteX36" fmla="*/ 2395 w 10000"/>
                            <a:gd name="connsiteY36" fmla="*/ 9997 h 10000"/>
                            <a:gd name="connsiteX37" fmla="*/ 2621 w 10000"/>
                            <a:gd name="connsiteY37" fmla="*/ 10000 h 10000"/>
                            <a:gd name="connsiteX38" fmla="*/ 10000 w 10000"/>
                            <a:gd name="connsiteY38"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295 w 10000"/>
                            <a:gd name="connsiteY6" fmla="*/ 1283 h 10000"/>
                            <a:gd name="connsiteX7" fmla="*/ 9421 w 10000"/>
                            <a:gd name="connsiteY7" fmla="*/ 1125 h 10000"/>
                            <a:gd name="connsiteX8" fmla="*/ 10000 w 10000"/>
                            <a:gd name="connsiteY8" fmla="*/ 980 h 10000"/>
                            <a:gd name="connsiteX9" fmla="*/ 10000 w 10000"/>
                            <a:gd name="connsiteY9" fmla="*/ 645 h 10000"/>
                            <a:gd name="connsiteX10" fmla="*/ 8838 w 10000"/>
                            <a:gd name="connsiteY10" fmla="*/ 424 h 10000"/>
                            <a:gd name="connsiteX11" fmla="*/ 9058 w 10000"/>
                            <a:gd name="connsiteY11" fmla="*/ 259 h 10000"/>
                            <a:gd name="connsiteX12" fmla="*/ 8827 w 10000"/>
                            <a:gd name="connsiteY12" fmla="*/ 120 h 10000"/>
                            <a:gd name="connsiteX13" fmla="*/ 8184 w 10000"/>
                            <a:gd name="connsiteY13" fmla="*/ 108 h 10000"/>
                            <a:gd name="connsiteX14" fmla="*/ 7889 w 10000"/>
                            <a:gd name="connsiteY14" fmla="*/ 238 h 10000"/>
                            <a:gd name="connsiteX15" fmla="*/ 6751 w 10000"/>
                            <a:gd name="connsiteY15" fmla="*/ 0 h 10000"/>
                            <a:gd name="connsiteX16" fmla="*/ 0 w 10000"/>
                            <a:gd name="connsiteY16" fmla="*/ 0 h 10000"/>
                            <a:gd name="connsiteX17" fmla="*/ 0 w 10000"/>
                            <a:gd name="connsiteY17" fmla="*/ 9117 h 10000"/>
                            <a:gd name="connsiteX18" fmla="*/ 9 w 10000"/>
                            <a:gd name="connsiteY18" fmla="*/ 9193 h 10000"/>
                            <a:gd name="connsiteX19" fmla="*/ 37 w 10000"/>
                            <a:gd name="connsiteY19" fmla="*/ 9267 h 10000"/>
                            <a:gd name="connsiteX20" fmla="*/ 85 w 10000"/>
                            <a:gd name="connsiteY20" fmla="*/ 9339 h 10000"/>
                            <a:gd name="connsiteX21" fmla="*/ 146 w 10000"/>
                            <a:gd name="connsiteY21" fmla="*/ 9409 h 10000"/>
                            <a:gd name="connsiteX22" fmla="*/ 229 w 10000"/>
                            <a:gd name="connsiteY22" fmla="*/ 9477 h 10000"/>
                            <a:gd name="connsiteX23" fmla="*/ 323 w 10000"/>
                            <a:gd name="connsiteY23" fmla="*/ 9542 h 10000"/>
                            <a:gd name="connsiteX24" fmla="*/ 433 w 10000"/>
                            <a:gd name="connsiteY24" fmla="*/ 9603 h 10000"/>
                            <a:gd name="connsiteX25" fmla="*/ 558 w 10000"/>
                            <a:gd name="connsiteY25" fmla="*/ 9661 h 10000"/>
                            <a:gd name="connsiteX26" fmla="*/ 695 w 10000"/>
                            <a:gd name="connsiteY26" fmla="*/ 9716 h 10000"/>
                            <a:gd name="connsiteX27" fmla="*/ 845 w 10000"/>
                            <a:gd name="connsiteY27" fmla="*/ 9766 h 10000"/>
                            <a:gd name="connsiteX28" fmla="*/ 1006 w 10000"/>
                            <a:gd name="connsiteY28" fmla="*/ 9813 h 10000"/>
                            <a:gd name="connsiteX29" fmla="*/ 1177 w 10000"/>
                            <a:gd name="connsiteY29" fmla="*/ 9854 h 10000"/>
                            <a:gd name="connsiteX30" fmla="*/ 1360 w 10000"/>
                            <a:gd name="connsiteY30" fmla="*/ 9892 h 10000"/>
                            <a:gd name="connsiteX31" fmla="*/ 1552 w 10000"/>
                            <a:gd name="connsiteY31" fmla="*/ 9924 h 10000"/>
                            <a:gd name="connsiteX32" fmla="*/ 1752 w 10000"/>
                            <a:gd name="connsiteY32" fmla="*/ 9951 h 10000"/>
                            <a:gd name="connsiteX33" fmla="*/ 1959 w 10000"/>
                            <a:gd name="connsiteY33" fmla="*/ 9972 h 10000"/>
                            <a:gd name="connsiteX34" fmla="*/ 2175 w 10000"/>
                            <a:gd name="connsiteY34" fmla="*/ 9988 h 10000"/>
                            <a:gd name="connsiteX35" fmla="*/ 2395 w 10000"/>
                            <a:gd name="connsiteY35" fmla="*/ 9997 h 10000"/>
                            <a:gd name="connsiteX36" fmla="*/ 2621 w 10000"/>
                            <a:gd name="connsiteY36" fmla="*/ 10000 h 10000"/>
                            <a:gd name="connsiteX37" fmla="*/ 10000 w 10000"/>
                            <a:gd name="connsiteY37"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417 w 10000"/>
                            <a:gd name="connsiteY4" fmla="*/ 1440 h 10000"/>
                            <a:gd name="connsiteX5" fmla="*/ 9295 w 10000"/>
                            <a:gd name="connsiteY5" fmla="*/ 1283 h 10000"/>
                            <a:gd name="connsiteX6" fmla="*/ 9421 w 10000"/>
                            <a:gd name="connsiteY6" fmla="*/ 1125 h 10000"/>
                            <a:gd name="connsiteX7" fmla="*/ 10000 w 10000"/>
                            <a:gd name="connsiteY7" fmla="*/ 980 h 10000"/>
                            <a:gd name="connsiteX8" fmla="*/ 10000 w 10000"/>
                            <a:gd name="connsiteY8" fmla="*/ 645 h 10000"/>
                            <a:gd name="connsiteX9" fmla="*/ 8838 w 10000"/>
                            <a:gd name="connsiteY9" fmla="*/ 424 h 10000"/>
                            <a:gd name="connsiteX10" fmla="*/ 9058 w 10000"/>
                            <a:gd name="connsiteY10" fmla="*/ 259 h 10000"/>
                            <a:gd name="connsiteX11" fmla="*/ 8827 w 10000"/>
                            <a:gd name="connsiteY11" fmla="*/ 120 h 10000"/>
                            <a:gd name="connsiteX12" fmla="*/ 8184 w 10000"/>
                            <a:gd name="connsiteY12" fmla="*/ 108 h 10000"/>
                            <a:gd name="connsiteX13" fmla="*/ 7889 w 10000"/>
                            <a:gd name="connsiteY13" fmla="*/ 238 h 10000"/>
                            <a:gd name="connsiteX14" fmla="*/ 6751 w 10000"/>
                            <a:gd name="connsiteY14" fmla="*/ 0 h 10000"/>
                            <a:gd name="connsiteX15" fmla="*/ 0 w 10000"/>
                            <a:gd name="connsiteY15" fmla="*/ 0 h 10000"/>
                            <a:gd name="connsiteX16" fmla="*/ 0 w 10000"/>
                            <a:gd name="connsiteY16" fmla="*/ 9117 h 10000"/>
                            <a:gd name="connsiteX17" fmla="*/ 9 w 10000"/>
                            <a:gd name="connsiteY17" fmla="*/ 9193 h 10000"/>
                            <a:gd name="connsiteX18" fmla="*/ 37 w 10000"/>
                            <a:gd name="connsiteY18" fmla="*/ 9267 h 10000"/>
                            <a:gd name="connsiteX19" fmla="*/ 85 w 10000"/>
                            <a:gd name="connsiteY19" fmla="*/ 9339 h 10000"/>
                            <a:gd name="connsiteX20" fmla="*/ 146 w 10000"/>
                            <a:gd name="connsiteY20" fmla="*/ 9409 h 10000"/>
                            <a:gd name="connsiteX21" fmla="*/ 229 w 10000"/>
                            <a:gd name="connsiteY21" fmla="*/ 9477 h 10000"/>
                            <a:gd name="connsiteX22" fmla="*/ 323 w 10000"/>
                            <a:gd name="connsiteY22" fmla="*/ 9542 h 10000"/>
                            <a:gd name="connsiteX23" fmla="*/ 433 w 10000"/>
                            <a:gd name="connsiteY23" fmla="*/ 9603 h 10000"/>
                            <a:gd name="connsiteX24" fmla="*/ 558 w 10000"/>
                            <a:gd name="connsiteY24" fmla="*/ 9661 h 10000"/>
                            <a:gd name="connsiteX25" fmla="*/ 695 w 10000"/>
                            <a:gd name="connsiteY25" fmla="*/ 9716 h 10000"/>
                            <a:gd name="connsiteX26" fmla="*/ 845 w 10000"/>
                            <a:gd name="connsiteY26" fmla="*/ 9766 h 10000"/>
                            <a:gd name="connsiteX27" fmla="*/ 1006 w 10000"/>
                            <a:gd name="connsiteY27" fmla="*/ 9813 h 10000"/>
                            <a:gd name="connsiteX28" fmla="*/ 1177 w 10000"/>
                            <a:gd name="connsiteY28" fmla="*/ 9854 h 10000"/>
                            <a:gd name="connsiteX29" fmla="*/ 1360 w 10000"/>
                            <a:gd name="connsiteY29" fmla="*/ 9892 h 10000"/>
                            <a:gd name="connsiteX30" fmla="*/ 1552 w 10000"/>
                            <a:gd name="connsiteY30" fmla="*/ 9924 h 10000"/>
                            <a:gd name="connsiteX31" fmla="*/ 1752 w 10000"/>
                            <a:gd name="connsiteY31" fmla="*/ 9951 h 10000"/>
                            <a:gd name="connsiteX32" fmla="*/ 1959 w 10000"/>
                            <a:gd name="connsiteY32" fmla="*/ 9972 h 10000"/>
                            <a:gd name="connsiteX33" fmla="*/ 2175 w 10000"/>
                            <a:gd name="connsiteY33" fmla="*/ 9988 h 10000"/>
                            <a:gd name="connsiteX34" fmla="*/ 2395 w 10000"/>
                            <a:gd name="connsiteY34" fmla="*/ 9997 h 10000"/>
                            <a:gd name="connsiteX35" fmla="*/ 2621 w 10000"/>
                            <a:gd name="connsiteY35" fmla="*/ 10000 h 10000"/>
                            <a:gd name="connsiteX36" fmla="*/ 10000 w 10000"/>
                            <a:gd name="connsiteY36" fmla="*/ 10000 h 10000"/>
                            <a:gd name="connsiteX0" fmla="*/ 10000 w 10000"/>
                            <a:gd name="connsiteY0" fmla="*/ 10000 h 10000"/>
                            <a:gd name="connsiteX1" fmla="*/ 10000 w 10000"/>
                            <a:gd name="connsiteY1" fmla="*/ 1585 h 10000"/>
                            <a:gd name="connsiteX2" fmla="*/ 9820 w 10000"/>
                            <a:gd name="connsiteY2" fmla="*/ 1564 h 10000"/>
                            <a:gd name="connsiteX3" fmla="*/ 9417 w 10000"/>
                            <a:gd name="connsiteY3" fmla="*/ 1440 h 10000"/>
                            <a:gd name="connsiteX4" fmla="*/ 9295 w 10000"/>
                            <a:gd name="connsiteY4" fmla="*/ 1283 h 10000"/>
                            <a:gd name="connsiteX5" fmla="*/ 9421 w 10000"/>
                            <a:gd name="connsiteY5" fmla="*/ 1125 h 10000"/>
                            <a:gd name="connsiteX6" fmla="*/ 10000 w 10000"/>
                            <a:gd name="connsiteY6" fmla="*/ 980 h 10000"/>
                            <a:gd name="connsiteX7" fmla="*/ 10000 w 10000"/>
                            <a:gd name="connsiteY7" fmla="*/ 645 h 10000"/>
                            <a:gd name="connsiteX8" fmla="*/ 8838 w 10000"/>
                            <a:gd name="connsiteY8" fmla="*/ 424 h 10000"/>
                            <a:gd name="connsiteX9" fmla="*/ 9058 w 10000"/>
                            <a:gd name="connsiteY9" fmla="*/ 259 h 10000"/>
                            <a:gd name="connsiteX10" fmla="*/ 8827 w 10000"/>
                            <a:gd name="connsiteY10" fmla="*/ 120 h 10000"/>
                            <a:gd name="connsiteX11" fmla="*/ 8184 w 10000"/>
                            <a:gd name="connsiteY11" fmla="*/ 108 h 10000"/>
                            <a:gd name="connsiteX12" fmla="*/ 7889 w 10000"/>
                            <a:gd name="connsiteY12" fmla="*/ 238 h 10000"/>
                            <a:gd name="connsiteX13" fmla="*/ 6751 w 10000"/>
                            <a:gd name="connsiteY13" fmla="*/ 0 h 10000"/>
                            <a:gd name="connsiteX14" fmla="*/ 0 w 10000"/>
                            <a:gd name="connsiteY14" fmla="*/ 0 h 10000"/>
                            <a:gd name="connsiteX15" fmla="*/ 0 w 10000"/>
                            <a:gd name="connsiteY15" fmla="*/ 9117 h 10000"/>
                            <a:gd name="connsiteX16" fmla="*/ 9 w 10000"/>
                            <a:gd name="connsiteY16" fmla="*/ 9193 h 10000"/>
                            <a:gd name="connsiteX17" fmla="*/ 37 w 10000"/>
                            <a:gd name="connsiteY17" fmla="*/ 9267 h 10000"/>
                            <a:gd name="connsiteX18" fmla="*/ 85 w 10000"/>
                            <a:gd name="connsiteY18" fmla="*/ 9339 h 10000"/>
                            <a:gd name="connsiteX19" fmla="*/ 146 w 10000"/>
                            <a:gd name="connsiteY19" fmla="*/ 9409 h 10000"/>
                            <a:gd name="connsiteX20" fmla="*/ 229 w 10000"/>
                            <a:gd name="connsiteY20" fmla="*/ 9477 h 10000"/>
                            <a:gd name="connsiteX21" fmla="*/ 323 w 10000"/>
                            <a:gd name="connsiteY21" fmla="*/ 9542 h 10000"/>
                            <a:gd name="connsiteX22" fmla="*/ 433 w 10000"/>
                            <a:gd name="connsiteY22" fmla="*/ 9603 h 10000"/>
                            <a:gd name="connsiteX23" fmla="*/ 558 w 10000"/>
                            <a:gd name="connsiteY23" fmla="*/ 9661 h 10000"/>
                            <a:gd name="connsiteX24" fmla="*/ 695 w 10000"/>
                            <a:gd name="connsiteY24" fmla="*/ 9716 h 10000"/>
                            <a:gd name="connsiteX25" fmla="*/ 845 w 10000"/>
                            <a:gd name="connsiteY25" fmla="*/ 9766 h 10000"/>
                            <a:gd name="connsiteX26" fmla="*/ 1006 w 10000"/>
                            <a:gd name="connsiteY26" fmla="*/ 9813 h 10000"/>
                            <a:gd name="connsiteX27" fmla="*/ 1177 w 10000"/>
                            <a:gd name="connsiteY27" fmla="*/ 9854 h 10000"/>
                            <a:gd name="connsiteX28" fmla="*/ 1360 w 10000"/>
                            <a:gd name="connsiteY28" fmla="*/ 9892 h 10000"/>
                            <a:gd name="connsiteX29" fmla="*/ 1552 w 10000"/>
                            <a:gd name="connsiteY29" fmla="*/ 9924 h 10000"/>
                            <a:gd name="connsiteX30" fmla="*/ 1752 w 10000"/>
                            <a:gd name="connsiteY30" fmla="*/ 9951 h 10000"/>
                            <a:gd name="connsiteX31" fmla="*/ 1959 w 10000"/>
                            <a:gd name="connsiteY31" fmla="*/ 9972 h 10000"/>
                            <a:gd name="connsiteX32" fmla="*/ 2175 w 10000"/>
                            <a:gd name="connsiteY32" fmla="*/ 9988 h 10000"/>
                            <a:gd name="connsiteX33" fmla="*/ 2395 w 10000"/>
                            <a:gd name="connsiteY33" fmla="*/ 9997 h 10000"/>
                            <a:gd name="connsiteX34" fmla="*/ 2621 w 10000"/>
                            <a:gd name="connsiteY34" fmla="*/ 10000 h 10000"/>
                            <a:gd name="connsiteX35" fmla="*/ 10000 w 10000"/>
                            <a:gd name="connsiteY35"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37 w 10000"/>
                            <a:gd name="connsiteY15" fmla="*/ 9267 h 10000"/>
                            <a:gd name="connsiteX16" fmla="*/ 85 w 10000"/>
                            <a:gd name="connsiteY16" fmla="*/ 9339 h 10000"/>
                            <a:gd name="connsiteX17" fmla="*/ 146 w 10000"/>
                            <a:gd name="connsiteY17" fmla="*/ 9409 h 10000"/>
                            <a:gd name="connsiteX18" fmla="*/ 229 w 10000"/>
                            <a:gd name="connsiteY18" fmla="*/ 9477 h 10000"/>
                            <a:gd name="connsiteX19" fmla="*/ 323 w 10000"/>
                            <a:gd name="connsiteY19" fmla="*/ 9542 h 10000"/>
                            <a:gd name="connsiteX20" fmla="*/ 433 w 10000"/>
                            <a:gd name="connsiteY20" fmla="*/ 9603 h 10000"/>
                            <a:gd name="connsiteX21" fmla="*/ 558 w 10000"/>
                            <a:gd name="connsiteY21" fmla="*/ 9661 h 10000"/>
                            <a:gd name="connsiteX22" fmla="*/ 695 w 10000"/>
                            <a:gd name="connsiteY22" fmla="*/ 9716 h 10000"/>
                            <a:gd name="connsiteX23" fmla="*/ 845 w 10000"/>
                            <a:gd name="connsiteY23" fmla="*/ 9766 h 10000"/>
                            <a:gd name="connsiteX24" fmla="*/ 1006 w 10000"/>
                            <a:gd name="connsiteY24" fmla="*/ 9813 h 10000"/>
                            <a:gd name="connsiteX25" fmla="*/ 1177 w 10000"/>
                            <a:gd name="connsiteY25" fmla="*/ 9854 h 10000"/>
                            <a:gd name="connsiteX26" fmla="*/ 1360 w 10000"/>
                            <a:gd name="connsiteY26" fmla="*/ 9892 h 10000"/>
                            <a:gd name="connsiteX27" fmla="*/ 1552 w 10000"/>
                            <a:gd name="connsiteY27" fmla="*/ 9924 h 10000"/>
                            <a:gd name="connsiteX28" fmla="*/ 1752 w 10000"/>
                            <a:gd name="connsiteY28" fmla="*/ 9951 h 10000"/>
                            <a:gd name="connsiteX29" fmla="*/ 1959 w 10000"/>
                            <a:gd name="connsiteY29" fmla="*/ 9972 h 10000"/>
                            <a:gd name="connsiteX30" fmla="*/ 2175 w 10000"/>
                            <a:gd name="connsiteY30" fmla="*/ 9988 h 10000"/>
                            <a:gd name="connsiteX31" fmla="*/ 2395 w 10000"/>
                            <a:gd name="connsiteY31" fmla="*/ 9997 h 10000"/>
                            <a:gd name="connsiteX32" fmla="*/ 2621 w 10000"/>
                            <a:gd name="connsiteY32" fmla="*/ 10000 h 10000"/>
                            <a:gd name="connsiteX33" fmla="*/ 10000 w 10000"/>
                            <a:gd name="connsiteY33"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85 w 10000"/>
                            <a:gd name="connsiteY15" fmla="*/ 9339 h 10000"/>
                            <a:gd name="connsiteX16" fmla="*/ 146 w 10000"/>
                            <a:gd name="connsiteY16" fmla="*/ 9409 h 10000"/>
                            <a:gd name="connsiteX17" fmla="*/ 229 w 10000"/>
                            <a:gd name="connsiteY17" fmla="*/ 9477 h 10000"/>
                            <a:gd name="connsiteX18" fmla="*/ 323 w 10000"/>
                            <a:gd name="connsiteY18" fmla="*/ 9542 h 10000"/>
                            <a:gd name="connsiteX19" fmla="*/ 433 w 10000"/>
                            <a:gd name="connsiteY19" fmla="*/ 9603 h 10000"/>
                            <a:gd name="connsiteX20" fmla="*/ 558 w 10000"/>
                            <a:gd name="connsiteY20" fmla="*/ 9661 h 10000"/>
                            <a:gd name="connsiteX21" fmla="*/ 695 w 10000"/>
                            <a:gd name="connsiteY21" fmla="*/ 9716 h 10000"/>
                            <a:gd name="connsiteX22" fmla="*/ 845 w 10000"/>
                            <a:gd name="connsiteY22" fmla="*/ 9766 h 10000"/>
                            <a:gd name="connsiteX23" fmla="*/ 1006 w 10000"/>
                            <a:gd name="connsiteY23" fmla="*/ 9813 h 10000"/>
                            <a:gd name="connsiteX24" fmla="*/ 1177 w 10000"/>
                            <a:gd name="connsiteY24" fmla="*/ 9854 h 10000"/>
                            <a:gd name="connsiteX25" fmla="*/ 1360 w 10000"/>
                            <a:gd name="connsiteY25" fmla="*/ 9892 h 10000"/>
                            <a:gd name="connsiteX26" fmla="*/ 1552 w 10000"/>
                            <a:gd name="connsiteY26" fmla="*/ 9924 h 10000"/>
                            <a:gd name="connsiteX27" fmla="*/ 1752 w 10000"/>
                            <a:gd name="connsiteY27" fmla="*/ 9951 h 10000"/>
                            <a:gd name="connsiteX28" fmla="*/ 1959 w 10000"/>
                            <a:gd name="connsiteY28" fmla="*/ 9972 h 10000"/>
                            <a:gd name="connsiteX29" fmla="*/ 2175 w 10000"/>
                            <a:gd name="connsiteY29" fmla="*/ 9988 h 10000"/>
                            <a:gd name="connsiteX30" fmla="*/ 2395 w 10000"/>
                            <a:gd name="connsiteY30" fmla="*/ 9997 h 10000"/>
                            <a:gd name="connsiteX31" fmla="*/ 2621 w 10000"/>
                            <a:gd name="connsiteY31" fmla="*/ 10000 h 10000"/>
                            <a:gd name="connsiteX32" fmla="*/ 10000 w 10000"/>
                            <a:gd name="connsiteY32"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146 w 10000"/>
                            <a:gd name="connsiteY15" fmla="*/ 9409 h 10000"/>
                            <a:gd name="connsiteX16" fmla="*/ 229 w 10000"/>
                            <a:gd name="connsiteY16" fmla="*/ 9477 h 10000"/>
                            <a:gd name="connsiteX17" fmla="*/ 323 w 10000"/>
                            <a:gd name="connsiteY17" fmla="*/ 9542 h 10000"/>
                            <a:gd name="connsiteX18" fmla="*/ 433 w 10000"/>
                            <a:gd name="connsiteY18" fmla="*/ 9603 h 10000"/>
                            <a:gd name="connsiteX19" fmla="*/ 558 w 10000"/>
                            <a:gd name="connsiteY19" fmla="*/ 9661 h 10000"/>
                            <a:gd name="connsiteX20" fmla="*/ 695 w 10000"/>
                            <a:gd name="connsiteY20" fmla="*/ 9716 h 10000"/>
                            <a:gd name="connsiteX21" fmla="*/ 845 w 10000"/>
                            <a:gd name="connsiteY21" fmla="*/ 9766 h 10000"/>
                            <a:gd name="connsiteX22" fmla="*/ 1006 w 10000"/>
                            <a:gd name="connsiteY22" fmla="*/ 9813 h 10000"/>
                            <a:gd name="connsiteX23" fmla="*/ 1177 w 10000"/>
                            <a:gd name="connsiteY23" fmla="*/ 9854 h 10000"/>
                            <a:gd name="connsiteX24" fmla="*/ 1360 w 10000"/>
                            <a:gd name="connsiteY24" fmla="*/ 9892 h 10000"/>
                            <a:gd name="connsiteX25" fmla="*/ 1552 w 10000"/>
                            <a:gd name="connsiteY25" fmla="*/ 9924 h 10000"/>
                            <a:gd name="connsiteX26" fmla="*/ 1752 w 10000"/>
                            <a:gd name="connsiteY26" fmla="*/ 9951 h 10000"/>
                            <a:gd name="connsiteX27" fmla="*/ 1959 w 10000"/>
                            <a:gd name="connsiteY27" fmla="*/ 9972 h 10000"/>
                            <a:gd name="connsiteX28" fmla="*/ 2175 w 10000"/>
                            <a:gd name="connsiteY28" fmla="*/ 9988 h 10000"/>
                            <a:gd name="connsiteX29" fmla="*/ 2395 w 10000"/>
                            <a:gd name="connsiteY29" fmla="*/ 9997 h 10000"/>
                            <a:gd name="connsiteX30" fmla="*/ 2621 w 10000"/>
                            <a:gd name="connsiteY30" fmla="*/ 10000 h 10000"/>
                            <a:gd name="connsiteX31" fmla="*/ 10000 w 10000"/>
                            <a:gd name="connsiteY31"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229 w 10000"/>
                            <a:gd name="connsiteY15" fmla="*/ 9477 h 10000"/>
                            <a:gd name="connsiteX16" fmla="*/ 323 w 10000"/>
                            <a:gd name="connsiteY16" fmla="*/ 9542 h 10000"/>
                            <a:gd name="connsiteX17" fmla="*/ 433 w 10000"/>
                            <a:gd name="connsiteY17" fmla="*/ 9603 h 10000"/>
                            <a:gd name="connsiteX18" fmla="*/ 558 w 10000"/>
                            <a:gd name="connsiteY18" fmla="*/ 9661 h 10000"/>
                            <a:gd name="connsiteX19" fmla="*/ 695 w 10000"/>
                            <a:gd name="connsiteY19" fmla="*/ 9716 h 10000"/>
                            <a:gd name="connsiteX20" fmla="*/ 845 w 10000"/>
                            <a:gd name="connsiteY20" fmla="*/ 9766 h 10000"/>
                            <a:gd name="connsiteX21" fmla="*/ 1006 w 10000"/>
                            <a:gd name="connsiteY21" fmla="*/ 9813 h 10000"/>
                            <a:gd name="connsiteX22" fmla="*/ 1177 w 10000"/>
                            <a:gd name="connsiteY22" fmla="*/ 9854 h 10000"/>
                            <a:gd name="connsiteX23" fmla="*/ 1360 w 10000"/>
                            <a:gd name="connsiteY23" fmla="*/ 9892 h 10000"/>
                            <a:gd name="connsiteX24" fmla="*/ 1552 w 10000"/>
                            <a:gd name="connsiteY24" fmla="*/ 9924 h 10000"/>
                            <a:gd name="connsiteX25" fmla="*/ 1752 w 10000"/>
                            <a:gd name="connsiteY25" fmla="*/ 9951 h 10000"/>
                            <a:gd name="connsiteX26" fmla="*/ 1959 w 10000"/>
                            <a:gd name="connsiteY26" fmla="*/ 9972 h 10000"/>
                            <a:gd name="connsiteX27" fmla="*/ 2175 w 10000"/>
                            <a:gd name="connsiteY27" fmla="*/ 9988 h 10000"/>
                            <a:gd name="connsiteX28" fmla="*/ 2395 w 10000"/>
                            <a:gd name="connsiteY28" fmla="*/ 9997 h 10000"/>
                            <a:gd name="connsiteX29" fmla="*/ 2621 w 10000"/>
                            <a:gd name="connsiteY29" fmla="*/ 10000 h 10000"/>
                            <a:gd name="connsiteX30" fmla="*/ 10000 w 10000"/>
                            <a:gd name="connsiteY30"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323 w 10000"/>
                            <a:gd name="connsiteY15" fmla="*/ 9542 h 10000"/>
                            <a:gd name="connsiteX16" fmla="*/ 433 w 10000"/>
                            <a:gd name="connsiteY16" fmla="*/ 9603 h 10000"/>
                            <a:gd name="connsiteX17" fmla="*/ 558 w 10000"/>
                            <a:gd name="connsiteY17" fmla="*/ 9661 h 10000"/>
                            <a:gd name="connsiteX18" fmla="*/ 695 w 10000"/>
                            <a:gd name="connsiteY18" fmla="*/ 9716 h 10000"/>
                            <a:gd name="connsiteX19" fmla="*/ 845 w 10000"/>
                            <a:gd name="connsiteY19" fmla="*/ 9766 h 10000"/>
                            <a:gd name="connsiteX20" fmla="*/ 1006 w 10000"/>
                            <a:gd name="connsiteY20" fmla="*/ 9813 h 10000"/>
                            <a:gd name="connsiteX21" fmla="*/ 1177 w 10000"/>
                            <a:gd name="connsiteY21" fmla="*/ 9854 h 10000"/>
                            <a:gd name="connsiteX22" fmla="*/ 1360 w 10000"/>
                            <a:gd name="connsiteY22" fmla="*/ 9892 h 10000"/>
                            <a:gd name="connsiteX23" fmla="*/ 1552 w 10000"/>
                            <a:gd name="connsiteY23" fmla="*/ 9924 h 10000"/>
                            <a:gd name="connsiteX24" fmla="*/ 1752 w 10000"/>
                            <a:gd name="connsiteY24" fmla="*/ 9951 h 10000"/>
                            <a:gd name="connsiteX25" fmla="*/ 1959 w 10000"/>
                            <a:gd name="connsiteY25" fmla="*/ 9972 h 10000"/>
                            <a:gd name="connsiteX26" fmla="*/ 2175 w 10000"/>
                            <a:gd name="connsiteY26" fmla="*/ 9988 h 10000"/>
                            <a:gd name="connsiteX27" fmla="*/ 2395 w 10000"/>
                            <a:gd name="connsiteY27" fmla="*/ 9997 h 10000"/>
                            <a:gd name="connsiteX28" fmla="*/ 2621 w 10000"/>
                            <a:gd name="connsiteY28" fmla="*/ 10000 h 10000"/>
                            <a:gd name="connsiteX29" fmla="*/ 10000 w 10000"/>
                            <a:gd name="connsiteY29"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433 w 10000"/>
                            <a:gd name="connsiteY15" fmla="*/ 9603 h 10000"/>
                            <a:gd name="connsiteX16" fmla="*/ 558 w 10000"/>
                            <a:gd name="connsiteY16" fmla="*/ 9661 h 10000"/>
                            <a:gd name="connsiteX17" fmla="*/ 695 w 10000"/>
                            <a:gd name="connsiteY17" fmla="*/ 9716 h 10000"/>
                            <a:gd name="connsiteX18" fmla="*/ 845 w 10000"/>
                            <a:gd name="connsiteY18" fmla="*/ 9766 h 10000"/>
                            <a:gd name="connsiteX19" fmla="*/ 1006 w 10000"/>
                            <a:gd name="connsiteY19" fmla="*/ 9813 h 10000"/>
                            <a:gd name="connsiteX20" fmla="*/ 1177 w 10000"/>
                            <a:gd name="connsiteY20" fmla="*/ 9854 h 10000"/>
                            <a:gd name="connsiteX21" fmla="*/ 1360 w 10000"/>
                            <a:gd name="connsiteY21" fmla="*/ 9892 h 10000"/>
                            <a:gd name="connsiteX22" fmla="*/ 1552 w 10000"/>
                            <a:gd name="connsiteY22" fmla="*/ 9924 h 10000"/>
                            <a:gd name="connsiteX23" fmla="*/ 1752 w 10000"/>
                            <a:gd name="connsiteY23" fmla="*/ 9951 h 10000"/>
                            <a:gd name="connsiteX24" fmla="*/ 1959 w 10000"/>
                            <a:gd name="connsiteY24" fmla="*/ 9972 h 10000"/>
                            <a:gd name="connsiteX25" fmla="*/ 2175 w 10000"/>
                            <a:gd name="connsiteY25" fmla="*/ 9988 h 10000"/>
                            <a:gd name="connsiteX26" fmla="*/ 2395 w 10000"/>
                            <a:gd name="connsiteY26" fmla="*/ 9997 h 10000"/>
                            <a:gd name="connsiteX27" fmla="*/ 2621 w 10000"/>
                            <a:gd name="connsiteY27" fmla="*/ 10000 h 10000"/>
                            <a:gd name="connsiteX28" fmla="*/ 10000 w 10000"/>
                            <a:gd name="connsiteY28"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558 w 10000"/>
                            <a:gd name="connsiteY15" fmla="*/ 9661 h 10000"/>
                            <a:gd name="connsiteX16" fmla="*/ 695 w 10000"/>
                            <a:gd name="connsiteY16" fmla="*/ 9716 h 10000"/>
                            <a:gd name="connsiteX17" fmla="*/ 845 w 10000"/>
                            <a:gd name="connsiteY17" fmla="*/ 9766 h 10000"/>
                            <a:gd name="connsiteX18" fmla="*/ 1006 w 10000"/>
                            <a:gd name="connsiteY18" fmla="*/ 9813 h 10000"/>
                            <a:gd name="connsiteX19" fmla="*/ 1177 w 10000"/>
                            <a:gd name="connsiteY19" fmla="*/ 9854 h 10000"/>
                            <a:gd name="connsiteX20" fmla="*/ 1360 w 10000"/>
                            <a:gd name="connsiteY20" fmla="*/ 9892 h 10000"/>
                            <a:gd name="connsiteX21" fmla="*/ 1552 w 10000"/>
                            <a:gd name="connsiteY21" fmla="*/ 9924 h 10000"/>
                            <a:gd name="connsiteX22" fmla="*/ 1752 w 10000"/>
                            <a:gd name="connsiteY22" fmla="*/ 9951 h 10000"/>
                            <a:gd name="connsiteX23" fmla="*/ 1959 w 10000"/>
                            <a:gd name="connsiteY23" fmla="*/ 9972 h 10000"/>
                            <a:gd name="connsiteX24" fmla="*/ 2175 w 10000"/>
                            <a:gd name="connsiteY24" fmla="*/ 9988 h 10000"/>
                            <a:gd name="connsiteX25" fmla="*/ 2395 w 10000"/>
                            <a:gd name="connsiteY25" fmla="*/ 9997 h 10000"/>
                            <a:gd name="connsiteX26" fmla="*/ 2621 w 10000"/>
                            <a:gd name="connsiteY26" fmla="*/ 10000 h 10000"/>
                            <a:gd name="connsiteX27" fmla="*/ 10000 w 10000"/>
                            <a:gd name="connsiteY27"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845 w 10000"/>
                            <a:gd name="connsiteY16" fmla="*/ 9766 h 10000"/>
                            <a:gd name="connsiteX17" fmla="*/ 1006 w 10000"/>
                            <a:gd name="connsiteY17" fmla="*/ 9813 h 10000"/>
                            <a:gd name="connsiteX18" fmla="*/ 1177 w 10000"/>
                            <a:gd name="connsiteY18" fmla="*/ 9854 h 10000"/>
                            <a:gd name="connsiteX19" fmla="*/ 1360 w 10000"/>
                            <a:gd name="connsiteY19" fmla="*/ 9892 h 10000"/>
                            <a:gd name="connsiteX20" fmla="*/ 1552 w 10000"/>
                            <a:gd name="connsiteY20" fmla="*/ 9924 h 10000"/>
                            <a:gd name="connsiteX21" fmla="*/ 1752 w 10000"/>
                            <a:gd name="connsiteY21" fmla="*/ 9951 h 10000"/>
                            <a:gd name="connsiteX22" fmla="*/ 1959 w 10000"/>
                            <a:gd name="connsiteY22" fmla="*/ 9972 h 10000"/>
                            <a:gd name="connsiteX23" fmla="*/ 2175 w 10000"/>
                            <a:gd name="connsiteY23" fmla="*/ 9988 h 10000"/>
                            <a:gd name="connsiteX24" fmla="*/ 2395 w 10000"/>
                            <a:gd name="connsiteY24" fmla="*/ 9997 h 10000"/>
                            <a:gd name="connsiteX25" fmla="*/ 2621 w 10000"/>
                            <a:gd name="connsiteY25" fmla="*/ 10000 h 10000"/>
                            <a:gd name="connsiteX26" fmla="*/ 10000 w 10000"/>
                            <a:gd name="connsiteY26"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006 w 10000"/>
                            <a:gd name="connsiteY16" fmla="*/ 9813 h 10000"/>
                            <a:gd name="connsiteX17" fmla="*/ 1177 w 10000"/>
                            <a:gd name="connsiteY17" fmla="*/ 9854 h 10000"/>
                            <a:gd name="connsiteX18" fmla="*/ 1360 w 10000"/>
                            <a:gd name="connsiteY18" fmla="*/ 9892 h 10000"/>
                            <a:gd name="connsiteX19" fmla="*/ 1552 w 10000"/>
                            <a:gd name="connsiteY19" fmla="*/ 9924 h 10000"/>
                            <a:gd name="connsiteX20" fmla="*/ 1752 w 10000"/>
                            <a:gd name="connsiteY20" fmla="*/ 9951 h 10000"/>
                            <a:gd name="connsiteX21" fmla="*/ 1959 w 10000"/>
                            <a:gd name="connsiteY21" fmla="*/ 9972 h 10000"/>
                            <a:gd name="connsiteX22" fmla="*/ 2175 w 10000"/>
                            <a:gd name="connsiteY22" fmla="*/ 9988 h 10000"/>
                            <a:gd name="connsiteX23" fmla="*/ 2395 w 10000"/>
                            <a:gd name="connsiteY23" fmla="*/ 9997 h 10000"/>
                            <a:gd name="connsiteX24" fmla="*/ 2621 w 10000"/>
                            <a:gd name="connsiteY24" fmla="*/ 10000 h 10000"/>
                            <a:gd name="connsiteX25" fmla="*/ 10000 w 10000"/>
                            <a:gd name="connsiteY25"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177 w 10000"/>
                            <a:gd name="connsiteY16" fmla="*/ 9854 h 10000"/>
                            <a:gd name="connsiteX17" fmla="*/ 1360 w 10000"/>
                            <a:gd name="connsiteY17" fmla="*/ 9892 h 10000"/>
                            <a:gd name="connsiteX18" fmla="*/ 1552 w 10000"/>
                            <a:gd name="connsiteY18" fmla="*/ 9924 h 10000"/>
                            <a:gd name="connsiteX19" fmla="*/ 1752 w 10000"/>
                            <a:gd name="connsiteY19" fmla="*/ 9951 h 10000"/>
                            <a:gd name="connsiteX20" fmla="*/ 1959 w 10000"/>
                            <a:gd name="connsiteY20" fmla="*/ 9972 h 10000"/>
                            <a:gd name="connsiteX21" fmla="*/ 2175 w 10000"/>
                            <a:gd name="connsiteY21" fmla="*/ 9988 h 10000"/>
                            <a:gd name="connsiteX22" fmla="*/ 2395 w 10000"/>
                            <a:gd name="connsiteY22" fmla="*/ 9997 h 10000"/>
                            <a:gd name="connsiteX23" fmla="*/ 2621 w 10000"/>
                            <a:gd name="connsiteY23" fmla="*/ 10000 h 10000"/>
                            <a:gd name="connsiteX24" fmla="*/ 10000 w 10000"/>
                            <a:gd name="connsiteY2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360 w 10000"/>
                            <a:gd name="connsiteY16" fmla="*/ 9892 h 10000"/>
                            <a:gd name="connsiteX17" fmla="*/ 1552 w 10000"/>
                            <a:gd name="connsiteY17" fmla="*/ 9924 h 10000"/>
                            <a:gd name="connsiteX18" fmla="*/ 1752 w 10000"/>
                            <a:gd name="connsiteY18" fmla="*/ 9951 h 10000"/>
                            <a:gd name="connsiteX19" fmla="*/ 1959 w 10000"/>
                            <a:gd name="connsiteY19" fmla="*/ 9972 h 10000"/>
                            <a:gd name="connsiteX20" fmla="*/ 2175 w 10000"/>
                            <a:gd name="connsiteY20" fmla="*/ 9988 h 10000"/>
                            <a:gd name="connsiteX21" fmla="*/ 2395 w 10000"/>
                            <a:gd name="connsiteY21" fmla="*/ 9997 h 10000"/>
                            <a:gd name="connsiteX22" fmla="*/ 2621 w 10000"/>
                            <a:gd name="connsiteY22" fmla="*/ 10000 h 10000"/>
                            <a:gd name="connsiteX23" fmla="*/ 10000 w 10000"/>
                            <a:gd name="connsiteY23"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552 w 10000"/>
                            <a:gd name="connsiteY16" fmla="*/ 9924 h 10000"/>
                            <a:gd name="connsiteX17" fmla="*/ 1752 w 10000"/>
                            <a:gd name="connsiteY17" fmla="*/ 9951 h 10000"/>
                            <a:gd name="connsiteX18" fmla="*/ 1959 w 10000"/>
                            <a:gd name="connsiteY18" fmla="*/ 9972 h 10000"/>
                            <a:gd name="connsiteX19" fmla="*/ 2175 w 10000"/>
                            <a:gd name="connsiteY19" fmla="*/ 9988 h 10000"/>
                            <a:gd name="connsiteX20" fmla="*/ 2395 w 10000"/>
                            <a:gd name="connsiteY20" fmla="*/ 9997 h 10000"/>
                            <a:gd name="connsiteX21" fmla="*/ 2621 w 10000"/>
                            <a:gd name="connsiteY21" fmla="*/ 10000 h 10000"/>
                            <a:gd name="connsiteX22" fmla="*/ 10000 w 10000"/>
                            <a:gd name="connsiteY22"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752 w 10000"/>
                            <a:gd name="connsiteY16" fmla="*/ 9951 h 10000"/>
                            <a:gd name="connsiteX17" fmla="*/ 1959 w 10000"/>
                            <a:gd name="connsiteY17" fmla="*/ 9972 h 10000"/>
                            <a:gd name="connsiteX18" fmla="*/ 2175 w 10000"/>
                            <a:gd name="connsiteY18" fmla="*/ 9988 h 10000"/>
                            <a:gd name="connsiteX19" fmla="*/ 2395 w 10000"/>
                            <a:gd name="connsiteY19" fmla="*/ 9997 h 10000"/>
                            <a:gd name="connsiteX20" fmla="*/ 2621 w 10000"/>
                            <a:gd name="connsiteY20" fmla="*/ 10000 h 10000"/>
                            <a:gd name="connsiteX21" fmla="*/ 10000 w 10000"/>
                            <a:gd name="connsiteY21"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959 w 10000"/>
                            <a:gd name="connsiteY16" fmla="*/ 9972 h 10000"/>
                            <a:gd name="connsiteX17" fmla="*/ 2175 w 10000"/>
                            <a:gd name="connsiteY17" fmla="*/ 9988 h 10000"/>
                            <a:gd name="connsiteX18" fmla="*/ 2395 w 10000"/>
                            <a:gd name="connsiteY18" fmla="*/ 9997 h 10000"/>
                            <a:gd name="connsiteX19" fmla="*/ 2621 w 10000"/>
                            <a:gd name="connsiteY19" fmla="*/ 10000 h 10000"/>
                            <a:gd name="connsiteX20" fmla="*/ 10000 w 10000"/>
                            <a:gd name="connsiteY20"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175 w 10000"/>
                            <a:gd name="connsiteY16" fmla="*/ 9988 h 10000"/>
                            <a:gd name="connsiteX17" fmla="*/ 2395 w 10000"/>
                            <a:gd name="connsiteY17" fmla="*/ 9997 h 10000"/>
                            <a:gd name="connsiteX18" fmla="*/ 2621 w 10000"/>
                            <a:gd name="connsiteY18" fmla="*/ 10000 h 10000"/>
                            <a:gd name="connsiteX19" fmla="*/ 10000 w 10000"/>
                            <a:gd name="connsiteY19"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395 w 10000"/>
                            <a:gd name="connsiteY16" fmla="*/ 9997 h 10000"/>
                            <a:gd name="connsiteX17" fmla="*/ 2621 w 10000"/>
                            <a:gd name="connsiteY17" fmla="*/ 10000 h 10000"/>
                            <a:gd name="connsiteX18" fmla="*/ 10000 w 10000"/>
                            <a:gd name="connsiteY18"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621 w 10000"/>
                            <a:gd name="connsiteY16" fmla="*/ 10000 h 10000"/>
                            <a:gd name="connsiteX17" fmla="*/ 10000 w 10000"/>
                            <a:gd name="connsiteY17"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621 w 10000"/>
                            <a:gd name="connsiteY16" fmla="*/ 10000 h 10000"/>
                            <a:gd name="connsiteX17" fmla="*/ 10000 w 10000"/>
                            <a:gd name="connsiteY17"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621 w 10000"/>
                            <a:gd name="connsiteY16" fmla="*/ 10000 h 10000"/>
                            <a:gd name="connsiteX17" fmla="*/ 10000 w 10000"/>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9066 w 10008"/>
                            <a:gd name="connsiteY8" fmla="*/ 259 h 10000"/>
                            <a:gd name="connsiteX9" fmla="*/ 8835 w 10008"/>
                            <a:gd name="connsiteY9" fmla="*/ 120 h 10000"/>
                            <a:gd name="connsiteX10" fmla="*/ 8192 w 10008"/>
                            <a:gd name="connsiteY10" fmla="*/ 108 h 10000"/>
                            <a:gd name="connsiteX11" fmla="*/ 7897 w 10008"/>
                            <a:gd name="connsiteY11" fmla="*/ 238 h 10000"/>
                            <a:gd name="connsiteX12" fmla="*/ 6759 w 10008"/>
                            <a:gd name="connsiteY12" fmla="*/ 0 h 10000"/>
                            <a:gd name="connsiteX13" fmla="*/ 8 w 10008"/>
                            <a:gd name="connsiteY13" fmla="*/ 0 h 10000"/>
                            <a:gd name="connsiteX14" fmla="*/ 8 w 10008"/>
                            <a:gd name="connsiteY14" fmla="*/ 9117 h 10000"/>
                            <a:gd name="connsiteX15" fmla="*/ 703 w 10008"/>
                            <a:gd name="connsiteY15" fmla="*/ 9716 h 10000"/>
                            <a:gd name="connsiteX16" fmla="*/ 2629 w 10008"/>
                            <a:gd name="connsiteY16" fmla="*/ 10000 h 10000"/>
                            <a:gd name="connsiteX17" fmla="*/ 10008 w 10008"/>
                            <a:gd name="connsiteY17"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9066 w 10008"/>
                            <a:gd name="connsiteY8" fmla="*/ 259 h 10000"/>
                            <a:gd name="connsiteX9" fmla="*/ 8835 w 10008"/>
                            <a:gd name="connsiteY9" fmla="*/ 120 h 10000"/>
                            <a:gd name="connsiteX10" fmla="*/ 8192 w 10008"/>
                            <a:gd name="connsiteY10" fmla="*/ 108 h 10000"/>
                            <a:gd name="connsiteX11" fmla="*/ 7897 w 10008"/>
                            <a:gd name="connsiteY11" fmla="*/ 238 h 10000"/>
                            <a:gd name="connsiteX12" fmla="*/ 6759 w 10008"/>
                            <a:gd name="connsiteY12" fmla="*/ 0 h 10000"/>
                            <a:gd name="connsiteX13" fmla="*/ 8 w 10008"/>
                            <a:gd name="connsiteY13" fmla="*/ 0 h 10000"/>
                            <a:gd name="connsiteX14" fmla="*/ 8 w 10008"/>
                            <a:gd name="connsiteY14" fmla="*/ 9117 h 10000"/>
                            <a:gd name="connsiteX15" fmla="*/ 703 w 10008"/>
                            <a:gd name="connsiteY15" fmla="*/ 9716 h 10000"/>
                            <a:gd name="connsiteX16" fmla="*/ 2629 w 10008"/>
                            <a:gd name="connsiteY16" fmla="*/ 10000 h 10000"/>
                            <a:gd name="connsiteX17" fmla="*/ 10008 w 10008"/>
                            <a:gd name="connsiteY17"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9066 w 10008"/>
                            <a:gd name="connsiteY8" fmla="*/ 259 h 10000"/>
                            <a:gd name="connsiteX9" fmla="*/ 8835 w 10008"/>
                            <a:gd name="connsiteY9" fmla="*/ 120 h 10000"/>
                            <a:gd name="connsiteX10" fmla="*/ 7897 w 10008"/>
                            <a:gd name="connsiteY10" fmla="*/ 238 h 10000"/>
                            <a:gd name="connsiteX11" fmla="*/ 6759 w 10008"/>
                            <a:gd name="connsiteY11" fmla="*/ 0 h 10000"/>
                            <a:gd name="connsiteX12" fmla="*/ 8 w 10008"/>
                            <a:gd name="connsiteY12" fmla="*/ 0 h 10000"/>
                            <a:gd name="connsiteX13" fmla="*/ 8 w 10008"/>
                            <a:gd name="connsiteY13" fmla="*/ 9117 h 10000"/>
                            <a:gd name="connsiteX14" fmla="*/ 703 w 10008"/>
                            <a:gd name="connsiteY14" fmla="*/ 9716 h 10000"/>
                            <a:gd name="connsiteX15" fmla="*/ 2629 w 10008"/>
                            <a:gd name="connsiteY15" fmla="*/ 10000 h 10000"/>
                            <a:gd name="connsiteX16" fmla="*/ 10008 w 10008"/>
                            <a:gd name="connsiteY16"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10008 w 10008"/>
                            <a:gd name="connsiteY4" fmla="*/ 980 h 10000"/>
                            <a:gd name="connsiteX5" fmla="*/ 10008 w 10008"/>
                            <a:gd name="connsiteY5" fmla="*/ 645 h 10000"/>
                            <a:gd name="connsiteX6" fmla="*/ 8846 w 10008"/>
                            <a:gd name="connsiteY6" fmla="*/ 424 h 10000"/>
                            <a:gd name="connsiteX7" fmla="*/ 8903 w 10008"/>
                            <a:gd name="connsiteY7" fmla="*/ 91 h 10000"/>
                            <a:gd name="connsiteX8" fmla="*/ 7897 w 10008"/>
                            <a:gd name="connsiteY8" fmla="*/ 238 h 10000"/>
                            <a:gd name="connsiteX9" fmla="*/ 6759 w 10008"/>
                            <a:gd name="connsiteY9" fmla="*/ 0 h 10000"/>
                            <a:gd name="connsiteX10" fmla="*/ 8 w 10008"/>
                            <a:gd name="connsiteY10" fmla="*/ 0 h 10000"/>
                            <a:gd name="connsiteX11" fmla="*/ 8 w 10008"/>
                            <a:gd name="connsiteY11" fmla="*/ 9117 h 10000"/>
                            <a:gd name="connsiteX12" fmla="*/ 703 w 10008"/>
                            <a:gd name="connsiteY12" fmla="*/ 9716 h 10000"/>
                            <a:gd name="connsiteX13" fmla="*/ 2629 w 10008"/>
                            <a:gd name="connsiteY13" fmla="*/ 10000 h 10000"/>
                            <a:gd name="connsiteX14" fmla="*/ 10008 w 10008"/>
                            <a:gd name="connsiteY14"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671 h 10671"/>
                            <a:gd name="connsiteX1" fmla="*/ 10008 w 10008"/>
                            <a:gd name="connsiteY1" fmla="*/ 1585 h 10671"/>
                            <a:gd name="connsiteX2" fmla="*/ 9303 w 10008"/>
                            <a:gd name="connsiteY2" fmla="*/ 1283 h 10671"/>
                            <a:gd name="connsiteX3" fmla="*/ 10008 w 10008"/>
                            <a:gd name="connsiteY3" fmla="*/ 980 h 10671"/>
                            <a:gd name="connsiteX4" fmla="*/ 10008 w 10008"/>
                            <a:gd name="connsiteY4" fmla="*/ 645 h 10671"/>
                            <a:gd name="connsiteX5" fmla="*/ 8846 w 10008"/>
                            <a:gd name="connsiteY5" fmla="*/ 424 h 10671"/>
                            <a:gd name="connsiteX6" fmla="*/ 8903 w 10008"/>
                            <a:gd name="connsiteY6" fmla="*/ 91 h 10671"/>
                            <a:gd name="connsiteX7" fmla="*/ 7897 w 10008"/>
                            <a:gd name="connsiteY7" fmla="*/ 238 h 10671"/>
                            <a:gd name="connsiteX8" fmla="*/ 6759 w 10008"/>
                            <a:gd name="connsiteY8" fmla="*/ 0 h 10671"/>
                            <a:gd name="connsiteX9" fmla="*/ 8 w 10008"/>
                            <a:gd name="connsiteY9" fmla="*/ 0 h 10671"/>
                            <a:gd name="connsiteX10" fmla="*/ 8 w 10008"/>
                            <a:gd name="connsiteY10" fmla="*/ 9117 h 10671"/>
                            <a:gd name="connsiteX11" fmla="*/ 703 w 10008"/>
                            <a:gd name="connsiteY11" fmla="*/ 9716 h 10671"/>
                            <a:gd name="connsiteX12" fmla="*/ 2629 w 10008"/>
                            <a:gd name="connsiteY12" fmla="*/ 10000 h 10671"/>
                            <a:gd name="connsiteX13" fmla="*/ 10008 w 10008"/>
                            <a:gd name="connsiteY13" fmla="*/ 10671 h 10671"/>
                            <a:gd name="connsiteX0" fmla="*/ 10008 w 10008"/>
                            <a:gd name="connsiteY0" fmla="*/ 10671 h 10710"/>
                            <a:gd name="connsiteX1" fmla="*/ 10008 w 10008"/>
                            <a:gd name="connsiteY1" fmla="*/ 1585 h 10710"/>
                            <a:gd name="connsiteX2" fmla="*/ 9303 w 10008"/>
                            <a:gd name="connsiteY2" fmla="*/ 1283 h 10710"/>
                            <a:gd name="connsiteX3" fmla="*/ 10008 w 10008"/>
                            <a:gd name="connsiteY3" fmla="*/ 980 h 10710"/>
                            <a:gd name="connsiteX4" fmla="*/ 10008 w 10008"/>
                            <a:gd name="connsiteY4" fmla="*/ 645 h 10710"/>
                            <a:gd name="connsiteX5" fmla="*/ 8846 w 10008"/>
                            <a:gd name="connsiteY5" fmla="*/ 424 h 10710"/>
                            <a:gd name="connsiteX6" fmla="*/ 8903 w 10008"/>
                            <a:gd name="connsiteY6" fmla="*/ 91 h 10710"/>
                            <a:gd name="connsiteX7" fmla="*/ 7897 w 10008"/>
                            <a:gd name="connsiteY7" fmla="*/ 238 h 10710"/>
                            <a:gd name="connsiteX8" fmla="*/ 6759 w 10008"/>
                            <a:gd name="connsiteY8" fmla="*/ 0 h 10710"/>
                            <a:gd name="connsiteX9" fmla="*/ 8 w 10008"/>
                            <a:gd name="connsiteY9" fmla="*/ 0 h 10710"/>
                            <a:gd name="connsiteX10" fmla="*/ 8 w 10008"/>
                            <a:gd name="connsiteY10" fmla="*/ 9117 h 10710"/>
                            <a:gd name="connsiteX11" fmla="*/ 703 w 10008"/>
                            <a:gd name="connsiteY11" fmla="*/ 9716 h 10710"/>
                            <a:gd name="connsiteX12" fmla="*/ 2629 w 10008"/>
                            <a:gd name="connsiteY12" fmla="*/ 10671 h 10710"/>
                            <a:gd name="connsiteX13" fmla="*/ 10008 w 10008"/>
                            <a:gd name="connsiteY13" fmla="*/ 10671 h 10710"/>
                            <a:gd name="connsiteX0" fmla="*/ 31396 w 31396"/>
                            <a:gd name="connsiteY0" fmla="*/ 10671 h 10710"/>
                            <a:gd name="connsiteX1" fmla="*/ 31396 w 31396"/>
                            <a:gd name="connsiteY1" fmla="*/ 1585 h 10710"/>
                            <a:gd name="connsiteX2" fmla="*/ 30691 w 31396"/>
                            <a:gd name="connsiteY2" fmla="*/ 1283 h 10710"/>
                            <a:gd name="connsiteX3" fmla="*/ 31396 w 31396"/>
                            <a:gd name="connsiteY3" fmla="*/ 980 h 10710"/>
                            <a:gd name="connsiteX4" fmla="*/ 31396 w 31396"/>
                            <a:gd name="connsiteY4" fmla="*/ 645 h 10710"/>
                            <a:gd name="connsiteX5" fmla="*/ 30234 w 31396"/>
                            <a:gd name="connsiteY5" fmla="*/ 424 h 10710"/>
                            <a:gd name="connsiteX6" fmla="*/ 30291 w 31396"/>
                            <a:gd name="connsiteY6" fmla="*/ 91 h 10710"/>
                            <a:gd name="connsiteX7" fmla="*/ 29285 w 31396"/>
                            <a:gd name="connsiteY7" fmla="*/ 238 h 10710"/>
                            <a:gd name="connsiteX8" fmla="*/ 28147 w 31396"/>
                            <a:gd name="connsiteY8" fmla="*/ 0 h 10710"/>
                            <a:gd name="connsiteX9" fmla="*/ 21396 w 31396"/>
                            <a:gd name="connsiteY9" fmla="*/ 0 h 10710"/>
                            <a:gd name="connsiteX10" fmla="*/ 0 w 31396"/>
                            <a:gd name="connsiteY10" fmla="*/ 9103 h 10710"/>
                            <a:gd name="connsiteX11" fmla="*/ 22091 w 31396"/>
                            <a:gd name="connsiteY11" fmla="*/ 9716 h 10710"/>
                            <a:gd name="connsiteX12" fmla="*/ 24017 w 31396"/>
                            <a:gd name="connsiteY12" fmla="*/ 10671 h 10710"/>
                            <a:gd name="connsiteX13" fmla="*/ 31396 w 31396"/>
                            <a:gd name="connsiteY13" fmla="*/ 10671 h 10710"/>
                            <a:gd name="connsiteX0" fmla="*/ 33032 w 33032"/>
                            <a:gd name="connsiteY0" fmla="*/ 10671 h 10710"/>
                            <a:gd name="connsiteX1" fmla="*/ 33032 w 33032"/>
                            <a:gd name="connsiteY1" fmla="*/ 1585 h 10710"/>
                            <a:gd name="connsiteX2" fmla="*/ 32327 w 33032"/>
                            <a:gd name="connsiteY2" fmla="*/ 1283 h 10710"/>
                            <a:gd name="connsiteX3" fmla="*/ 33032 w 33032"/>
                            <a:gd name="connsiteY3" fmla="*/ 980 h 10710"/>
                            <a:gd name="connsiteX4" fmla="*/ 33032 w 33032"/>
                            <a:gd name="connsiteY4" fmla="*/ 645 h 10710"/>
                            <a:gd name="connsiteX5" fmla="*/ 31870 w 33032"/>
                            <a:gd name="connsiteY5" fmla="*/ 424 h 10710"/>
                            <a:gd name="connsiteX6" fmla="*/ 31927 w 33032"/>
                            <a:gd name="connsiteY6" fmla="*/ 91 h 10710"/>
                            <a:gd name="connsiteX7" fmla="*/ 30921 w 33032"/>
                            <a:gd name="connsiteY7" fmla="*/ 238 h 10710"/>
                            <a:gd name="connsiteX8" fmla="*/ 29783 w 33032"/>
                            <a:gd name="connsiteY8" fmla="*/ 0 h 10710"/>
                            <a:gd name="connsiteX9" fmla="*/ 1636 w 33032"/>
                            <a:gd name="connsiteY9" fmla="*/ 0 h 10710"/>
                            <a:gd name="connsiteX10" fmla="*/ 1636 w 33032"/>
                            <a:gd name="connsiteY10" fmla="*/ 9103 h 10710"/>
                            <a:gd name="connsiteX11" fmla="*/ 23727 w 33032"/>
                            <a:gd name="connsiteY11" fmla="*/ 9716 h 10710"/>
                            <a:gd name="connsiteX12" fmla="*/ 25653 w 33032"/>
                            <a:gd name="connsiteY12" fmla="*/ 10671 h 10710"/>
                            <a:gd name="connsiteX13" fmla="*/ 33032 w 33032"/>
                            <a:gd name="connsiteY13" fmla="*/ 10671 h 10710"/>
                            <a:gd name="connsiteX0" fmla="*/ 33032 w 33032"/>
                            <a:gd name="connsiteY0" fmla="*/ 10671 h 10710"/>
                            <a:gd name="connsiteX1" fmla="*/ 33032 w 33032"/>
                            <a:gd name="connsiteY1" fmla="*/ 1585 h 10710"/>
                            <a:gd name="connsiteX2" fmla="*/ 32327 w 33032"/>
                            <a:gd name="connsiteY2" fmla="*/ 1283 h 10710"/>
                            <a:gd name="connsiteX3" fmla="*/ 33032 w 33032"/>
                            <a:gd name="connsiteY3" fmla="*/ 980 h 10710"/>
                            <a:gd name="connsiteX4" fmla="*/ 33032 w 33032"/>
                            <a:gd name="connsiteY4" fmla="*/ 645 h 10710"/>
                            <a:gd name="connsiteX5" fmla="*/ 31870 w 33032"/>
                            <a:gd name="connsiteY5" fmla="*/ 424 h 10710"/>
                            <a:gd name="connsiteX6" fmla="*/ 31927 w 33032"/>
                            <a:gd name="connsiteY6" fmla="*/ 91 h 10710"/>
                            <a:gd name="connsiteX7" fmla="*/ 30921 w 33032"/>
                            <a:gd name="connsiteY7" fmla="*/ 238 h 10710"/>
                            <a:gd name="connsiteX8" fmla="*/ 29783 w 33032"/>
                            <a:gd name="connsiteY8" fmla="*/ 0 h 10710"/>
                            <a:gd name="connsiteX9" fmla="*/ 1636 w 33032"/>
                            <a:gd name="connsiteY9" fmla="*/ 0 h 10710"/>
                            <a:gd name="connsiteX10" fmla="*/ 1636 w 33032"/>
                            <a:gd name="connsiteY10" fmla="*/ 9103 h 10710"/>
                            <a:gd name="connsiteX11" fmla="*/ 23727 w 33032"/>
                            <a:gd name="connsiteY11" fmla="*/ 9716 h 10710"/>
                            <a:gd name="connsiteX12" fmla="*/ 25653 w 33032"/>
                            <a:gd name="connsiteY12" fmla="*/ 10671 h 10710"/>
                            <a:gd name="connsiteX13" fmla="*/ 33032 w 33032"/>
                            <a:gd name="connsiteY13" fmla="*/ 10671 h 10710"/>
                            <a:gd name="connsiteX0" fmla="*/ 32810 w 32810"/>
                            <a:gd name="connsiteY0" fmla="*/ 10671 h 10678"/>
                            <a:gd name="connsiteX1" fmla="*/ 32810 w 32810"/>
                            <a:gd name="connsiteY1" fmla="*/ 1585 h 10678"/>
                            <a:gd name="connsiteX2" fmla="*/ 32105 w 32810"/>
                            <a:gd name="connsiteY2" fmla="*/ 1283 h 10678"/>
                            <a:gd name="connsiteX3" fmla="*/ 32810 w 32810"/>
                            <a:gd name="connsiteY3" fmla="*/ 980 h 10678"/>
                            <a:gd name="connsiteX4" fmla="*/ 32810 w 32810"/>
                            <a:gd name="connsiteY4" fmla="*/ 645 h 10678"/>
                            <a:gd name="connsiteX5" fmla="*/ 31648 w 32810"/>
                            <a:gd name="connsiteY5" fmla="*/ 424 h 10678"/>
                            <a:gd name="connsiteX6" fmla="*/ 31705 w 32810"/>
                            <a:gd name="connsiteY6" fmla="*/ 91 h 10678"/>
                            <a:gd name="connsiteX7" fmla="*/ 30699 w 32810"/>
                            <a:gd name="connsiteY7" fmla="*/ 238 h 10678"/>
                            <a:gd name="connsiteX8" fmla="*/ 29561 w 32810"/>
                            <a:gd name="connsiteY8" fmla="*/ 0 h 10678"/>
                            <a:gd name="connsiteX9" fmla="*/ 1414 w 32810"/>
                            <a:gd name="connsiteY9" fmla="*/ 0 h 10678"/>
                            <a:gd name="connsiteX10" fmla="*/ 1414 w 32810"/>
                            <a:gd name="connsiteY10" fmla="*/ 9103 h 10678"/>
                            <a:gd name="connsiteX11" fmla="*/ 1893 w 32810"/>
                            <a:gd name="connsiteY11" fmla="*/ 10338 h 10678"/>
                            <a:gd name="connsiteX12" fmla="*/ 25431 w 32810"/>
                            <a:gd name="connsiteY12" fmla="*/ 10671 h 10678"/>
                            <a:gd name="connsiteX13" fmla="*/ 32810 w 32810"/>
                            <a:gd name="connsiteY13" fmla="*/ 10671 h 10678"/>
                            <a:gd name="connsiteX0" fmla="*/ 31473 w 31473"/>
                            <a:gd name="connsiteY0" fmla="*/ 10671 h 10685"/>
                            <a:gd name="connsiteX1" fmla="*/ 31473 w 31473"/>
                            <a:gd name="connsiteY1" fmla="*/ 1585 h 10685"/>
                            <a:gd name="connsiteX2" fmla="*/ 30768 w 31473"/>
                            <a:gd name="connsiteY2" fmla="*/ 1283 h 10685"/>
                            <a:gd name="connsiteX3" fmla="*/ 31473 w 31473"/>
                            <a:gd name="connsiteY3" fmla="*/ 980 h 10685"/>
                            <a:gd name="connsiteX4" fmla="*/ 31473 w 31473"/>
                            <a:gd name="connsiteY4" fmla="*/ 645 h 10685"/>
                            <a:gd name="connsiteX5" fmla="*/ 30311 w 31473"/>
                            <a:gd name="connsiteY5" fmla="*/ 424 h 10685"/>
                            <a:gd name="connsiteX6" fmla="*/ 30368 w 31473"/>
                            <a:gd name="connsiteY6" fmla="*/ 91 h 10685"/>
                            <a:gd name="connsiteX7" fmla="*/ 29362 w 31473"/>
                            <a:gd name="connsiteY7" fmla="*/ 238 h 10685"/>
                            <a:gd name="connsiteX8" fmla="*/ 28224 w 31473"/>
                            <a:gd name="connsiteY8" fmla="*/ 0 h 10685"/>
                            <a:gd name="connsiteX9" fmla="*/ 77 w 31473"/>
                            <a:gd name="connsiteY9" fmla="*/ 0 h 10685"/>
                            <a:gd name="connsiteX10" fmla="*/ 77 w 31473"/>
                            <a:gd name="connsiteY10" fmla="*/ 9103 h 10685"/>
                            <a:gd name="connsiteX11" fmla="*/ 556 w 31473"/>
                            <a:gd name="connsiteY11" fmla="*/ 10338 h 10685"/>
                            <a:gd name="connsiteX12" fmla="*/ 2972 w 31473"/>
                            <a:gd name="connsiteY12" fmla="*/ 10678 h 10685"/>
                            <a:gd name="connsiteX13" fmla="*/ 31473 w 31473"/>
                            <a:gd name="connsiteY13" fmla="*/ 10671 h 10685"/>
                            <a:gd name="connsiteX0" fmla="*/ 31432 w 31432"/>
                            <a:gd name="connsiteY0" fmla="*/ 10671 h 10678"/>
                            <a:gd name="connsiteX1" fmla="*/ 31432 w 31432"/>
                            <a:gd name="connsiteY1" fmla="*/ 1585 h 10678"/>
                            <a:gd name="connsiteX2" fmla="*/ 30727 w 31432"/>
                            <a:gd name="connsiteY2" fmla="*/ 1283 h 10678"/>
                            <a:gd name="connsiteX3" fmla="*/ 31432 w 31432"/>
                            <a:gd name="connsiteY3" fmla="*/ 980 h 10678"/>
                            <a:gd name="connsiteX4" fmla="*/ 31432 w 31432"/>
                            <a:gd name="connsiteY4" fmla="*/ 645 h 10678"/>
                            <a:gd name="connsiteX5" fmla="*/ 30270 w 31432"/>
                            <a:gd name="connsiteY5" fmla="*/ 424 h 10678"/>
                            <a:gd name="connsiteX6" fmla="*/ 30327 w 31432"/>
                            <a:gd name="connsiteY6" fmla="*/ 91 h 10678"/>
                            <a:gd name="connsiteX7" fmla="*/ 29321 w 31432"/>
                            <a:gd name="connsiteY7" fmla="*/ 238 h 10678"/>
                            <a:gd name="connsiteX8" fmla="*/ 28183 w 31432"/>
                            <a:gd name="connsiteY8" fmla="*/ 0 h 10678"/>
                            <a:gd name="connsiteX9" fmla="*/ 36 w 31432"/>
                            <a:gd name="connsiteY9" fmla="*/ 0 h 10678"/>
                            <a:gd name="connsiteX10" fmla="*/ 36 w 31432"/>
                            <a:gd name="connsiteY10" fmla="*/ 9103 h 10678"/>
                            <a:gd name="connsiteX11" fmla="*/ 515 w 31432"/>
                            <a:gd name="connsiteY11" fmla="*/ 10338 h 10678"/>
                            <a:gd name="connsiteX12" fmla="*/ 2931 w 31432"/>
                            <a:gd name="connsiteY12" fmla="*/ 10678 h 10678"/>
                            <a:gd name="connsiteX13" fmla="*/ 31432 w 31432"/>
                            <a:gd name="connsiteY13" fmla="*/ 10671 h 10678"/>
                            <a:gd name="connsiteX0" fmla="*/ 31460 w 31460"/>
                            <a:gd name="connsiteY0" fmla="*/ 10671 h 10678"/>
                            <a:gd name="connsiteX1" fmla="*/ 31460 w 31460"/>
                            <a:gd name="connsiteY1" fmla="*/ 1585 h 10678"/>
                            <a:gd name="connsiteX2" fmla="*/ 30755 w 31460"/>
                            <a:gd name="connsiteY2" fmla="*/ 1283 h 10678"/>
                            <a:gd name="connsiteX3" fmla="*/ 31460 w 31460"/>
                            <a:gd name="connsiteY3" fmla="*/ 980 h 10678"/>
                            <a:gd name="connsiteX4" fmla="*/ 31460 w 31460"/>
                            <a:gd name="connsiteY4" fmla="*/ 645 h 10678"/>
                            <a:gd name="connsiteX5" fmla="*/ 30298 w 31460"/>
                            <a:gd name="connsiteY5" fmla="*/ 424 h 10678"/>
                            <a:gd name="connsiteX6" fmla="*/ 30355 w 31460"/>
                            <a:gd name="connsiteY6" fmla="*/ 91 h 10678"/>
                            <a:gd name="connsiteX7" fmla="*/ 29349 w 31460"/>
                            <a:gd name="connsiteY7" fmla="*/ 238 h 10678"/>
                            <a:gd name="connsiteX8" fmla="*/ 28211 w 31460"/>
                            <a:gd name="connsiteY8" fmla="*/ 0 h 10678"/>
                            <a:gd name="connsiteX9" fmla="*/ 64 w 31460"/>
                            <a:gd name="connsiteY9" fmla="*/ 0 h 10678"/>
                            <a:gd name="connsiteX10" fmla="*/ 28 w 31460"/>
                            <a:gd name="connsiteY10" fmla="*/ 9749 h 10678"/>
                            <a:gd name="connsiteX11" fmla="*/ 543 w 31460"/>
                            <a:gd name="connsiteY11" fmla="*/ 10338 h 10678"/>
                            <a:gd name="connsiteX12" fmla="*/ 2959 w 31460"/>
                            <a:gd name="connsiteY12" fmla="*/ 10678 h 10678"/>
                            <a:gd name="connsiteX13" fmla="*/ 31460 w 31460"/>
                            <a:gd name="connsiteY13" fmla="*/ 10671 h 10678"/>
                            <a:gd name="connsiteX0" fmla="*/ 31443 w 31443"/>
                            <a:gd name="connsiteY0" fmla="*/ 10671 h 10678"/>
                            <a:gd name="connsiteX1" fmla="*/ 31443 w 31443"/>
                            <a:gd name="connsiteY1" fmla="*/ 1585 h 10678"/>
                            <a:gd name="connsiteX2" fmla="*/ 30738 w 31443"/>
                            <a:gd name="connsiteY2" fmla="*/ 1283 h 10678"/>
                            <a:gd name="connsiteX3" fmla="*/ 31443 w 31443"/>
                            <a:gd name="connsiteY3" fmla="*/ 980 h 10678"/>
                            <a:gd name="connsiteX4" fmla="*/ 31443 w 31443"/>
                            <a:gd name="connsiteY4" fmla="*/ 645 h 10678"/>
                            <a:gd name="connsiteX5" fmla="*/ 30281 w 31443"/>
                            <a:gd name="connsiteY5" fmla="*/ 424 h 10678"/>
                            <a:gd name="connsiteX6" fmla="*/ 30338 w 31443"/>
                            <a:gd name="connsiteY6" fmla="*/ 91 h 10678"/>
                            <a:gd name="connsiteX7" fmla="*/ 29332 w 31443"/>
                            <a:gd name="connsiteY7" fmla="*/ 238 h 10678"/>
                            <a:gd name="connsiteX8" fmla="*/ 28194 w 31443"/>
                            <a:gd name="connsiteY8" fmla="*/ 0 h 10678"/>
                            <a:gd name="connsiteX9" fmla="*/ 47 w 31443"/>
                            <a:gd name="connsiteY9" fmla="*/ 0 h 10678"/>
                            <a:gd name="connsiteX10" fmla="*/ 11 w 31443"/>
                            <a:gd name="connsiteY10" fmla="*/ 9749 h 10678"/>
                            <a:gd name="connsiteX11" fmla="*/ 526 w 31443"/>
                            <a:gd name="connsiteY11" fmla="*/ 10338 h 10678"/>
                            <a:gd name="connsiteX12" fmla="*/ 2942 w 31443"/>
                            <a:gd name="connsiteY12" fmla="*/ 10678 h 10678"/>
                            <a:gd name="connsiteX13" fmla="*/ 31443 w 31443"/>
                            <a:gd name="connsiteY13" fmla="*/ 10671 h 10678"/>
                            <a:gd name="connsiteX0" fmla="*/ 31471 w 31471"/>
                            <a:gd name="connsiteY0" fmla="*/ 10671 h 10678"/>
                            <a:gd name="connsiteX1" fmla="*/ 31471 w 31471"/>
                            <a:gd name="connsiteY1" fmla="*/ 1585 h 10678"/>
                            <a:gd name="connsiteX2" fmla="*/ 30766 w 31471"/>
                            <a:gd name="connsiteY2" fmla="*/ 1283 h 10678"/>
                            <a:gd name="connsiteX3" fmla="*/ 31471 w 31471"/>
                            <a:gd name="connsiteY3" fmla="*/ 980 h 10678"/>
                            <a:gd name="connsiteX4" fmla="*/ 31471 w 31471"/>
                            <a:gd name="connsiteY4" fmla="*/ 645 h 10678"/>
                            <a:gd name="connsiteX5" fmla="*/ 30309 w 31471"/>
                            <a:gd name="connsiteY5" fmla="*/ 424 h 10678"/>
                            <a:gd name="connsiteX6" fmla="*/ 30366 w 31471"/>
                            <a:gd name="connsiteY6" fmla="*/ 91 h 10678"/>
                            <a:gd name="connsiteX7" fmla="*/ 29360 w 31471"/>
                            <a:gd name="connsiteY7" fmla="*/ 238 h 10678"/>
                            <a:gd name="connsiteX8" fmla="*/ 28222 w 31471"/>
                            <a:gd name="connsiteY8" fmla="*/ 0 h 10678"/>
                            <a:gd name="connsiteX9" fmla="*/ 75 w 31471"/>
                            <a:gd name="connsiteY9" fmla="*/ 0 h 10678"/>
                            <a:gd name="connsiteX10" fmla="*/ 39 w 31471"/>
                            <a:gd name="connsiteY10" fmla="*/ 9749 h 10678"/>
                            <a:gd name="connsiteX11" fmla="*/ 709 w 31471"/>
                            <a:gd name="connsiteY11" fmla="*/ 10384 h 10678"/>
                            <a:gd name="connsiteX12" fmla="*/ 2970 w 31471"/>
                            <a:gd name="connsiteY12" fmla="*/ 10678 h 10678"/>
                            <a:gd name="connsiteX13" fmla="*/ 31471 w 31471"/>
                            <a:gd name="connsiteY13" fmla="*/ 10671 h 10678"/>
                            <a:gd name="connsiteX0" fmla="*/ 31508 w 31508"/>
                            <a:gd name="connsiteY0" fmla="*/ 10671 h 10678"/>
                            <a:gd name="connsiteX1" fmla="*/ 31508 w 31508"/>
                            <a:gd name="connsiteY1" fmla="*/ 1585 h 10678"/>
                            <a:gd name="connsiteX2" fmla="*/ 30803 w 31508"/>
                            <a:gd name="connsiteY2" fmla="*/ 1283 h 10678"/>
                            <a:gd name="connsiteX3" fmla="*/ 31508 w 31508"/>
                            <a:gd name="connsiteY3" fmla="*/ 980 h 10678"/>
                            <a:gd name="connsiteX4" fmla="*/ 31508 w 31508"/>
                            <a:gd name="connsiteY4" fmla="*/ 645 h 10678"/>
                            <a:gd name="connsiteX5" fmla="*/ 30346 w 31508"/>
                            <a:gd name="connsiteY5" fmla="*/ 424 h 10678"/>
                            <a:gd name="connsiteX6" fmla="*/ 30403 w 31508"/>
                            <a:gd name="connsiteY6" fmla="*/ 91 h 10678"/>
                            <a:gd name="connsiteX7" fmla="*/ 29397 w 31508"/>
                            <a:gd name="connsiteY7" fmla="*/ 238 h 10678"/>
                            <a:gd name="connsiteX8" fmla="*/ 28259 w 31508"/>
                            <a:gd name="connsiteY8" fmla="*/ 0 h 10678"/>
                            <a:gd name="connsiteX9" fmla="*/ 112 w 31508"/>
                            <a:gd name="connsiteY9" fmla="*/ 0 h 10678"/>
                            <a:gd name="connsiteX10" fmla="*/ 76 w 31508"/>
                            <a:gd name="connsiteY10" fmla="*/ 9749 h 10678"/>
                            <a:gd name="connsiteX11" fmla="*/ 746 w 31508"/>
                            <a:gd name="connsiteY11" fmla="*/ 10384 h 10678"/>
                            <a:gd name="connsiteX12" fmla="*/ 3007 w 31508"/>
                            <a:gd name="connsiteY12" fmla="*/ 10678 h 10678"/>
                            <a:gd name="connsiteX13" fmla="*/ 31508 w 31508"/>
                            <a:gd name="connsiteY13" fmla="*/ 10671 h 10678"/>
                            <a:gd name="connsiteX0" fmla="*/ 31508 w 31508"/>
                            <a:gd name="connsiteY0" fmla="*/ 10671 h 10678"/>
                            <a:gd name="connsiteX1" fmla="*/ 31508 w 31508"/>
                            <a:gd name="connsiteY1" fmla="*/ 1585 h 10678"/>
                            <a:gd name="connsiteX2" fmla="*/ 30803 w 31508"/>
                            <a:gd name="connsiteY2" fmla="*/ 1283 h 10678"/>
                            <a:gd name="connsiteX3" fmla="*/ 31508 w 31508"/>
                            <a:gd name="connsiteY3" fmla="*/ 980 h 10678"/>
                            <a:gd name="connsiteX4" fmla="*/ 31508 w 31508"/>
                            <a:gd name="connsiteY4" fmla="*/ 645 h 10678"/>
                            <a:gd name="connsiteX5" fmla="*/ 30346 w 31508"/>
                            <a:gd name="connsiteY5" fmla="*/ 424 h 10678"/>
                            <a:gd name="connsiteX6" fmla="*/ 30403 w 31508"/>
                            <a:gd name="connsiteY6" fmla="*/ 91 h 10678"/>
                            <a:gd name="connsiteX7" fmla="*/ 29397 w 31508"/>
                            <a:gd name="connsiteY7" fmla="*/ 238 h 10678"/>
                            <a:gd name="connsiteX8" fmla="*/ 28259 w 31508"/>
                            <a:gd name="connsiteY8" fmla="*/ 0 h 10678"/>
                            <a:gd name="connsiteX9" fmla="*/ 112 w 31508"/>
                            <a:gd name="connsiteY9" fmla="*/ 0 h 10678"/>
                            <a:gd name="connsiteX10" fmla="*/ 76 w 31508"/>
                            <a:gd name="connsiteY10" fmla="*/ 9749 h 10678"/>
                            <a:gd name="connsiteX11" fmla="*/ 746 w 31508"/>
                            <a:gd name="connsiteY11" fmla="*/ 10384 h 10678"/>
                            <a:gd name="connsiteX12" fmla="*/ 3007 w 31508"/>
                            <a:gd name="connsiteY12" fmla="*/ 10678 h 10678"/>
                            <a:gd name="connsiteX13" fmla="*/ 31508 w 31508"/>
                            <a:gd name="connsiteY13" fmla="*/ 10671 h 10678"/>
                            <a:gd name="connsiteX0" fmla="*/ 31435 w 31435"/>
                            <a:gd name="connsiteY0" fmla="*/ 10671 h 10685"/>
                            <a:gd name="connsiteX1" fmla="*/ 31435 w 31435"/>
                            <a:gd name="connsiteY1" fmla="*/ 1585 h 10685"/>
                            <a:gd name="connsiteX2" fmla="*/ 30730 w 31435"/>
                            <a:gd name="connsiteY2" fmla="*/ 1283 h 10685"/>
                            <a:gd name="connsiteX3" fmla="*/ 31435 w 31435"/>
                            <a:gd name="connsiteY3" fmla="*/ 980 h 10685"/>
                            <a:gd name="connsiteX4" fmla="*/ 31435 w 31435"/>
                            <a:gd name="connsiteY4" fmla="*/ 645 h 10685"/>
                            <a:gd name="connsiteX5" fmla="*/ 30273 w 31435"/>
                            <a:gd name="connsiteY5" fmla="*/ 424 h 10685"/>
                            <a:gd name="connsiteX6" fmla="*/ 30330 w 31435"/>
                            <a:gd name="connsiteY6" fmla="*/ 91 h 10685"/>
                            <a:gd name="connsiteX7" fmla="*/ 29324 w 31435"/>
                            <a:gd name="connsiteY7" fmla="*/ 238 h 10685"/>
                            <a:gd name="connsiteX8" fmla="*/ 28186 w 31435"/>
                            <a:gd name="connsiteY8" fmla="*/ 0 h 10685"/>
                            <a:gd name="connsiteX9" fmla="*/ 39 w 31435"/>
                            <a:gd name="connsiteY9" fmla="*/ 0 h 10685"/>
                            <a:gd name="connsiteX10" fmla="*/ 3 w 31435"/>
                            <a:gd name="connsiteY10" fmla="*/ 9749 h 10685"/>
                            <a:gd name="connsiteX11" fmla="*/ 673 w 31435"/>
                            <a:gd name="connsiteY11" fmla="*/ 10384 h 10685"/>
                            <a:gd name="connsiteX12" fmla="*/ 2934 w 31435"/>
                            <a:gd name="connsiteY12" fmla="*/ 10678 h 10685"/>
                            <a:gd name="connsiteX13" fmla="*/ 31435 w 31435"/>
                            <a:gd name="connsiteY13" fmla="*/ 10671 h 10685"/>
                            <a:gd name="connsiteX0" fmla="*/ 31443 w 31443"/>
                            <a:gd name="connsiteY0" fmla="*/ 10671 h 10678"/>
                            <a:gd name="connsiteX1" fmla="*/ 31443 w 31443"/>
                            <a:gd name="connsiteY1" fmla="*/ 1585 h 10678"/>
                            <a:gd name="connsiteX2" fmla="*/ 30738 w 31443"/>
                            <a:gd name="connsiteY2" fmla="*/ 1283 h 10678"/>
                            <a:gd name="connsiteX3" fmla="*/ 31443 w 31443"/>
                            <a:gd name="connsiteY3" fmla="*/ 980 h 10678"/>
                            <a:gd name="connsiteX4" fmla="*/ 31443 w 31443"/>
                            <a:gd name="connsiteY4" fmla="*/ 645 h 10678"/>
                            <a:gd name="connsiteX5" fmla="*/ 30281 w 31443"/>
                            <a:gd name="connsiteY5" fmla="*/ 424 h 10678"/>
                            <a:gd name="connsiteX6" fmla="*/ 30338 w 31443"/>
                            <a:gd name="connsiteY6" fmla="*/ 91 h 10678"/>
                            <a:gd name="connsiteX7" fmla="*/ 29332 w 31443"/>
                            <a:gd name="connsiteY7" fmla="*/ 238 h 10678"/>
                            <a:gd name="connsiteX8" fmla="*/ 28194 w 31443"/>
                            <a:gd name="connsiteY8" fmla="*/ 0 h 10678"/>
                            <a:gd name="connsiteX9" fmla="*/ 47 w 31443"/>
                            <a:gd name="connsiteY9" fmla="*/ 0 h 10678"/>
                            <a:gd name="connsiteX10" fmla="*/ 11 w 31443"/>
                            <a:gd name="connsiteY10" fmla="*/ 9749 h 10678"/>
                            <a:gd name="connsiteX11" fmla="*/ 681 w 31443"/>
                            <a:gd name="connsiteY11" fmla="*/ 10384 h 10678"/>
                            <a:gd name="connsiteX12" fmla="*/ 2942 w 31443"/>
                            <a:gd name="connsiteY12" fmla="*/ 10678 h 10678"/>
                            <a:gd name="connsiteX13" fmla="*/ 31443 w 31443"/>
                            <a:gd name="connsiteY13" fmla="*/ 10671 h 10678"/>
                            <a:gd name="connsiteX0" fmla="*/ 31482 w 31482"/>
                            <a:gd name="connsiteY0" fmla="*/ 10671 h 10678"/>
                            <a:gd name="connsiteX1" fmla="*/ 31482 w 31482"/>
                            <a:gd name="connsiteY1" fmla="*/ 1585 h 10678"/>
                            <a:gd name="connsiteX2" fmla="*/ 30777 w 31482"/>
                            <a:gd name="connsiteY2" fmla="*/ 1283 h 10678"/>
                            <a:gd name="connsiteX3" fmla="*/ 31482 w 31482"/>
                            <a:gd name="connsiteY3" fmla="*/ 980 h 10678"/>
                            <a:gd name="connsiteX4" fmla="*/ 31482 w 31482"/>
                            <a:gd name="connsiteY4" fmla="*/ 645 h 10678"/>
                            <a:gd name="connsiteX5" fmla="*/ 30320 w 31482"/>
                            <a:gd name="connsiteY5" fmla="*/ 424 h 10678"/>
                            <a:gd name="connsiteX6" fmla="*/ 30377 w 31482"/>
                            <a:gd name="connsiteY6" fmla="*/ 91 h 10678"/>
                            <a:gd name="connsiteX7" fmla="*/ 29371 w 31482"/>
                            <a:gd name="connsiteY7" fmla="*/ 238 h 10678"/>
                            <a:gd name="connsiteX8" fmla="*/ 28233 w 31482"/>
                            <a:gd name="connsiteY8" fmla="*/ 0 h 10678"/>
                            <a:gd name="connsiteX9" fmla="*/ 86 w 31482"/>
                            <a:gd name="connsiteY9" fmla="*/ 0 h 10678"/>
                            <a:gd name="connsiteX10" fmla="*/ 50 w 31482"/>
                            <a:gd name="connsiteY10" fmla="*/ 9749 h 10678"/>
                            <a:gd name="connsiteX11" fmla="*/ 875 w 31482"/>
                            <a:gd name="connsiteY11" fmla="*/ 10416 h 10678"/>
                            <a:gd name="connsiteX12" fmla="*/ 2981 w 31482"/>
                            <a:gd name="connsiteY12" fmla="*/ 10678 h 10678"/>
                            <a:gd name="connsiteX13" fmla="*/ 31482 w 31482"/>
                            <a:gd name="connsiteY13" fmla="*/ 10671 h 10678"/>
                            <a:gd name="connsiteX0" fmla="*/ 31717 w 31717"/>
                            <a:gd name="connsiteY0" fmla="*/ 10671 h 10809"/>
                            <a:gd name="connsiteX1" fmla="*/ 31717 w 31717"/>
                            <a:gd name="connsiteY1" fmla="*/ 1585 h 10809"/>
                            <a:gd name="connsiteX2" fmla="*/ 31012 w 31717"/>
                            <a:gd name="connsiteY2" fmla="*/ 1283 h 10809"/>
                            <a:gd name="connsiteX3" fmla="*/ 31717 w 31717"/>
                            <a:gd name="connsiteY3" fmla="*/ 980 h 10809"/>
                            <a:gd name="connsiteX4" fmla="*/ 31717 w 31717"/>
                            <a:gd name="connsiteY4" fmla="*/ 645 h 10809"/>
                            <a:gd name="connsiteX5" fmla="*/ 30555 w 31717"/>
                            <a:gd name="connsiteY5" fmla="*/ 424 h 10809"/>
                            <a:gd name="connsiteX6" fmla="*/ 30612 w 31717"/>
                            <a:gd name="connsiteY6" fmla="*/ 91 h 10809"/>
                            <a:gd name="connsiteX7" fmla="*/ 29606 w 31717"/>
                            <a:gd name="connsiteY7" fmla="*/ 238 h 10809"/>
                            <a:gd name="connsiteX8" fmla="*/ 28468 w 31717"/>
                            <a:gd name="connsiteY8" fmla="*/ 0 h 10809"/>
                            <a:gd name="connsiteX9" fmla="*/ 321 w 31717"/>
                            <a:gd name="connsiteY9" fmla="*/ 0 h 10809"/>
                            <a:gd name="connsiteX10" fmla="*/ 285 w 31717"/>
                            <a:gd name="connsiteY10" fmla="*/ 9749 h 10809"/>
                            <a:gd name="connsiteX11" fmla="*/ 1110 w 31717"/>
                            <a:gd name="connsiteY11" fmla="*/ 10416 h 10809"/>
                            <a:gd name="connsiteX12" fmla="*/ 3216 w 31717"/>
                            <a:gd name="connsiteY12" fmla="*/ 10678 h 10809"/>
                            <a:gd name="connsiteX13" fmla="*/ 31717 w 31717"/>
                            <a:gd name="connsiteY13" fmla="*/ 10671 h 10809"/>
                            <a:gd name="connsiteX0" fmla="*/ 31483 w 31483"/>
                            <a:gd name="connsiteY0" fmla="*/ 10671 h 10809"/>
                            <a:gd name="connsiteX1" fmla="*/ 31483 w 31483"/>
                            <a:gd name="connsiteY1" fmla="*/ 1585 h 10809"/>
                            <a:gd name="connsiteX2" fmla="*/ 30778 w 31483"/>
                            <a:gd name="connsiteY2" fmla="*/ 1283 h 10809"/>
                            <a:gd name="connsiteX3" fmla="*/ 31483 w 31483"/>
                            <a:gd name="connsiteY3" fmla="*/ 980 h 10809"/>
                            <a:gd name="connsiteX4" fmla="*/ 31483 w 31483"/>
                            <a:gd name="connsiteY4" fmla="*/ 645 h 10809"/>
                            <a:gd name="connsiteX5" fmla="*/ 30321 w 31483"/>
                            <a:gd name="connsiteY5" fmla="*/ 424 h 10809"/>
                            <a:gd name="connsiteX6" fmla="*/ 30378 w 31483"/>
                            <a:gd name="connsiteY6" fmla="*/ 91 h 10809"/>
                            <a:gd name="connsiteX7" fmla="*/ 29372 w 31483"/>
                            <a:gd name="connsiteY7" fmla="*/ 238 h 10809"/>
                            <a:gd name="connsiteX8" fmla="*/ 28234 w 31483"/>
                            <a:gd name="connsiteY8" fmla="*/ 0 h 10809"/>
                            <a:gd name="connsiteX9" fmla="*/ 87 w 31483"/>
                            <a:gd name="connsiteY9" fmla="*/ 0 h 10809"/>
                            <a:gd name="connsiteX10" fmla="*/ 51 w 31483"/>
                            <a:gd name="connsiteY10" fmla="*/ 9749 h 10809"/>
                            <a:gd name="connsiteX11" fmla="*/ 876 w 31483"/>
                            <a:gd name="connsiteY11" fmla="*/ 10416 h 10809"/>
                            <a:gd name="connsiteX12" fmla="*/ 2982 w 31483"/>
                            <a:gd name="connsiteY12" fmla="*/ 10678 h 10809"/>
                            <a:gd name="connsiteX13" fmla="*/ 31483 w 31483"/>
                            <a:gd name="connsiteY13" fmla="*/ 10671 h 10809"/>
                            <a:gd name="connsiteX0" fmla="*/ 31459 w 31459"/>
                            <a:gd name="connsiteY0" fmla="*/ 10671 h 10678"/>
                            <a:gd name="connsiteX1" fmla="*/ 31459 w 31459"/>
                            <a:gd name="connsiteY1" fmla="*/ 1585 h 10678"/>
                            <a:gd name="connsiteX2" fmla="*/ 30754 w 31459"/>
                            <a:gd name="connsiteY2" fmla="*/ 1283 h 10678"/>
                            <a:gd name="connsiteX3" fmla="*/ 31459 w 31459"/>
                            <a:gd name="connsiteY3" fmla="*/ 980 h 10678"/>
                            <a:gd name="connsiteX4" fmla="*/ 31459 w 31459"/>
                            <a:gd name="connsiteY4" fmla="*/ 645 h 10678"/>
                            <a:gd name="connsiteX5" fmla="*/ 30297 w 31459"/>
                            <a:gd name="connsiteY5" fmla="*/ 424 h 10678"/>
                            <a:gd name="connsiteX6" fmla="*/ 30354 w 31459"/>
                            <a:gd name="connsiteY6" fmla="*/ 91 h 10678"/>
                            <a:gd name="connsiteX7" fmla="*/ 29348 w 31459"/>
                            <a:gd name="connsiteY7" fmla="*/ 238 h 10678"/>
                            <a:gd name="connsiteX8" fmla="*/ 28210 w 31459"/>
                            <a:gd name="connsiteY8" fmla="*/ 0 h 10678"/>
                            <a:gd name="connsiteX9" fmla="*/ 63 w 31459"/>
                            <a:gd name="connsiteY9" fmla="*/ 0 h 10678"/>
                            <a:gd name="connsiteX10" fmla="*/ 27 w 31459"/>
                            <a:gd name="connsiteY10" fmla="*/ 9749 h 10678"/>
                            <a:gd name="connsiteX11" fmla="*/ 852 w 31459"/>
                            <a:gd name="connsiteY11" fmla="*/ 10416 h 10678"/>
                            <a:gd name="connsiteX12" fmla="*/ 2958 w 31459"/>
                            <a:gd name="connsiteY12" fmla="*/ 10678 h 10678"/>
                            <a:gd name="connsiteX13" fmla="*/ 31459 w 31459"/>
                            <a:gd name="connsiteY13" fmla="*/ 10671 h 10678"/>
                            <a:gd name="connsiteX0" fmla="*/ 31459 w 31459"/>
                            <a:gd name="connsiteY0" fmla="*/ 10671 h 10678"/>
                            <a:gd name="connsiteX1" fmla="*/ 31459 w 31459"/>
                            <a:gd name="connsiteY1" fmla="*/ 1585 h 10678"/>
                            <a:gd name="connsiteX2" fmla="*/ 30754 w 31459"/>
                            <a:gd name="connsiteY2" fmla="*/ 1283 h 10678"/>
                            <a:gd name="connsiteX3" fmla="*/ 31459 w 31459"/>
                            <a:gd name="connsiteY3" fmla="*/ 980 h 10678"/>
                            <a:gd name="connsiteX4" fmla="*/ 31459 w 31459"/>
                            <a:gd name="connsiteY4" fmla="*/ 645 h 10678"/>
                            <a:gd name="connsiteX5" fmla="*/ 30297 w 31459"/>
                            <a:gd name="connsiteY5" fmla="*/ 424 h 10678"/>
                            <a:gd name="connsiteX6" fmla="*/ 30354 w 31459"/>
                            <a:gd name="connsiteY6" fmla="*/ 91 h 10678"/>
                            <a:gd name="connsiteX7" fmla="*/ 29348 w 31459"/>
                            <a:gd name="connsiteY7" fmla="*/ 238 h 10678"/>
                            <a:gd name="connsiteX8" fmla="*/ 28210 w 31459"/>
                            <a:gd name="connsiteY8" fmla="*/ 0 h 10678"/>
                            <a:gd name="connsiteX9" fmla="*/ 63 w 31459"/>
                            <a:gd name="connsiteY9" fmla="*/ 0 h 10678"/>
                            <a:gd name="connsiteX10" fmla="*/ 27 w 31459"/>
                            <a:gd name="connsiteY10" fmla="*/ 9749 h 10678"/>
                            <a:gd name="connsiteX11" fmla="*/ 852 w 31459"/>
                            <a:gd name="connsiteY11" fmla="*/ 10416 h 10678"/>
                            <a:gd name="connsiteX12" fmla="*/ 2958 w 31459"/>
                            <a:gd name="connsiteY12" fmla="*/ 10678 h 10678"/>
                            <a:gd name="connsiteX13" fmla="*/ 31459 w 31459"/>
                            <a:gd name="connsiteY13" fmla="*/ 10671 h 10678"/>
                            <a:gd name="connsiteX0" fmla="*/ 31459 w 31459"/>
                            <a:gd name="connsiteY0" fmla="*/ 10671 h 10685"/>
                            <a:gd name="connsiteX1" fmla="*/ 31459 w 31459"/>
                            <a:gd name="connsiteY1" fmla="*/ 1585 h 10685"/>
                            <a:gd name="connsiteX2" fmla="*/ 30754 w 31459"/>
                            <a:gd name="connsiteY2" fmla="*/ 1283 h 10685"/>
                            <a:gd name="connsiteX3" fmla="*/ 31459 w 31459"/>
                            <a:gd name="connsiteY3" fmla="*/ 980 h 10685"/>
                            <a:gd name="connsiteX4" fmla="*/ 31459 w 31459"/>
                            <a:gd name="connsiteY4" fmla="*/ 645 h 10685"/>
                            <a:gd name="connsiteX5" fmla="*/ 30297 w 31459"/>
                            <a:gd name="connsiteY5" fmla="*/ 424 h 10685"/>
                            <a:gd name="connsiteX6" fmla="*/ 30354 w 31459"/>
                            <a:gd name="connsiteY6" fmla="*/ 91 h 10685"/>
                            <a:gd name="connsiteX7" fmla="*/ 29348 w 31459"/>
                            <a:gd name="connsiteY7" fmla="*/ 238 h 10685"/>
                            <a:gd name="connsiteX8" fmla="*/ 28210 w 31459"/>
                            <a:gd name="connsiteY8" fmla="*/ 0 h 10685"/>
                            <a:gd name="connsiteX9" fmla="*/ 63 w 31459"/>
                            <a:gd name="connsiteY9" fmla="*/ 0 h 10685"/>
                            <a:gd name="connsiteX10" fmla="*/ 27 w 31459"/>
                            <a:gd name="connsiteY10" fmla="*/ 9749 h 10685"/>
                            <a:gd name="connsiteX11" fmla="*/ 852 w 31459"/>
                            <a:gd name="connsiteY11" fmla="*/ 10416 h 10685"/>
                            <a:gd name="connsiteX12" fmla="*/ 2958 w 31459"/>
                            <a:gd name="connsiteY12" fmla="*/ 10678 h 10685"/>
                            <a:gd name="connsiteX13" fmla="*/ 31459 w 31459"/>
                            <a:gd name="connsiteY13" fmla="*/ 10671 h 10685"/>
                            <a:gd name="connsiteX0" fmla="*/ 31464 w 31464"/>
                            <a:gd name="connsiteY0" fmla="*/ 10671 h 10685"/>
                            <a:gd name="connsiteX1" fmla="*/ 31464 w 31464"/>
                            <a:gd name="connsiteY1" fmla="*/ 1585 h 10685"/>
                            <a:gd name="connsiteX2" fmla="*/ 30759 w 31464"/>
                            <a:gd name="connsiteY2" fmla="*/ 1283 h 10685"/>
                            <a:gd name="connsiteX3" fmla="*/ 31464 w 31464"/>
                            <a:gd name="connsiteY3" fmla="*/ 980 h 10685"/>
                            <a:gd name="connsiteX4" fmla="*/ 31464 w 31464"/>
                            <a:gd name="connsiteY4" fmla="*/ 645 h 10685"/>
                            <a:gd name="connsiteX5" fmla="*/ 30302 w 31464"/>
                            <a:gd name="connsiteY5" fmla="*/ 424 h 10685"/>
                            <a:gd name="connsiteX6" fmla="*/ 30359 w 31464"/>
                            <a:gd name="connsiteY6" fmla="*/ 91 h 10685"/>
                            <a:gd name="connsiteX7" fmla="*/ 29353 w 31464"/>
                            <a:gd name="connsiteY7" fmla="*/ 238 h 10685"/>
                            <a:gd name="connsiteX8" fmla="*/ 28215 w 31464"/>
                            <a:gd name="connsiteY8" fmla="*/ 0 h 10685"/>
                            <a:gd name="connsiteX9" fmla="*/ 68 w 31464"/>
                            <a:gd name="connsiteY9" fmla="*/ 0 h 10685"/>
                            <a:gd name="connsiteX10" fmla="*/ 32 w 31464"/>
                            <a:gd name="connsiteY10" fmla="*/ 9749 h 10685"/>
                            <a:gd name="connsiteX11" fmla="*/ 857 w 31464"/>
                            <a:gd name="connsiteY11" fmla="*/ 10416 h 10685"/>
                            <a:gd name="connsiteX12" fmla="*/ 2963 w 31464"/>
                            <a:gd name="connsiteY12" fmla="*/ 10678 h 10685"/>
                            <a:gd name="connsiteX13" fmla="*/ 31464 w 31464"/>
                            <a:gd name="connsiteY13" fmla="*/ 10671 h 10685"/>
                            <a:gd name="connsiteX0" fmla="*/ 31433 w 31433"/>
                            <a:gd name="connsiteY0" fmla="*/ 10671 h 10685"/>
                            <a:gd name="connsiteX1" fmla="*/ 31433 w 31433"/>
                            <a:gd name="connsiteY1" fmla="*/ 1585 h 10685"/>
                            <a:gd name="connsiteX2" fmla="*/ 30728 w 31433"/>
                            <a:gd name="connsiteY2" fmla="*/ 1283 h 10685"/>
                            <a:gd name="connsiteX3" fmla="*/ 31433 w 31433"/>
                            <a:gd name="connsiteY3" fmla="*/ 980 h 10685"/>
                            <a:gd name="connsiteX4" fmla="*/ 31433 w 31433"/>
                            <a:gd name="connsiteY4" fmla="*/ 645 h 10685"/>
                            <a:gd name="connsiteX5" fmla="*/ 30271 w 31433"/>
                            <a:gd name="connsiteY5" fmla="*/ 424 h 10685"/>
                            <a:gd name="connsiteX6" fmla="*/ 30328 w 31433"/>
                            <a:gd name="connsiteY6" fmla="*/ 91 h 10685"/>
                            <a:gd name="connsiteX7" fmla="*/ 29322 w 31433"/>
                            <a:gd name="connsiteY7" fmla="*/ 238 h 10685"/>
                            <a:gd name="connsiteX8" fmla="*/ 28184 w 31433"/>
                            <a:gd name="connsiteY8" fmla="*/ 0 h 10685"/>
                            <a:gd name="connsiteX9" fmla="*/ 37 w 31433"/>
                            <a:gd name="connsiteY9" fmla="*/ 0 h 10685"/>
                            <a:gd name="connsiteX10" fmla="*/ 1 w 31433"/>
                            <a:gd name="connsiteY10" fmla="*/ 9749 h 10685"/>
                            <a:gd name="connsiteX11" fmla="*/ 826 w 31433"/>
                            <a:gd name="connsiteY11" fmla="*/ 10416 h 10685"/>
                            <a:gd name="connsiteX12" fmla="*/ 2932 w 31433"/>
                            <a:gd name="connsiteY12" fmla="*/ 10678 h 10685"/>
                            <a:gd name="connsiteX13" fmla="*/ 31433 w 31433"/>
                            <a:gd name="connsiteY13" fmla="*/ 10671 h 10685"/>
                            <a:gd name="connsiteX0" fmla="*/ 31433 w 31433"/>
                            <a:gd name="connsiteY0" fmla="*/ 10671 h 10678"/>
                            <a:gd name="connsiteX1" fmla="*/ 31433 w 31433"/>
                            <a:gd name="connsiteY1" fmla="*/ 1585 h 10678"/>
                            <a:gd name="connsiteX2" fmla="*/ 30728 w 31433"/>
                            <a:gd name="connsiteY2" fmla="*/ 1283 h 10678"/>
                            <a:gd name="connsiteX3" fmla="*/ 31433 w 31433"/>
                            <a:gd name="connsiteY3" fmla="*/ 980 h 10678"/>
                            <a:gd name="connsiteX4" fmla="*/ 31433 w 31433"/>
                            <a:gd name="connsiteY4" fmla="*/ 645 h 10678"/>
                            <a:gd name="connsiteX5" fmla="*/ 30271 w 31433"/>
                            <a:gd name="connsiteY5" fmla="*/ 424 h 10678"/>
                            <a:gd name="connsiteX6" fmla="*/ 30328 w 31433"/>
                            <a:gd name="connsiteY6" fmla="*/ 91 h 10678"/>
                            <a:gd name="connsiteX7" fmla="*/ 29322 w 31433"/>
                            <a:gd name="connsiteY7" fmla="*/ 238 h 10678"/>
                            <a:gd name="connsiteX8" fmla="*/ 28184 w 31433"/>
                            <a:gd name="connsiteY8" fmla="*/ 0 h 10678"/>
                            <a:gd name="connsiteX9" fmla="*/ 37 w 31433"/>
                            <a:gd name="connsiteY9" fmla="*/ 0 h 10678"/>
                            <a:gd name="connsiteX10" fmla="*/ 1 w 31433"/>
                            <a:gd name="connsiteY10" fmla="*/ 9749 h 10678"/>
                            <a:gd name="connsiteX11" fmla="*/ 826 w 31433"/>
                            <a:gd name="connsiteY11" fmla="*/ 10416 h 10678"/>
                            <a:gd name="connsiteX12" fmla="*/ 2932 w 31433"/>
                            <a:gd name="connsiteY12" fmla="*/ 10678 h 10678"/>
                            <a:gd name="connsiteX13" fmla="*/ 31433 w 31433"/>
                            <a:gd name="connsiteY13" fmla="*/ 10671 h 10678"/>
                            <a:gd name="connsiteX0" fmla="*/ 31433 w 31433"/>
                            <a:gd name="connsiteY0" fmla="*/ 10671 h 10678"/>
                            <a:gd name="connsiteX1" fmla="*/ 31433 w 31433"/>
                            <a:gd name="connsiteY1" fmla="*/ 1585 h 10678"/>
                            <a:gd name="connsiteX2" fmla="*/ 30728 w 31433"/>
                            <a:gd name="connsiteY2" fmla="*/ 1283 h 10678"/>
                            <a:gd name="connsiteX3" fmla="*/ 31433 w 31433"/>
                            <a:gd name="connsiteY3" fmla="*/ 980 h 10678"/>
                            <a:gd name="connsiteX4" fmla="*/ 31433 w 31433"/>
                            <a:gd name="connsiteY4" fmla="*/ 645 h 10678"/>
                            <a:gd name="connsiteX5" fmla="*/ 30271 w 31433"/>
                            <a:gd name="connsiteY5" fmla="*/ 424 h 10678"/>
                            <a:gd name="connsiteX6" fmla="*/ 30328 w 31433"/>
                            <a:gd name="connsiteY6" fmla="*/ 91 h 10678"/>
                            <a:gd name="connsiteX7" fmla="*/ 29322 w 31433"/>
                            <a:gd name="connsiteY7" fmla="*/ 238 h 10678"/>
                            <a:gd name="connsiteX8" fmla="*/ 28184 w 31433"/>
                            <a:gd name="connsiteY8" fmla="*/ 0 h 10678"/>
                            <a:gd name="connsiteX9" fmla="*/ 37 w 31433"/>
                            <a:gd name="connsiteY9" fmla="*/ 0 h 10678"/>
                            <a:gd name="connsiteX10" fmla="*/ 1 w 31433"/>
                            <a:gd name="connsiteY10" fmla="*/ 9749 h 10678"/>
                            <a:gd name="connsiteX11" fmla="*/ 826 w 31433"/>
                            <a:gd name="connsiteY11" fmla="*/ 10416 h 10678"/>
                            <a:gd name="connsiteX12" fmla="*/ 2932 w 31433"/>
                            <a:gd name="connsiteY12" fmla="*/ 10678 h 10678"/>
                            <a:gd name="connsiteX13" fmla="*/ 31433 w 31433"/>
                            <a:gd name="connsiteY13" fmla="*/ 10671 h 10678"/>
                            <a:gd name="connsiteX0" fmla="*/ 31433 w 31433"/>
                            <a:gd name="connsiteY0" fmla="*/ 10671 h 10678"/>
                            <a:gd name="connsiteX1" fmla="*/ 31433 w 31433"/>
                            <a:gd name="connsiteY1" fmla="*/ 1585 h 10678"/>
                            <a:gd name="connsiteX2" fmla="*/ 30728 w 31433"/>
                            <a:gd name="connsiteY2" fmla="*/ 1283 h 10678"/>
                            <a:gd name="connsiteX3" fmla="*/ 31433 w 31433"/>
                            <a:gd name="connsiteY3" fmla="*/ 980 h 10678"/>
                            <a:gd name="connsiteX4" fmla="*/ 31433 w 31433"/>
                            <a:gd name="connsiteY4" fmla="*/ 645 h 10678"/>
                            <a:gd name="connsiteX5" fmla="*/ 30271 w 31433"/>
                            <a:gd name="connsiteY5" fmla="*/ 424 h 10678"/>
                            <a:gd name="connsiteX6" fmla="*/ 30328 w 31433"/>
                            <a:gd name="connsiteY6" fmla="*/ 91 h 10678"/>
                            <a:gd name="connsiteX7" fmla="*/ 29322 w 31433"/>
                            <a:gd name="connsiteY7" fmla="*/ 238 h 10678"/>
                            <a:gd name="connsiteX8" fmla="*/ 28184 w 31433"/>
                            <a:gd name="connsiteY8" fmla="*/ 0 h 10678"/>
                            <a:gd name="connsiteX9" fmla="*/ 37 w 31433"/>
                            <a:gd name="connsiteY9" fmla="*/ 0 h 10678"/>
                            <a:gd name="connsiteX10" fmla="*/ 1 w 31433"/>
                            <a:gd name="connsiteY10" fmla="*/ 9749 h 10678"/>
                            <a:gd name="connsiteX11" fmla="*/ 826 w 31433"/>
                            <a:gd name="connsiteY11" fmla="*/ 10416 h 10678"/>
                            <a:gd name="connsiteX12" fmla="*/ 2932 w 31433"/>
                            <a:gd name="connsiteY12" fmla="*/ 10678 h 10678"/>
                            <a:gd name="connsiteX13" fmla="*/ 31433 w 31433"/>
                            <a:gd name="connsiteY13" fmla="*/ 10671 h 10678"/>
                            <a:gd name="connsiteX0" fmla="*/ 31433 w 31433"/>
                            <a:gd name="connsiteY0" fmla="*/ 10671 h 10678"/>
                            <a:gd name="connsiteX1" fmla="*/ 31433 w 31433"/>
                            <a:gd name="connsiteY1" fmla="*/ 1585 h 10678"/>
                            <a:gd name="connsiteX2" fmla="*/ 30728 w 31433"/>
                            <a:gd name="connsiteY2" fmla="*/ 1283 h 10678"/>
                            <a:gd name="connsiteX3" fmla="*/ 31433 w 31433"/>
                            <a:gd name="connsiteY3" fmla="*/ 980 h 10678"/>
                            <a:gd name="connsiteX4" fmla="*/ 31433 w 31433"/>
                            <a:gd name="connsiteY4" fmla="*/ 645 h 10678"/>
                            <a:gd name="connsiteX5" fmla="*/ 30271 w 31433"/>
                            <a:gd name="connsiteY5" fmla="*/ 424 h 10678"/>
                            <a:gd name="connsiteX6" fmla="*/ 30328 w 31433"/>
                            <a:gd name="connsiteY6" fmla="*/ 91 h 10678"/>
                            <a:gd name="connsiteX7" fmla="*/ 29322 w 31433"/>
                            <a:gd name="connsiteY7" fmla="*/ 238 h 10678"/>
                            <a:gd name="connsiteX8" fmla="*/ 28184 w 31433"/>
                            <a:gd name="connsiteY8" fmla="*/ 0 h 10678"/>
                            <a:gd name="connsiteX9" fmla="*/ 37 w 31433"/>
                            <a:gd name="connsiteY9" fmla="*/ 0 h 10678"/>
                            <a:gd name="connsiteX10" fmla="*/ 1 w 31433"/>
                            <a:gd name="connsiteY10" fmla="*/ 9749 h 10678"/>
                            <a:gd name="connsiteX11" fmla="*/ 826 w 31433"/>
                            <a:gd name="connsiteY11" fmla="*/ 10416 h 10678"/>
                            <a:gd name="connsiteX12" fmla="*/ 2932 w 31433"/>
                            <a:gd name="connsiteY12" fmla="*/ 10678 h 10678"/>
                            <a:gd name="connsiteX13" fmla="*/ 31433 w 31433"/>
                            <a:gd name="connsiteY13" fmla="*/ 10671 h 106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31433" h="10678">
                              <a:moveTo>
                                <a:pt x="31433" y="10671"/>
                              </a:moveTo>
                              <a:lnTo>
                                <a:pt x="31433" y="1585"/>
                              </a:lnTo>
                              <a:cubicBezTo>
                                <a:pt x="31013" y="1541"/>
                                <a:pt x="30738" y="1441"/>
                                <a:pt x="30728" y="1283"/>
                              </a:cubicBezTo>
                              <a:cubicBezTo>
                                <a:pt x="30718" y="1125"/>
                                <a:pt x="31033" y="1007"/>
                                <a:pt x="31433" y="980"/>
                              </a:cubicBezTo>
                              <a:lnTo>
                                <a:pt x="31433" y="645"/>
                              </a:lnTo>
                              <a:lnTo>
                                <a:pt x="30271" y="424"/>
                              </a:lnTo>
                              <a:cubicBezTo>
                                <a:pt x="30526" y="356"/>
                                <a:pt x="30769" y="205"/>
                                <a:pt x="30328" y="91"/>
                              </a:cubicBezTo>
                              <a:cubicBezTo>
                                <a:pt x="29818" y="-24"/>
                                <a:pt x="29296" y="128"/>
                                <a:pt x="29322" y="238"/>
                              </a:cubicBezTo>
                              <a:lnTo>
                                <a:pt x="28184" y="0"/>
                              </a:lnTo>
                              <a:lnTo>
                                <a:pt x="37" y="0"/>
                              </a:lnTo>
                              <a:cubicBezTo>
                                <a:pt x="37" y="0"/>
                                <a:pt x="10" y="9489"/>
                                <a:pt x="1" y="9749"/>
                              </a:cubicBezTo>
                              <a:cubicBezTo>
                                <a:pt x="-8" y="10009"/>
                                <a:pt x="424" y="10286"/>
                                <a:pt x="826" y="10416"/>
                              </a:cubicBezTo>
                              <a:cubicBezTo>
                                <a:pt x="1228" y="10546"/>
                                <a:pt x="1703" y="10673"/>
                                <a:pt x="2932" y="10678"/>
                              </a:cubicBezTo>
                              <a:lnTo>
                                <a:pt x="31433" y="10671"/>
                              </a:lnTo>
                              <a:close/>
                            </a:path>
                          </a:pathLst>
                        </a:custGeom>
                        <a:noFill/>
                        <a:ln w="12700">
                          <a:solidFill>
                            <a:schemeClr val="tx1"/>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7E953989" w14:textId="2C1E4EF8" w:rsidR="00F21BB5" w:rsidRPr="00DB78F8" w:rsidRDefault="00F21BB5" w:rsidP="00F21BB5">
                            <w:pPr>
                              <w:pStyle w:val="TOCHeading"/>
                              <w:pBdr>
                                <w:bottom w:val="single" w:sz="4" w:space="4" w:color="auto"/>
                                <w:between w:val="single" w:sz="4" w:space="1" w:color="auto"/>
                              </w:pBdr>
                              <w:tabs>
                                <w:tab w:val="left" w:pos="426"/>
                                <w:tab w:val="right" w:pos="7770"/>
                              </w:tabs>
                              <w:spacing w:before="120" w:after="120"/>
                              <w:ind w:right="256"/>
                              <w:rPr>
                                <w:rFonts w:ascii="Arial" w:hAnsi="Arial" w:cs="Arial"/>
                                <w:color w:val="E782A9" w:themeColor="accent5"/>
                                <w:sz w:val="18"/>
                                <w:szCs w:val="18"/>
                              </w:rPr>
                            </w:pPr>
                            <w:hyperlink w:anchor="_A.1_JTI" w:history="1">
                              <w:r w:rsidRPr="00455263">
                                <w:rPr>
                                  <w:rStyle w:val="Hyperlink"/>
                                  <w:rFonts w:ascii="Arial" w:hAnsi="Arial" w:cs="Arial"/>
                                  <w:color w:val="E782A9" w:themeColor="accent5"/>
                                  <w:szCs w:val="18"/>
                                </w:rPr>
                                <w:t xml:space="preserve">A. </w:t>
                              </w:r>
                              <w:r w:rsidRPr="00455263">
                                <w:rPr>
                                  <w:rStyle w:val="Hyperlink"/>
                                  <w:rFonts w:ascii="Arial" w:hAnsi="Arial" w:cs="Arial"/>
                                  <w:color w:val="E782A9" w:themeColor="accent5"/>
                                  <w:szCs w:val="18"/>
                                </w:rPr>
                                <w:tab/>
                              </w:r>
                            </w:hyperlink>
                            <w:hyperlink w:anchor="_A.1_JTI" w:history="1">
                              <w:r w:rsidRPr="00816193">
                                <w:rPr>
                                  <w:rStyle w:val="Hyperlink"/>
                                  <w:rFonts w:ascii="Arial" w:hAnsi="Arial" w:cs="Arial"/>
                                  <w:color w:val="E782A9" w:themeColor="accent5"/>
                                  <w:szCs w:val="18"/>
                                </w:rPr>
                                <w:t>Introduction</w:t>
                              </w:r>
                            </w:hyperlink>
                            <w:r w:rsidRPr="00DB78F8">
                              <w:rPr>
                                <w:rFonts w:ascii="Arial" w:hAnsi="Arial" w:cs="Arial"/>
                                <w:color w:val="E782A9" w:themeColor="accent5"/>
                                <w:szCs w:val="18"/>
                              </w:rPr>
                              <w:tab/>
                            </w:r>
                            <w:hyperlink w:anchor="_A.1_JTI" w:history="1">
                              <w:r w:rsidRPr="00455263">
                                <w:rPr>
                                  <w:rStyle w:val="Hyperlink"/>
                                  <w:rFonts w:ascii="Arial" w:hAnsi="Arial" w:cs="Arial"/>
                                  <w:color w:val="E782A9" w:themeColor="accent5"/>
                                  <w:szCs w:val="18"/>
                                </w:rPr>
                                <w:t>4</w:t>
                              </w:r>
                            </w:hyperlink>
                          </w:p>
                          <w:p w14:paraId="3DCD2F2F" w14:textId="77777777" w:rsidR="00F21BB5" w:rsidRPr="00B66425" w:rsidRDefault="00F21BB5" w:rsidP="00F21BB5">
                            <w:pPr>
                              <w:pStyle w:val="TOC2"/>
                              <w:ind w:right="256"/>
                            </w:pPr>
                            <w:r>
                              <w:tab/>
                            </w:r>
                            <w:r w:rsidRPr="00B66425">
                              <w:t>A.1</w:t>
                            </w:r>
                            <w:r w:rsidRPr="00B66425">
                              <w:rPr>
                                <w:sz w:val="22"/>
                                <w:lang w:val="en-US"/>
                              </w:rPr>
                              <w:t> </w:t>
                            </w:r>
                            <w:r w:rsidRPr="00B66425">
                              <w:rPr>
                                <w:rStyle w:val="apple-converted-space"/>
                                <w:rFonts w:ascii="Arial" w:hAnsi="Arial" w:cs="Arial"/>
                                <w:bCs/>
                                <w:color w:val="000000" w:themeColor="text1"/>
                                <w:sz w:val="22"/>
                                <w:lang w:val="en-US"/>
                              </w:rPr>
                              <w:t> </w:t>
                            </w:r>
                            <w:r w:rsidRPr="00B66425">
                              <w:t>JTI</w:t>
                            </w:r>
                            <w:r>
                              <w:tab/>
                              <w:t>4</w:t>
                            </w:r>
                          </w:p>
                          <w:p w14:paraId="03980601" w14:textId="77777777" w:rsidR="00F21BB5" w:rsidRPr="00B66425" w:rsidRDefault="00F21BB5" w:rsidP="00F21BB5">
                            <w:pPr>
                              <w:pStyle w:val="TOC2"/>
                              <w:ind w:right="256"/>
                            </w:pPr>
                            <w:r>
                              <w:tab/>
                            </w:r>
                            <w:r w:rsidRPr="00B66425">
                              <w:t>A.2</w:t>
                            </w:r>
                            <w:r w:rsidRPr="00B66425">
                              <w:rPr>
                                <w:sz w:val="22"/>
                                <w:lang w:val="en-US"/>
                              </w:rPr>
                              <w:t> </w:t>
                            </w:r>
                            <w:r w:rsidRPr="00B66425">
                              <w:rPr>
                                <w:rStyle w:val="apple-converted-space"/>
                                <w:rFonts w:ascii="Arial" w:hAnsi="Arial" w:cs="Arial"/>
                                <w:bCs/>
                                <w:color w:val="000000" w:themeColor="text1"/>
                                <w:sz w:val="22"/>
                                <w:lang w:val="en-US"/>
                              </w:rPr>
                              <w:t> </w:t>
                            </w:r>
                            <w:r w:rsidRPr="00B66425">
                              <w:t>Our Engagement</w:t>
                            </w:r>
                            <w:r>
                              <w:tab/>
                              <w:t>4</w:t>
                            </w:r>
                          </w:p>
                          <w:p w14:paraId="7A2B055D" w14:textId="77777777" w:rsidR="00F21BB5" w:rsidRDefault="00F21BB5" w:rsidP="00F21BB5">
                            <w:pPr>
                              <w:pStyle w:val="TOC1"/>
                              <w:tabs>
                                <w:tab w:val="clear" w:pos="284"/>
                                <w:tab w:val="left" w:pos="426"/>
                                <w:tab w:val="right" w:pos="7770"/>
                              </w:tabs>
                              <w:spacing w:before="120" w:line="240" w:lineRule="auto"/>
                              <w:ind w:right="256"/>
                              <w:rPr>
                                <w:caps w:val="0"/>
                                <w:sz w:val="22"/>
                              </w:rPr>
                            </w:pPr>
                          </w:p>
                          <w:p w14:paraId="5F79B90B" w14:textId="463F6012" w:rsidR="00F21BB5" w:rsidRPr="00455263" w:rsidRDefault="00F21BB5" w:rsidP="00F21BB5">
                            <w:pPr>
                              <w:pStyle w:val="TOCHeading"/>
                              <w:pBdr>
                                <w:bottom w:val="single" w:sz="4" w:space="4" w:color="auto"/>
                                <w:between w:val="single" w:sz="4" w:space="1" w:color="auto"/>
                              </w:pBdr>
                              <w:tabs>
                                <w:tab w:val="left" w:pos="426"/>
                                <w:tab w:val="right" w:pos="7770"/>
                              </w:tabs>
                              <w:spacing w:before="120" w:after="120"/>
                              <w:ind w:right="256"/>
                              <w:rPr>
                                <w:rFonts w:ascii="Arial" w:hAnsi="Arial" w:cs="Arial"/>
                                <w:bCs/>
                                <w:color w:val="EAAA00" w:themeColor="accent2"/>
                                <w:sz w:val="18"/>
                                <w:szCs w:val="18"/>
                              </w:rPr>
                            </w:pPr>
                            <w:hyperlink w:anchor="_B.1_Responses" w:history="1">
                              <w:r w:rsidRPr="00455263">
                                <w:rPr>
                                  <w:rStyle w:val="Hyperlink"/>
                                  <w:rFonts w:ascii="Arial" w:hAnsi="Arial" w:cs="Arial"/>
                                  <w:bCs/>
                                  <w:color w:val="EAAA00" w:themeColor="accent2"/>
                                  <w:szCs w:val="18"/>
                                </w:rPr>
                                <w:t>B.</w:t>
                              </w:r>
                              <w:r w:rsidRPr="00455263">
                                <w:rPr>
                                  <w:rStyle w:val="Hyperlink"/>
                                  <w:rFonts w:ascii="Arial" w:hAnsi="Arial" w:cs="Arial"/>
                                  <w:bCs/>
                                  <w:color w:val="EAAA00" w:themeColor="accent2"/>
                                </w:rPr>
                                <w:t>  </w:t>
                              </w:r>
                              <w:r w:rsidRPr="00455263">
                                <w:rPr>
                                  <w:rStyle w:val="Hyperlink"/>
                                  <w:rFonts w:ascii="Arial" w:hAnsi="Arial" w:cs="Arial"/>
                                  <w:bCs/>
                                  <w:color w:val="EAAA00" w:themeColor="accent2"/>
                                </w:rPr>
                                <w:tab/>
                              </w:r>
                              <w:r w:rsidRPr="00455263">
                                <w:rPr>
                                  <w:rStyle w:val="Hyperlink"/>
                                  <w:rFonts w:ascii="Arial" w:hAnsi="Arial" w:cs="Arial"/>
                                  <w:bCs/>
                                  <w:color w:val="EAAA00" w:themeColor="accent2"/>
                                  <w:szCs w:val="18"/>
                                </w:rPr>
                                <w:t>Purpose of the RFP</w:t>
                              </w:r>
                              <w:r w:rsidRPr="00455263">
                                <w:rPr>
                                  <w:rStyle w:val="Hyperlink"/>
                                  <w:rFonts w:ascii="Arial" w:hAnsi="Arial" w:cs="Arial"/>
                                  <w:bCs/>
                                  <w:color w:val="EAAA00" w:themeColor="accent2"/>
                                  <w:szCs w:val="18"/>
                                </w:rPr>
                                <w:tab/>
                                <w:t>5</w:t>
                              </w:r>
                            </w:hyperlink>
                          </w:p>
                          <w:p w14:paraId="5BBCC95D" w14:textId="77777777" w:rsidR="00F21BB5" w:rsidRPr="00B66425" w:rsidRDefault="00F21BB5" w:rsidP="00F21BB5">
                            <w:pPr>
                              <w:pStyle w:val="TOC2"/>
                              <w:ind w:right="256"/>
                            </w:pPr>
                            <w:r>
                              <w:tab/>
                            </w:r>
                            <w:r w:rsidRPr="00B66425">
                              <w:t>B.1</w:t>
                            </w:r>
                            <w:r w:rsidRPr="00B66425">
                              <w:rPr>
                                <w:sz w:val="22"/>
                              </w:rPr>
                              <w:t> </w:t>
                            </w:r>
                            <w:r w:rsidRPr="00B66425">
                              <w:rPr>
                                <w:rStyle w:val="apple-converted-space"/>
                                <w:rFonts w:ascii="Arial" w:hAnsi="Arial" w:cs="Arial"/>
                                <w:bCs/>
                                <w:color w:val="000000" w:themeColor="text1"/>
                                <w:sz w:val="22"/>
                              </w:rPr>
                              <w:t> </w:t>
                            </w:r>
                            <w:r w:rsidRPr="00B66425">
                              <w:t>Responses</w:t>
                            </w:r>
                            <w:r>
                              <w:tab/>
                              <w:t>5</w:t>
                            </w:r>
                          </w:p>
                          <w:p w14:paraId="7485E3FA" w14:textId="77777777" w:rsidR="00F21BB5" w:rsidRPr="00B66425" w:rsidRDefault="00F21BB5" w:rsidP="00F21BB5">
                            <w:pPr>
                              <w:pStyle w:val="TOC2"/>
                              <w:ind w:right="256"/>
                            </w:pPr>
                            <w:r>
                              <w:tab/>
                            </w:r>
                            <w:r w:rsidRPr="00B66425">
                              <w:t>B.2</w:t>
                            </w:r>
                            <w:r w:rsidRPr="00B66425">
                              <w:rPr>
                                <w:sz w:val="22"/>
                              </w:rPr>
                              <w:t> </w:t>
                            </w:r>
                            <w:r w:rsidRPr="00B66425">
                              <w:rPr>
                                <w:rStyle w:val="apple-converted-space"/>
                                <w:rFonts w:ascii="Arial" w:hAnsi="Arial" w:cs="Arial"/>
                                <w:bCs/>
                                <w:color w:val="000000" w:themeColor="text1"/>
                                <w:sz w:val="22"/>
                              </w:rPr>
                              <w:t> </w:t>
                            </w:r>
                            <w:r w:rsidRPr="00B66425">
                              <w:t>Schedule</w:t>
                            </w:r>
                            <w:r>
                              <w:tab/>
                              <w:t>5</w:t>
                            </w:r>
                          </w:p>
                          <w:p w14:paraId="4F87DCF0" w14:textId="77777777" w:rsidR="00F21BB5" w:rsidRDefault="00F21BB5" w:rsidP="00F21BB5">
                            <w:pPr>
                              <w:pStyle w:val="TOC2"/>
                              <w:ind w:right="256"/>
                            </w:pPr>
                            <w:r>
                              <w:tab/>
                            </w:r>
                            <w:r w:rsidRPr="00B66425">
                              <w:t>B.3</w:t>
                            </w:r>
                            <w:r w:rsidRPr="00B66425">
                              <w:rPr>
                                <w:sz w:val="22"/>
                              </w:rPr>
                              <w:t> </w:t>
                            </w:r>
                            <w:r w:rsidRPr="00B66425">
                              <w:rPr>
                                <w:rStyle w:val="apple-converted-space"/>
                                <w:rFonts w:ascii="Arial" w:hAnsi="Arial" w:cs="Arial"/>
                                <w:bCs/>
                                <w:color w:val="000000" w:themeColor="text1"/>
                                <w:sz w:val="22"/>
                              </w:rPr>
                              <w:t> </w:t>
                            </w:r>
                            <w:r w:rsidRPr="00B66425">
                              <w:t>Queries</w:t>
                            </w:r>
                            <w:r>
                              <w:tab/>
                              <w:t>6</w:t>
                            </w:r>
                          </w:p>
                          <w:p w14:paraId="2A33CB6A" w14:textId="77777777" w:rsidR="00F21BB5" w:rsidRPr="004E7815" w:rsidRDefault="00F21BB5" w:rsidP="00F21BB5">
                            <w:pPr>
                              <w:pStyle w:val="TOC2"/>
                              <w:ind w:right="256"/>
                            </w:pPr>
                            <w:r>
                              <w:tab/>
                            </w:r>
                            <w:r w:rsidRPr="00B66425">
                              <w:t>B.</w:t>
                            </w:r>
                            <w:r>
                              <w:t>4</w:t>
                            </w:r>
                            <w:r w:rsidRPr="00B66425">
                              <w:rPr>
                                <w:sz w:val="22"/>
                              </w:rPr>
                              <w:t> </w:t>
                            </w:r>
                            <w:r w:rsidRPr="00B66425">
                              <w:rPr>
                                <w:rStyle w:val="apple-converted-space"/>
                                <w:rFonts w:ascii="Arial" w:hAnsi="Arial" w:cs="Arial"/>
                                <w:bCs/>
                                <w:color w:val="000000" w:themeColor="text1"/>
                                <w:sz w:val="22"/>
                              </w:rPr>
                              <w:t> </w:t>
                            </w:r>
                            <w:r>
                              <w:t>Evaluation Criteria</w:t>
                            </w:r>
                            <w:r>
                              <w:tab/>
                              <w:t>6</w:t>
                            </w:r>
                          </w:p>
                          <w:p w14:paraId="200F6E63" w14:textId="77777777" w:rsidR="00F21BB5" w:rsidRDefault="00F21BB5" w:rsidP="00F21BB5">
                            <w:pPr>
                              <w:pStyle w:val="TOC1"/>
                              <w:tabs>
                                <w:tab w:val="clear" w:pos="284"/>
                                <w:tab w:val="left" w:pos="426"/>
                                <w:tab w:val="right" w:pos="7770"/>
                              </w:tabs>
                              <w:spacing w:before="120" w:line="240" w:lineRule="auto"/>
                              <w:ind w:right="256"/>
                              <w:rPr>
                                <w:caps w:val="0"/>
                                <w:sz w:val="22"/>
                              </w:rPr>
                            </w:pPr>
                          </w:p>
                          <w:p w14:paraId="0B0A8D61" w14:textId="539AA89E" w:rsidR="00F21BB5" w:rsidRPr="00455263" w:rsidRDefault="00F21BB5" w:rsidP="00F21BB5">
                            <w:pPr>
                              <w:pBdr>
                                <w:bottom w:val="single" w:sz="4" w:space="4" w:color="auto"/>
                                <w:between w:val="single" w:sz="4" w:space="1" w:color="auto"/>
                              </w:pBdr>
                              <w:tabs>
                                <w:tab w:val="left" w:pos="426"/>
                                <w:tab w:val="right" w:pos="7770"/>
                              </w:tabs>
                              <w:spacing w:before="120" w:after="120" w:line="240" w:lineRule="auto"/>
                              <w:ind w:right="256"/>
                              <w:rPr>
                                <w:rFonts w:ascii="Arial" w:hAnsi="Arial" w:cs="Arial"/>
                                <w:b/>
                                <w:color w:val="00B2A9" w:themeColor="accent3"/>
                                <w:sz w:val="18"/>
                                <w:szCs w:val="18"/>
                              </w:rPr>
                            </w:pPr>
                            <w:hyperlink w:anchor="_C.1_Project_Scope" w:history="1">
                              <w:r w:rsidRPr="00455263">
                                <w:rPr>
                                  <w:rStyle w:val="Hyperlink"/>
                                  <w:rFonts w:ascii="Arial" w:hAnsi="Arial" w:cs="Arial"/>
                                  <w:b/>
                                  <w:color w:val="00B2A9" w:themeColor="accent3"/>
                                  <w:szCs w:val="18"/>
                                </w:rPr>
                                <w:t>C.</w:t>
                              </w:r>
                              <w:r w:rsidRPr="00455263">
                                <w:rPr>
                                  <w:rStyle w:val="Hyperlink"/>
                                  <w:rFonts w:ascii="Arial" w:hAnsi="Arial" w:cs="Arial"/>
                                  <w:b/>
                                  <w:color w:val="00B2A9" w:themeColor="accent3"/>
                                </w:rPr>
                                <w:t> </w:t>
                              </w:r>
                              <w:r w:rsidRPr="00455263">
                                <w:rPr>
                                  <w:rStyle w:val="Hyperlink"/>
                                  <w:rFonts w:ascii="Arial" w:hAnsi="Arial" w:cs="Arial"/>
                                  <w:b/>
                                  <w:color w:val="00B2A9" w:themeColor="accent3"/>
                                </w:rPr>
                                <w:tab/>
                              </w:r>
                              <w:r w:rsidRPr="00455263">
                                <w:rPr>
                                  <w:rStyle w:val="Hyperlink"/>
                                  <w:rFonts w:ascii="Arial" w:hAnsi="Arial" w:cs="Arial"/>
                                  <w:b/>
                                  <w:color w:val="00B2A9" w:themeColor="accent3"/>
                                  <w:szCs w:val="18"/>
                                </w:rPr>
                                <w:t>CONTEXT</w:t>
                              </w:r>
                              <w:r w:rsidRPr="00455263">
                                <w:rPr>
                                  <w:rStyle w:val="Hyperlink"/>
                                  <w:rFonts w:ascii="Arial" w:hAnsi="Arial" w:cs="Arial"/>
                                  <w:b/>
                                  <w:color w:val="00B2A9" w:themeColor="accent3"/>
                                  <w:szCs w:val="18"/>
                                </w:rPr>
                                <w:tab/>
                                <w:t>7</w:t>
                              </w:r>
                            </w:hyperlink>
                          </w:p>
                          <w:p w14:paraId="2EDE8BAB" w14:textId="77777777" w:rsidR="00F21BB5" w:rsidRPr="00B66425" w:rsidRDefault="00F21BB5" w:rsidP="00F21BB5">
                            <w:pPr>
                              <w:pStyle w:val="TOC2"/>
                              <w:ind w:right="256"/>
                            </w:pPr>
                            <w:r>
                              <w:tab/>
                            </w:r>
                            <w:r w:rsidRPr="00B66425">
                              <w:t>C.1</w:t>
                            </w:r>
                            <w:r w:rsidRPr="00B66425">
                              <w:rPr>
                                <w:sz w:val="22"/>
                              </w:rPr>
                              <w:t> </w:t>
                            </w:r>
                            <w:r w:rsidRPr="00B66425">
                              <w:rPr>
                                <w:rStyle w:val="apple-converted-space"/>
                                <w:rFonts w:ascii="Arial" w:hAnsi="Arial" w:cs="Arial"/>
                                <w:bCs/>
                                <w:color w:val="000000" w:themeColor="text1"/>
                                <w:sz w:val="22"/>
                              </w:rPr>
                              <w:t> </w:t>
                            </w:r>
                            <w:r w:rsidRPr="00B66425">
                              <w:t>Project Scope and Objective</w:t>
                            </w:r>
                            <w:r>
                              <w:tab/>
                              <w:t>7</w:t>
                            </w:r>
                          </w:p>
                          <w:p w14:paraId="2AA0F943" w14:textId="77777777" w:rsidR="00F21BB5" w:rsidRPr="00B66425" w:rsidRDefault="00F21BB5" w:rsidP="00F21BB5">
                            <w:pPr>
                              <w:pStyle w:val="TOC2"/>
                              <w:ind w:right="256"/>
                            </w:pPr>
                            <w:r>
                              <w:tab/>
                            </w:r>
                            <w:r w:rsidRPr="00B66425">
                              <w:t>C.2</w:t>
                            </w:r>
                            <w:r w:rsidRPr="00B66425">
                              <w:rPr>
                                <w:sz w:val="22"/>
                              </w:rPr>
                              <w:t> </w:t>
                            </w:r>
                            <w:r w:rsidRPr="00B66425">
                              <w:rPr>
                                <w:rStyle w:val="apple-converted-space"/>
                                <w:rFonts w:ascii="Arial" w:hAnsi="Arial" w:cs="Arial"/>
                                <w:bCs/>
                                <w:color w:val="000000" w:themeColor="text1"/>
                                <w:sz w:val="22"/>
                              </w:rPr>
                              <w:t> </w:t>
                            </w:r>
                            <w:r w:rsidRPr="00B66425">
                              <w:t>JTI Requirements</w:t>
                            </w:r>
                            <w:r>
                              <w:tab/>
                              <w:t>7</w:t>
                            </w:r>
                          </w:p>
                          <w:p w14:paraId="7C874685" w14:textId="77777777" w:rsidR="00F21BB5" w:rsidRPr="00B66425" w:rsidRDefault="00F21BB5" w:rsidP="00F21BB5">
                            <w:pPr>
                              <w:pStyle w:val="TOC2"/>
                              <w:ind w:right="256"/>
                            </w:pPr>
                            <w:r>
                              <w:tab/>
                            </w:r>
                            <w:r w:rsidRPr="00B66425">
                              <w:t>C.3</w:t>
                            </w:r>
                            <w:r w:rsidRPr="00B66425">
                              <w:rPr>
                                <w:sz w:val="22"/>
                              </w:rPr>
                              <w:t> </w:t>
                            </w:r>
                            <w:r w:rsidRPr="00B66425">
                              <w:rPr>
                                <w:rStyle w:val="apple-converted-space"/>
                                <w:rFonts w:ascii="Arial" w:hAnsi="Arial" w:cs="Arial"/>
                                <w:bCs/>
                                <w:color w:val="000000" w:themeColor="text1"/>
                                <w:sz w:val="22"/>
                              </w:rPr>
                              <w:t> </w:t>
                            </w:r>
                            <w:r w:rsidRPr="00B66425">
                              <w:t>Proposal evaluation criteria</w:t>
                            </w:r>
                            <w:r>
                              <w:tab/>
                              <w:t>7</w:t>
                            </w:r>
                          </w:p>
                          <w:p w14:paraId="6CA94B95" w14:textId="77777777" w:rsidR="00F21BB5" w:rsidRDefault="00F21BB5" w:rsidP="00F21BB5">
                            <w:pPr>
                              <w:pStyle w:val="TOC1"/>
                              <w:tabs>
                                <w:tab w:val="clear" w:pos="284"/>
                                <w:tab w:val="left" w:pos="426"/>
                                <w:tab w:val="right" w:pos="7770"/>
                              </w:tabs>
                              <w:spacing w:before="120" w:line="240" w:lineRule="auto"/>
                              <w:ind w:right="256"/>
                              <w:rPr>
                                <w:caps w:val="0"/>
                                <w:sz w:val="22"/>
                              </w:rPr>
                            </w:pPr>
                          </w:p>
                          <w:p w14:paraId="35C5894B" w14:textId="41D20C8C" w:rsidR="00F21BB5" w:rsidRPr="009E6125" w:rsidRDefault="00F21BB5" w:rsidP="00F21BB5">
                            <w:pPr>
                              <w:pBdr>
                                <w:bottom w:val="single" w:sz="4" w:space="4" w:color="auto"/>
                                <w:between w:val="single" w:sz="4" w:space="1" w:color="auto"/>
                              </w:pBdr>
                              <w:tabs>
                                <w:tab w:val="left" w:pos="426"/>
                                <w:tab w:val="right" w:pos="7770"/>
                              </w:tabs>
                              <w:spacing w:before="120" w:after="120" w:line="240" w:lineRule="auto"/>
                              <w:ind w:right="256"/>
                              <w:rPr>
                                <w:rFonts w:ascii="Arial" w:hAnsi="Arial" w:cs="Arial"/>
                                <w:b/>
                                <w:bCs/>
                                <w:color w:val="407EC9" w:themeColor="accent6"/>
                                <w:sz w:val="18"/>
                                <w:szCs w:val="18"/>
                              </w:rPr>
                            </w:pPr>
                            <w:hyperlink w:anchor="_D.2_Additional_" w:history="1">
                              <w:r w:rsidRPr="009E6125">
                                <w:rPr>
                                  <w:rStyle w:val="Hyperlink"/>
                                  <w:b/>
                                  <w:bCs/>
                                  <w:caps/>
                                  <w:color w:val="407EC9" w:themeColor="accent6"/>
                                </w:rPr>
                                <w:t>D. </w:t>
                              </w:r>
                              <w:r w:rsidRPr="009E6125">
                                <w:rPr>
                                  <w:rStyle w:val="Hyperlink"/>
                                  <w:rFonts w:ascii="Arial" w:hAnsi="Arial" w:cs="Arial"/>
                                  <w:b/>
                                  <w:bCs/>
                                  <w:caps/>
                                  <w:color w:val="407EC9" w:themeColor="accent6"/>
                                </w:rPr>
                                <w:tab/>
                              </w:r>
                              <w:r w:rsidRPr="009E6125">
                                <w:rPr>
                                  <w:rStyle w:val="Hyperlink"/>
                                  <w:b/>
                                  <w:bCs/>
                                  <w:caps/>
                                  <w:color w:val="407EC9" w:themeColor="accent6"/>
                                </w:rPr>
                                <w:t>RESPONSE</w:t>
                              </w:r>
                              <w:r w:rsidRPr="009E6125">
                                <w:rPr>
                                  <w:rStyle w:val="Hyperlink"/>
                                  <w:b/>
                                  <w:bCs/>
                                  <w:caps/>
                                  <w:color w:val="407EC9" w:themeColor="accent6"/>
                                </w:rPr>
                                <w:tab/>
                                <w:t>8</w:t>
                              </w:r>
                            </w:hyperlink>
                          </w:p>
                          <w:p w14:paraId="7630C6F4" w14:textId="77777777" w:rsidR="00F21BB5" w:rsidRPr="00B66425" w:rsidRDefault="00F21BB5" w:rsidP="00F21BB5">
                            <w:pPr>
                              <w:pStyle w:val="TOC2"/>
                              <w:ind w:right="256"/>
                            </w:pPr>
                            <w:r>
                              <w:tab/>
                            </w:r>
                            <w:r w:rsidRPr="00B66425">
                              <w:t>D.1</w:t>
                            </w:r>
                            <w:r w:rsidRPr="00B66425">
                              <w:rPr>
                                <w:sz w:val="22"/>
                                <w:lang w:val="en-US"/>
                              </w:rPr>
                              <w:t> </w:t>
                            </w:r>
                            <w:r w:rsidRPr="00B66425">
                              <w:rPr>
                                <w:rStyle w:val="apple-converted-space"/>
                                <w:rFonts w:ascii="Arial" w:hAnsi="Arial" w:cs="Arial"/>
                                <w:bCs/>
                                <w:color w:val="000000" w:themeColor="text1"/>
                                <w:sz w:val="22"/>
                                <w:lang w:val="en-US"/>
                              </w:rPr>
                              <w:t> </w:t>
                            </w:r>
                            <w:r w:rsidRPr="00B66425">
                              <w:t>Executive Summary</w:t>
                            </w:r>
                            <w:r>
                              <w:tab/>
                              <w:t>8</w:t>
                            </w:r>
                          </w:p>
                          <w:p w14:paraId="484D6E22" w14:textId="77777777" w:rsidR="00F21BB5" w:rsidRPr="00B66425" w:rsidRDefault="00F21BB5" w:rsidP="00F21BB5">
                            <w:pPr>
                              <w:pStyle w:val="TOC2"/>
                              <w:ind w:right="256"/>
                            </w:pPr>
                            <w:r>
                              <w:tab/>
                            </w:r>
                            <w:r w:rsidRPr="00B66425">
                              <w:t>D.2</w:t>
                            </w:r>
                            <w:r w:rsidRPr="00B66425">
                              <w:rPr>
                                <w:sz w:val="22"/>
                                <w:lang w:val="en-US"/>
                              </w:rPr>
                              <w:t> </w:t>
                            </w:r>
                            <w:r w:rsidRPr="00B66425">
                              <w:rPr>
                                <w:rStyle w:val="apple-converted-space"/>
                                <w:rFonts w:ascii="Arial" w:hAnsi="Arial" w:cs="Arial"/>
                                <w:bCs/>
                                <w:color w:val="000000" w:themeColor="text1"/>
                                <w:sz w:val="22"/>
                                <w:lang w:val="en-US"/>
                              </w:rPr>
                              <w:t> </w:t>
                            </w:r>
                            <w:r w:rsidRPr="00B66425">
                              <w:t>Additional proposal details</w:t>
                            </w:r>
                            <w:r>
                              <w:tab/>
                              <w:t>8</w:t>
                            </w:r>
                          </w:p>
                          <w:p w14:paraId="5D86F2FB" w14:textId="77777777" w:rsidR="00F21BB5" w:rsidRDefault="00F21BB5" w:rsidP="00F21BB5">
                            <w:pPr>
                              <w:pStyle w:val="TOC1"/>
                              <w:tabs>
                                <w:tab w:val="clear" w:pos="284"/>
                                <w:tab w:val="left" w:pos="426"/>
                                <w:tab w:val="right" w:pos="7770"/>
                              </w:tabs>
                              <w:spacing w:before="120" w:line="240" w:lineRule="auto"/>
                              <w:ind w:right="256"/>
                              <w:rPr>
                                <w:caps w:val="0"/>
                                <w:sz w:val="22"/>
                              </w:rPr>
                            </w:pPr>
                          </w:p>
                          <w:p w14:paraId="1D245EDA" w14:textId="77777777" w:rsidR="00F21BB5" w:rsidRPr="00DB78F8" w:rsidRDefault="00F21BB5" w:rsidP="00F21BB5">
                            <w:pPr>
                              <w:pStyle w:val="TOC1"/>
                              <w:pBdr>
                                <w:bottom w:val="single" w:sz="4" w:space="4" w:color="auto"/>
                                <w:between w:val="single" w:sz="4" w:space="1" w:color="auto"/>
                              </w:pBdr>
                              <w:tabs>
                                <w:tab w:val="clear" w:pos="284"/>
                                <w:tab w:val="left" w:pos="426"/>
                                <w:tab w:val="right" w:pos="7770"/>
                              </w:tabs>
                              <w:spacing w:before="120" w:line="240" w:lineRule="auto"/>
                              <w:ind w:right="256"/>
                              <w:rPr>
                                <w:b/>
                                <w:bCs/>
                                <w:caps w:val="0"/>
                                <w:color w:val="8031A7" w:themeColor="accent4"/>
                                <w:sz w:val="22"/>
                              </w:rPr>
                            </w:pPr>
                            <w:r w:rsidRPr="00DB78F8">
                              <w:rPr>
                                <w:b/>
                                <w:bCs/>
                                <w:caps w:val="0"/>
                                <w:color w:val="8031A7" w:themeColor="accent4"/>
                                <w:sz w:val="22"/>
                              </w:rPr>
                              <w:t>E.</w:t>
                            </w:r>
                            <w:r w:rsidRPr="00DB78F8">
                              <w:rPr>
                                <w:b/>
                                <w:bCs/>
                                <w:caps w:val="0"/>
                                <w:color w:val="8031A7" w:themeColor="accent4"/>
                                <w:sz w:val="22"/>
                                <w:lang w:val="en-US"/>
                              </w:rPr>
                              <w:t> </w:t>
                            </w:r>
                            <w:r w:rsidRPr="00DB78F8">
                              <w:rPr>
                                <w:rStyle w:val="apple-converted-space"/>
                                <w:rFonts w:ascii="Arial" w:hAnsi="Arial" w:cs="Arial"/>
                                <w:b/>
                                <w:bCs/>
                                <w:caps w:val="0"/>
                                <w:color w:val="8031A7" w:themeColor="accent4"/>
                                <w:sz w:val="22"/>
                                <w:lang w:val="en-US"/>
                              </w:rPr>
                              <w:t> </w:t>
                            </w:r>
                            <w:r w:rsidRPr="00DB78F8">
                              <w:rPr>
                                <w:rStyle w:val="apple-converted-space"/>
                                <w:rFonts w:ascii="Arial" w:hAnsi="Arial" w:cs="Arial"/>
                                <w:b/>
                                <w:bCs/>
                                <w:caps w:val="0"/>
                                <w:color w:val="8031A7" w:themeColor="accent4"/>
                                <w:sz w:val="22"/>
                                <w:lang w:val="en-US"/>
                              </w:rPr>
                              <w:tab/>
                            </w:r>
                            <w:r w:rsidRPr="00DB78F8">
                              <w:rPr>
                                <w:b/>
                                <w:bCs/>
                                <w:caps w:val="0"/>
                                <w:color w:val="8031A7" w:themeColor="accent4"/>
                                <w:sz w:val="22"/>
                              </w:rPr>
                              <w:t>APPENDICES</w:t>
                            </w:r>
                            <w:r w:rsidRPr="00DB78F8">
                              <w:rPr>
                                <w:b/>
                                <w:bCs/>
                                <w:caps w:val="0"/>
                                <w:color w:val="8031A7" w:themeColor="accent4"/>
                                <w:sz w:val="22"/>
                              </w:rPr>
                              <w:tab/>
                              <w:t>9</w:t>
                            </w:r>
                          </w:p>
                          <w:p w14:paraId="1757989B" w14:textId="77777777" w:rsidR="00F21BB5" w:rsidRPr="008702D0" w:rsidRDefault="00F21BB5" w:rsidP="00F21BB5">
                            <w:pPr>
                              <w:tabs>
                                <w:tab w:val="right" w:pos="7770"/>
                              </w:tabs>
                              <w:spacing w:before="120" w:after="120" w:line="240" w:lineRule="auto"/>
                              <w:ind w:right="256"/>
                            </w:pPr>
                          </w:p>
                          <w:p w14:paraId="168629C2" w14:textId="77777777" w:rsidR="00F21BB5" w:rsidRPr="003F6DA5" w:rsidRDefault="00F21BB5" w:rsidP="00F21BB5">
                            <w:pPr>
                              <w:ind w:right="256"/>
                              <w:jc w:val="center"/>
                              <w:rPr>
                                <w:lang w:val="fr-CH"/>
                              </w:rPr>
                            </w:pPr>
                          </w:p>
                          <w:p w14:paraId="4E3B4DF5" w14:textId="03402775" w:rsidR="00F21BB5" w:rsidRDefault="00F21BB5" w:rsidP="00F21BB5">
                            <w:pPr>
                              <w:jc w:val="center"/>
                            </w:pPr>
                            <w:r>
                              <w:t>&lt;</w:t>
                            </w:r>
                          </w:p>
                        </w:txbxContent>
                      </wps:txbx>
                      <wps:bodyPr rot="0" vert="horz" wrap="square" lIns="91440" tIns="45720" rIns="91440" bIns="45720" anchor="t" anchorCtr="0" upright="1">
                        <a:noAutofit/>
                      </wps:bodyPr>
                    </wps:wsp>
                  </a:graphicData>
                </a:graphic>
              </wp:inline>
            </w:drawing>
          </mc:Choice>
          <mc:Fallback>
            <w:pict>
              <v:shape w14:anchorId="2BFE68EA" id="Freeform 2" o:spid="_x0000_s1026" style="width:446.45pt;height:466.05pt;visibility:visible;mso-wrap-style:square;mso-left-percent:-10001;mso-top-percent:-10001;mso-position-horizontal:absolute;mso-position-horizontal-relative:char;mso-position-vertical:absolute;mso-position-vertical-relative:line;mso-left-percent:-10001;mso-top-percent:-10001;v-text-anchor:top" coordsize="31433,1067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" adj="-11796480,,5400" path="m31433,10671r,-9086c31013,1541,30738,1441,30728,1283v-10,-158,305,-276,705,-303l31433,645,30271,424v255,-68,498,-219,57,-333c29818,-24,29296,128,29322,238l28184,,37,c37,,10,9489,1,9749v-9,260,423,537,825,667c1228,10546,1703,10673,2932,10678r28501,-7xe" filled="f" strokecolor="black [3213]" strokeweight="1pt">
                <v:stroke joinstyle="round"/>
                <v:formulas/>
                <v:path arrowok="t" o:connecttype="custom" o:connectlocs="5670229,5914966;5670229,878570;5543053,711171;5670229,543217;5670229,357525;5460615,235024;5470897,50442;5289424,131924;5084139,0;6674,0;180,5403899;149003,5773619;528906,5918846;5670229,5914966" o:connectangles="0,0,0,0,0,0,0,0,0,0,0,0,0,0" textboxrect="0,0,31433,10678"/>
                <v:textbox>
                  <w:txbxContent>
                    <w:p w14:paraId="7E953989" w14:textId="2C1E4EF8" w:rsidR="00F21BB5" w:rsidRPr="00DB78F8" w:rsidRDefault="00F21BB5" w:rsidP="00F21BB5">
                      <w:pPr>
                        <w:pStyle w:val="TOCHeading"/>
                        <w:pBdr>
                          <w:bottom w:val="single" w:sz="4" w:space="4" w:color="auto"/>
                          <w:between w:val="single" w:sz="4" w:space="1" w:color="auto"/>
                        </w:pBdr>
                        <w:tabs>
                          <w:tab w:val="left" w:pos="426"/>
                          <w:tab w:val="right" w:pos="7770"/>
                        </w:tabs>
                        <w:spacing w:before="120" w:after="120"/>
                        <w:ind w:right="256"/>
                        <w:rPr>
                          <w:rFonts w:ascii="Arial" w:hAnsi="Arial" w:cs="Arial"/>
                          <w:color w:val="E782A9" w:themeColor="accent5"/>
                          <w:sz w:val="18"/>
                          <w:szCs w:val="18"/>
                        </w:rPr>
                      </w:pPr>
                      <w:hyperlink w:anchor="_A.1_JTI" w:history="1">
                        <w:r w:rsidRPr="00455263">
                          <w:rPr>
                            <w:rStyle w:val="Hyperlink"/>
                            <w:rFonts w:ascii="Arial" w:hAnsi="Arial" w:cs="Arial"/>
                            <w:color w:val="E782A9" w:themeColor="accent5"/>
                            <w:szCs w:val="18"/>
                          </w:rPr>
                          <w:t xml:space="preserve">A. </w:t>
                        </w:r>
                        <w:r w:rsidRPr="00455263">
                          <w:rPr>
                            <w:rStyle w:val="Hyperlink"/>
                            <w:rFonts w:ascii="Arial" w:hAnsi="Arial" w:cs="Arial"/>
                            <w:color w:val="E782A9" w:themeColor="accent5"/>
                            <w:szCs w:val="18"/>
                          </w:rPr>
                          <w:tab/>
                        </w:r>
                      </w:hyperlink>
                      <w:hyperlink w:anchor="_A.1_JTI" w:history="1">
                        <w:r w:rsidRPr="00816193">
                          <w:rPr>
                            <w:rStyle w:val="Hyperlink"/>
                            <w:rFonts w:ascii="Arial" w:hAnsi="Arial" w:cs="Arial"/>
                            <w:color w:val="E782A9" w:themeColor="accent5"/>
                            <w:szCs w:val="18"/>
                          </w:rPr>
                          <w:t>Introduction</w:t>
                        </w:r>
                      </w:hyperlink>
                      <w:r w:rsidRPr="00DB78F8">
                        <w:rPr>
                          <w:rFonts w:ascii="Arial" w:hAnsi="Arial" w:cs="Arial"/>
                          <w:color w:val="E782A9" w:themeColor="accent5"/>
                          <w:szCs w:val="18"/>
                        </w:rPr>
                        <w:tab/>
                      </w:r>
                      <w:hyperlink w:anchor="_A.1_JTI" w:history="1">
                        <w:r w:rsidRPr="00455263">
                          <w:rPr>
                            <w:rStyle w:val="Hyperlink"/>
                            <w:rFonts w:ascii="Arial" w:hAnsi="Arial" w:cs="Arial"/>
                            <w:color w:val="E782A9" w:themeColor="accent5"/>
                            <w:szCs w:val="18"/>
                          </w:rPr>
                          <w:t>4</w:t>
                        </w:r>
                      </w:hyperlink>
                    </w:p>
                    <w:p w14:paraId="3DCD2F2F" w14:textId="77777777" w:rsidR="00F21BB5" w:rsidRPr="00B66425" w:rsidRDefault="00F21BB5" w:rsidP="00F21BB5">
                      <w:pPr>
                        <w:pStyle w:val="TOC2"/>
                        <w:ind w:right="256"/>
                      </w:pPr>
                      <w:r>
                        <w:tab/>
                      </w:r>
                      <w:r w:rsidRPr="00B66425">
                        <w:t>A.1</w:t>
                      </w:r>
                      <w:r w:rsidRPr="00B66425">
                        <w:rPr>
                          <w:sz w:val="22"/>
                          <w:lang w:val="en-US"/>
                        </w:rPr>
                        <w:t> </w:t>
                      </w:r>
                      <w:r w:rsidRPr="00B66425">
                        <w:rPr>
                          <w:rStyle w:val="apple-converted-space"/>
                          <w:rFonts w:ascii="Arial" w:hAnsi="Arial" w:cs="Arial"/>
                          <w:bCs/>
                          <w:color w:val="000000" w:themeColor="text1"/>
                          <w:sz w:val="22"/>
                          <w:lang w:val="en-US"/>
                        </w:rPr>
                        <w:t> </w:t>
                      </w:r>
                      <w:r w:rsidRPr="00B66425">
                        <w:t>JTI</w:t>
                      </w:r>
                      <w:r>
                        <w:tab/>
                        <w:t>4</w:t>
                      </w:r>
                    </w:p>
                    <w:p w14:paraId="03980601" w14:textId="77777777" w:rsidR="00F21BB5" w:rsidRPr="00B66425" w:rsidRDefault="00F21BB5" w:rsidP="00F21BB5">
                      <w:pPr>
                        <w:pStyle w:val="TOC2"/>
                        <w:ind w:right="256"/>
                      </w:pPr>
                      <w:r>
                        <w:tab/>
                      </w:r>
                      <w:r w:rsidRPr="00B66425">
                        <w:t>A.2</w:t>
                      </w:r>
                      <w:r w:rsidRPr="00B66425">
                        <w:rPr>
                          <w:sz w:val="22"/>
                          <w:lang w:val="en-US"/>
                        </w:rPr>
                        <w:t> </w:t>
                      </w:r>
                      <w:r w:rsidRPr="00B66425">
                        <w:rPr>
                          <w:rStyle w:val="apple-converted-space"/>
                          <w:rFonts w:ascii="Arial" w:hAnsi="Arial" w:cs="Arial"/>
                          <w:bCs/>
                          <w:color w:val="000000" w:themeColor="text1"/>
                          <w:sz w:val="22"/>
                          <w:lang w:val="en-US"/>
                        </w:rPr>
                        <w:t> </w:t>
                      </w:r>
                      <w:r w:rsidRPr="00B66425">
                        <w:t>Our Engagement</w:t>
                      </w:r>
                      <w:r>
                        <w:tab/>
                        <w:t>4</w:t>
                      </w:r>
                    </w:p>
                    <w:p w14:paraId="7A2B055D" w14:textId="77777777" w:rsidR="00F21BB5" w:rsidRDefault="00F21BB5" w:rsidP="00F21BB5">
                      <w:pPr>
                        <w:pStyle w:val="TOC1"/>
                        <w:tabs>
                          <w:tab w:val="clear" w:pos="284"/>
                          <w:tab w:val="left" w:pos="426"/>
                          <w:tab w:val="right" w:pos="7770"/>
                        </w:tabs>
                        <w:spacing w:before="120" w:line="240" w:lineRule="auto"/>
                        <w:ind w:right="256"/>
                        <w:rPr>
                          <w:caps w:val="0"/>
                          <w:sz w:val="22"/>
                        </w:rPr>
                      </w:pPr>
                    </w:p>
                    <w:p w14:paraId="5F79B90B" w14:textId="463F6012" w:rsidR="00F21BB5" w:rsidRPr="00455263" w:rsidRDefault="00F21BB5" w:rsidP="00F21BB5">
                      <w:pPr>
                        <w:pStyle w:val="TOCHeading"/>
                        <w:pBdr>
                          <w:bottom w:val="single" w:sz="4" w:space="4" w:color="auto"/>
                          <w:between w:val="single" w:sz="4" w:space="1" w:color="auto"/>
                        </w:pBdr>
                        <w:tabs>
                          <w:tab w:val="left" w:pos="426"/>
                          <w:tab w:val="right" w:pos="7770"/>
                        </w:tabs>
                        <w:spacing w:before="120" w:after="120"/>
                        <w:ind w:right="256"/>
                        <w:rPr>
                          <w:rFonts w:ascii="Arial" w:hAnsi="Arial" w:cs="Arial"/>
                          <w:bCs/>
                          <w:color w:val="EAAA00" w:themeColor="accent2"/>
                          <w:sz w:val="18"/>
                          <w:szCs w:val="18"/>
                        </w:rPr>
                      </w:pPr>
                      <w:hyperlink w:anchor="_B.1_Responses" w:history="1">
                        <w:r w:rsidRPr="00455263">
                          <w:rPr>
                            <w:rStyle w:val="Hyperlink"/>
                            <w:rFonts w:ascii="Arial" w:hAnsi="Arial" w:cs="Arial"/>
                            <w:bCs/>
                            <w:color w:val="EAAA00" w:themeColor="accent2"/>
                            <w:szCs w:val="18"/>
                          </w:rPr>
                          <w:t>B.</w:t>
                        </w:r>
                        <w:r w:rsidRPr="00455263">
                          <w:rPr>
                            <w:rStyle w:val="Hyperlink"/>
                            <w:rFonts w:ascii="Arial" w:hAnsi="Arial" w:cs="Arial"/>
                            <w:bCs/>
                            <w:color w:val="EAAA00" w:themeColor="accent2"/>
                          </w:rPr>
                          <w:t>  </w:t>
                        </w:r>
                        <w:r w:rsidRPr="00455263">
                          <w:rPr>
                            <w:rStyle w:val="Hyperlink"/>
                            <w:rFonts w:ascii="Arial" w:hAnsi="Arial" w:cs="Arial"/>
                            <w:bCs/>
                            <w:color w:val="EAAA00" w:themeColor="accent2"/>
                          </w:rPr>
                          <w:tab/>
                        </w:r>
                        <w:r w:rsidRPr="00455263">
                          <w:rPr>
                            <w:rStyle w:val="Hyperlink"/>
                            <w:rFonts w:ascii="Arial" w:hAnsi="Arial" w:cs="Arial"/>
                            <w:bCs/>
                            <w:color w:val="EAAA00" w:themeColor="accent2"/>
                            <w:szCs w:val="18"/>
                          </w:rPr>
                          <w:t>Purpose of the RFP</w:t>
                        </w:r>
                        <w:r w:rsidRPr="00455263">
                          <w:rPr>
                            <w:rStyle w:val="Hyperlink"/>
                            <w:rFonts w:ascii="Arial" w:hAnsi="Arial" w:cs="Arial"/>
                            <w:bCs/>
                            <w:color w:val="EAAA00" w:themeColor="accent2"/>
                            <w:szCs w:val="18"/>
                          </w:rPr>
                          <w:tab/>
                          <w:t>5</w:t>
                        </w:r>
                      </w:hyperlink>
                    </w:p>
                    <w:p w14:paraId="5BBCC95D" w14:textId="77777777" w:rsidR="00F21BB5" w:rsidRPr="00B66425" w:rsidRDefault="00F21BB5" w:rsidP="00F21BB5">
                      <w:pPr>
                        <w:pStyle w:val="TOC2"/>
                        <w:ind w:right="256"/>
                      </w:pPr>
                      <w:r>
                        <w:tab/>
                      </w:r>
                      <w:r w:rsidRPr="00B66425">
                        <w:t>B.1</w:t>
                      </w:r>
                      <w:r w:rsidRPr="00B66425">
                        <w:rPr>
                          <w:sz w:val="22"/>
                        </w:rPr>
                        <w:t> </w:t>
                      </w:r>
                      <w:r w:rsidRPr="00B66425">
                        <w:rPr>
                          <w:rStyle w:val="apple-converted-space"/>
                          <w:rFonts w:ascii="Arial" w:hAnsi="Arial" w:cs="Arial"/>
                          <w:bCs/>
                          <w:color w:val="000000" w:themeColor="text1"/>
                          <w:sz w:val="22"/>
                        </w:rPr>
                        <w:t> </w:t>
                      </w:r>
                      <w:r w:rsidRPr="00B66425">
                        <w:t>Responses</w:t>
                      </w:r>
                      <w:r>
                        <w:tab/>
                        <w:t>5</w:t>
                      </w:r>
                    </w:p>
                    <w:p w14:paraId="7485E3FA" w14:textId="77777777" w:rsidR="00F21BB5" w:rsidRPr="00B66425" w:rsidRDefault="00F21BB5" w:rsidP="00F21BB5">
                      <w:pPr>
                        <w:pStyle w:val="TOC2"/>
                        <w:ind w:right="256"/>
                      </w:pPr>
                      <w:r>
                        <w:tab/>
                      </w:r>
                      <w:r w:rsidRPr="00B66425">
                        <w:t>B.2</w:t>
                      </w:r>
                      <w:r w:rsidRPr="00B66425">
                        <w:rPr>
                          <w:sz w:val="22"/>
                        </w:rPr>
                        <w:t> </w:t>
                      </w:r>
                      <w:r w:rsidRPr="00B66425">
                        <w:rPr>
                          <w:rStyle w:val="apple-converted-space"/>
                          <w:rFonts w:ascii="Arial" w:hAnsi="Arial" w:cs="Arial"/>
                          <w:bCs/>
                          <w:color w:val="000000" w:themeColor="text1"/>
                          <w:sz w:val="22"/>
                        </w:rPr>
                        <w:t> </w:t>
                      </w:r>
                      <w:r w:rsidRPr="00B66425">
                        <w:t>Schedule</w:t>
                      </w:r>
                      <w:r>
                        <w:tab/>
                        <w:t>5</w:t>
                      </w:r>
                    </w:p>
                    <w:p w14:paraId="4F87DCF0" w14:textId="77777777" w:rsidR="00F21BB5" w:rsidRDefault="00F21BB5" w:rsidP="00F21BB5">
                      <w:pPr>
                        <w:pStyle w:val="TOC2"/>
                        <w:ind w:right="256"/>
                      </w:pPr>
                      <w:r>
                        <w:tab/>
                      </w:r>
                      <w:r w:rsidRPr="00B66425">
                        <w:t>B.3</w:t>
                      </w:r>
                      <w:r w:rsidRPr="00B66425">
                        <w:rPr>
                          <w:sz w:val="22"/>
                        </w:rPr>
                        <w:t> </w:t>
                      </w:r>
                      <w:r w:rsidRPr="00B66425">
                        <w:rPr>
                          <w:rStyle w:val="apple-converted-space"/>
                          <w:rFonts w:ascii="Arial" w:hAnsi="Arial" w:cs="Arial"/>
                          <w:bCs/>
                          <w:color w:val="000000" w:themeColor="text1"/>
                          <w:sz w:val="22"/>
                        </w:rPr>
                        <w:t> </w:t>
                      </w:r>
                      <w:r w:rsidRPr="00B66425">
                        <w:t>Queries</w:t>
                      </w:r>
                      <w:r>
                        <w:tab/>
                        <w:t>6</w:t>
                      </w:r>
                    </w:p>
                    <w:p w14:paraId="2A33CB6A" w14:textId="77777777" w:rsidR="00F21BB5" w:rsidRPr="004E7815" w:rsidRDefault="00F21BB5" w:rsidP="00F21BB5">
                      <w:pPr>
                        <w:pStyle w:val="TOC2"/>
                        <w:ind w:right="256"/>
                      </w:pPr>
                      <w:r>
                        <w:tab/>
                      </w:r>
                      <w:r w:rsidRPr="00B66425">
                        <w:t>B.</w:t>
                      </w:r>
                      <w:r>
                        <w:t>4</w:t>
                      </w:r>
                      <w:r w:rsidRPr="00B66425">
                        <w:rPr>
                          <w:sz w:val="22"/>
                        </w:rPr>
                        <w:t> </w:t>
                      </w:r>
                      <w:r w:rsidRPr="00B66425">
                        <w:rPr>
                          <w:rStyle w:val="apple-converted-space"/>
                          <w:rFonts w:ascii="Arial" w:hAnsi="Arial" w:cs="Arial"/>
                          <w:bCs/>
                          <w:color w:val="000000" w:themeColor="text1"/>
                          <w:sz w:val="22"/>
                        </w:rPr>
                        <w:t> </w:t>
                      </w:r>
                      <w:r>
                        <w:t>Evaluation Criteria</w:t>
                      </w:r>
                      <w:r>
                        <w:tab/>
                        <w:t>6</w:t>
                      </w:r>
                    </w:p>
                    <w:p w14:paraId="200F6E63" w14:textId="77777777" w:rsidR="00F21BB5" w:rsidRDefault="00F21BB5" w:rsidP="00F21BB5">
                      <w:pPr>
                        <w:pStyle w:val="TOC1"/>
                        <w:tabs>
                          <w:tab w:val="clear" w:pos="284"/>
                          <w:tab w:val="left" w:pos="426"/>
                          <w:tab w:val="right" w:pos="7770"/>
                        </w:tabs>
                        <w:spacing w:before="120" w:line="240" w:lineRule="auto"/>
                        <w:ind w:right="256"/>
                        <w:rPr>
                          <w:caps w:val="0"/>
                          <w:sz w:val="22"/>
                        </w:rPr>
                      </w:pPr>
                    </w:p>
                    <w:p w14:paraId="0B0A8D61" w14:textId="539AA89E" w:rsidR="00F21BB5" w:rsidRPr="00455263" w:rsidRDefault="00F21BB5" w:rsidP="00F21BB5">
                      <w:pPr>
                        <w:pBdr>
                          <w:bottom w:val="single" w:sz="4" w:space="4" w:color="auto"/>
                          <w:between w:val="single" w:sz="4" w:space="1" w:color="auto"/>
                        </w:pBdr>
                        <w:tabs>
                          <w:tab w:val="left" w:pos="426"/>
                          <w:tab w:val="right" w:pos="7770"/>
                        </w:tabs>
                        <w:spacing w:before="120" w:after="120" w:line="240" w:lineRule="auto"/>
                        <w:ind w:right="256"/>
                        <w:rPr>
                          <w:rFonts w:ascii="Arial" w:hAnsi="Arial" w:cs="Arial"/>
                          <w:b/>
                          <w:color w:val="00B2A9" w:themeColor="accent3"/>
                          <w:sz w:val="18"/>
                          <w:szCs w:val="18"/>
                        </w:rPr>
                      </w:pPr>
                      <w:hyperlink w:anchor="_C.1_Project_Scope" w:history="1">
                        <w:r w:rsidRPr="00455263">
                          <w:rPr>
                            <w:rStyle w:val="Hyperlink"/>
                            <w:rFonts w:ascii="Arial" w:hAnsi="Arial" w:cs="Arial"/>
                            <w:b/>
                            <w:color w:val="00B2A9" w:themeColor="accent3"/>
                            <w:szCs w:val="18"/>
                          </w:rPr>
                          <w:t>C.</w:t>
                        </w:r>
                        <w:r w:rsidRPr="00455263">
                          <w:rPr>
                            <w:rStyle w:val="Hyperlink"/>
                            <w:rFonts w:ascii="Arial" w:hAnsi="Arial" w:cs="Arial"/>
                            <w:b/>
                            <w:color w:val="00B2A9" w:themeColor="accent3"/>
                          </w:rPr>
                          <w:t> </w:t>
                        </w:r>
                        <w:r w:rsidRPr="00455263">
                          <w:rPr>
                            <w:rStyle w:val="Hyperlink"/>
                            <w:rFonts w:ascii="Arial" w:hAnsi="Arial" w:cs="Arial"/>
                            <w:b/>
                            <w:color w:val="00B2A9" w:themeColor="accent3"/>
                          </w:rPr>
                          <w:tab/>
                        </w:r>
                        <w:r w:rsidRPr="00455263">
                          <w:rPr>
                            <w:rStyle w:val="Hyperlink"/>
                            <w:rFonts w:ascii="Arial" w:hAnsi="Arial" w:cs="Arial"/>
                            <w:b/>
                            <w:color w:val="00B2A9" w:themeColor="accent3"/>
                            <w:szCs w:val="18"/>
                          </w:rPr>
                          <w:t>CONTEXT</w:t>
                        </w:r>
                        <w:r w:rsidRPr="00455263">
                          <w:rPr>
                            <w:rStyle w:val="Hyperlink"/>
                            <w:rFonts w:ascii="Arial" w:hAnsi="Arial" w:cs="Arial"/>
                            <w:b/>
                            <w:color w:val="00B2A9" w:themeColor="accent3"/>
                            <w:szCs w:val="18"/>
                          </w:rPr>
                          <w:tab/>
                          <w:t>7</w:t>
                        </w:r>
                      </w:hyperlink>
                    </w:p>
                    <w:p w14:paraId="2EDE8BAB" w14:textId="77777777" w:rsidR="00F21BB5" w:rsidRPr="00B66425" w:rsidRDefault="00F21BB5" w:rsidP="00F21BB5">
                      <w:pPr>
                        <w:pStyle w:val="TOC2"/>
                        <w:ind w:right="256"/>
                      </w:pPr>
                      <w:r>
                        <w:tab/>
                      </w:r>
                      <w:r w:rsidRPr="00B66425">
                        <w:t>C.1</w:t>
                      </w:r>
                      <w:r w:rsidRPr="00B66425">
                        <w:rPr>
                          <w:sz w:val="22"/>
                        </w:rPr>
                        <w:t> </w:t>
                      </w:r>
                      <w:r w:rsidRPr="00B66425">
                        <w:rPr>
                          <w:rStyle w:val="apple-converted-space"/>
                          <w:rFonts w:ascii="Arial" w:hAnsi="Arial" w:cs="Arial"/>
                          <w:bCs/>
                          <w:color w:val="000000" w:themeColor="text1"/>
                          <w:sz w:val="22"/>
                        </w:rPr>
                        <w:t> </w:t>
                      </w:r>
                      <w:r w:rsidRPr="00B66425">
                        <w:t>Project Scope and Objective</w:t>
                      </w:r>
                      <w:r>
                        <w:tab/>
                        <w:t>7</w:t>
                      </w:r>
                    </w:p>
                    <w:p w14:paraId="2AA0F943" w14:textId="77777777" w:rsidR="00F21BB5" w:rsidRPr="00B66425" w:rsidRDefault="00F21BB5" w:rsidP="00F21BB5">
                      <w:pPr>
                        <w:pStyle w:val="TOC2"/>
                        <w:ind w:right="256"/>
                      </w:pPr>
                      <w:r>
                        <w:tab/>
                      </w:r>
                      <w:r w:rsidRPr="00B66425">
                        <w:t>C.2</w:t>
                      </w:r>
                      <w:r w:rsidRPr="00B66425">
                        <w:rPr>
                          <w:sz w:val="22"/>
                        </w:rPr>
                        <w:t> </w:t>
                      </w:r>
                      <w:r w:rsidRPr="00B66425">
                        <w:rPr>
                          <w:rStyle w:val="apple-converted-space"/>
                          <w:rFonts w:ascii="Arial" w:hAnsi="Arial" w:cs="Arial"/>
                          <w:bCs/>
                          <w:color w:val="000000" w:themeColor="text1"/>
                          <w:sz w:val="22"/>
                        </w:rPr>
                        <w:t> </w:t>
                      </w:r>
                      <w:r w:rsidRPr="00B66425">
                        <w:t>JTI Requirements</w:t>
                      </w:r>
                      <w:r>
                        <w:tab/>
                        <w:t>7</w:t>
                      </w:r>
                    </w:p>
                    <w:p w14:paraId="7C874685" w14:textId="77777777" w:rsidR="00F21BB5" w:rsidRPr="00B66425" w:rsidRDefault="00F21BB5" w:rsidP="00F21BB5">
                      <w:pPr>
                        <w:pStyle w:val="TOC2"/>
                        <w:ind w:right="256"/>
                      </w:pPr>
                      <w:r>
                        <w:tab/>
                      </w:r>
                      <w:r w:rsidRPr="00B66425">
                        <w:t>C.3</w:t>
                      </w:r>
                      <w:r w:rsidRPr="00B66425">
                        <w:rPr>
                          <w:sz w:val="22"/>
                        </w:rPr>
                        <w:t> </w:t>
                      </w:r>
                      <w:r w:rsidRPr="00B66425">
                        <w:rPr>
                          <w:rStyle w:val="apple-converted-space"/>
                          <w:rFonts w:ascii="Arial" w:hAnsi="Arial" w:cs="Arial"/>
                          <w:bCs/>
                          <w:color w:val="000000" w:themeColor="text1"/>
                          <w:sz w:val="22"/>
                        </w:rPr>
                        <w:t> </w:t>
                      </w:r>
                      <w:r w:rsidRPr="00B66425">
                        <w:t>Proposal evaluation criteria</w:t>
                      </w:r>
                      <w:r>
                        <w:tab/>
                        <w:t>7</w:t>
                      </w:r>
                    </w:p>
                    <w:p w14:paraId="6CA94B95" w14:textId="77777777" w:rsidR="00F21BB5" w:rsidRDefault="00F21BB5" w:rsidP="00F21BB5">
                      <w:pPr>
                        <w:pStyle w:val="TOC1"/>
                        <w:tabs>
                          <w:tab w:val="clear" w:pos="284"/>
                          <w:tab w:val="left" w:pos="426"/>
                          <w:tab w:val="right" w:pos="7770"/>
                        </w:tabs>
                        <w:spacing w:before="120" w:line="240" w:lineRule="auto"/>
                        <w:ind w:right="256"/>
                        <w:rPr>
                          <w:caps w:val="0"/>
                          <w:sz w:val="22"/>
                        </w:rPr>
                      </w:pPr>
                    </w:p>
                    <w:p w14:paraId="35C5894B" w14:textId="41D20C8C" w:rsidR="00F21BB5" w:rsidRPr="009E6125" w:rsidRDefault="00F21BB5" w:rsidP="00F21BB5">
                      <w:pPr>
                        <w:pBdr>
                          <w:bottom w:val="single" w:sz="4" w:space="4" w:color="auto"/>
                          <w:between w:val="single" w:sz="4" w:space="1" w:color="auto"/>
                        </w:pBdr>
                        <w:tabs>
                          <w:tab w:val="left" w:pos="426"/>
                          <w:tab w:val="right" w:pos="7770"/>
                        </w:tabs>
                        <w:spacing w:before="120" w:after="120" w:line="240" w:lineRule="auto"/>
                        <w:ind w:right="256"/>
                        <w:rPr>
                          <w:rFonts w:ascii="Arial" w:hAnsi="Arial" w:cs="Arial"/>
                          <w:b/>
                          <w:bCs/>
                          <w:color w:val="407EC9" w:themeColor="accent6"/>
                          <w:sz w:val="18"/>
                          <w:szCs w:val="18"/>
                        </w:rPr>
                      </w:pPr>
                      <w:hyperlink w:anchor="_D.2_Additional_" w:history="1">
                        <w:r w:rsidRPr="009E6125">
                          <w:rPr>
                            <w:rStyle w:val="Hyperlink"/>
                            <w:b/>
                            <w:bCs/>
                            <w:caps/>
                            <w:color w:val="407EC9" w:themeColor="accent6"/>
                          </w:rPr>
                          <w:t>D. </w:t>
                        </w:r>
                        <w:r w:rsidRPr="009E6125">
                          <w:rPr>
                            <w:rStyle w:val="Hyperlink"/>
                            <w:rFonts w:ascii="Arial" w:hAnsi="Arial" w:cs="Arial"/>
                            <w:b/>
                            <w:bCs/>
                            <w:caps/>
                            <w:color w:val="407EC9" w:themeColor="accent6"/>
                          </w:rPr>
                          <w:tab/>
                        </w:r>
                        <w:r w:rsidRPr="009E6125">
                          <w:rPr>
                            <w:rStyle w:val="Hyperlink"/>
                            <w:b/>
                            <w:bCs/>
                            <w:caps/>
                            <w:color w:val="407EC9" w:themeColor="accent6"/>
                          </w:rPr>
                          <w:t>RESPONSE</w:t>
                        </w:r>
                        <w:r w:rsidRPr="009E6125">
                          <w:rPr>
                            <w:rStyle w:val="Hyperlink"/>
                            <w:b/>
                            <w:bCs/>
                            <w:caps/>
                            <w:color w:val="407EC9" w:themeColor="accent6"/>
                          </w:rPr>
                          <w:tab/>
                          <w:t>8</w:t>
                        </w:r>
                      </w:hyperlink>
                    </w:p>
                    <w:p w14:paraId="7630C6F4" w14:textId="77777777" w:rsidR="00F21BB5" w:rsidRPr="00B66425" w:rsidRDefault="00F21BB5" w:rsidP="00F21BB5">
                      <w:pPr>
                        <w:pStyle w:val="TOC2"/>
                        <w:ind w:right="256"/>
                      </w:pPr>
                      <w:r>
                        <w:tab/>
                      </w:r>
                      <w:r w:rsidRPr="00B66425">
                        <w:t>D.1</w:t>
                      </w:r>
                      <w:r w:rsidRPr="00B66425">
                        <w:rPr>
                          <w:sz w:val="22"/>
                          <w:lang w:val="en-US"/>
                        </w:rPr>
                        <w:t> </w:t>
                      </w:r>
                      <w:r w:rsidRPr="00B66425">
                        <w:rPr>
                          <w:rStyle w:val="apple-converted-space"/>
                          <w:rFonts w:ascii="Arial" w:hAnsi="Arial" w:cs="Arial"/>
                          <w:bCs/>
                          <w:color w:val="000000" w:themeColor="text1"/>
                          <w:sz w:val="22"/>
                          <w:lang w:val="en-US"/>
                        </w:rPr>
                        <w:t> </w:t>
                      </w:r>
                      <w:r w:rsidRPr="00B66425">
                        <w:t>Executive Summary</w:t>
                      </w:r>
                      <w:r>
                        <w:tab/>
                        <w:t>8</w:t>
                      </w:r>
                    </w:p>
                    <w:p w14:paraId="484D6E22" w14:textId="77777777" w:rsidR="00F21BB5" w:rsidRPr="00B66425" w:rsidRDefault="00F21BB5" w:rsidP="00F21BB5">
                      <w:pPr>
                        <w:pStyle w:val="TOC2"/>
                        <w:ind w:right="256"/>
                      </w:pPr>
                      <w:r>
                        <w:tab/>
                      </w:r>
                      <w:r w:rsidRPr="00B66425">
                        <w:t>D.2</w:t>
                      </w:r>
                      <w:r w:rsidRPr="00B66425">
                        <w:rPr>
                          <w:sz w:val="22"/>
                          <w:lang w:val="en-US"/>
                        </w:rPr>
                        <w:t> </w:t>
                      </w:r>
                      <w:r w:rsidRPr="00B66425">
                        <w:rPr>
                          <w:rStyle w:val="apple-converted-space"/>
                          <w:rFonts w:ascii="Arial" w:hAnsi="Arial" w:cs="Arial"/>
                          <w:bCs/>
                          <w:color w:val="000000" w:themeColor="text1"/>
                          <w:sz w:val="22"/>
                          <w:lang w:val="en-US"/>
                        </w:rPr>
                        <w:t> </w:t>
                      </w:r>
                      <w:r w:rsidRPr="00B66425">
                        <w:t>Additional proposal details</w:t>
                      </w:r>
                      <w:r>
                        <w:tab/>
                        <w:t>8</w:t>
                      </w:r>
                    </w:p>
                    <w:p w14:paraId="5D86F2FB" w14:textId="77777777" w:rsidR="00F21BB5" w:rsidRDefault="00F21BB5" w:rsidP="00F21BB5">
                      <w:pPr>
                        <w:pStyle w:val="TOC1"/>
                        <w:tabs>
                          <w:tab w:val="clear" w:pos="284"/>
                          <w:tab w:val="left" w:pos="426"/>
                          <w:tab w:val="right" w:pos="7770"/>
                        </w:tabs>
                        <w:spacing w:before="120" w:line="240" w:lineRule="auto"/>
                        <w:ind w:right="256"/>
                        <w:rPr>
                          <w:caps w:val="0"/>
                          <w:sz w:val="22"/>
                        </w:rPr>
                      </w:pPr>
                    </w:p>
                    <w:p w14:paraId="1D245EDA" w14:textId="77777777" w:rsidR="00F21BB5" w:rsidRPr="00DB78F8" w:rsidRDefault="00F21BB5" w:rsidP="00F21BB5">
                      <w:pPr>
                        <w:pStyle w:val="TOC1"/>
                        <w:pBdr>
                          <w:bottom w:val="single" w:sz="4" w:space="4" w:color="auto"/>
                          <w:between w:val="single" w:sz="4" w:space="1" w:color="auto"/>
                        </w:pBdr>
                        <w:tabs>
                          <w:tab w:val="clear" w:pos="284"/>
                          <w:tab w:val="left" w:pos="426"/>
                          <w:tab w:val="right" w:pos="7770"/>
                        </w:tabs>
                        <w:spacing w:before="120" w:line="240" w:lineRule="auto"/>
                        <w:ind w:right="256"/>
                        <w:rPr>
                          <w:b/>
                          <w:bCs/>
                          <w:caps w:val="0"/>
                          <w:color w:val="8031A7" w:themeColor="accent4"/>
                          <w:sz w:val="22"/>
                        </w:rPr>
                      </w:pPr>
                      <w:r w:rsidRPr="00DB78F8">
                        <w:rPr>
                          <w:b/>
                          <w:bCs/>
                          <w:caps w:val="0"/>
                          <w:color w:val="8031A7" w:themeColor="accent4"/>
                          <w:sz w:val="22"/>
                        </w:rPr>
                        <w:t>E.</w:t>
                      </w:r>
                      <w:r w:rsidRPr="00DB78F8">
                        <w:rPr>
                          <w:b/>
                          <w:bCs/>
                          <w:caps w:val="0"/>
                          <w:color w:val="8031A7" w:themeColor="accent4"/>
                          <w:sz w:val="22"/>
                          <w:lang w:val="en-US"/>
                        </w:rPr>
                        <w:t> </w:t>
                      </w:r>
                      <w:r w:rsidRPr="00DB78F8">
                        <w:rPr>
                          <w:rStyle w:val="apple-converted-space"/>
                          <w:rFonts w:ascii="Arial" w:hAnsi="Arial" w:cs="Arial"/>
                          <w:b/>
                          <w:bCs/>
                          <w:caps w:val="0"/>
                          <w:color w:val="8031A7" w:themeColor="accent4"/>
                          <w:sz w:val="22"/>
                          <w:lang w:val="en-US"/>
                        </w:rPr>
                        <w:t> </w:t>
                      </w:r>
                      <w:r w:rsidRPr="00DB78F8">
                        <w:rPr>
                          <w:rStyle w:val="apple-converted-space"/>
                          <w:rFonts w:ascii="Arial" w:hAnsi="Arial" w:cs="Arial"/>
                          <w:b/>
                          <w:bCs/>
                          <w:caps w:val="0"/>
                          <w:color w:val="8031A7" w:themeColor="accent4"/>
                          <w:sz w:val="22"/>
                          <w:lang w:val="en-US"/>
                        </w:rPr>
                        <w:tab/>
                      </w:r>
                      <w:r w:rsidRPr="00DB78F8">
                        <w:rPr>
                          <w:b/>
                          <w:bCs/>
                          <w:caps w:val="0"/>
                          <w:color w:val="8031A7" w:themeColor="accent4"/>
                          <w:sz w:val="22"/>
                        </w:rPr>
                        <w:t>APPENDICES</w:t>
                      </w:r>
                      <w:r w:rsidRPr="00DB78F8">
                        <w:rPr>
                          <w:b/>
                          <w:bCs/>
                          <w:caps w:val="0"/>
                          <w:color w:val="8031A7" w:themeColor="accent4"/>
                          <w:sz w:val="22"/>
                        </w:rPr>
                        <w:tab/>
                        <w:t>9</w:t>
                      </w:r>
                    </w:p>
                    <w:p w14:paraId="1757989B" w14:textId="77777777" w:rsidR="00F21BB5" w:rsidRPr="008702D0" w:rsidRDefault="00F21BB5" w:rsidP="00F21BB5">
                      <w:pPr>
                        <w:tabs>
                          <w:tab w:val="right" w:pos="7770"/>
                        </w:tabs>
                        <w:spacing w:before="120" w:after="120" w:line="240" w:lineRule="auto"/>
                        <w:ind w:right="256"/>
                      </w:pPr>
                    </w:p>
                    <w:p w14:paraId="168629C2" w14:textId="77777777" w:rsidR="00F21BB5" w:rsidRPr="003F6DA5" w:rsidRDefault="00F21BB5" w:rsidP="00F21BB5">
                      <w:pPr>
                        <w:ind w:right="256"/>
                        <w:jc w:val="center"/>
                        <w:rPr>
                          <w:lang w:val="fr-CH"/>
                        </w:rPr>
                      </w:pPr>
                    </w:p>
                    <w:p w14:paraId="4E3B4DF5" w14:textId="03402775" w:rsidR="00F21BB5" w:rsidRDefault="00F21BB5" w:rsidP="00F21BB5">
                      <w:pPr>
                        <w:jc w:val="center"/>
                      </w:pPr>
                      <w:r>
                        <w:t>&lt;</w:t>
                      </w:r>
                    </w:p>
                  </w:txbxContent>
                </v:textbox>
                <w10:anchorlock/>
              </v:shape>
            </w:pict>
          </mc:Fallback>
        </mc:AlternateContent>
      </w:r>
    </w:p>
    <w:p w14:paraId="63A97EA5" w14:textId="08E2146B" w:rsidR="00895A03" w:rsidRPr="00702F68" w:rsidRDefault="00895A03" w:rsidP="00702F68">
      <w:pPr>
        <w:rPr>
          <w:lang w:val="en-US"/>
        </w:rPr>
        <w:sectPr w:rsidR="00895A03" w:rsidRPr="00702F68" w:rsidSect="00C44116">
          <w:headerReference w:type="first" r:id="rId18"/>
          <w:footerReference w:type="first" r:id="rId19"/>
          <w:pgSz w:w="11906" w:h="16838" w:code="9"/>
          <w:pgMar w:top="1702" w:right="1639" w:bottom="879" w:left="1338" w:header="714" w:footer="556" w:gutter="0"/>
          <w:cols w:space="708"/>
          <w:titlePg/>
          <w:docGrid w:linePitch="360"/>
        </w:sectPr>
      </w:pPr>
    </w:p>
    <w:p w14:paraId="786C72CE" w14:textId="32B40152" w:rsidR="000C0914" w:rsidRPr="008B3AF5" w:rsidRDefault="00B520B5" w:rsidP="008B3AF5">
      <w:pPr>
        <w:pStyle w:val="Heading1"/>
        <w:keepNext/>
        <w:pageBreakBefore/>
        <w:numPr>
          <w:ilvl w:val="0"/>
          <w:numId w:val="0"/>
        </w:numPr>
        <w:autoSpaceDE w:val="0"/>
        <w:autoSpaceDN w:val="0"/>
        <w:adjustRightInd w:val="0"/>
        <w:spacing w:before="0" w:after="0" w:line="240" w:lineRule="auto"/>
        <w:rPr>
          <w:rFonts w:cs="Times New Roman (Corps CS)"/>
          <w:b w:val="0"/>
          <w:bCs/>
          <w:color w:val="E782A9" w:themeColor="accent5"/>
          <w:spacing w:val="60"/>
          <w:sz w:val="46"/>
          <w:szCs w:val="46"/>
        </w:rPr>
      </w:pPr>
      <w:bookmarkStart w:id="0" w:name="_Toc359492048"/>
      <w:bookmarkStart w:id="1" w:name="_Toc486336482"/>
      <w:bookmarkStart w:id="2" w:name="_Toc34395858"/>
      <w:bookmarkStart w:id="3" w:name="_Toc51163437"/>
      <w:r>
        <w:rPr>
          <w:rFonts w:cs="Times New Roman (Corps CS)"/>
          <w:b w:val="0"/>
          <w:bCs/>
          <w:noProof/>
          <w:color w:val="E782A9" w:themeColor="accent5"/>
          <w:spacing w:val="60"/>
          <w:sz w:val="46"/>
          <w:szCs w:val="46"/>
        </w:rPr>
        <w:lastRenderedPageBreak/>
        <mc:AlternateContent>
          <mc:Choice Requires="wps">
            <w:drawing>
              <wp:anchor distT="0" distB="0" distL="114300" distR="114300" simplePos="0" relativeHeight="251641344" behindDoc="0" locked="0" layoutInCell="1" allowOverlap="1" wp14:anchorId="3EA37EAE" wp14:editId="3D1BBBDD">
                <wp:simplePos x="0" y="0"/>
                <wp:positionH relativeFrom="column">
                  <wp:posOffset>712470</wp:posOffset>
                </wp:positionH>
                <wp:positionV relativeFrom="paragraph">
                  <wp:posOffset>262890</wp:posOffset>
                </wp:positionV>
                <wp:extent cx="4305300" cy="552450"/>
                <wp:effectExtent l="0" t="0" r="12700" b="19050"/>
                <wp:wrapNone/>
                <wp:docPr id="17" name="Rectangle 17"/>
                <wp:cNvGraphicFramePr/>
                <a:graphic xmlns:a="http://schemas.openxmlformats.org/drawingml/2006/main">
                  <a:graphicData uri="http://schemas.microsoft.com/office/word/2010/wordprocessingShape">
                    <wps:wsp>
                      <wps:cNvSpPr/>
                      <wps:spPr>
                        <a:xfrm>
                          <a:off x="0" y="0"/>
                          <a:ext cx="4305300" cy="55245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D6E3F4" w14:textId="11DD0469" w:rsidR="00B520B5" w:rsidRPr="00B520B5" w:rsidRDefault="00B520B5" w:rsidP="00B520B5">
                            <w:pPr>
                              <w:jc w:val="center"/>
                              <w:rPr>
                                <w:color w:val="FFFFFF" w:themeColor="background1"/>
                                <w:sz w:val="40"/>
                                <w:szCs w:val="40"/>
                              </w:rPr>
                            </w:pPr>
                            <w:r w:rsidRPr="00B520B5">
                              <w:rPr>
                                <w:rFonts w:cs="Times New Roman (Corps CS)"/>
                                <w:color w:val="FFFFFF" w:themeColor="background1"/>
                                <w:spacing w:val="60"/>
                                <w:sz w:val="40"/>
                                <w:szCs w:val="40"/>
                              </w:rPr>
                              <w:t>A. INTRODUCTION</w:t>
                            </w:r>
                          </w:p>
                        </w:txbxContent>
                      </wps:txbx>
                      <wps:bodyPr rot="0" spcFirstLastPara="0" vertOverflow="overflow" horzOverflow="overflow" vert="horz" wrap="square" lIns="0" tIns="108000" rIns="0" bIns="0" numCol="1" spcCol="0" rtlCol="0" fromWordArt="0" anchor="ctr" anchorCtr="0" forceAA="0" compatLnSpc="1">
                        <a:prstTxWarp prst="textNoShape">
                          <a:avLst/>
                        </a:prstTxWarp>
                        <a:noAutofit/>
                      </wps:bodyPr>
                    </wps:wsp>
                  </a:graphicData>
                </a:graphic>
              </wp:anchor>
            </w:drawing>
          </mc:Choice>
          <mc:Fallback>
            <w:pict>
              <v:rect w14:anchorId="3EA37EAE" id="Rectangle 17" o:spid="_x0000_s1027" style="position:absolute;margin-left:56.1pt;margin-top:20.7pt;width:339pt;height:43.5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" filled="f" strokecolor="white [3212]" strokeweight="1pt">
                <v:textbox inset="0,3mm,0,0">
                  <w:txbxContent>
                    <w:p w14:paraId="41D6E3F4" w14:textId="11DD0469" w:rsidR="00B520B5" w:rsidRPr="00B520B5" w:rsidRDefault="00B520B5" w:rsidP="00B520B5">
                      <w:pPr>
                        <w:jc w:val="center"/>
                        <w:rPr>
                          <w:color w:val="FFFFFF" w:themeColor="background1"/>
                          <w:sz w:val="40"/>
                          <w:szCs w:val="40"/>
                        </w:rPr>
                      </w:pPr>
                      <w:r w:rsidRPr="00B520B5">
                        <w:rPr>
                          <w:rFonts w:cs="Times New Roman (Corps CS)"/>
                          <w:color w:val="FFFFFF" w:themeColor="background1"/>
                          <w:spacing w:val="60"/>
                          <w:sz w:val="40"/>
                          <w:szCs w:val="40"/>
                        </w:rPr>
                        <w:t>A. INTRODUCTION</w:t>
                      </w:r>
                    </w:p>
                  </w:txbxContent>
                </v:textbox>
              </v:rect>
            </w:pict>
          </mc:Fallback>
        </mc:AlternateContent>
      </w:r>
      <w:r w:rsidR="008B3AF5">
        <w:rPr>
          <w:rFonts w:cs="Times New Roman (Corps CS)"/>
          <w:b w:val="0"/>
          <w:bCs/>
          <w:noProof/>
          <w:color w:val="E782A9" w:themeColor="accent5"/>
          <w:spacing w:val="60"/>
          <w:sz w:val="46"/>
          <w:szCs w:val="46"/>
        </w:rPr>
        <w:drawing>
          <wp:inline distT="0" distB="0" distL="0" distR="0" wp14:anchorId="1E4693DD" wp14:editId="6C02CF98">
            <wp:extent cx="5673969" cy="1076313"/>
            <wp:effectExtent l="0" t="0" r="3175"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5674033" cy="1076325"/>
                    </a:xfrm>
                    <a:prstGeom prst="rect">
                      <a:avLst/>
                    </a:prstGeom>
                    <a:ln>
                      <a:noFill/>
                    </a:ln>
                    <a:extLst>
                      <a:ext uri="{53640926-AAD7-44D8-BBD7-CCE9431645EC}">
                        <a14:shadowObscured xmlns:a14="http://schemas.microsoft.com/office/drawing/2010/main"/>
                      </a:ext>
                    </a:extLst>
                  </pic:spPr>
                </pic:pic>
              </a:graphicData>
            </a:graphic>
          </wp:inline>
        </w:drawing>
      </w:r>
      <w:bookmarkEnd w:id="0"/>
      <w:bookmarkEnd w:id="1"/>
      <w:bookmarkEnd w:id="2"/>
      <w:bookmarkEnd w:id="3"/>
    </w:p>
    <w:p w14:paraId="737D3421" w14:textId="2B732CDB" w:rsidR="000C0914" w:rsidRPr="000C0F40" w:rsidRDefault="000C0914" w:rsidP="00B66425">
      <w:pPr>
        <w:pStyle w:val="Bodycopy"/>
        <w:spacing w:before="120" w:line="240" w:lineRule="auto"/>
        <w:ind w:right="-2"/>
        <w:jc w:val="left"/>
        <w:rPr>
          <w:szCs w:val="20"/>
        </w:rPr>
      </w:pPr>
      <w:r w:rsidRPr="000C0F40">
        <w:rPr>
          <w:szCs w:val="20"/>
        </w:rPr>
        <w:t xml:space="preserve">This document has been developed to assist JTI in the identification and evaluation of its partner for </w:t>
      </w:r>
      <w:sdt>
        <w:sdtPr>
          <w:rPr>
            <w:szCs w:val="20"/>
            <w:highlight w:val="yellow"/>
          </w:rPr>
          <w:alias w:val="Title"/>
          <w:tag w:val=""/>
          <w:id w:val="182027007"/>
          <w:placeholder>
            <w:docPart w:val="CE06FDD70FC749DF9A725EAD4ED87B38"/>
          </w:placeholder>
          <w:showingPlcHdr/>
          <w:dataBinding w:prefixMappings="xmlns:ns0='http://purl.org/dc/elements/1.1/' xmlns:ns1='http://schemas.openxmlformats.org/package/2006/metadata/core-properties' " w:xpath="/ns1:coreProperties[1]/ns0:title[1]" w:storeItemID="{6C3C8BC8-F283-45AE-878A-BAB7291924A1}"/>
          <w:text/>
        </w:sdtPr>
        <w:sdtEndPr/>
        <w:sdtContent>
          <w:r w:rsidR="00DD04CE" w:rsidRPr="0011583E">
            <w:rPr>
              <w:rStyle w:val="PlaceholderText"/>
            </w:rPr>
            <w:t>[Title]</w:t>
          </w:r>
        </w:sdtContent>
      </w:sdt>
      <w:r w:rsidRPr="000C0F40">
        <w:rPr>
          <w:szCs w:val="20"/>
        </w:rPr>
        <w:t xml:space="preserve">. </w:t>
      </w:r>
    </w:p>
    <w:p w14:paraId="2545DA63" w14:textId="15EF8A6D" w:rsidR="000C0914" w:rsidRPr="000C0F40" w:rsidRDefault="000C0914" w:rsidP="00B66425">
      <w:pPr>
        <w:pStyle w:val="Bodycopy"/>
        <w:spacing w:before="120" w:line="240" w:lineRule="auto"/>
        <w:ind w:right="-2"/>
        <w:jc w:val="left"/>
        <w:rPr>
          <w:szCs w:val="20"/>
        </w:rPr>
      </w:pPr>
      <w:r w:rsidRPr="000C0F40">
        <w:rPr>
          <w:szCs w:val="20"/>
        </w:rPr>
        <w:t xml:space="preserve">JTI will conduct a review of the responses received from this RFP. Based on the results of this analysis, it may be necessary to interview. JTI then will evaluate </w:t>
      </w:r>
      <w:proofErr w:type="gramStart"/>
      <w:r w:rsidRPr="000C0F40">
        <w:rPr>
          <w:szCs w:val="20"/>
        </w:rPr>
        <w:t>all of</w:t>
      </w:r>
      <w:proofErr w:type="gramEnd"/>
      <w:r w:rsidRPr="000C0F40">
        <w:rPr>
          <w:szCs w:val="20"/>
        </w:rPr>
        <w:t xml:space="preserve"> the information and determine which is the most qualified </w:t>
      </w:r>
      <w:r w:rsidR="00FC73B9" w:rsidRPr="000C0F40">
        <w:rPr>
          <w:szCs w:val="20"/>
        </w:rPr>
        <w:t>supplier</w:t>
      </w:r>
      <w:r w:rsidRPr="000C0F40">
        <w:rPr>
          <w:szCs w:val="20"/>
        </w:rPr>
        <w:t>(s) to assist JTI.</w:t>
      </w:r>
    </w:p>
    <w:p w14:paraId="03D7E04F" w14:textId="5226BA69" w:rsidR="000C0914" w:rsidRPr="00766254" w:rsidRDefault="000C0914" w:rsidP="00E61B5D">
      <w:pPr>
        <w:pStyle w:val="Bodycopy"/>
        <w:jc w:val="left"/>
      </w:pPr>
    </w:p>
    <w:p w14:paraId="2A07BC94" w14:textId="77777777" w:rsidR="00302CAB" w:rsidRDefault="00302CAB" w:rsidP="00E61B5D">
      <w:pPr>
        <w:pStyle w:val="Heading2"/>
        <w:sectPr w:rsidR="00302CAB" w:rsidSect="0069173C">
          <w:headerReference w:type="default" r:id="rId21"/>
          <w:footerReference w:type="default" r:id="rId22"/>
          <w:headerReference w:type="first" r:id="rId23"/>
          <w:pgSz w:w="11906" w:h="16838" w:code="9"/>
          <w:pgMar w:top="1701" w:right="1639" w:bottom="879" w:left="1338" w:header="714" w:footer="556" w:gutter="0"/>
          <w:cols w:space="708"/>
          <w:docGrid w:linePitch="360"/>
        </w:sectPr>
      </w:pPr>
      <w:bookmarkStart w:id="4" w:name="_Toc5892926"/>
      <w:bookmarkStart w:id="5" w:name="_Toc359492054"/>
      <w:bookmarkStart w:id="6" w:name="_Toc486336487"/>
      <w:bookmarkStart w:id="7" w:name="_Toc34395859"/>
    </w:p>
    <w:p w14:paraId="0BC4F019" w14:textId="264AB980" w:rsidR="00FC73B9" w:rsidRPr="008B3AF5" w:rsidRDefault="008B3AF5" w:rsidP="008B3AF5">
      <w:pPr>
        <w:pStyle w:val="Heading2"/>
        <w:numPr>
          <w:ilvl w:val="0"/>
          <w:numId w:val="0"/>
        </w:numPr>
        <w:rPr>
          <w:b/>
          <w:bCs/>
          <w:i w:val="0"/>
          <w:iCs/>
          <w:color w:val="E782A9" w:themeColor="accent5"/>
        </w:rPr>
      </w:pPr>
      <w:bookmarkStart w:id="8" w:name="_A.1_JTI"/>
      <w:bookmarkStart w:id="9" w:name="_Toc51163438"/>
      <w:bookmarkEnd w:id="8"/>
      <w:r w:rsidRPr="008B3AF5">
        <w:rPr>
          <w:b/>
          <w:bCs/>
          <w:i w:val="0"/>
          <w:iCs/>
          <w:color w:val="E782A9" w:themeColor="accent5"/>
        </w:rPr>
        <w:t xml:space="preserve">A.1 </w:t>
      </w:r>
      <w:r w:rsidR="00FC73B9" w:rsidRPr="008B3AF5">
        <w:rPr>
          <w:b/>
          <w:bCs/>
          <w:i w:val="0"/>
          <w:iCs/>
          <w:color w:val="E782A9" w:themeColor="accent5"/>
        </w:rPr>
        <w:t>JTI</w:t>
      </w:r>
      <w:bookmarkEnd w:id="4"/>
      <w:bookmarkEnd w:id="9"/>
    </w:p>
    <w:p w14:paraId="1D3BA7CE" w14:textId="55DE0B47" w:rsidR="00FC73B9" w:rsidRDefault="00FC73B9" w:rsidP="00E61B5D">
      <w:pPr>
        <w:pStyle w:val="Bodycopy"/>
        <w:jc w:val="left"/>
        <w:rPr>
          <w:lang w:val="en-US"/>
        </w:rPr>
      </w:pPr>
      <w:r>
        <w:rPr>
          <w:lang w:val="en-US"/>
        </w:rPr>
        <w:t xml:space="preserve">JTI – Japan Tobacco International is a leading international tobacco and </w:t>
      </w:r>
      <w:proofErr w:type="spellStart"/>
      <w:r w:rsidRPr="00A35421">
        <w:t>vapping</w:t>
      </w:r>
      <w:proofErr w:type="spellEnd"/>
      <w:r>
        <w:rPr>
          <w:lang w:val="en-US"/>
        </w:rPr>
        <w:t xml:space="preserve"> company headquartered in Geneva, Switzerland. </w:t>
      </w:r>
      <w:r w:rsidR="00A463AE">
        <w:rPr>
          <w:lang w:val="en-US"/>
        </w:rPr>
        <w:br/>
      </w:r>
      <w:r w:rsidRPr="00A0466D">
        <w:rPr>
          <w:lang w:val="en-US"/>
        </w:rPr>
        <w:t xml:space="preserve">Our goal is to become the most successful and most responsible tobacco company in </w:t>
      </w:r>
      <w:r w:rsidR="00A463AE">
        <w:rPr>
          <w:lang w:val="en-US"/>
        </w:rPr>
        <w:br/>
      </w:r>
      <w:r w:rsidRPr="00A0466D">
        <w:rPr>
          <w:lang w:val="en-US"/>
        </w:rPr>
        <w:t>the world.</w:t>
      </w:r>
    </w:p>
    <w:p w14:paraId="14A15092" w14:textId="669CB00D" w:rsidR="00DC010C" w:rsidRDefault="00DC010C" w:rsidP="00E61B5D">
      <w:pPr>
        <w:pStyle w:val="Bodycopy"/>
        <w:jc w:val="left"/>
        <w:rPr>
          <w:rStyle w:val="Hyperlink"/>
          <w:color w:val="auto"/>
          <w:lang w:val="en-US"/>
        </w:rPr>
      </w:pPr>
      <w:r>
        <w:rPr>
          <w:lang w:val="en-US"/>
        </w:rPr>
        <w:t xml:space="preserve">Further information about JTI globally can be found in </w:t>
      </w:r>
      <w:r w:rsidRPr="00FC73B9">
        <w:rPr>
          <w:rStyle w:val="Hyperlink"/>
          <w:color w:val="auto"/>
          <w:lang w:val="en-US"/>
        </w:rPr>
        <w:t>Appendix 1</w:t>
      </w:r>
      <w:r>
        <w:rPr>
          <w:rStyle w:val="Hyperlink"/>
          <w:color w:val="auto"/>
          <w:lang w:val="en-US"/>
        </w:rPr>
        <w:t xml:space="preserve"> of this document.</w:t>
      </w:r>
    </w:p>
    <w:p w14:paraId="25215B98" w14:textId="6D1EE20D" w:rsidR="00011A2A" w:rsidRDefault="00AA699C" w:rsidP="00E61B5D">
      <w:pPr>
        <w:pStyle w:val="Bodycopy"/>
        <w:jc w:val="left"/>
        <w:rPr>
          <w:lang w:val="en-US"/>
        </w:rPr>
      </w:pPr>
      <w:r>
        <w:rPr>
          <w:b/>
          <w:bCs/>
          <w:i/>
          <w:iCs/>
          <w:noProof/>
          <w:color w:val="E782A9" w:themeColor="accent5"/>
        </w:rPr>
        <w:drawing>
          <wp:anchor distT="0" distB="0" distL="114300" distR="114300" simplePos="0" relativeHeight="251664896" behindDoc="0" locked="0" layoutInCell="1" allowOverlap="1" wp14:anchorId="09CE3D7F" wp14:editId="7AC1FA47">
            <wp:simplePos x="0" y="0"/>
            <wp:positionH relativeFrom="column">
              <wp:posOffset>-150288</wp:posOffset>
            </wp:positionH>
            <wp:positionV relativeFrom="page">
              <wp:posOffset>5161339</wp:posOffset>
            </wp:positionV>
            <wp:extent cx="2009663" cy="3409496"/>
            <wp:effectExtent l="36512" t="204788" r="0" b="745172"/>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4" cstate="print">
                      <a:extLst>
                        <a:ext uri="{28A0092B-C50C-407E-A947-70E740481C1C}">
                          <a14:useLocalDpi xmlns:a14="http://schemas.microsoft.com/office/drawing/2010/main"/>
                        </a:ext>
                      </a:extLst>
                    </a:blip>
                    <a:stretch>
                      <a:fillRect/>
                    </a:stretch>
                  </pic:blipFill>
                  <pic:spPr>
                    <a:xfrm rot="7508006">
                      <a:off x="0" y="0"/>
                      <a:ext cx="2014800" cy="3418212"/>
                    </a:xfrm>
                    <a:prstGeom prst="rect">
                      <a:avLst/>
                    </a:prstGeom>
                  </pic:spPr>
                </pic:pic>
              </a:graphicData>
            </a:graphic>
            <wp14:sizeRelH relativeFrom="margin">
              <wp14:pctWidth>0</wp14:pctWidth>
            </wp14:sizeRelH>
            <wp14:sizeRelV relativeFrom="margin">
              <wp14:pctHeight>0</wp14:pctHeight>
            </wp14:sizeRelV>
          </wp:anchor>
        </w:drawing>
      </w:r>
      <w:r w:rsidR="00DC010C">
        <w:rPr>
          <w:lang w:val="en-US"/>
        </w:rPr>
        <w:t xml:space="preserve">To learn more about JTI </w:t>
      </w:r>
      <w:r w:rsidR="00DC010C" w:rsidRPr="00DC010C">
        <w:rPr>
          <w:highlight w:val="yellow"/>
          <w:lang w:val="en-US"/>
        </w:rPr>
        <w:t>(local market)</w:t>
      </w:r>
      <w:r w:rsidR="00DC010C">
        <w:rPr>
          <w:lang w:val="en-US"/>
        </w:rPr>
        <w:t xml:space="preserve"> please visit our website </w:t>
      </w:r>
      <w:r w:rsidR="00DC010C" w:rsidRPr="00DC010C">
        <w:rPr>
          <w:highlight w:val="yellow"/>
          <w:lang w:val="en-US"/>
        </w:rPr>
        <w:t>(</w:t>
      </w:r>
      <w:r w:rsidR="00921AE1">
        <w:rPr>
          <w:highlight w:val="yellow"/>
          <w:lang w:val="en-US"/>
        </w:rPr>
        <w:t>local</w:t>
      </w:r>
      <w:r w:rsidR="00DC010C" w:rsidRPr="00DC010C">
        <w:rPr>
          <w:highlight w:val="yellow"/>
          <w:lang w:val="en-US"/>
        </w:rPr>
        <w:t xml:space="preserve"> website)</w:t>
      </w:r>
      <w:r w:rsidR="00DC010C">
        <w:rPr>
          <w:lang w:val="en-US"/>
        </w:rPr>
        <w:t>.</w:t>
      </w:r>
    </w:p>
    <w:p w14:paraId="1C36DFAA" w14:textId="789AFE68" w:rsidR="00E172E7" w:rsidRDefault="00DD2683" w:rsidP="00E61B5D">
      <w:pPr>
        <w:pStyle w:val="Bodycopy"/>
        <w:jc w:val="left"/>
        <w:rPr>
          <w:lang w:val="en-US"/>
        </w:rPr>
      </w:pPr>
      <w:r>
        <w:rPr>
          <w:noProof/>
          <w:lang w:val="en-US"/>
        </w:rPr>
        <w:drawing>
          <wp:anchor distT="0" distB="0" distL="114300" distR="114300" simplePos="0" relativeHeight="251646464" behindDoc="0" locked="0" layoutInCell="1" allowOverlap="1" wp14:anchorId="0D9718B2" wp14:editId="652CF19C">
            <wp:simplePos x="0" y="0"/>
            <wp:positionH relativeFrom="column">
              <wp:posOffset>-849630</wp:posOffset>
            </wp:positionH>
            <wp:positionV relativeFrom="paragraph">
              <wp:posOffset>313991</wp:posOffset>
            </wp:positionV>
            <wp:extent cx="3424816" cy="4261302"/>
            <wp:effectExtent l="0" t="0" r="4445" b="635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425190" cy="42617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3FFFDF" w14:textId="535AF3ED" w:rsidR="00E172E7" w:rsidRDefault="00E172E7" w:rsidP="00E61B5D">
      <w:pPr>
        <w:pStyle w:val="Bodycopy"/>
        <w:jc w:val="left"/>
        <w:rPr>
          <w:lang w:val="en-US"/>
        </w:rPr>
      </w:pPr>
    </w:p>
    <w:p w14:paraId="4DC67246" w14:textId="68C4D791" w:rsidR="000C0914" w:rsidRPr="008B3AF5" w:rsidRDefault="00176D50" w:rsidP="008B3AF5">
      <w:pPr>
        <w:pStyle w:val="Heading2"/>
        <w:numPr>
          <w:ilvl w:val="0"/>
          <w:numId w:val="0"/>
        </w:numPr>
        <w:rPr>
          <w:b/>
          <w:bCs/>
          <w:i w:val="0"/>
          <w:iCs/>
          <w:color w:val="E782A9" w:themeColor="accent5"/>
        </w:rPr>
      </w:pPr>
      <w:r w:rsidRPr="008B3AF5">
        <w:rPr>
          <w:b/>
          <w:bCs/>
          <w:i w:val="0"/>
          <w:iCs/>
          <w:color w:val="E782A9" w:themeColor="accent5"/>
        </w:rPr>
        <w:br w:type="column"/>
      </w:r>
      <w:bookmarkStart w:id="10" w:name="_Toc51163439"/>
      <w:r w:rsidR="008B3AF5" w:rsidRPr="008B3AF5">
        <w:rPr>
          <w:b/>
          <w:bCs/>
          <w:i w:val="0"/>
          <w:iCs/>
          <w:color w:val="E782A9" w:themeColor="accent5"/>
        </w:rPr>
        <w:t xml:space="preserve">A.2 </w:t>
      </w:r>
      <w:r w:rsidR="000C0914" w:rsidRPr="008B3AF5">
        <w:rPr>
          <w:b/>
          <w:bCs/>
          <w:i w:val="0"/>
          <w:iCs/>
          <w:color w:val="E782A9" w:themeColor="accent5"/>
        </w:rPr>
        <w:t>Our Engagement</w:t>
      </w:r>
      <w:bookmarkEnd w:id="5"/>
      <w:bookmarkEnd w:id="6"/>
      <w:bookmarkEnd w:id="7"/>
      <w:bookmarkEnd w:id="10"/>
    </w:p>
    <w:p w14:paraId="0AB1A307" w14:textId="35A6C8E2" w:rsidR="00BB79ED" w:rsidRDefault="00BB79ED" w:rsidP="00E61B5D">
      <w:pPr>
        <w:pStyle w:val="Bodycopy"/>
        <w:jc w:val="left"/>
        <w:rPr>
          <w:lang w:val="en-US"/>
        </w:rPr>
      </w:pPr>
      <w:r w:rsidRPr="00BB79ED">
        <w:rPr>
          <w:lang w:val="en-US"/>
        </w:rPr>
        <w:t xml:space="preserve">At JTI, we recognize that our products are legal but generate controversy.  As such, we do not encourage adult consumers to smoke or vape. Also, we are committed to youth access prevention: minors should not smoke or vape.  We acknowledge the risks associated with smoking. We are committed to developing alternative products with the potential to reduce the health risks and fostering the understanding between </w:t>
      </w:r>
      <w:r w:rsidR="00A463AE">
        <w:rPr>
          <w:lang w:val="en-US"/>
        </w:rPr>
        <w:br/>
      </w:r>
      <w:r w:rsidRPr="00BB79ED">
        <w:rPr>
          <w:lang w:val="en-US"/>
        </w:rPr>
        <w:t xml:space="preserve">smokers and non-smokers. </w:t>
      </w:r>
      <w:r w:rsidR="00B7246F" w:rsidRPr="00BB79ED">
        <w:rPr>
          <w:lang w:val="en-US"/>
        </w:rPr>
        <w:t>Wherever</w:t>
      </w:r>
      <w:r w:rsidRPr="00BB79ED">
        <w:rPr>
          <w:lang w:val="en-US"/>
        </w:rPr>
        <w:t xml:space="preserve"> in </w:t>
      </w:r>
      <w:r w:rsidR="00A463AE">
        <w:rPr>
          <w:lang w:val="en-US"/>
        </w:rPr>
        <w:br/>
      </w:r>
      <w:r w:rsidRPr="00BB79ED">
        <w:rPr>
          <w:lang w:val="en-US"/>
        </w:rPr>
        <w:t xml:space="preserve">the world we operate and market our product, we </w:t>
      </w:r>
      <w:proofErr w:type="gramStart"/>
      <w:r w:rsidRPr="00BB79ED">
        <w:rPr>
          <w:lang w:val="en-US"/>
        </w:rPr>
        <w:t>are respecting</w:t>
      </w:r>
      <w:proofErr w:type="gramEnd"/>
      <w:r w:rsidRPr="00BB79ED">
        <w:rPr>
          <w:lang w:val="en-US"/>
        </w:rPr>
        <w:t xml:space="preserve"> local legislation, norms </w:t>
      </w:r>
      <w:r w:rsidR="00A463AE">
        <w:rPr>
          <w:lang w:val="en-US"/>
        </w:rPr>
        <w:br/>
      </w:r>
      <w:r w:rsidRPr="00BB79ED">
        <w:rPr>
          <w:lang w:val="en-US"/>
        </w:rPr>
        <w:t>and cultures.</w:t>
      </w:r>
    </w:p>
    <w:p w14:paraId="1FD27E35" w14:textId="2312CB27" w:rsidR="00BB79ED" w:rsidRDefault="00BB79ED" w:rsidP="00E61B5D">
      <w:pPr>
        <w:pStyle w:val="Bodycopy"/>
        <w:jc w:val="left"/>
        <w:rPr>
          <w:lang w:val="en-US"/>
        </w:rPr>
      </w:pPr>
      <w:r w:rsidRPr="00BB79ED">
        <w:rPr>
          <w:lang w:val="en-US"/>
        </w:rPr>
        <w:t xml:space="preserve">Our approach to sustainability is not only </w:t>
      </w:r>
      <w:proofErr w:type="gramStart"/>
      <w:r w:rsidRPr="00BB79ED">
        <w:rPr>
          <w:lang w:val="en-US"/>
        </w:rPr>
        <w:t>focused</w:t>
      </w:r>
      <w:proofErr w:type="gramEnd"/>
      <w:r w:rsidRPr="00BB79ED">
        <w:rPr>
          <w:lang w:val="en-US"/>
        </w:rPr>
        <w:t xml:space="preserve"> making the right decisions for our company, but also </w:t>
      </w:r>
      <w:proofErr w:type="gramStart"/>
      <w:r w:rsidRPr="00BB79ED">
        <w:rPr>
          <w:lang w:val="en-US"/>
        </w:rPr>
        <w:t>for</w:t>
      </w:r>
      <w:proofErr w:type="gramEnd"/>
      <w:r w:rsidRPr="00BB79ED">
        <w:rPr>
          <w:lang w:val="en-US"/>
        </w:rPr>
        <w:t xml:space="preserve"> our people, our suppliers, our customers, society while preserving natural resources.</w:t>
      </w:r>
    </w:p>
    <w:p w14:paraId="694085C7" w14:textId="6BB86F13" w:rsidR="00BB79ED" w:rsidRDefault="00BB79ED" w:rsidP="00E61B5D">
      <w:pPr>
        <w:pStyle w:val="Bodycopy"/>
        <w:jc w:val="left"/>
        <w:rPr>
          <w:lang w:val="en-US"/>
        </w:rPr>
      </w:pPr>
      <w:r>
        <w:rPr>
          <w:lang w:val="en-US"/>
        </w:rPr>
        <w:t>W</w:t>
      </w:r>
      <w:r w:rsidRPr="00BB79ED">
        <w:rPr>
          <w:lang w:val="en-US"/>
        </w:rPr>
        <w:t>e have publicly committed to 11 targets for the JT</w:t>
      </w:r>
      <w:r>
        <w:rPr>
          <w:lang w:val="en-US"/>
        </w:rPr>
        <w:t xml:space="preserve"> </w:t>
      </w:r>
      <w:r w:rsidRPr="00BB79ED">
        <w:rPr>
          <w:lang w:val="en-US"/>
        </w:rPr>
        <w:t>G</w:t>
      </w:r>
      <w:r>
        <w:rPr>
          <w:lang w:val="en-US"/>
        </w:rPr>
        <w:t>roup</w:t>
      </w:r>
      <w:r w:rsidRPr="00BB79ED">
        <w:rPr>
          <w:lang w:val="en-US"/>
        </w:rPr>
        <w:t xml:space="preserve"> Tobacco Business and 3 absolute requirements. These are supporting the Sustainable Development Goals and reflect on the need </w:t>
      </w:r>
      <w:proofErr w:type="gramStart"/>
      <w:r w:rsidRPr="00BB79ED">
        <w:rPr>
          <w:lang w:val="en-US"/>
        </w:rPr>
        <w:t>integrate</w:t>
      </w:r>
      <w:proofErr w:type="gramEnd"/>
      <w:r w:rsidRPr="00BB79ED">
        <w:rPr>
          <w:lang w:val="en-US"/>
        </w:rPr>
        <w:t xml:space="preserve"> sustainability as a key component of future growth.</w:t>
      </w:r>
    </w:p>
    <w:p w14:paraId="6B590AEB" w14:textId="77777777" w:rsidR="00BB79ED" w:rsidRPr="00BB79ED" w:rsidRDefault="00BB79ED" w:rsidP="00E61B5D">
      <w:pPr>
        <w:rPr>
          <w:rFonts w:asciiTheme="majorHAnsi" w:hAnsiTheme="majorHAnsi" w:cstheme="majorHAnsi"/>
          <w:sz w:val="20"/>
          <w:szCs w:val="20"/>
        </w:rPr>
      </w:pPr>
      <w:r w:rsidRPr="00BB79ED">
        <w:rPr>
          <w:rFonts w:asciiTheme="majorHAnsi" w:hAnsiTheme="majorHAnsi" w:cstheme="majorHAnsi"/>
          <w:sz w:val="20"/>
          <w:szCs w:val="20"/>
          <w:lang w:val="en-US"/>
        </w:rPr>
        <w:t xml:space="preserve">For more information visit JTI Sustainability: </w:t>
      </w:r>
      <w:hyperlink r:id="rId26" w:history="1">
        <w:r w:rsidRPr="00DB78F8">
          <w:rPr>
            <w:rStyle w:val="Hyperlink"/>
            <w:rFonts w:asciiTheme="majorHAnsi" w:hAnsiTheme="majorHAnsi" w:cstheme="majorHAnsi"/>
            <w:color w:val="E782A9" w:themeColor="accent5"/>
            <w:sz w:val="20"/>
            <w:szCs w:val="20"/>
            <w:lang w:val="en-US"/>
          </w:rPr>
          <w:t>https://www.jti.com/about-us/sustainability/our-approach-sustainability</w:t>
        </w:r>
      </w:hyperlink>
    </w:p>
    <w:p w14:paraId="5204BB3A" w14:textId="47AEFF9D" w:rsidR="00BB79ED" w:rsidRPr="00DB78F8" w:rsidRDefault="00BB79ED" w:rsidP="00E61B5D">
      <w:pPr>
        <w:rPr>
          <w:rFonts w:asciiTheme="majorHAnsi" w:hAnsiTheme="majorHAnsi" w:cstheme="majorHAnsi"/>
          <w:color w:val="E782A9" w:themeColor="accent5"/>
          <w:sz w:val="20"/>
          <w:szCs w:val="20"/>
        </w:rPr>
      </w:pPr>
      <w:r w:rsidRPr="00BB79ED">
        <w:rPr>
          <w:rFonts w:asciiTheme="majorHAnsi" w:hAnsiTheme="majorHAnsi" w:cstheme="majorHAnsi"/>
          <w:sz w:val="20"/>
          <w:szCs w:val="20"/>
          <w:lang w:val="en-US"/>
        </w:rPr>
        <w:t>JT</w:t>
      </w:r>
      <w:r>
        <w:rPr>
          <w:rFonts w:asciiTheme="majorHAnsi" w:hAnsiTheme="majorHAnsi" w:cstheme="majorHAnsi"/>
          <w:sz w:val="20"/>
          <w:szCs w:val="20"/>
          <w:lang w:val="en-US"/>
        </w:rPr>
        <w:t xml:space="preserve"> </w:t>
      </w:r>
      <w:r w:rsidRPr="00BB79ED">
        <w:rPr>
          <w:rFonts w:asciiTheme="majorHAnsi" w:hAnsiTheme="majorHAnsi" w:cstheme="majorHAnsi"/>
          <w:sz w:val="20"/>
          <w:szCs w:val="20"/>
          <w:lang w:val="en-US"/>
        </w:rPr>
        <w:t>G</w:t>
      </w:r>
      <w:r>
        <w:rPr>
          <w:rFonts w:asciiTheme="majorHAnsi" w:hAnsiTheme="majorHAnsi" w:cstheme="majorHAnsi"/>
          <w:sz w:val="20"/>
          <w:szCs w:val="20"/>
          <w:lang w:val="en-US"/>
        </w:rPr>
        <w:t>roup</w:t>
      </w:r>
      <w:r w:rsidRPr="00BB79ED">
        <w:rPr>
          <w:rFonts w:asciiTheme="majorHAnsi" w:hAnsiTheme="majorHAnsi" w:cstheme="majorHAnsi"/>
          <w:sz w:val="20"/>
          <w:szCs w:val="20"/>
          <w:lang w:val="en-US"/>
        </w:rPr>
        <w:t xml:space="preserve"> Sustainability: </w:t>
      </w:r>
      <w:hyperlink r:id="rId27" w:history="1">
        <w:r w:rsidRPr="00DB78F8">
          <w:rPr>
            <w:rStyle w:val="Hyperlink"/>
            <w:rFonts w:asciiTheme="majorHAnsi" w:hAnsiTheme="majorHAnsi" w:cstheme="majorHAnsi"/>
            <w:color w:val="E782A9" w:themeColor="accent5"/>
            <w:sz w:val="20"/>
            <w:szCs w:val="20"/>
            <w:lang w:val="en-US"/>
          </w:rPr>
          <w:t>https://www.jt.com/sustainability/index.html</w:t>
        </w:r>
      </w:hyperlink>
    </w:p>
    <w:p w14:paraId="22D4BDD9" w14:textId="77777777" w:rsidR="00302CAB" w:rsidRDefault="00302CAB" w:rsidP="00E61B5D">
      <w:pPr>
        <w:rPr>
          <w:rFonts w:asciiTheme="majorHAnsi" w:hAnsiTheme="majorHAnsi" w:cstheme="majorHAnsi"/>
          <w:sz w:val="20"/>
          <w:szCs w:val="20"/>
          <w:lang w:val="en-US"/>
        </w:rPr>
        <w:sectPr w:rsidR="00302CAB" w:rsidSect="00302CAB">
          <w:type w:val="continuous"/>
          <w:pgSz w:w="11906" w:h="16838" w:code="9"/>
          <w:pgMar w:top="1135" w:right="1639" w:bottom="879" w:left="1338" w:header="714" w:footer="556" w:gutter="0"/>
          <w:cols w:num="2" w:space="708"/>
          <w:docGrid w:linePitch="360"/>
        </w:sectPr>
      </w:pPr>
    </w:p>
    <w:p w14:paraId="1A8F829B" w14:textId="2D748422" w:rsidR="000C0914" w:rsidRPr="00A86472" w:rsidRDefault="000C0914" w:rsidP="00E61B5D">
      <w:pPr>
        <w:rPr>
          <w:rFonts w:asciiTheme="majorHAnsi" w:eastAsia="Times New Roman" w:hAnsiTheme="majorHAnsi" w:cstheme="majorHAnsi"/>
          <w:color w:val="000000"/>
          <w:sz w:val="20"/>
          <w:szCs w:val="20"/>
          <w:lang w:val="en-US" w:eastAsia="en-GB"/>
        </w:rPr>
      </w:pPr>
      <w:r w:rsidRPr="00A86472">
        <w:rPr>
          <w:rFonts w:asciiTheme="majorHAnsi" w:hAnsiTheme="majorHAnsi" w:cstheme="majorHAnsi"/>
          <w:sz w:val="20"/>
          <w:szCs w:val="20"/>
          <w:lang w:val="en-US"/>
        </w:rPr>
        <w:br w:type="page"/>
      </w:r>
    </w:p>
    <w:p w14:paraId="1563D9A9" w14:textId="65E155C7" w:rsidR="003528BA" w:rsidRDefault="003528BA" w:rsidP="00B66425">
      <w:pPr>
        <w:pStyle w:val="Bodycopy"/>
        <w:spacing w:before="120" w:line="240" w:lineRule="auto"/>
        <w:ind w:right="-2"/>
        <w:jc w:val="left"/>
        <w:rPr>
          <w:sz w:val="24"/>
          <w:szCs w:val="24"/>
        </w:rPr>
      </w:pPr>
      <w:r>
        <w:rPr>
          <w:rFonts w:cs="Times New Roman (Corps CS)"/>
          <w:b/>
          <w:bCs/>
          <w:noProof/>
          <w:color w:val="E782A9" w:themeColor="accent5"/>
          <w:spacing w:val="60"/>
          <w:sz w:val="46"/>
          <w:szCs w:val="46"/>
        </w:rPr>
        <w:lastRenderedPageBreak/>
        <mc:AlternateContent>
          <mc:Choice Requires="wps">
            <w:drawing>
              <wp:anchor distT="0" distB="0" distL="114300" distR="114300" simplePos="0" relativeHeight="251642368" behindDoc="0" locked="0" layoutInCell="1" allowOverlap="1" wp14:anchorId="576E92ED" wp14:editId="2A925F8F">
                <wp:simplePos x="0" y="0"/>
                <wp:positionH relativeFrom="column">
                  <wp:posOffset>693420</wp:posOffset>
                </wp:positionH>
                <wp:positionV relativeFrom="paragraph">
                  <wp:posOffset>253365</wp:posOffset>
                </wp:positionV>
                <wp:extent cx="4305300" cy="552450"/>
                <wp:effectExtent l="0" t="0" r="12700" b="19050"/>
                <wp:wrapNone/>
                <wp:docPr id="23" name="Rectangle 23"/>
                <wp:cNvGraphicFramePr/>
                <a:graphic xmlns:a="http://schemas.openxmlformats.org/drawingml/2006/main">
                  <a:graphicData uri="http://schemas.microsoft.com/office/word/2010/wordprocessingShape">
                    <wps:wsp>
                      <wps:cNvSpPr/>
                      <wps:spPr>
                        <a:xfrm>
                          <a:off x="0" y="0"/>
                          <a:ext cx="4305300" cy="55245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583105" w14:textId="3E27DAC4" w:rsidR="003528BA" w:rsidRPr="00B520B5" w:rsidRDefault="003528BA" w:rsidP="003528BA">
                            <w:pPr>
                              <w:jc w:val="center"/>
                              <w:rPr>
                                <w:color w:val="FFFFFF" w:themeColor="background1"/>
                                <w:sz w:val="40"/>
                                <w:szCs w:val="40"/>
                              </w:rPr>
                            </w:pPr>
                            <w:r>
                              <w:rPr>
                                <w:rFonts w:cs="Times New Roman (Corps CS)"/>
                                <w:color w:val="FFFFFF" w:themeColor="background1"/>
                                <w:spacing w:val="60"/>
                                <w:sz w:val="40"/>
                                <w:szCs w:val="40"/>
                              </w:rPr>
                              <w:t>B</w:t>
                            </w:r>
                            <w:r w:rsidRPr="00B520B5">
                              <w:rPr>
                                <w:rFonts w:cs="Times New Roman (Corps CS)"/>
                                <w:color w:val="FFFFFF" w:themeColor="background1"/>
                                <w:spacing w:val="60"/>
                                <w:sz w:val="40"/>
                                <w:szCs w:val="40"/>
                              </w:rPr>
                              <w:t xml:space="preserve">. </w:t>
                            </w:r>
                            <w:r>
                              <w:rPr>
                                <w:rFonts w:cs="Times New Roman (Corps CS)"/>
                                <w:color w:val="FFFFFF" w:themeColor="background1"/>
                                <w:spacing w:val="60"/>
                                <w:sz w:val="40"/>
                                <w:szCs w:val="40"/>
                              </w:rPr>
                              <w:t>PURPOSE OF THE RFP</w:t>
                            </w:r>
                          </w:p>
                        </w:txbxContent>
                      </wps:txbx>
                      <wps:bodyPr rot="0" spcFirstLastPara="0" vertOverflow="overflow" horzOverflow="overflow" vert="horz" wrap="square" lIns="0" tIns="108000" rIns="0" bIns="0" numCol="1" spcCol="0" rtlCol="0" fromWordArt="0" anchor="ctr" anchorCtr="0" forceAA="0" compatLnSpc="1">
                        <a:prstTxWarp prst="textNoShape">
                          <a:avLst/>
                        </a:prstTxWarp>
                        <a:noAutofit/>
                      </wps:bodyPr>
                    </wps:wsp>
                  </a:graphicData>
                </a:graphic>
              </wp:anchor>
            </w:drawing>
          </mc:Choice>
          <mc:Fallback>
            <w:pict>
              <v:rect w14:anchorId="576E92ED" id="Rectangle 23" o:spid="_x0000_s1028" style="position:absolute;margin-left:54.6pt;margin-top:19.95pt;width:339pt;height:43.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" filled="f" strokecolor="white [3212]" strokeweight="1pt">
                <v:textbox inset="0,3mm,0,0">
                  <w:txbxContent>
                    <w:p w14:paraId="3B583105" w14:textId="3E27DAC4" w:rsidR="003528BA" w:rsidRPr="00B520B5" w:rsidRDefault="003528BA" w:rsidP="003528BA">
                      <w:pPr>
                        <w:jc w:val="center"/>
                        <w:rPr>
                          <w:color w:val="FFFFFF" w:themeColor="background1"/>
                          <w:sz w:val="40"/>
                          <w:szCs w:val="40"/>
                        </w:rPr>
                      </w:pPr>
                      <w:r>
                        <w:rPr>
                          <w:rFonts w:cs="Times New Roman (Corps CS)"/>
                          <w:color w:val="FFFFFF" w:themeColor="background1"/>
                          <w:spacing w:val="60"/>
                          <w:sz w:val="40"/>
                          <w:szCs w:val="40"/>
                        </w:rPr>
                        <w:t>B</w:t>
                      </w:r>
                      <w:r w:rsidRPr="00B520B5">
                        <w:rPr>
                          <w:rFonts w:cs="Times New Roman (Corps CS)"/>
                          <w:color w:val="FFFFFF" w:themeColor="background1"/>
                          <w:spacing w:val="60"/>
                          <w:sz w:val="40"/>
                          <w:szCs w:val="40"/>
                        </w:rPr>
                        <w:t xml:space="preserve">. </w:t>
                      </w:r>
                      <w:r>
                        <w:rPr>
                          <w:rFonts w:cs="Times New Roman (Corps CS)"/>
                          <w:color w:val="FFFFFF" w:themeColor="background1"/>
                          <w:spacing w:val="60"/>
                          <w:sz w:val="40"/>
                          <w:szCs w:val="40"/>
                        </w:rPr>
                        <w:t>PURPOSE OF THE RFP</w:t>
                      </w:r>
                    </w:p>
                  </w:txbxContent>
                </v:textbox>
              </v:rect>
            </w:pict>
          </mc:Fallback>
        </mc:AlternateContent>
      </w:r>
      <w:r>
        <w:rPr>
          <w:rFonts w:cs="Times New Roman (Corps CS)"/>
          <w:b/>
          <w:bCs/>
          <w:noProof/>
          <w:color w:val="E782A9" w:themeColor="accent5"/>
          <w:spacing w:val="60"/>
          <w:sz w:val="46"/>
          <w:szCs w:val="46"/>
        </w:rPr>
        <w:drawing>
          <wp:inline distT="0" distB="0" distL="0" distR="0" wp14:anchorId="0859F638" wp14:editId="4C68B5F5">
            <wp:extent cx="5673969" cy="1075991"/>
            <wp:effectExtent l="0" t="0" r="3175" b="381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5675731" cy="1076325"/>
                    </a:xfrm>
                    <a:prstGeom prst="rect">
                      <a:avLst/>
                    </a:prstGeom>
                    <a:ln>
                      <a:noFill/>
                    </a:ln>
                    <a:extLst>
                      <a:ext uri="{53640926-AAD7-44D8-BBD7-CCE9431645EC}">
                        <a14:shadowObscured xmlns:a14="http://schemas.microsoft.com/office/drawing/2010/main"/>
                      </a:ext>
                    </a:extLst>
                  </pic:spPr>
                </pic:pic>
              </a:graphicData>
            </a:graphic>
          </wp:inline>
        </w:drawing>
      </w:r>
    </w:p>
    <w:p w14:paraId="173B4523" w14:textId="401B1EB6" w:rsidR="000C0914" w:rsidRPr="00B66425" w:rsidRDefault="000C0914" w:rsidP="00B66425">
      <w:pPr>
        <w:pStyle w:val="Bodycopy"/>
        <w:spacing w:before="120" w:line="240" w:lineRule="auto"/>
        <w:ind w:right="-2"/>
        <w:jc w:val="left"/>
        <w:rPr>
          <w:sz w:val="24"/>
          <w:szCs w:val="24"/>
        </w:rPr>
      </w:pPr>
      <w:r w:rsidRPr="00B66425">
        <w:rPr>
          <w:sz w:val="24"/>
          <w:szCs w:val="24"/>
        </w:rPr>
        <w:t>The objective of this RFP is to provide sufficient information for qualified companies to submit written proposals within the terms of this RFP.</w:t>
      </w:r>
    </w:p>
    <w:p w14:paraId="57D7FCAC" w14:textId="4A54680F" w:rsidR="000C0914" w:rsidRPr="00444DDE" w:rsidRDefault="000C0914" w:rsidP="00E61B5D">
      <w:pPr>
        <w:pStyle w:val="Bodycopy"/>
        <w:spacing w:before="120" w:line="240" w:lineRule="auto"/>
        <w:jc w:val="left"/>
        <w:rPr>
          <w:sz w:val="24"/>
          <w:szCs w:val="24"/>
        </w:rPr>
      </w:pPr>
    </w:p>
    <w:p w14:paraId="5A126D74" w14:textId="77777777" w:rsidR="00444DDE" w:rsidRDefault="00444DDE" w:rsidP="00E61B5D">
      <w:pPr>
        <w:pStyle w:val="Heading2"/>
        <w:sectPr w:rsidR="00444DDE" w:rsidSect="0069173C">
          <w:type w:val="continuous"/>
          <w:pgSz w:w="11906" w:h="16838" w:code="9"/>
          <w:pgMar w:top="1701" w:right="1639" w:bottom="879" w:left="1338" w:header="714" w:footer="556" w:gutter="0"/>
          <w:cols w:space="708"/>
          <w:docGrid w:linePitch="360"/>
        </w:sectPr>
      </w:pPr>
      <w:bookmarkStart w:id="11" w:name="_Toc486336491"/>
      <w:bookmarkStart w:id="12" w:name="_Toc34395861"/>
    </w:p>
    <w:p w14:paraId="14052BBA" w14:textId="288873BF" w:rsidR="000C0914" w:rsidRPr="00BD615A" w:rsidRDefault="003528BA" w:rsidP="003528BA">
      <w:pPr>
        <w:pStyle w:val="Heading2"/>
        <w:numPr>
          <w:ilvl w:val="0"/>
          <w:numId w:val="0"/>
        </w:numPr>
        <w:rPr>
          <w:b/>
          <w:bCs/>
          <w:i w:val="0"/>
          <w:iCs/>
          <w:color w:val="EAAA00" w:themeColor="accent2"/>
        </w:rPr>
      </w:pPr>
      <w:bookmarkStart w:id="13" w:name="_B.1_Responses"/>
      <w:bookmarkStart w:id="14" w:name="_Toc51163441"/>
      <w:bookmarkEnd w:id="13"/>
      <w:r w:rsidRPr="00BD615A">
        <w:rPr>
          <w:b/>
          <w:bCs/>
          <w:i w:val="0"/>
          <w:iCs/>
          <w:color w:val="EAAA00" w:themeColor="accent2"/>
        </w:rPr>
        <w:t>B.1 R</w:t>
      </w:r>
      <w:r w:rsidR="000C0914" w:rsidRPr="00BD615A">
        <w:rPr>
          <w:b/>
          <w:bCs/>
          <w:i w:val="0"/>
          <w:iCs/>
          <w:color w:val="EAAA00" w:themeColor="accent2"/>
        </w:rPr>
        <w:t>esponses</w:t>
      </w:r>
      <w:bookmarkEnd w:id="11"/>
      <w:bookmarkEnd w:id="12"/>
      <w:bookmarkEnd w:id="14"/>
    </w:p>
    <w:p w14:paraId="256B3EDC" w14:textId="0E445563" w:rsidR="000C0914" w:rsidRPr="00401F87" w:rsidRDefault="000C0914" w:rsidP="00E61B5D">
      <w:pPr>
        <w:pStyle w:val="Bodycopy"/>
        <w:jc w:val="left"/>
      </w:pPr>
      <w:r w:rsidRPr="00401F87">
        <w:t xml:space="preserve">In the interest of fairness, all questions or request for clarification must be submitted by </w:t>
      </w:r>
      <w:r w:rsidR="006003DF">
        <w:t>close of business</w:t>
      </w:r>
      <w:r w:rsidRPr="00401F87">
        <w:t xml:space="preserve"> on or before </w:t>
      </w:r>
      <w:r w:rsidRPr="00401F87">
        <w:rPr>
          <w:b/>
          <w:highlight w:val="yellow"/>
        </w:rPr>
        <w:t>[DATE]</w:t>
      </w:r>
      <w:r w:rsidRPr="00401F87">
        <w:rPr>
          <w:b/>
        </w:rPr>
        <w:t xml:space="preserve"> </w:t>
      </w:r>
      <w:r w:rsidRPr="00401F87">
        <w:t xml:space="preserve">to the </w:t>
      </w:r>
      <w:r w:rsidR="00BB79ED">
        <w:t>Procurement Manager</w:t>
      </w:r>
      <w:r w:rsidRPr="00401F87">
        <w:rPr>
          <w:rStyle w:val="Hyperlink"/>
          <w:color w:val="000000"/>
        </w:rPr>
        <w:t>.</w:t>
      </w:r>
      <w:r w:rsidRPr="00401F87">
        <w:t xml:space="preserve"> JTI reserves the right to communicate all clarifications to any inquiry made by a supplier, to all other suppliers participating in the proposal process. </w:t>
      </w:r>
    </w:p>
    <w:p w14:paraId="1E5751EB" w14:textId="1774059B" w:rsidR="000C0914" w:rsidRPr="00401F87" w:rsidRDefault="000C0914" w:rsidP="00E61B5D">
      <w:pPr>
        <w:pStyle w:val="Bodycopy"/>
        <w:jc w:val="left"/>
      </w:pPr>
      <w:r w:rsidRPr="00401F87">
        <w:t xml:space="preserve">The bids to this RFP must be received no later than </w:t>
      </w:r>
      <w:r w:rsidRPr="00401F87">
        <w:rPr>
          <w:b/>
          <w:highlight w:val="yellow"/>
        </w:rPr>
        <w:t>[DATE]</w:t>
      </w:r>
      <w:r w:rsidRPr="00401F87">
        <w:rPr>
          <w:b/>
        </w:rPr>
        <w:t xml:space="preserve"> – </w:t>
      </w:r>
      <w:r w:rsidR="006003DF">
        <w:rPr>
          <w:b/>
        </w:rPr>
        <w:t>close of business</w:t>
      </w:r>
      <w:r>
        <w:rPr>
          <w:b/>
        </w:rPr>
        <w:t xml:space="preserve"> </w:t>
      </w:r>
      <w:r w:rsidRPr="00FE1700">
        <w:t xml:space="preserve">and </w:t>
      </w:r>
      <w:r>
        <w:t>b</w:t>
      </w:r>
      <w:r w:rsidRPr="00401F87">
        <w:t>e valid for one-hundred twenty (120) days following the close of bidding</w:t>
      </w:r>
      <w:r w:rsidR="00FC73B9">
        <w:t>.</w:t>
      </w:r>
    </w:p>
    <w:p w14:paraId="4A106DA1" w14:textId="32201DFF" w:rsidR="005634B3" w:rsidRDefault="000C0914" w:rsidP="005634B3">
      <w:pPr>
        <w:pStyle w:val="Bodycopy"/>
        <w:jc w:val="left"/>
      </w:pPr>
      <w:r>
        <w:t xml:space="preserve">All responses should be sent by email </w:t>
      </w:r>
      <w:r w:rsidRPr="00401F87">
        <w:t xml:space="preserve">to </w:t>
      </w:r>
      <w:r>
        <w:t xml:space="preserve">both </w:t>
      </w:r>
      <w:r w:rsidRPr="00401F87">
        <w:t>the Procurement</w:t>
      </w:r>
      <w:r w:rsidR="00BB79ED">
        <w:t xml:space="preserve"> Manager</w:t>
      </w:r>
      <w:r w:rsidRPr="00401F87">
        <w:t xml:space="preserve"> and Project Leads and </w:t>
      </w:r>
      <w:r>
        <w:t xml:space="preserve">should </w:t>
      </w:r>
      <w:r w:rsidRPr="00401F87">
        <w:t>includ</w:t>
      </w:r>
      <w:r>
        <w:t xml:space="preserve">e </w:t>
      </w:r>
      <w:r w:rsidRPr="00401F87">
        <w:t>the following:</w:t>
      </w:r>
    </w:p>
    <w:p w14:paraId="2501177C" w14:textId="1DAC8019" w:rsidR="005634B3" w:rsidRPr="005634B3" w:rsidRDefault="005634B3" w:rsidP="00112A6A">
      <w:pPr>
        <w:pStyle w:val="BodyText"/>
        <w:numPr>
          <w:ilvl w:val="0"/>
          <w:numId w:val="42"/>
        </w:numPr>
        <w:spacing w:before="120"/>
        <w:ind w:left="284" w:right="0" w:hanging="284"/>
        <w:rPr>
          <w:rFonts w:ascii="Arial" w:hAnsi="Arial" w:cs="Arial"/>
          <w:sz w:val="20"/>
        </w:rPr>
      </w:pPr>
      <w:r w:rsidRPr="005634B3">
        <w:rPr>
          <w:rFonts w:ascii="Arial" w:hAnsi="Arial" w:cs="Arial"/>
          <w:sz w:val="20"/>
        </w:rPr>
        <w:t>Full Response</w:t>
      </w:r>
      <w:r w:rsidRPr="005634B3">
        <w:rPr>
          <w:rFonts w:ascii="Arial" w:hAnsi="Arial" w:cs="Arial"/>
          <w:spacing w:val="-3"/>
          <w:sz w:val="20"/>
        </w:rPr>
        <w:t xml:space="preserve"> </w:t>
      </w:r>
      <w:r w:rsidRPr="005634B3">
        <w:rPr>
          <w:rFonts w:ascii="Arial" w:hAnsi="Arial" w:cs="Arial"/>
          <w:sz w:val="20"/>
        </w:rPr>
        <w:t>document</w:t>
      </w:r>
    </w:p>
    <w:p w14:paraId="19540F24" w14:textId="70DF05DD" w:rsidR="005634B3" w:rsidRPr="005634B3" w:rsidRDefault="005634B3" w:rsidP="00112A6A">
      <w:pPr>
        <w:pStyle w:val="BodyText"/>
        <w:numPr>
          <w:ilvl w:val="0"/>
          <w:numId w:val="42"/>
        </w:numPr>
        <w:spacing w:before="120"/>
        <w:ind w:left="284" w:right="0" w:hanging="284"/>
        <w:rPr>
          <w:rFonts w:ascii="Arial" w:hAnsi="Arial" w:cs="Arial"/>
          <w:sz w:val="20"/>
        </w:rPr>
      </w:pPr>
      <w:r w:rsidRPr="005634B3">
        <w:rPr>
          <w:rFonts w:ascii="Arial" w:hAnsi="Arial" w:cs="Arial"/>
          <w:sz w:val="20"/>
        </w:rPr>
        <w:t>Completed JTI</w:t>
      </w:r>
      <w:r w:rsidRPr="005634B3">
        <w:rPr>
          <w:rFonts w:ascii="Arial" w:hAnsi="Arial" w:cs="Arial"/>
          <w:spacing w:val="3"/>
          <w:sz w:val="20"/>
        </w:rPr>
        <w:t xml:space="preserve"> </w:t>
      </w:r>
      <w:r w:rsidRPr="005634B3">
        <w:rPr>
          <w:rFonts w:ascii="Arial" w:hAnsi="Arial" w:cs="Arial"/>
          <w:sz w:val="20"/>
        </w:rPr>
        <w:t xml:space="preserve">Questionnaire </w:t>
      </w:r>
    </w:p>
    <w:p w14:paraId="175A5126" w14:textId="2912E73C" w:rsidR="005634B3" w:rsidRPr="008B0A44" w:rsidRDefault="005634B3" w:rsidP="00112A6A">
      <w:pPr>
        <w:pStyle w:val="BodyText"/>
        <w:numPr>
          <w:ilvl w:val="0"/>
          <w:numId w:val="42"/>
        </w:numPr>
        <w:spacing w:before="120"/>
        <w:ind w:left="284" w:right="0" w:hanging="284"/>
        <w:rPr>
          <w:rFonts w:ascii="Arial" w:hAnsi="Arial" w:cs="Arial"/>
          <w:sz w:val="20"/>
        </w:rPr>
      </w:pPr>
      <w:r w:rsidRPr="005634B3">
        <w:rPr>
          <w:rFonts w:ascii="Arial" w:hAnsi="Arial" w:cs="Arial"/>
          <w:sz w:val="20"/>
        </w:rPr>
        <w:t>Fully completed Cost</w:t>
      </w:r>
      <w:r w:rsidRPr="005634B3">
        <w:rPr>
          <w:rFonts w:ascii="Arial" w:hAnsi="Arial" w:cs="Arial"/>
          <w:spacing w:val="-5"/>
          <w:sz w:val="20"/>
        </w:rPr>
        <w:t xml:space="preserve"> </w:t>
      </w:r>
      <w:r w:rsidRPr="005634B3">
        <w:rPr>
          <w:rFonts w:ascii="Arial" w:hAnsi="Arial" w:cs="Arial"/>
          <w:spacing w:val="-3"/>
          <w:sz w:val="20"/>
        </w:rPr>
        <w:t>Tracker</w:t>
      </w:r>
      <w:r w:rsidR="008B0A44">
        <w:rPr>
          <w:rFonts w:ascii="Arial" w:hAnsi="Arial" w:cs="Arial"/>
          <w:sz w:val="20"/>
        </w:rPr>
        <w:t xml:space="preserve"> </w:t>
      </w:r>
      <w:r w:rsidRPr="008B0A44">
        <w:rPr>
          <w:rFonts w:ascii="Arial" w:hAnsi="Arial" w:cs="Arial"/>
          <w:sz w:val="20"/>
        </w:rPr>
        <w:t>document</w:t>
      </w:r>
    </w:p>
    <w:p w14:paraId="0C524EB7" w14:textId="60E1B208" w:rsidR="005634B3" w:rsidRPr="005634B3" w:rsidRDefault="005634B3" w:rsidP="00112A6A">
      <w:pPr>
        <w:pStyle w:val="BodyText"/>
        <w:numPr>
          <w:ilvl w:val="0"/>
          <w:numId w:val="42"/>
        </w:numPr>
        <w:spacing w:before="120"/>
        <w:ind w:left="284" w:right="0" w:hanging="284"/>
        <w:rPr>
          <w:rFonts w:ascii="Arial" w:hAnsi="Arial" w:cs="Arial"/>
          <w:sz w:val="20"/>
        </w:rPr>
      </w:pPr>
      <w:r w:rsidRPr="005634B3">
        <w:rPr>
          <w:rFonts w:ascii="Arial" w:hAnsi="Arial" w:cs="Arial"/>
          <w:sz w:val="20"/>
        </w:rPr>
        <w:t xml:space="preserve">Documents, project plans and spreadsheets in </w:t>
      </w:r>
      <w:r w:rsidRPr="005634B3">
        <w:rPr>
          <w:rFonts w:ascii="Arial" w:hAnsi="Arial" w:cs="Arial"/>
          <w:spacing w:val="2"/>
          <w:sz w:val="20"/>
        </w:rPr>
        <w:t>Office</w:t>
      </w:r>
      <w:r w:rsidRPr="005634B3">
        <w:rPr>
          <w:rFonts w:ascii="Arial" w:hAnsi="Arial" w:cs="Arial"/>
          <w:spacing w:val="1"/>
          <w:sz w:val="20"/>
        </w:rPr>
        <w:t xml:space="preserve"> </w:t>
      </w:r>
      <w:r w:rsidRPr="005634B3">
        <w:rPr>
          <w:rFonts w:ascii="Arial" w:hAnsi="Arial" w:cs="Arial"/>
          <w:sz w:val="20"/>
        </w:rPr>
        <w:t>format</w:t>
      </w:r>
    </w:p>
    <w:p w14:paraId="4CA27548" w14:textId="7262AC6B" w:rsidR="005634B3" w:rsidRPr="005634B3" w:rsidRDefault="005634B3" w:rsidP="00112A6A">
      <w:pPr>
        <w:pStyle w:val="BodyText"/>
        <w:numPr>
          <w:ilvl w:val="0"/>
          <w:numId w:val="42"/>
        </w:numPr>
        <w:spacing w:before="120"/>
        <w:ind w:left="284" w:hanging="284"/>
        <w:rPr>
          <w:rFonts w:ascii="Arial" w:hAnsi="Arial" w:cs="Arial"/>
          <w:sz w:val="20"/>
        </w:rPr>
      </w:pPr>
      <w:r w:rsidRPr="005634B3">
        <w:rPr>
          <w:rFonts w:ascii="Arial" w:hAnsi="Arial" w:cs="Arial"/>
          <w:sz w:val="20"/>
        </w:rPr>
        <w:t xml:space="preserve">Submission must be by email, </w:t>
      </w:r>
      <w:r w:rsidR="008B0A44">
        <w:rPr>
          <w:rFonts w:ascii="Arial" w:hAnsi="Arial" w:cs="Arial"/>
          <w:sz w:val="20"/>
        </w:rPr>
        <w:br/>
      </w:r>
      <w:r w:rsidRPr="005634B3">
        <w:rPr>
          <w:rFonts w:ascii="Arial" w:hAnsi="Arial" w:cs="Arial"/>
          <w:sz w:val="20"/>
        </w:rPr>
        <w:t>not exceeding</w:t>
      </w:r>
      <w:r w:rsidRPr="005634B3">
        <w:rPr>
          <w:rFonts w:ascii="Arial" w:hAnsi="Arial" w:cs="Arial"/>
          <w:spacing w:val="-1"/>
          <w:sz w:val="20"/>
        </w:rPr>
        <w:t xml:space="preserve"> </w:t>
      </w:r>
      <w:r w:rsidRPr="005634B3">
        <w:rPr>
          <w:rFonts w:ascii="Arial" w:hAnsi="Arial" w:cs="Arial"/>
          <w:sz w:val="20"/>
        </w:rPr>
        <w:t>20MB</w:t>
      </w:r>
    </w:p>
    <w:p w14:paraId="0FE0253C" w14:textId="495F48A7" w:rsidR="005634B3" w:rsidRPr="005634B3" w:rsidRDefault="005634B3" w:rsidP="005634B3">
      <w:pPr>
        <w:pStyle w:val="Bullet"/>
        <w:numPr>
          <w:ilvl w:val="0"/>
          <w:numId w:val="0"/>
        </w:numPr>
        <w:ind w:left="182" w:hanging="182"/>
        <w:jc w:val="left"/>
        <w:rPr>
          <w:lang w:val="en-US"/>
        </w:rPr>
      </w:pPr>
    </w:p>
    <w:p w14:paraId="688279D4" w14:textId="4BA06A4E" w:rsidR="000C0914" w:rsidRPr="00B4028C" w:rsidRDefault="000C0914" w:rsidP="003528BA">
      <w:pPr>
        <w:pStyle w:val="Bullet"/>
        <w:numPr>
          <w:ilvl w:val="0"/>
          <w:numId w:val="0"/>
        </w:numPr>
        <w:jc w:val="left"/>
      </w:pPr>
    </w:p>
    <w:bookmarkStart w:id="15" w:name="_Toc486336492"/>
    <w:bookmarkStart w:id="16" w:name="_Toc34395862"/>
    <w:p w14:paraId="7088A9CE" w14:textId="641B176A" w:rsidR="000C0914" w:rsidRPr="00BD615A" w:rsidRDefault="00707E70" w:rsidP="003528BA">
      <w:pPr>
        <w:pStyle w:val="Heading2"/>
        <w:numPr>
          <w:ilvl w:val="0"/>
          <w:numId w:val="0"/>
        </w:numPr>
        <w:rPr>
          <w:b/>
          <w:bCs/>
          <w:i w:val="0"/>
          <w:iCs/>
          <w:color w:val="EAAA00" w:themeColor="accent2"/>
        </w:rPr>
      </w:pPr>
      <w:r>
        <w:rPr>
          <w:noProof/>
        </w:rPr>
        <mc:AlternateContent>
          <mc:Choice Requires="wps">
            <w:drawing>
              <wp:anchor distT="0" distB="0" distL="114300" distR="114300" simplePos="0" relativeHeight="251673088" behindDoc="0" locked="0" layoutInCell="1" allowOverlap="1" wp14:anchorId="43B56E9F" wp14:editId="68195D01">
                <wp:simplePos x="0" y="0"/>
                <wp:positionH relativeFrom="page">
                  <wp:posOffset>855533</wp:posOffset>
                </wp:positionH>
                <wp:positionV relativeFrom="page">
                  <wp:posOffset>7067959</wp:posOffset>
                </wp:positionV>
                <wp:extent cx="2563862" cy="1441640"/>
                <wp:effectExtent l="0" t="0" r="27305" b="31750"/>
                <wp:wrapNone/>
                <wp:docPr id="40"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63862" cy="1441640"/>
                        </a:xfrm>
                        <a:custGeom>
                          <a:avLst/>
                          <a:gdLst>
                            <a:gd name="T0" fmla="+- 0 9741 6463"/>
                            <a:gd name="T1" fmla="*/ T0 w 3279"/>
                            <a:gd name="T2" fmla="+- 0 10259 546"/>
                            <a:gd name="T3" fmla="*/ 10259 h 9714"/>
                            <a:gd name="T4" fmla="+- 0 9741 6463"/>
                            <a:gd name="T5" fmla="*/ T4 w 3279"/>
                            <a:gd name="T6" fmla="+- 0 2086 546"/>
                            <a:gd name="T7" fmla="*/ 2086 h 9714"/>
                            <a:gd name="T8" fmla="+- 0 9682 6463"/>
                            <a:gd name="T9" fmla="*/ T8 w 3279"/>
                            <a:gd name="T10" fmla="+- 0 2065 546"/>
                            <a:gd name="T11" fmla="*/ 2065 h 9714"/>
                            <a:gd name="T12" fmla="+- 0 9630 6463"/>
                            <a:gd name="T13" fmla="*/ T12 w 3279"/>
                            <a:gd name="T14" fmla="+- 0 2035 546"/>
                            <a:gd name="T15" fmla="*/ 2035 h 9714"/>
                            <a:gd name="T16" fmla="+- 0 9586 6463"/>
                            <a:gd name="T17" fmla="*/ T16 w 3279"/>
                            <a:gd name="T18" fmla="+- 0 1994 546"/>
                            <a:gd name="T19" fmla="*/ 1994 h 9714"/>
                            <a:gd name="T20" fmla="+- 0 9550 6463"/>
                            <a:gd name="T21" fmla="*/ T20 w 3279"/>
                            <a:gd name="T22" fmla="+- 0 1945 546"/>
                            <a:gd name="T23" fmla="*/ 1945 h 9714"/>
                            <a:gd name="T24" fmla="+- 0 9520 6463"/>
                            <a:gd name="T25" fmla="*/ T24 w 3279"/>
                            <a:gd name="T26" fmla="+- 0 1871 546"/>
                            <a:gd name="T27" fmla="*/ 1871 h 9714"/>
                            <a:gd name="T28" fmla="+- 0 9510 6463"/>
                            <a:gd name="T29" fmla="*/ T28 w 3279"/>
                            <a:gd name="T30" fmla="+- 0 1792 546"/>
                            <a:gd name="T31" fmla="*/ 1792 h 9714"/>
                            <a:gd name="T32" fmla="+- 0 9520 6463"/>
                            <a:gd name="T33" fmla="*/ T32 w 3279"/>
                            <a:gd name="T34" fmla="+- 0 1713 546"/>
                            <a:gd name="T35" fmla="*/ 1713 h 9714"/>
                            <a:gd name="T36" fmla="+- 0 9551 6463"/>
                            <a:gd name="T37" fmla="*/ T36 w 3279"/>
                            <a:gd name="T38" fmla="+- 0 1639 546"/>
                            <a:gd name="T39" fmla="*/ 1639 h 9714"/>
                            <a:gd name="T40" fmla="+- 0 9599 6463"/>
                            <a:gd name="T41" fmla="*/ T40 w 3279"/>
                            <a:gd name="T42" fmla="+- 0 1576 546"/>
                            <a:gd name="T43" fmla="*/ 1576 h 9714"/>
                            <a:gd name="T44" fmla="+- 0 9663 6463"/>
                            <a:gd name="T45" fmla="*/ T44 w 3279"/>
                            <a:gd name="T46" fmla="+- 0 1528 546"/>
                            <a:gd name="T47" fmla="*/ 1528 h 9714"/>
                            <a:gd name="T48" fmla="+- 0 9719 6463"/>
                            <a:gd name="T49" fmla="*/ T48 w 3279"/>
                            <a:gd name="T50" fmla="+- 0 1504 546"/>
                            <a:gd name="T51" fmla="*/ 1504 h 9714"/>
                            <a:gd name="T52" fmla="+- 0 9741 6463"/>
                            <a:gd name="T53" fmla="*/ T52 w 3279"/>
                            <a:gd name="T54" fmla="+- 0 1498 546"/>
                            <a:gd name="T55" fmla="*/ 1498 h 9714"/>
                            <a:gd name="T56" fmla="+- 0 9741 6463"/>
                            <a:gd name="T57" fmla="*/ T56 w 3279"/>
                            <a:gd name="T58" fmla="+- 0 1173 546"/>
                            <a:gd name="T59" fmla="*/ 1173 h 9714"/>
                            <a:gd name="T60" fmla="+- 0 9360 6463"/>
                            <a:gd name="T61" fmla="*/ T60 w 3279"/>
                            <a:gd name="T62" fmla="+- 0 958 546"/>
                            <a:gd name="T63" fmla="*/ 958 h 9714"/>
                            <a:gd name="T64" fmla="+- 0 9367 6463"/>
                            <a:gd name="T65" fmla="*/ T64 w 3279"/>
                            <a:gd name="T66" fmla="+- 0 950 546"/>
                            <a:gd name="T67" fmla="*/ 950 h 9714"/>
                            <a:gd name="T68" fmla="+- 0 9374 6463"/>
                            <a:gd name="T69" fmla="*/ T68 w 3279"/>
                            <a:gd name="T70" fmla="+- 0 941 546"/>
                            <a:gd name="T71" fmla="*/ 941 h 9714"/>
                            <a:gd name="T72" fmla="+- 0 9402 6463"/>
                            <a:gd name="T73" fmla="*/ T72 w 3279"/>
                            <a:gd name="T74" fmla="+- 0 886 546"/>
                            <a:gd name="T75" fmla="*/ 886 h 9714"/>
                            <a:gd name="T76" fmla="+- 0 9410 6463"/>
                            <a:gd name="T77" fmla="*/ T76 w 3279"/>
                            <a:gd name="T78" fmla="+- 0 819 546"/>
                            <a:gd name="T79" fmla="*/ 819 h 9714"/>
                            <a:gd name="T80" fmla="+- 0 9406 6463"/>
                            <a:gd name="T81" fmla="*/ T80 w 3279"/>
                            <a:gd name="T82" fmla="+- 0 792 546"/>
                            <a:gd name="T83" fmla="*/ 792 h 9714"/>
                            <a:gd name="T84" fmla="+- 0 9337 6463"/>
                            <a:gd name="T85" fmla="*/ T84 w 3279"/>
                            <a:gd name="T86" fmla="+- 0 684 546"/>
                            <a:gd name="T87" fmla="*/ 684 h 9714"/>
                            <a:gd name="T88" fmla="+- 0 9274 6463"/>
                            <a:gd name="T89" fmla="*/ T88 w 3279"/>
                            <a:gd name="T90" fmla="+- 0 652 546"/>
                            <a:gd name="T91" fmla="*/ 652 h 9714"/>
                            <a:gd name="T92" fmla="+- 0 9203 6463"/>
                            <a:gd name="T93" fmla="*/ T92 w 3279"/>
                            <a:gd name="T94" fmla="+- 0 647 546"/>
                            <a:gd name="T95" fmla="*/ 647 h 9714"/>
                            <a:gd name="T96" fmla="+- 0 9133 6463"/>
                            <a:gd name="T97" fmla="*/ T96 w 3279"/>
                            <a:gd name="T98" fmla="+- 0 671 546"/>
                            <a:gd name="T99" fmla="*/ 671 h 9714"/>
                            <a:gd name="T100" fmla="+- 0 9077 6463"/>
                            <a:gd name="T101" fmla="*/ T100 w 3279"/>
                            <a:gd name="T102" fmla="+- 0 721 546"/>
                            <a:gd name="T103" fmla="*/ 721 h 9714"/>
                            <a:gd name="T104" fmla="+- 0 9049 6463"/>
                            <a:gd name="T105" fmla="*/ T104 w 3279"/>
                            <a:gd name="T106" fmla="+- 0 777 546"/>
                            <a:gd name="T107" fmla="*/ 777 h 9714"/>
                            <a:gd name="T108" fmla="+- 0 8676 6463"/>
                            <a:gd name="T109" fmla="*/ T108 w 3279"/>
                            <a:gd name="T110" fmla="+- 0 546 546"/>
                            <a:gd name="T111" fmla="*/ 546 h 9714"/>
                            <a:gd name="T112" fmla="+- 0 6463 6463"/>
                            <a:gd name="T113" fmla="*/ T112 w 3279"/>
                            <a:gd name="T114" fmla="+- 0 546 546"/>
                            <a:gd name="T115" fmla="*/ 546 h 9714"/>
                            <a:gd name="T116" fmla="+- 0 6463 6463"/>
                            <a:gd name="T117" fmla="*/ T116 w 3279"/>
                            <a:gd name="T118" fmla="+- 0 9401 546"/>
                            <a:gd name="T119" fmla="*/ 9401 h 9714"/>
                            <a:gd name="T120" fmla="+- 0 6466 6463"/>
                            <a:gd name="T121" fmla="*/ T120 w 3279"/>
                            <a:gd name="T122" fmla="+- 0 9475 546"/>
                            <a:gd name="T123" fmla="*/ 9475 h 9714"/>
                            <a:gd name="T124" fmla="+- 0 6475 6463"/>
                            <a:gd name="T125" fmla="*/ T124 w 3279"/>
                            <a:gd name="T126" fmla="+- 0 9547 546"/>
                            <a:gd name="T127" fmla="*/ 9547 h 9714"/>
                            <a:gd name="T128" fmla="+- 0 6491 6463"/>
                            <a:gd name="T129" fmla="*/ T128 w 3279"/>
                            <a:gd name="T130" fmla="+- 0 9617 546"/>
                            <a:gd name="T131" fmla="*/ 9617 h 9714"/>
                            <a:gd name="T132" fmla="+- 0 6511 6463"/>
                            <a:gd name="T133" fmla="*/ T132 w 3279"/>
                            <a:gd name="T134" fmla="+- 0 9685 546"/>
                            <a:gd name="T135" fmla="*/ 9685 h 9714"/>
                            <a:gd name="T136" fmla="+- 0 6538 6463"/>
                            <a:gd name="T137" fmla="*/ T136 w 3279"/>
                            <a:gd name="T138" fmla="+- 0 9751 546"/>
                            <a:gd name="T139" fmla="*/ 9751 h 9714"/>
                            <a:gd name="T140" fmla="+- 0 6569 6463"/>
                            <a:gd name="T141" fmla="*/ T140 w 3279"/>
                            <a:gd name="T142" fmla="+- 0 9814 546"/>
                            <a:gd name="T143" fmla="*/ 9814 h 9714"/>
                            <a:gd name="T144" fmla="+- 0 6605 6463"/>
                            <a:gd name="T145" fmla="*/ T144 w 3279"/>
                            <a:gd name="T146" fmla="+- 0 9873 546"/>
                            <a:gd name="T147" fmla="*/ 9873 h 9714"/>
                            <a:gd name="T148" fmla="+- 0 6646 6463"/>
                            <a:gd name="T149" fmla="*/ T148 w 3279"/>
                            <a:gd name="T150" fmla="+- 0 9930 546"/>
                            <a:gd name="T151" fmla="*/ 9930 h 9714"/>
                            <a:gd name="T152" fmla="+- 0 6691 6463"/>
                            <a:gd name="T153" fmla="*/ T152 w 3279"/>
                            <a:gd name="T154" fmla="+- 0 9983 546"/>
                            <a:gd name="T155" fmla="*/ 9983 h 9714"/>
                            <a:gd name="T156" fmla="+- 0 6740 6463"/>
                            <a:gd name="T157" fmla="*/ T156 w 3279"/>
                            <a:gd name="T158" fmla="+- 0 10032 546"/>
                            <a:gd name="T159" fmla="*/ 10032 h 9714"/>
                            <a:gd name="T160" fmla="+- 0 6793 6463"/>
                            <a:gd name="T161" fmla="*/ T160 w 3279"/>
                            <a:gd name="T162" fmla="+- 0 10077 546"/>
                            <a:gd name="T163" fmla="*/ 10077 h 9714"/>
                            <a:gd name="T164" fmla="+- 0 6849 6463"/>
                            <a:gd name="T165" fmla="*/ T164 w 3279"/>
                            <a:gd name="T166" fmla="+- 0 10117 546"/>
                            <a:gd name="T167" fmla="*/ 10117 h 9714"/>
                            <a:gd name="T168" fmla="+- 0 6909 6463"/>
                            <a:gd name="T169" fmla="*/ T168 w 3279"/>
                            <a:gd name="T170" fmla="+- 0 10154 546"/>
                            <a:gd name="T171" fmla="*/ 10154 h 9714"/>
                            <a:gd name="T172" fmla="+- 0 6972 6463"/>
                            <a:gd name="T173" fmla="*/ T172 w 3279"/>
                            <a:gd name="T174" fmla="+- 0 10185 546"/>
                            <a:gd name="T175" fmla="*/ 10185 h 9714"/>
                            <a:gd name="T176" fmla="+- 0 7037 6463"/>
                            <a:gd name="T177" fmla="*/ T176 w 3279"/>
                            <a:gd name="T178" fmla="+- 0 10211 546"/>
                            <a:gd name="T179" fmla="*/ 10211 h 9714"/>
                            <a:gd name="T180" fmla="+- 0 7105 6463"/>
                            <a:gd name="T181" fmla="*/ T180 w 3279"/>
                            <a:gd name="T182" fmla="+- 0 10232 546"/>
                            <a:gd name="T183" fmla="*/ 10232 h 9714"/>
                            <a:gd name="T184" fmla="+- 0 7176 6463"/>
                            <a:gd name="T185" fmla="*/ T184 w 3279"/>
                            <a:gd name="T186" fmla="+- 0 10247 546"/>
                            <a:gd name="T187" fmla="*/ 10247 h 9714"/>
                            <a:gd name="T188" fmla="+- 0 7248 6463"/>
                            <a:gd name="T189" fmla="*/ T188 w 3279"/>
                            <a:gd name="T190" fmla="+- 0 10256 546"/>
                            <a:gd name="T191" fmla="*/ 10256 h 9714"/>
                            <a:gd name="T192" fmla="+- 0 7322 6463"/>
                            <a:gd name="T193" fmla="*/ T192 w 3279"/>
                            <a:gd name="T194" fmla="+- 0 10259 546"/>
                            <a:gd name="T195" fmla="*/ 10259 h 9714"/>
                            <a:gd name="T196" fmla="+- 0 9741 6463"/>
                            <a:gd name="T197" fmla="*/ T196 w 3279"/>
                            <a:gd name="T198" fmla="+- 0 10259 546"/>
                            <a:gd name="T199" fmla="*/ 10259 h 9714"/>
                            <a:gd name="connsiteX0" fmla="*/ 9997 w 9997"/>
                            <a:gd name="connsiteY0" fmla="*/ 9999 h 9999"/>
                            <a:gd name="connsiteX1" fmla="*/ 9997 w 9997"/>
                            <a:gd name="connsiteY1" fmla="*/ 1585 h 9999"/>
                            <a:gd name="connsiteX2" fmla="*/ 9817 w 9997"/>
                            <a:gd name="connsiteY2" fmla="*/ 1564 h 9999"/>
                            <a:gd name="connsiteX3" fmla="*/ 9658 w 9997"/>
                            <a:gd name="connsiteY3" fmla="*/ 1533 h 9999"/>
                            <a:gd name="connsiteX4" fmla="*/ 9524 w 9997"/>
                            <a:gd name="connsiteY4" fmla="*/ 1491 h 9999"/>
                            <a:gd name="connsiteX5" fmla="*/ 9414 w 9997"/>
                            <a:gd name="connsiteY5" fmla="*/ 1440 h 9999"/>
                            <a:gd name="connsiteX6" fmla="*/ 9323 w 9997"/>
                            <a:gd name="connsiteY6" fmla="*/ 1364 h 9999"/>
                            <a:gd name="connsiteX7" fmla="*/ 9292 w 9997"/>
                            <a:gd name="connsiteY7" fmla="*/ 1283 h 9999"/>
                            <a:gd name="connsiteX8" fmla="*/ 9323 w 9997"/>
                            <a:gd name="connsiteY8" fmla="*/ 1201 h 9999"/>
                            <a:gd name="connsiteX9" fmla="*/ 9418 w 9997"/>
                            <a:gd name="connsiteY9" fmla="*/ 1125 h 9999"/>
                            <a:gd name="connsiteX10" fmla="*/ 9564 w 9997"/>
                            <a:gd name="connsiteY10" fmla="*/ 1060 h 9999"/>
                            <a:gd name="connsiteX11" fmla="*/ 9759 w 9997"/>
                            <a:gd name="connsiteY11" fmla="*/ 1011 h 9999"/>
                            <a:gd name="connsiteX12" fmla="*/ 9930 w 9997"/>
                            <a:gd name="connsiteY12" fmla="*/ 986 h 9999"/>
                            <a:gd name="connsiteX13" fmla="*/ 9997 w 9997"/>
                            <a:gd name="connsiteY13" fmla="*/ 980 h 9999"/>
                            <a:gd name="connsiteX14" fmla="*/ 9997 w 9997"/>
                            <a:gd name="connsiteY14" fmla="*/ 645 h 9999"/>
                            <a:gd name="connsiteX15" fmla="*/ 8835 w 9997"/>
                            <a:gd name="connsiteY15" fmla="*/ 424 h 9999"/>
                            <a:gd name="connsiteX16" fmla="*/ 8856 w 9997"/>
                            <a:gd name="connsiteY16" fmla="*/ 416 h 9999"/>
                            <a:gd name="connsiteX17" fmla="*/ 8878 w 9997"/>
                            <a:gd name="connsiteY17" fmla="*/ 407 h 9999"/>
                            <a:gd name="connsiteX18" fmla="*/ 8963 w 9997"/>
                            <a:gd name="connsiteY18" fmla="*/ 350 h 9999"/>
                            <a:gd name="connsiteX19" fmla="*/ 8987 w 9997"/>
                            <a:gd name="connsiteY19" fmla="*/ 281 h 9999"/>
                            <a:gd name="connsiteX20" fmla="*/ 9034 w 9997"/>
                            <a:gd name="connsiteY20" fmla="*/ 196 h 9999"/>
                            <a:gd name="connsiteX21" fmla="*/ 8765 w 9997"/>
                            <a:gd name="connsiteY21" fmla="*/ 142 h 9999"/>
                            <a:gd name="connsiteX22" fmla="*/ 8573 w 9997"/>
                            <a:gd name="connsiteY22" fmla="*/ 109 h 9999"/>
                            <a:gd name="connsiteX23" fmla="*/ 8356 w 9997"/>
                            <a:gd name="connsiteY23" fmla="*/ 104 h 9999"/>
                            <a:gd name="connsiteX24" fmla="*/ 8143 w 9997"/>
                            <a:gd name="connsiteY24" fmla="*/ 129 h 9999"/>
                            <a:gd name="connsiteX25" fmla="*/ 7972 w 9997"/>
                            <a:gd name="connsiteY25" fmla="*/ 180 h 9999"/>
                            <a:gd name="connsiteX26" fmla="*/ 7887 w 9997"/>
                            <a:gd name="connsiteY26" fmla="*/ 238 h 9999"/>
                            <a:gd name="connsiteX27" fmla="*/ 6749 w 9997"/>
                            <a:gd name="connsiteY27" fmla="*/ 0 h 9999"/>
                            <a:gd name="connsiteX28" fmla="*/ 0 w 9997"/>
                            <a:gd name="connsiteY28" fmla="*/ 0 h 9999"/>
                            <a:gd name="connsiteX29" fmla="*/ 0 w 9997"/>
                            <a:gd name="connsiteY29" fmla="*/ 9116 h 9999"/>
                            <a:gd name="connsiteX30" fmla="*/ 9 w 9997"/>
                            <a:gd name="connsiteY30" fmla="*/ 9192 h 9999"/>
                            <a:gd name="connsiteX31" fmla="*/ 37 w 9997"/>
                            <a:gd name="connsiteY31" fmla="*/ 9266 h 9999"/>
                            <a:gd name="connsiteX32" fmla="*/ 85 w 9997"/>
                            <a:gd name="connsiteY32" fmla="*/ 9338 h 9999"/>
                            <a:gd name="connsiteX33" fmla="*/ 146 w 9997"/>
                            <a:gd name="connsiteY33" fmla="*/ 9408 h 9999"/>
                            <a:gd name="connsiteX34" fmla="*/ 229 w 9997"/>
                            <a:gd name="connsiteY34" fmla="*/ 9476 h 9999"/>
                            <a:gd name="connsiteX35" fmla="*/ 323 w 9997"/>
                            <a:gd name="connsiteY35" fmla="*/ 9541 h 9999"/>
                            <a:gd name="connsiteX36" fmla="*/ 433 w 9997"/>
                            <a:gd name="connsiteY36" fmla="*/ 9602 h 9999"/>
                            <a:gd name="connsiteX37" fmla="*/ 558 w 9997"/>
                            <a:gd name="connsiteY37" fmla="*/ 9660 h 9999"/>
                            <a:gd name="connsiteX38" fmla="*/ 695 w 9997"/>
                            <a:gd name="connsiteY38" fmla="*/ 9715 h 9999"/>
                            <a:gd name="connsiteX39" fmla="*/ 845 w 9997"/>
                            <a:gd name="connsiteY39" fmla="*/ 9765 h 9999"/>
                            <a:gd name="connsiteX40" fmla="*/ 1006 w 9997"/>
                            <a:gd name="connsiteY40" fmla="*/ 9812 h 9999"/>
                            <a:gd name="connsiteX41" fmla="*/ 1177 w 9997"/>
                            <a:gd name="connsiteY41" fmla="*/ 9853 h 9999"/>
                            <a:gd name="connsiteX42" fmla="*/ 1360 w 9997"/>
                            <a:gd name="connsiteY42" fmla="*/ 9891 h 9999"/>
                            <a:gd name="connsiteX43" fmla="*/ 1552 w 9997"/>
                            <a:gd name="connsiteY43" fmla="*/ 9923 h 9999"/>
                            <a:gd name="connsiteX44" fmla="*/ 1751 w 9997"/>
                            <a:gd name="connsiteY44" fmla="*/ 9950 h 9999"/>
                            <a:gd name="connsiteX45" fmla="*/ 1958 w 9997"/>
                            <a:gd name="connsiteY45" fmla="*/ 9971 h 9999"/>
                            <a:gd name="connsiteX46" fmla="*/ 2174 w 9997"/>
                            <a:gd name="connsiteY46" fmla="*/ 9987 h 9999"/>
                            <a:gd name="connsiteX47" fmla="*/ 2394 w 9997"/>
                            <a:gd name="connsiteY47" fmla="*/ 9996 h 9999"/>
                            <a:gd name="connsiteX48" fmla="*/ 2620 w 9997"/>
                            <a:gd name="connsiteY48" fmla="*/ 9999 h 9999"/>
                            <a:gd name="connsiteX49" fmla="*/ 9997 w 9997"/>
                            <a:gd name="connsiteY49" fmla="*/ 9999 h 9999"/>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8145 w 10000"/>
                            <a:gd name="connsiteY23" fmla="*/ 129 h 10000"/>
                            <a:gd name="connsiteX24" fmla="*/ 7974 w 10000"/>
                            <a:gd name="connsiteY24" fmla="*/ 180 h 10000"/>
                            <a:gd name="connsiteX25" fmla="*/ 7889 w 10000"/>
                            <a:gd name="connsiteY25" fmla="*/ 238 h 10000"/>
                            <a:gd name="connsiteX26" fmla="*/ 6751 w 10000"/>
                            <a:gd name="connsiteY26" fmla="*/ 0 h 10000"/>
                            <a:gd name="connsiteX27" fmla="*/ 0 w 10000"/>
                            <a:gd name="connsiteY27" fmla="*/ 0 h 10000"/>
                            <a:gd name="connsiteX28" fmla="*/ 0 w 10000"/>
                            <a:gd name="connsiteY28" fmla="*/ 9117 h 10000"/>
                            <a:gd name="connsiteX29" fmla="*/ 9 w 10000"/>
                            <a:gd name="connsiteY29" fmla="*/ 9193 h 10000"/>
                            <a:gd name="connsiteX30" fmla="*/ 37 w 10000"/>
                            <a:gd name="connsiteY30" fmla="*/ 9267 h 10000"/>
                            <a:gd name="connsiteX31" fmla="*/ 85 w 10000"/>
                            <a:gd name="connsiteY31" fmla="*/ 9339 h 10000"/>
                            <a:gd name="connsiteX32" fmla="*/ 146 w 10000"/>
                            <a:gd name="connsiteY32" fmla="*/ 9409 h 10000"/>
                            <a:gd name="connsiteX33" fmla="*/ 229 w 10000"/>
                            <a:gd name="connsiteY33" fmla="*/ 9477 h 10000"/>
                            <a:gd name="connsiteX34" fmla="*/ 323 w 10000"/>
                            <a:gd name="connsiteY34" fmla="*/ 9542 h 10000"/>
                            <a:gd name="connsiteX35" fmla="*/ 433 w 10000"/>
                            <a:gd name="connsiteY35" fmla="*/ 9603 h 10000"/>
                            <a:gd name="connsiteX36" fmla="*/ 558 w 10000"/>
                            <a:gd name="connsiteY36" fmla="*/ 9661 h 10000"/>
                            <a:gd name="connsiteX37" fmla="*/ 695 w 10000"/>
                            <a:gd name="connsiteY37" fmla="*/ 9716 h 10000"/>
                            <a:gd name="connsiteX38" fmla="*/ 845 w 10000"/>
                            <a:gd name="connsiteY38" fmla="*/ 9766 h 10000"/>
                            <a:gd name="connsiteX39" fmla="*/ 1006 w 10000"/>
                            <a:gd name="connsiteY39" fmla="*/ 9813 h 10000"/>
                            <a:gd name="connsiteX40" fmla="*/ 1177 w 10000"/>
                            <a:gd name="connsiteY40" fmla="*/ 9854 h 10000"/>
                            <a:gd name="connsiteX41" fmla="*/ 1360 w 10000"/>
                            <a:gd name="connsiteY41" fmla="*/ 9892 h 10000"/>
                            <a:gd name="connsiteX42" fmla="*/ 1552 w 10000"/>
                            <a:gd name="connsiteY42" fmla="*/ 9924 h 10000"/>
                            <a:gd name="connsiteX43" fmla="*/ 1752 w 10000"/>
                            <a:gd name="connsiteY43" fmla="*/ 9951 h 10000"/>
                            <a:gd name="connsiteX44" fmla="*/ 1959 w 10000"/>
                            <a:gd name="connsiteY44" fmla="*/ 9972 h 10000"/>
                            <a:gd name="connsiteX45" fmla="*/ 2175 w 10000"/>
                            <a:gd name="connsiteY45" fmla="*/ 9988 h 10000"/>
                            <a:gd name="connsiteX46" fmla="*/ 2395 w 10000"/>
                            <a:gd name="connsiteY46" fmla="*/ 9997 h 10000"/>
                            <a:gd name="connsiteX47" fmla="*/ 2621 w 10000"/>
                            <a:gd name="connsiteY47" fmla="*/ 10000 h 10000"/>
                            <a:gd name="connsiteX48" fmla="*/ 10000 w 10000"/>
                            <a:gd name="connsiteY48"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8145 w 10000"/>
                            <a:gd name="connsiteY23" fmla="*/ 129 h 10000"/>
                            <a:gd name="connsiteX24" fmla="*/ 7974 w 10000"/>
                            <a:gd name="connsiteY24" fmla="*/ 180 h 10000"/>
                            <a:gd name="connsiteX25" fmla="*/ 7889 w 10000"/>
                            <a:gd name="connsiteY25" fmla="*/ 238 h 10000"/>
                            <a:gd name="connsiteX26" fmla="*/ 6751 w 10000"/>
                            <a:gd name="connsiteY26" fmla="*/ 0 h 10000"/>
                            <a:gd name="connsiteX27" fmla="*/ 0 w 10000"/>
                            <a:gd name="connsiteY27" fmla="*/ 0 h 10000"/>
                            <a:gd name="connsiteX28" fmla="*/ 0 w 10000"/>
                            <a:gd name="connsiteY28" fmla="*/ 9117 h 10000"/>
                            <a:gd name="connsiteX29" fmla="*/ 9 w 10000"/>
                            <a:gd name="connsiteY29" fmla="*/ 9193 h 10000"/>
                            <a:gd name="connsiteX30" fmla="*/ 37 w 10000"/>
                            <a:gd name="connsiteY30" fmla="*/ 9267 h 10000"/>
                            <a:gd name="connsiteX31" fmla="*/ 85 w 10000"/>
                            <a:gd name="connsiteY31" fmla="*/ 9339 h 10000"/>
                            <a:gd name="connsiteX32" fmla="*/ 146 w 10000"/>
                            <a:gd name="connsiteY32" fmla="*/ 9409 h 10000"/>
                            <a:gd name="connsiteX33" fmla="*/ 229 w 10000"/>
                            <a:gd name="connsiteY33" fmla="*/ 9477 h 10000"/>
                            <a:gd name="connsiteX34" fmla="*/ 323 w 10000"/>
                            <a:gd name="connsiteY34" fmla="*/ 9542 h 10000"/>
                            <a:gd name="connsiteX35" fmla="*/ 433 w 10000"/>
                            <a:gd name="connsiteY35" fmla="*/ 9603 h 10000"/>
                            <a:gd name="connsiteX36" fmla="*/ 558 w 10000"/>
                            <a:gd name="connsiteY36" fmla="*/ 9661 h 10000"/>
                            <a:gd name="connsiteX37" fmla="*/ 695 w 10000"/>
                            <a:gd name="connsiteY37" fmla="*/ 9716 h 10000"/>
                            <a:gd name="connsiteX38" fmla="*/ 845 w 10000"/>
                            <a:gd name="connsiteY38" fmla="*/ 9766 h 10000"/>
                            <a:gd name="connsiteX39" fmla="*/ 1006 w 10000"/>
                            <a:gd name="connsiteY39" fmla="*/ 9813 h 10000"/>
                            <a:gd name="connsiteX40" fmla="*/ 1177 w 10000"/>
                            <a:gd name="connsiteY40" fmla="*/ 9854 h 10000"/>
                            <a:gd name="connsiteX41" fmla="*/ 1360 w 10000"/>
                            <a:gd name="connsiteY41" fmla="*/ 9892 h 10000"/>
                            <a:gd name="connsiteX42" fmla="*/ 1552 w 10000"/>
                            <a:gd name="connsiteY42" fmla="*/ 9924 h 10000"/>
                            <a:gd name="connsiteX43" fmla="*/ 1752 w 10000"/>
                            <a:gd name="connsiteY43" fmla="*/ 9951 h 10000"/>
                            <a:gd name="connsiteX44" fmla="*/ 1959 w 10000"/>
                            <a:gd name="connsiteY44" fmla="*/ 9972 h 10000"/>
                            <a:gd name="connsiteX45" fmla="*/ 2175 w 10000"/>
                            <a:gd name="connsiteY45" fmla="*/ 9988 h 10000"/>
                            <a:gd name="connsiteX46" fmla="*/ 2395 w 10000"/>
                            <a:gd name="connsiteY46" fmla="*/ 9997 h 10000"/>
                            <a:gd name="connsiteX47" fmla="*/ 2621 w 10000"/>
                            <a:gd name="connsiteY47" fmla="*/ 10000 h 10000"/>
                            <a:gd name="connsiteX48" fmla="*/ 10000 w 10000"/>
                            <a:gd name="connsiteY48"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7974 w 10000"/>
                            <a:gd name="connsiteY23" fmla="*/ 180 h 10000"/>
                            <a:gd name="connsiteX24" fmla="*/ 7889 w 10000"/>
                            <a:gd name="connsiteY24" fmla="*/ 238 h 10000"/>
                            <a:gd name="connsiteX25" fmla="*/ 6751 w 10000"/>
                            <a:gd name="connsiteY25" fmla="*/ 0 h 10000"/>
                            <a:gd name="connsiteX26" fmla="*/ 0 w 10000"/>
                            <a:gd name="connsiteY26" fmla="*/ 0 h 10000"/>
                            <a:gd name="connsiteX27" fmla="*/ 0 w 10000"/>
                            <a:gd name="connsiteY27" fmla="*/ 9117 h 10000"/>
                            <a:gd name="connsiteX28" fmla="*/ 9 w 10000"/>
                            <a:gd name="connsiteY28" fmla="*/ 9193 h 10000"/>
                            <a:gd name="connsiteX29" fmla="*/ 37 w 10000"/>
                            <a:gd name="connsiteY29" fmla="*/ 9267 h 10000"/>
                            <a:gd name="connsiteX30" fmla="*/ 85 w 10000"/>
                            <a:gd name="connsiteY30" fmla="*/ 9339 h 10000"/>
                            <a:gd name="connsiteX31" fmla="*/ 146 w 10000"/>
                            <a:gd name="connsiteY31" fmla="*/ 9409 h 10000"/>
                            <a:gd name="connsiteX32" fmla="*/ 229 w 10000"/>
                            <a:gd name="connsiteY32" fmla="*/ 9477 h 10000"/>
                            <a:gd name="connsiteX33" fmla="*/ 323 w 10000"/>
                            <a:gd name="connsiteY33" fmla="*/ 9542 h 10000"/>
                            <a:gd name="connsiteX34" fmla="*/ 433 w 10000"/>
                            <a:gd name="connsiteY34" fmla="*/ 9603 h 10000"/>
                            <a:gd name="connsiteX35" fmla="*/ 558 w 10000"/>
                            <a:gd name="connsiteY35" fmla="*/ 9661 h 10000"/>
                            <a:gd name="connsiteX36" fmla="*/ 695 w 10000"/>
                            <a:gd name="connsiteY36" fmla="*/ 9716 h 10000"/>
                            <a:gd name="connsiteX37" fmla="*/ 845 w 10000"/>
                            <a:gd name="connsiteY37" fmla="*/ 9766 h 10000"/>
                            <a:gd name="connsiteX38" fmla="*/ 1006 w 10000"/>
                            <a:gd name="connsiteY38" fmla="*/ 9813 h 10000"/>
                            <a:gd name="connsiteX39" fmla="*/ 1177 w 10000"/>
                            <a:gd name="connsiteY39" fmla="*/ 9854 h 10000"/>
                            <a:gd name="connsiteX40" fmla="*/ 1360 w 10000"/>
                            <a:gd name="connsiteY40" fmla="*/ 9892 h 10000"/>
                            <a:gd name="connsiteX41" fmla="*/ 1552 w 10000"/>
                            <a:gd name="connsiteY41" fmla="*/ 9924 h 10000"/>
                            <a:gd name="connsiteX42" fmla="*/ 1752 w 10000"/>
                            <a:gd name="connsiteY42" fmla="*/ 9951 h 10000"/>
                            <a:gd name="connsiteX43" fmla="*/ 1959 w 10000"/>
                            <a:gd name="connsiteY43" fmla="*/ 9972 h 10000"/>
                            <a:gd name="connsiteX44" fmla="*/ 2175 w 10000"/>
                            <a:gd name="connsiteY44" fmla="*/ 9988 h 10000"/>
                            <a:gd name="connsiteX45" fmla="*/ 2395 w 10000"/>
                            <a:gd name="connsiteY45" fmla="*/ 9997 h 10000"/>
                            <a:gd name="connsiteX46" fmla="*/ 2621 w 10000"/>
                            <a:gd name="connsiteY46" fmla="*/ 10000 h 10000"/>
                            <a:gd name="connsiteX47" fmla="*/ 10000 w 10000"/>
                            <a:gd name="connsiteY47"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8045 w 10000"/>
                            <a:gd name="connsiteY23" fmla="*/ 130 h 10000"/>
                            <a:gd name="connsiteX24" fmla="*/ 7889 w 10000"/>
                            <a:gd name="connsiteY24" fmla="*/ 238 h 10000"/>
                            <a:gd name="connsiteX25" fmla="*/ 6751 w 10000"/>
                            <a:gd name="connsiteY25" fmla="*/ 0 h 10000"/>
                            <a:gd name="connsiteX26" fmla="*/ 0 w 10000"/>
                            <a:gd name="connsiteY26" fmla="*/ 0 h 10000"/>
                            <a:gd name="connsiteX27" fmla="*/ 0 w 10000"/>
                            <a:gd name="connsiteY27" fmla="*/ 9117 h 10000"/>
                            <a:gd name="connsiteX28" fmla="*/ 9 w 10000"/>
                            <a:gd name="connsiteY28" fmla="*/ 9193 h 10000"/>
                            <a:gd name="connsiteX29" fmla="*/ 37 w 10000"/>
                            <a:gd name="connsiteY29" fmla="*/ 9267 h 10000"/>
                            <a:gd name="connsiteX30" fmla="*/ 85 w 10000"/>
                            <a:gd name="connsiteY30" fmla="*/ 9339 h 10000"/>
                            <a:gd name="connsiteX31" fmla="*/ 146 w 10000"/>
                            <a:gd name="connsiteY31" fmla="*/ 9409 h 10000"/>
                            <a:gd name="connsiteX32" fmla="*/ 229 w 10000"/>
                            <a:gd name="connsiteY32" fmla="*/ 9477 h 10000"/>
                            <a:gd name="connsiteX33" fmla="*/ 323 w 10000"/>
                            <a:gd name="connsiteY33" fmla="*/ 9542 h 10000"/>
                            <a:gd name="connsiteX34" fmla="*/ 433 w 10000"/>
                            <a:gd name="connsiteY34" fmla="*/ 9603 h 10000"/>
                            <a:gd name="connsiteX35" fmla="*/ 558 w 10000"/>
                            <a:gd name="connsiteY35" fmla="*/ 9661 h 10000"/>
                            <a:gd name="connsiteX36" fmla="*/ 695 w 10000"/>
                            <a:gd name="connsiteY36" fmla="*/ 9716 h 10000"/>
                            <a:gd name="connsiteX37" fmla="*/ 845 w 10000"/>
                            <a:gd name="connsiteY37" fmla="*/ 9766 h 10000"/>
                            <a:gd name="connsiteX38" fmla="*/ 1006 w 10000"/>
                            <a:gd name="connsiteY38" fmla="*/ 9813 h 10000"/>
                            <a:gd name="connsiteX39" fmla="*/ 1177 w 10000"/>
                            <a:gd name="connsiteY39" fmla="*/ 9854 h 10000"/>
                            <a:gd name="connsiteX40" fmla="*/ 1360 w 10000"/>
                            <a:gd name="connsiteY40" fmla="*/ 9892 h 10000"/>
                            <a:gd name="connsiteX41" fmla="*/ 1552 w 10000"/>
                            <a:gd name="connsiteY41" fmla="*/ 9924 h 10000"/>
                            <a:gd name="connsiteX42" fmla="*/ 1752 w 10000"/>
                            <a:gd name="connsiteY42" fmla="*/ 9951 h 10000"/>
                            <a:gd name="connsiteX43" fmla="*/ 1959 w 10000"/>
                            <a:gd name="connsiteY43" fmla="*/ 9972 h 10000"/>
                            <a:gd name="connsiteX44" fmla="*/ 2175 w 10000"/>
                            <a:gd name="connsiteY44" fmla="*/ 9988 h 10000"/>
                            <a:gd name="connsiteX45" fmla="*/ 2395 w 10000"/>
                            <a:gd name="connsiteY45" fmla="*/ 9997 h 10000"/>
                            <a:gd name="connsiteX46" fmla="*/ 2621 w 10000"/>
                            <a:gd name="connsiteY46" fmla="*/ 10000 h 10000"/>
                            <a:gd name="connsiteX47" fmla="*/ 10000 w 10000"/>
                            <a:gd name="connsiteY47"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045 w 10000"/>
                            <a:gd name="connsiteY22" fmla="*/ 130 h 10000"/>
                            <a:gd name="connsiteX23" fmla="*/ 7889 w 10000"/>
                            <a:gd name="connsiteY23" fmla="*/ 238 h 10000"/>
                            <a:gd name="connsiteX24" fmla="*/ 6751 w 10000"/>
                            <a:gd name="connsiteY24" fmla="*/ 0 h 10000"/>
                            <a:gd name="connsiteX25" fmla="*/ 0 w 10000"/>
                            <a:gd name="connsiteY25" fmla="*/ 0 h 10000"/>
                            <a:gd name="connsiteX26" fmla="*/ 0 w 10000"/>
                            <a:gd name="connsiteY26" fmla="*/ 9117 h 10000"/>
                            <a:gd name="connsiteX27" fmla="*/ 9 w 10000"/>
                            <a:gd name="connsiteY27" fmla="*/ 9193 h 10000"/>
                            <a:gd name="connsiteX28" fmla="*/ 37 w 10000"/>
                            <a:gd name="connsiteY28" fmla="*/ 9267 h 10000"/>
                            <a:gd name="connsiteX29" fmla="*/ 85 w 10000"/>
                            <a:gd name="connsiteY29" fmla="*/ 9339 h 10000"/>
                            <a:gd name="connsiteX30" fmla="*/ 146 w 10000"/>
                            <a:gd name="connsiteY30" fmla="*/ 9409 h 10000"/>
                            <a:gd name="connsiteX31" fmla="*/ 229 w 10000"/>
                            <a:gd name="connsiteY31" fmla="*/ 9477 h 10000"/>
                            <a:gd name="connsiteX32" fmla="*/ 323 w 10000"/>
                            <a:gd name="connsiteY32" fmla="*/ 9542 h 10000"/>
                            <a:gd name="connsiteX33" fmla="*/ 433 w 10000"/>
                            <a:gd name="connsiteY33" fmla="*/ 9603 h 10000"/>
                            <a:gd name="connsiteX34" fmla="*/ 558 w 10000"/>
                            <a:gd name="connsiteY34" fmla="*/ 9661 h 10000"/>
                            <a:gd name="connsiteX35" fmla="*/ 695 w 10000"/>
                            <a:gd name="connsiteY35" fmla="*/ 9716 h 10000"/>
                            <a:gd name="connsiteX36" fmla="*/ 845 w 10000"/>
                            <a:gd name="connsiteY36" fmla="*/ 9766 h 10000"/>
                            <a:gd name="connsiteX37" fmla="*/ 1006 w 10000"/>
                            <a:gd name="connsiteY37" fmla="*/ 9813 h 10000"/>
                            <a:gd name="connsiteX38" fmla="*/ 1177 w 10000"/>
                            <a:gd name="connsiteY38" fmla="*/ 9854 h 10000"/>
                            <a:gd name="connsiteX39" fmla="*/ 1360 w 10000"/>
                            <a:gd name="connsiteY39" fmla="*/ 9892 h 10000"/>
                            <a:gd name="connsiteX40" fmla="*/ 1552 w 10000"/>
                            <a:gd name="connsiteY40" fmla="*/ 9924 h 10000"/>
                            <a:gd name="connsiteX41" fmla="*/ 1752 w 10000"/>
                            <a:gd name="connsiteY41" fmla="*/ 9951 h 10000"/>
                            <a:gd name="connsiteX42" fmla="*/ 1959 w 10000"/>
                            <a:gd name="connsiteY42" fmla="*/ 9972 h 10000"/>
                            <a:gd name="connsiteX43" fmla="*/ 2175 w 10000"/>
                            <a:gd name="connsiteY43" fmla="*/ 9988 h 10000"/>
                            <a:gd name="connsiteX44" fmla="*/ 2395 w 10000"/>
                            <a:gd name="connsiteY44" fmla="*/ 9997 h 10000"/>
                            <a:gd name="connsiteX45" fmla="*/ 2621 w 10000"/>
                            <a:gd name="connsiteY45" fmla="*/ 10000 h 10000"/>
                            <a:gd name="connsiteX46" fmla="*/ 10000 w 10000"/>
                            <a:gd name="connsiteY46"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045 w 10000"/>
                            <a:gd name="connsiteY21" fmla="*/ 130 h 10000"/>
                            <a:gd name="connsiteX22" fmla="*/ 7889 w 10000"/>
                            <a:gd name="connsiteY22" fmla="*/ 238 h 10000"/>
                            <a:gd name="connsiteX23" fmla="*/ 6751 w 10000"/>
                            <a:gd name="connsiteY23" fmla="*/ 0 h 10000"/>
                            <a:gd name="connsiteX24" fmla="*/ 0 w 10000"/>
                            <a:gd name="connsiteY24" fmla="*/ 0 h 10000"/>
                            <a:gd name="connsiteX25" fmla="*/ 0 w 10000"/>
                            <a:gd name="connsiteY25" fmla="*/ 9117 h 10000"/>
                            <a:gd name="connsiteX26" fmla="*/ 9 w 10000"/>
                            <a:gd name="connsiteY26" fmla="*/ 9193 h 10000"/>
                            <a:gd name="connsiteX27" fmla="*/ 37 w 10000"/>
                            <a:gd name="connsiteY27" fmla="*/ 9267 h 10000"/>
                            <a:gd name="connsiteX28" fmla="*/ 85 w 10000"/>
                            <a:gd name="connsiteY28" fmla="*/ 9339 h 10000"/>
                            <a:gd name="connsiteX29" fmla="*/ 146 w 10000"/>
                            <a:gd name="connsiteY29" fmla="*/ 9409 h 10000"/>
                            <a:gd name="connsiteX30" fmla="*/ 229 w 10000"/>
                            <a:gd name="connsiteY30" fmla="*/ 9477 h 10000"/>
                            <a:gd name="connsiteX31" fmla="*/ 323 w 10000"/>
                            <a:gd name="connsiteY31" fmla="*/ 9542 h 10000"/>
                            <a:gd name="connsiteX32" fmla="*/ 433 w 10000"/>
                            <a:gd name="connsiteY32" fmla="*/ 9603 h 10000"/>
                            <a:gd name="connsiteX33" fmla="*/ 558 w 10000"/>
                            <a:gd name="connsiteY33" fmla="*/ 9661 h 10000"/>
                            <a:gd name="connsiteX34" fmla="*/ 695 w 10000"/>
                            <a:gd name="connsiteY34" fmla="*/ 9716 h 10000"/>
                            <a:gd name="connsiteX35" fmla="*/ 845 w 10000"/>
                            <a:gd name="connsiteY35" fmla="*/ 9766 h 10000"/>
                            <a:gd name="connsiteX36" fmla="*/ 1006 w 10000"/>
                            <a:gd name="connsiteY36" fmla="*/ 9813 h 10000"/>
                            <a:gd name="connsiteX37" fmla="*/ 1177 w 10000"/>
                            <a:gd name="connsiteY37" fmla="*/ 9854 h 10000"/>
                            <a:gd name="connsiteX38" fmla="*/ 1360 w 10000"/>
                            <a:gd name="connsiteY38" fmla="*/ 9892 h 10000"/>
                            <a:gd name="connsiteX39" fmla="*/ 1552 w 10000"/>
                            <a:gd name="connsiteY39" fmla="*/ 9924 h 10000"/>
                            <a:gd name="connsiteX40" fmla="*/ 1752 w 10000"/>
                            <a:gd name="connsiteY40" fmla="*/ 9951 h 10000"/>
                            <a:gd name="connsiteX41" fmla="*/ 1959 w 10000"/>
                            <a:gd name="connsiteY41" fmla="*/ 9972 h 10000"/>
                            <a:gd name="connsiteX42" fmla="*/ 2175 w 10000"/>
                            <a:gd name="connsiteY42" fmla="*/ 9988 h 10000"/>
                            <a:gd name="connsiteX43" fmla="*/ 2395 w 10000"/>
                            <a:gd name="connsiteY43" fmla="*/ 9997 h 10000"/>
                            <a:gd name="connsiteX44" fmla="*/ 2621 w 10000"/>
                            <a:gd name="connsiteY44" fmla="*/ 10000 h 10000"/>
                            <a:gd name="connsiteX45" fmla="*/ 10000 w 10000"/>
                            <a:gd name="connsiteY45"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966 w 10000"/>
                            <a:gd name="connsiteY17" fmla="*/ 350 h 10000"/>
                            <a:gd name="connsiteX18" fmla="*/ 8990 w 10000"/>
                            <a:gd name="connsiteY18" fmla="*/ 281 h 10000"/>
                            <a:gd name="connsiteX19" fmla="*/ 8768 w 10000"/>
                            <a:gd name="connsiteY19" fmla="*/ 142 h 10000"/>
                            <a:gd name="connsiteX20" fmla="*/ 8045 w 10000"/>
                            <a:gd name="connsiteY20" fmla="*/ 130 h 10000"/>
                            <a:gd name="connsiteX21" fmla="*/ 7889 w 10000"/>
                            <a:gd name="connsiteY21" fmla="*/ 238 h 10000"/>
                            <a:gd name="connsiteX22" fmla="*/ 6751 w 10000"/>
                            <a:gd name="connsiteY22" fmla="*/ 0 h 10000"/>
                            <a:gd name="connsiteX23" fmla="*/ 0 w 10000"/>
                            <a:gd name="connsiteY23" fmla="*/ 0 h 10000"/>
                            <a:gd name="connsiteX24" fmla="*/ 0 w 10000"/>
                            <a:gd name="connsiteY24" fmla="*/ 9117 h 10000"/>
                            <a:gd name="connsiteX25" fmla="*/ 9 w 10000"/>
                            <a:gd name="connsiteY25" fmla="*/ 9193 h 10000"/>
                            <a:gd name="connsiteX26" fmla="*/ 37 w 10000"/>
                            <a:gd name="connsiteY26" fmla="*/ 9267 h 10000"/>
                            <a:gd name="connsiteX27" fmla="*/ 85 w 10000"/>
                            <a:gd name="connsiteY27" fmla="*/ 9339 h 10000"/>
                            <a:gd name="connsiteX28" fmla="*/ 146 w 10000"/>
                            <a:gd name="connsiteY28" fmla="*/ 9409 h 10000"/>
                            <a:gd name="connsiteX29" fmla="*/ 229 w 10000"/>
                            <a:gd name="connsiteY29" fmla="*/ 9477 h 10000"/>
                            <a:gd name="connsiteX30" fmla="*/ 323 w 10000"/>
                            <a:gd name="connsiteY30" fmla="*/ 9542 h 10000"/>
                            <a:gd name="connsiteX31" fmla="*/ 433 w 10000"/>
                            <a:gd name="connsiteY31" fmla="*/ 9603 h 10000"/>
                            <a:gd name="connsiteX32" fmla="*/ 558 w 10000"/>
                            <a:gd name="connsiteY32" fmla="*/ 9661 h 10000"/>
                            <a:gd name="connsiteX33" fmla="*/ 695 w 10000"/>
                            <a:gd name="connsiteY33" fmla="*/ 9716 h 10000"/>
                            <a:gd name="connsiteX34" fmla="*/ 845 w 10000"/>
                            <a:gd name="connsiteY34" fmla="*/ 9766 h 10000"/>
                            <a:gd name="connsiteX35" fmla="*/ 1006 w 10000"/>
                            <a:gd name="connsiteY35" fmla="*/ 9813 h 10000"/>
                            <a:gd name="connsiteX36" fmla="*/ 1177 w 10000"/>
                            <a:gd name="connsiteY36" fmla="*/ 9854 h 10000"/>
                            <a:gd name="connsiteX37" fmla="*/ 1360 w 10000"/>
                            <a:gd name="connsiteY37" fmla="*/ 9892 h 10000"/>
                            <a:gd name="connsiteX38" fmla="*/ 1552 w 10000"/>
                            <a:gd name="connsiteY38" fmla="*/ 9924 h 10000"/>
                            <a:gd name="connsiteX39" fmla="*/ 1752 w 10000"/>
                            <a:gd name="connsiteY39" fmla="*/ 9951 h 10000"/>
                            <a:gd name="connsiteX40" fmla="*/ 1959 w 10000"/>
                            <a:gd name="connsiteY40" fmla="*/ 9972 h 10000"/>
                            <a:gd name="connsiteX41" fmla="*/ 2175 w 10000"/>
                            <a:gd name="connsiteY41" fmla="*/ 9988 h 10000"/>
                            <a:gd name="connsiteX42" fmla="*/ 2395 w 10000"/>
                            <a:gd name="connsiteY42" fmla="*/ 9997 h 10000"/>
                            <a:gd name="connsiteX43" fmla="*/ 2621 w 10000"/>
                            <a:gd name="connsiteY43" fmla="*/ 10000 h 10000"/>
                            <a:gd name="connsiteX44" fmla="*/ 10000 w 10000"/>
                            <a:gd name="connsiteY44"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66 w 10000"/>
                            <a:gd name="connsiteY16" fmla="*/ 350 h 10000"/>
                            <a:gd name="connsiteX17" fmla="*/ 8990 w 10000"/>
                            <a:gd name="connsiteY17" fmla="*/ 281 h 10000"/>
                            <a:gd name="connsiteX18" fmla="*/ 8768 w 10000"/>
                            <a:gd name="connsiteY18" fmla="*/ 142 h 10000"/>
                            <a:gd name="connsiteX19" fmla="*/ 8045 w 10000"/>
                            <a:gd name="connsiteY19" fmla="*/ 130 h 10000"/>
                            <a:gd name="connsiteX20" fmla="*/ 7889 w 10000"/>
                            <a:gd name="connsiteY20" fmla="*/ 238 h 10000"/>
                            <a:gd name="connsiteX21" fmla="*/ 6751 w 10000"/>
                            <a:gd name="connsiteY21" fmla="*/ 0 h 10000"/>
                            <a:gd name="connsiteX22" fmla="*/ 0 w 10000"/>
                            <a:gd name="connsiteY22" fmla="*/ 0 h 10000"/>
                            <a:gd name="connsiteX23" fmla="*/ 0 w 10000"/>
                            <a:gd name="connsiteY23" fmla="*/ 9117 h 10000"/>
                            <a:gd name="connsiteX24" fmla="*/ 9 w 10000"/>
                            <a:gd name="connsiteY24" fmla="*/ 9193 h 10000"/>
                            <a:gd name="connsiteX25" fmla="*/ 37 w 10000"/>
                            <a:gd name="connsiteY25" fmla="*/ 9267 h 10000"/>
                            <a:gd name="connsiteX26" fmla="*/ 85 w 10000"/>
                            <a:gd name="connsiteY26" fmla="*/ 9339 h 10000"/>
                            <a:gd name="connsiteX27" fmla="*/ 146 w 10000"/>
                            <a:gd name="connsiteY27" fmla="*/ 9409 h 10000"/>
                            <a:gd name="connsiteX28" fmla="*/ 229 w 10000"/>
                            <a:gd name="connsiteY28" fmla="*/ 9477 h 10000"/>
                            <a:gd name="connsiteX29" fmla="*/ 323 w 10000"/>
                            <a:gd name="connsiteY29" fmla="*/ 9542 h 10000"/>
                            <a:gd name="connsiteX30" fmla="*/ 433 w 10000"/>
                            <a:gd name="connsiteY30" fmla="*/ 9603 h 10000"/>
                            <a:gd name="connsiteX31" fmla="*/ 558 w 10000"/>
                            <a:gd name="connsiteY31" fmla="*/ 9661 h 10000"/>
                            <a:gd name="connsiteX32" fmla="*/ 695 w 10000"/>
                            <a:gd name="connsiteY32" fmla="*/ 9716 h 10000"/>
                            <a:gd name="connsiteX33" fmla="*/ 845 w 10000"/>
                            <a:gd name="connsiteY33" fmla="*/ 9766 h 10000"/>
                            <a:gd name="connsiteX34" fmla="*/ 1006 w 10000"/>
                            <a:gd name="connsiteY34" fmla="*/ 9813 h 10000"/>
                            <a:gd name="connsiteX35" fmla="*/ 1177 w 10000"/>
                            <a:gd name="connsiteY35" fmla="*/ 9854 h 10000"/>
                            <a:gd name="connsiteX36" fmla="*/ 1360 w 10000"/>
                            <a:gd name="connsiteY36" fmla="*/ 9892 h 10000"/>
                            <a:gd name="connsiteX37" fmla="*/ 1552 w 10000"/>
                            <a:gd name="connsiteY37" fmla="*/ 9924 h 10000"/>
                            <a:gd name="connsiteX38" fmla="*/ 1752 w 10000"/>
                            <a:gd name="connsiteY38" fmla="*/ 9951 h 10000"/>
                            <a:gd name="connsiteX39" fmla="*/ 1959 w 10000"/>
                            <a:gd name="connsiteY39" fmla="*/ 9972 h 10000"/>
                            <a:gd name="connsiteX40" fmla="*/ 2175 w 10000"/>
                            <a:gd name="connsiteY40" fmla="*/ 9988 h 10000"/>
                            <a:gd name="connsiteX41" fmla="*/ 2395 w 10000"/>
                            <a:gd name="connsiteY41" fmla="*/ 9997 h 10000"/>
                            <a:gd name="connsiteX42" fmla="*/ 2621 w 10000"/>
                            <a:gd name="connsiteY42" fmla="*/ 10000 h 10000"/>
                            <a:gd name="connsiteX43" fmla="*/ 10000 w 10000"/>
                            <a:gd name="connsiteY43"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45 w 10000"/>
                            <a:gd name="connsiteY18" fmla="*/ 130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74 w 10000"/>
                            <a:gd name="connsiteY18" fmla="*/ 9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74 w 10000"/>
                            <a:gd name="connsiteY18" fmla="*/ 9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74 w 10000"/>
                            <a:gd name="connsiteY18" fmla="*/ 9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64 w 10000"/>
                            <a:gd name="connsiteY18" fmla="*/ 127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64 w 10000"/>
                            <a:gd name="connsiteY18" fmla="*/ 127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64 w 10000"/>
                            <a:gd name="connsiteY18" fmla="*/ 127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9058 w 10000"/>
                            <a:gd name="connsiteY16" fmla="*/ 259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9058 w 10000"/>
                            <a:gd name="connsiteY16" fmla="*/ 259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9058 w 10000"/>
                            <a:gd name="connsiteY16" fmla="*/ 259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10000 w 10000"/>
                            <a:gd name="connsiteY12" fmla="*/ 980 h 10000"/>
                            <a:gd name="connsiteX13" fmla="*/ 10000 w 10000"/>
                            <a:gd name="connsiteY13" fmla="*/ 645 h 10000"/>
                            <a:gd name="connsiteX14" fmla="*/ 8838 w 10000"/>
                            <a:gd name="connsiteY14" fmla="*/ 424 h 10000"/>
                            <a:gd name="connsiteX15" fmla="*/ 9058 w 10000"/>
                            <a:gd name="connsiteY15" fmla="*/ 259 h 10000"/>
                            <a:gd name="connsiteX16" fmla="*/ 8827 w 10000"/>
                            <a:gd name="connsiteY16" fmla="*/ 120 h 10000"/>
                            <a:gd name="connsiteX17" fmla="*/ 8184 w 10000"/>
                            <a:gd name="connsiteY17" fmla="*/ 108 h 10000"/>
                            <a:gd name="connsiteX18" fmla="*/ 7889 w 10000"/>
                            <a:gd name="connsiteY18" fmla="*/ 238 h 10000"/>
                            <a:gd name="connsiteX19" fmla="*/ 6751 w 10000"/>
                            <a:gd name="connsiteY19" fmla="*/ 0 h 10000"/>
                            <a:gd name="connsiteX20" fmla="*/ 0 w 10000"/>
                            <a:gd name="connsiteY20" fmla="*/ 0 h 10000"/>
                            <a:gd name="connsiteX21" fmla="*/ 0 w 10000"/>
                            <a:gd name="connsiteY21" fmla="*/ 9117 h 10000"/>
                            <a:gd name="connsiteX22" fmla="*/ 9 w 10000"/>
                            <a:gd name="connsiteY22" fmla="*/ 9193 h 10000"/>
                            <a:gd name="connsiteX23" fmla="*/ 37 w 10000"/>
                            <a:gd name="connsiteY23" fmla="*/ 9267 h 10000"/>
                            <a:gd name="connsiteX24" fmla="*/ 85 w 10000"/>
                            <a:gd name="connsiteY24" fmla="*/ 9339 h 10000"/>
                            <a:gd name="connsiteX25" fmla="*/ 146 w 10000"/>
                            <a:gd name="connsiteY25" fmla="*/ 9409 h 10000"/>
                            <a:gd name="connsiteX26" fmla="*/ 229 w 10000"/>
                            <a:gd name="connsiteY26" fmla="*/ 9477 h 10000"/>
                            <a:gd name="connsiteX27" fmla="*/ 323 w 10000"/>
                            <a:gd name="connsiteY27" fmla="*/ 9542 h 10000"/>
                            <a:gd name="connsiteX28" fmla="*/ 433 w 10000"/>
                            <a:gd name="connsiteY28" fmla="*/ 9603 h 10000"/>
                            <a:gd name="connsiteX29" fmla="*/ 558 w 10000"/>
                            <a:gd name="connsiteY29" fmla="*/ 9661 h 10000"/>
                            <a:gd name="connsiteX30" fmla="*/ 695 w 10000"/>
                            <a:gd name="connsiteY30" fmla="*/ 9716 h 10000"/>
                            <a:gd name="connsiteX31" fmla="*/ 845 w 10000"/>
                            <a:gd name="connsiteY31" fmla="*/ 9766 h 10000"/>
                            <a:gd name="connsiteX32" fmla="*/ 1006 w 10000"/>
                            <a:gd name="connsiteY32" fmla="*/ 9813 h 10000"/>
                            <a:gd name="connsiteX33" fmla="*/ 1177 w 10000"/>
                            <a:gd name="connsiteY33" fmla="*/ 9854 h 10000"/>
                            <a:gd name="connsiteX34" fmla="*/ 1360 w 10000"/>
                            <a:gd name="connsiteY34" fmla="*/ 9892 h 10000"/>
                            <a:gd name="connsiteX35" fmla="*/ 1552 w 10000"/>
                            <a:gd name="connsiteY35" fmla="*/ 9924 h 10000"/>
                            <a:gd name="connsiteX36" fmla="*/ 1752 w 10000"/>
                            <a:gd name="connsiteY36" fmla="*/ 9951 h 10000"/>
                            <a:gd name="connsiteX37" fmla="*/ 1959 w 10000"/>
                            <a:gd name="connsiteY37" fmla="*/ 9972 h 10000"/>
                            <a:gd name="connsiteX38" fmla="*/ 2175 w 10000"/>
                            <a:gd name="connsiteY38" fmla="*/ 9988 h 10000"/>
                            <a:gd name="connsiteX39" fmla="*/ 2395 w 10000"/>
                            <a:gd name="connsiteY39" fmla="*/ 9997 h 10000"/>
                            <a:gd name="connsiteX40" fmla="*/ 2621 w 10000"/>
                            <a:gd name="connsiteY40" fmla="*/ 10000 h 10000"/>
                            <a:gd name="connsiteX41" fmla="*/ 10000 w 10000"/>
                            <a:gd name="connsiteY41"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10000 w 10000"/>
                            <a:gd name="connsiteY11" fmla="*/ 980 h 10000"/>
                            <a:gd name="connsiteX12" fmla="*/ 10000 w 10000"/>
                            <a:gd name="connsiteY12" fmla="*/ 645 h 10000"/>
                            <a:gd name="connsiteX13" fmla="*/ 8838 w 10000"/>
                            <a:gd name="connsiteY13" fmla="*/ 424 h 10000"/>
                            <a:gd name="connsiteX14" fmla="*/ 9058 w 10000"/>
                            <a:gd name="connsiteY14" fmla="*/ 259 h 10000"/>
                            <a:gd name="connsiteX15" fmla="*/ 8827 w 10000"/>
                            <a:gd name="connsiteY15" fmla="*/ 120 h 10000"/>
                            <a:gd name="connsiteX16" fmla="*/ 8184 w 10000"/>
                            <a:gd name="connsiteY16" fmla="*/ 108 h 10000"/>
                            <a:gd name="connsiteX17" fmla="*/ 7889 w 10000"/>
                            <a:gd name="connsiteY17" fmla="*/ 238 h 10000"/>
                            <a:gd name="connsiteX18" fmla="*/ 6751 w 10000"/>
                            <a:gd name="connsiteY18" fmla="*/ 0 h 10000"/>
                            <a:gd name="connsiteX19" fmla="*/ 0 w 10000"/>
                            <a:gd name="connsiteY19" fmla="*/ 0 h 10000"/>
                            <a:gd name="connsiteX20" fmla="*/ 0 w 10000"/>
                            <a:gd name="connsiteY20" fmla="*/ 9117 h 10000"/>
                            <a:gd name="connsiteX21" fmla="*/ 9 w 10000"/>
                            <a:gd name="connsiteY21" fmla="*/ 9193 h 10000"/>
                            <a:gd name="connsiteX22" fmla="*/ 37 w 10000"/>
                            <a:gd name="connsiteY22" fmla="*/ 9267 h 10000"/>
                            <a:gd name="connsiteX23" fmla="*/ 85 w 10000"/>
                            <a:gd name="connsiteY23" fmla="*/ 9339 h 10000"/>
                            <a:gd name="connsiteX24" fmla="*/ 146 w 10000"/>
                            <a:gd name="connsiteY24" fmla="*/ 9409 h 10000"/>
                            <a:gd name="connsiteX25" fmla="*/ 229 w 10000"/>
                            <a:gd name="connsiteY25" fmla="*/ 9477 h 10000"/>
                            <a:gd name="connsiteX26" fmla="*/ 323 w 10000"/>
                            <a:gd name="connsiteY26" fmla="*/ 9542 h 10000"/>
                            <a:gd name="connsiteX27" fmla="*/ 433 w 10000"/>
                            <a:gd name="connsiteY27" fmla="*/ 9603 h 10000"/>
                            <a:gd name="connsiteX28" fmla="*/ 558 w 10000"/>
                            <a:gd name="connsiteY28" fmla="*/ 9661 h 10000"/>
                            <a:gd name="connsiteX29" fmla="*/ 695 w 10000"/>
                            <a:gd name="connsiteY29" fmla="*/ 9716 h 10000"/>
                            <a:gd name="connsiteX30" fmla="*/ 845 w 10000"/>
                            <a:gd name="connsiteY30" fmla="*/ 9766 h 10000"/>
                            <a:gd name="connsiteX31" fmla="*/ 1006 w 10000"/>
                            <a:gd name="connsiteY31" fmla="*/ 9813 h 10000"/>
                            <a:gd name="connsiteX32" fmla="*/ 1177 w 10000"/>
                            <a:gd name="connsiteY32" fmla="*/ 9854 h 10000"/>
                            <a:gd name="connsiteX33" fmla="*/ 1360 w 10000"/>
                            <a:gd name="connsiteY33" fmla="*/ 9892 h 10000"/>
                            <a:gd name="connsiteX34" fmla="*/ 1552 w 10000"/>
                            <a:gd name="connsiteY34" fmla="*/ 9924 h 10000"/>
                            <a:gd name="connsiteX35" fmla="*/ 1752 w 10000"/>
                            <a:gd name="connsiteY35" fmla="*/ 9951 h 10000"/>
                            <a:gd name="connsiteX36" fmla="*/ 1959 w 10000"/>
                            <a:gd name="connsiteY36" fmla="*/ 9972 h 10000"/>
                            <a:gd name="connsiteX37" fmla="*/ 2175 w 10000"/>
                            <a:gd name="connsiteY37" fmla="*/ 9988 h 10000"/>
                            <a:gd name="connsiteX38" fmla="*/ 2395 w 10000"/>
                            <a:gd name="connsiteY38" fmla="*/ 9997 h 10000"/>
                            <a:gd name="connsiteX39" fmla="*/ 2621 w 10000"/>
                            <a:gd name="connsiteY39" fmla="*/ 10000 h 10000"/>
                            <a:gd name="connsiteX40" fmla="*/ 10000 w 10000"/>
                            <a:gd name="connsiteY40"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10000 w 10000"/>
                            <a:gd name="connsiteY10" fmla="*/ 980 h 10000"/>
                            <a:gd name="connsiteX11" fmla="*/ 10000 w 10000"/>
                            <a:gd name="connsiteY11" fmla="*/ 645 h 10000"/>
                            <a:gd name="connsiteX12" fmla="*/ 8838 w 10000"/>
                            <a:gd name="connsiteY12" fmla="*/ 424 h 10000"/>
                            <a:gd name="connsiteX13" fmla="*/ 9058 w 10000"/>
                            <a:gd name="connsiteY13" fmla="*/ 259 h 10000"/>
                            <a:gd name="connsiteX14" fmla="*/ 8827 w 10000"/>
                            <a:gd name="connsiteY14" fmla="*/ 120 h 10000"/>
                            <a:gd name="connsiteX15" fmla="*/ 8184 w 10000"/>
                            <a:gd name="connsiteY15" fmla="*/ 108 h 10000"/>
                            <a:gd name="connsiteX16" fmla="*/ 7889 w 10000"/>
                            <a:gd name="connsiteY16" fmla="*/ 238 h 10000"/>
                            <a:gd name="connsiteX17" fmla="*/ 6751 w 10000"/>
                            <a:gd name="connsiteY17" fmla="*/ 0 h 10000"/>
                            <a:gd name="connsiteX18" fmla="*/ 0 w 10000"/>
                            <a:gd name="connsiteY18" fmla="*/ 0 h 10000"/>
                            <a:gd name="connsiteX19" fmla="*/ 0 w 10000"/>
                            <a:gd name="connsiteY19" fmla="*/ 9117 h 10000"/>
                            <a:gd name="connsiteX20" fmla="*/ 9 w 10000"/>
                            <a:gd name="connsiteY20" fmla="*/ 9193 h 10000"/>
                            <a:gd name="connsiteX21" fmla="*/ 37 w 10000"/>
                            <a:gd name="connsiteY21" fmla="*/ 9267 h 10000"/>
                            <a:gd name="connsiteX22" fmla="*/ 85 w 10000"/>
                            <a:gd name="connsiteY22" fmla="*/ 9339 h 10000"/>
                            <a:gd name="connsiteX23" fmla="*/ 146 w 10000"/>
                            <a:gd name="connsiteY23" fmla="*/ 9409 h 10000"/>
                            <a:gd name="connsiteX24" fmla="*/ 229 w 10000"/>
                            <a:gd name="connsiteY24" fmla="*/ 9477 h 10000"/>
                            <a:gd name="connsiteX25" fmla="*/ 323 w 10000"/>
                            <a:gd name="connsiteY25" fmla="*/ 9542 h 10000"/>
                            <a:gd name="connsiteX26" fmla="*/ 433 w 10000"/>
                            <a:gd name="connsiteY26" fmla="*/ 9603 h 10000"/>
                            <a:gd name="connsiteX27" fmla="*/ 558 w 10000"/>
                            <a:gd name="connsiteY27" fmla="*/ 9661 h 10000"/>
                            <a:gd name="connsiteX28" fmla="*/ 695 w 10000"/>
                            <a:gd name="connsiteY28" fmla="*/ 9716 h 10000"/>
                            <a:gd name="connsiteX29" fmla="*/ 845 w 10000"/>
                            <a:gd name="connsiteY29" fmla="*/ 9766 h 10000"/>
                            <a:gd name="connsiteX30" fmla="*/ 1006 w 10000"/>
                            <a:gd name="connsiteY30" fmla="*/ 9813 h 10000"/>
                            <a:gd name="connsiteX31" fmla="*/ 1177 w 10000"/>
                            <a:gd name="connsiteY31" fmla="*/ 9854 h 10000"/>
                            <a:gd name="connsiteX32" fmla="*/ 1360 w 10000"/>
                            <a:gd name="connsiteY32" fmla="*/ 9892 h 10000"/>
                            <a:gd name="connsiteX33" fmla="*/ 1552 w 10000"/>
                            <a:gd name="connsiteY33" fmla="*/ 9924 h 10000"/>
                            <a:gd name="connsiteX34" fmla="*/ 1752 w 10000"/>
                            <a:gd name="connsiteY34" fmla="*/ 9951 h 10000"/>
                            <a:gd name="connsiteX35" fmla="*/ 1959 w 10000"/>
                            <a:gd name="connsiteY35" fmla="*/ 9972 h 10000"/>
                            <a:gd name="connsiteX36" fmla="*/ 2175 w 10000"/>
                            <a:gd name="connsiteY36" fmla="*/ 9988 h 10000"/>
                            <a:gd name="connsiteX37" fmla="*/ 2395 w 10000"/>
                            <a:gd name="connsiteY37" fmla="*/ 9997 h 10000"/>
                            <a:gd name="connsiteX38" fmla="*/ 2621 w 10000"/>
                            <a:gd name="connsiteY38" fmla="*/ 10000 h 10000"/>
                            <a:gd name="connsiteX39" fmla="*/ 10000 w 10000"/>
                            <a:gd name="connsiteY39"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421 w 10000"/>
                            <a:gd name="connsiteY8" fmla="*/ 1125 h 10000"/>
                            <a:gd name="connsiteX9" fmla="*/ 10000 w 10000"/>
                            <a:gd name="connsiteY9" fmla="*/ 980 h 10000"/>
                            <a:gd name="connsiteX10" fmla="*/ 10000 w 10000"/>
                            <a:gd name="connsiteY10" fmla="*/ 645 h 10000"/>
                            <a:gd name="connsiteX11" fmla="*/ 8838 w 10000"/>
                            <a:gd name="connsiteY11" fmla="*/ 424 h 10000"/>
                            <a:gd name="connsiteX12" fmla="*/ 9058 w 10000"/>
                            <a:gd name="connsiteY12" fmla="*/ 259 h 10000"/>
                            <a:gd name="connsiteX13" fmla="*/ 8827 w 10000"/>
                            <a:gd name="connsiteY13" fmla="*/ 120 h 10000"/>
                            <a:gd name="connsiteX14" fmla="*/ 8184 w 10000"/>
                            <a:gd name="connsiteY14" fmla="*/ 108 h 10000"/>
                            <a:gd name="connsiteX15" fmla="*/ 7889 w 10000"/>
                            <a:gd name="connsiteY15" fmla="*/ 238 h 10000"/>
                            <a:gd name="connsiteX16" fmla="*/ 6751 w 10000"/>
                            <a:gd name="connsiteY16" fmla="*/ 0 h 10000"/>
                            <a:gd name="connsiteX17" fmla="*/ 0 w 10000"/>
                            <a:gd name="connsiteY17" fmla="*/ 0 h 10000"/>
                            <a:gd name="connsiteX18" fmla="*/ 0 w 10000"/>
                            <a:gd name="connsiteY18" fmla="*/ 9117 h 10000"/>
                            <a:gd name="connsiteX19" fmla="*/ 9 w 10000"/>
                            <a:gd name="connsiteY19" fmla="*/ 9193 h 10000"/>
                            <a:gd name="connsiteX20" fmla="*/ 37 w 10000"/>
                            <a:gd name="connsiteY20" fmla="*/ 9267 h 10000"/>
                            <a:gd name="connsiteX21" fmla="*/ 85 w 10000"/>
                            <a:gd name="connsiteY21" fmla="*/ 9339 h 10000"/>
                            <a:gd name="connsiteX22" fmla="*/ 146 w 10000"/>
                            <a:gd name="connsiteY22" fmla="*/ 9409 h 10000"/>
                            <a:gd name="connsiteX23" fmla="*/ 229 w 10000"/>
                            <a:gd name="connsiteY23" fmla="*/ 9477 h 10000"/>
                            <a:gd name="connsiteX24" fmla="*/ 323 w 10000"/>
                            <a:gd name="connsiteY24" fmla="*/ 9542 h 10000"/>
                            <a:gd name="connsiteX25" fmla="*/ 433 w 10000"/>
                            <a:gd name="connsiteY25" fmla="*/ 9603 h 10000"/>
                            <a:gd name="connsiteX26" fmla="*/ 558 w 10000"/>
                            <a:gd name="connsiteY26" fmla="*/ 9661 h 10000"/>
                            <a:gd name="connsiteX27" fmla="*/ 695 w 10000"/>
                            <a:gd name="connsiteY27" fmla="*/ 9716 h 10000"/>
                            <a:gd name="connsiteX28" fmla="*/ 845 w 10000"/>
                            <a:gd name="connsiteY28" fmla="*/ 9766 h 10000"/>
                            <a:gd name="connsiteX29" fmla="*/ 1006 w 10000"/>
                            <a:gd name="connsiteY29" fmla="*/ 9813 h 10000"/>
                            <a:gd name="connsiteX30" fmla="*/ 1177 w 10000"/>
                            <a:gd name="connsiteY30" fmla="*/ 9854 h 10000"/>
                            <a:gd name="connsiteX31" fmla="*/ 1360 w 10000"/>
                            <a:gd name="connsiteY31" fmla="*/ 9892 h 10000"/>
                            <a:gd name="connsiteX32" fmla="*/ 1552 w 10000"/>
                            <a:gd name="connsiteY32" fmla="*/ 9924 h 10000"/>
                            <a:gd name="connsiteX33" fmla="*/ 1752 w 10000"/>
                            <a:gd name="connsiteY33" fmla="*/ 9951 h 10000"/>
                            <a:gd name="connsiteX34" fmla="*/ 1959 w 10000"/>
                            <a:gd name="connsiteY34" fmla="*/ 9972 h 10000"/>
                            <a:gd name="connsiteX35" fmla="*/ 2175 w 10000"/>
                            <a:gd name="connsiteY35" fmla="*/ 9988 h 10000"/>
                            <a:gd name="connsiteX36" fmla="*/ 2395 w 10000"/>
                            <a:gd name="connsiteY36" fmla="*/ 9997 h 10000"/>
                            <a:gd name="connsiteX37" fmla="*/ 2621 w 10000"/>
                            <a:gd name="connsiteY37" fmla="*/ 10000 h 10000"/>
                            <a:gd name="connsiteX38" fmla="*/ 10000 w 10000"/>
                            <a:gd name="connsiteY38"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295 w 10000"/>
                            <a:gd name="connsiteY6" fmla="*/ 1283 h 10000"/>
                            <a:gd name="connsiteX7" fmla="*/ 9421 w 10000"/>
                            <a:gd name="connsiteY7" fmla="*/ 1125 h 10000"/>
                            <a:gd name="connsiteX8" fmla="*/ 10000 w 10000"/>
                            <a:gd name="connsiteY8" fmla="*/ 980 h 10000"/>
                            <a:gd name="connsiteX9" fmla="*/ 10000 w 10000"/>
                            <a:gd name="connsiteY9" fmla="*/ 645 h 10000"/>
                            <a:gd name="connsiteX10" fmla="*/ 8838 w 10000"/>
                            <a:gd name="connsiteY10" fmla="*/ 424 h 10000"/>
                            <a:gd name="connsiteX11" fmla="*/ 9058 w 10000"/>
                            <a:gd name="connsiteY11" fmla="*/ 259 h 10000"/>
                            <a:gd name="connsiteX12" fmla="*/ 8827 w 10000"/>
                            <a:gd name="connsiteY12" fmla="*/ 120 h 10000"/>
                            <a:gd name="connsiteX13" fmla="*/ 8184 w 10000"/>
                            <a:gd name="connsiteY13" fmla="*/ 108 h 10000"/>
                            <a:gd name="connsiteX14" fmla="*/ 7889 w 10000"/>
                            <a:gd name="connsiteY14" fmla="*/ 238 h 10000"/>
                            <a:gd name="connsiteX15" fmla="*/ 6751 w 10000"/>
                            <a:gd name="connsiteY15" fmla="*/ 0 h 10000"/>
                            <a:gd name="connsiteX16" fmla="*/ 0 w 10000"/>
                            <a:gd name="connsiteY16" fmla="*/ 0 h 10000"/>
                            <a:gd name="connsiteX17" fmla="*/ 0 w 10000"/>
                            <a:gd name="connsiteY17" fmla="*/ 9117 h 10000"/>
                            <a:gd name="connsiteX18" fmla="*/ 9 w 10000"/>
                            <a:gd name="connsiteY18" fmla="*/ 9193 h 10000"/>
                            <a:gd name="connsiteX19" fmla="*/ 37 w 10000"/>
                            <a:gd name="connsiteY19" fmla="*/ 9267 h 10000"/>
                            <a:gd name="connsiteX20" fmla="*/ 85 w 10000"/>
                            <a:gd name="connsiteY20" fmla="*/ 9339 h 10000"/>
                            <a:gd name="connsiteX21" fmla="*/ 146 w 10000"/>
                            <a:gd name="connsiteY21" fmla="*/ 9409 h 10000"/>
                            <a:gd name="connsiteX22" fmla="*/ 229 w 10000"/>
                            <a:gd name="connsiteY22" fmla="*/ 9477 h 10000"/>
                            <a:gd name="connsiteX23" fmla="*/ 323 w 10000"/>
                            <a:gd name="connsiteY23" fmla="*/ 9542 h 10000"/>
                            <a:gd name="connsiteX24" fmla="*/ 433 w 10000"/>
                            <a:gd name="connsiteY24" fmla="*/ 9603 h 10000"/>
                            <a:gd name="connsiteX25" fmla="*/ 558 w 10000"/>
                            <a:gd name="connsiteY25" fmla="*/ 9661 h 10000"/>
                            <a:gd name="connsiteX26" fmla="*/ 695 w 10000"/>
                            <a:gd name="connsiteY26" fmla="*/ 9716 h 10000"/>
                            <a:gd name="connsiteX27" fmla="*/ 845 w 10000"/>
                            <a:gd name="connsiteY27" fmla="*/ 9766 h 10000"/>
                            <a:gd name="connsiteX28" fmla="*/ 1006 w 10000"/>
                            <a:gd name="connsiteY28" fmla="*/ 9813 h 10000"/>
                            <a:gd name="connsiteX29" fmla="*/ 1177 w 10000"/>
                            <a:gd name="connsiteY29" fmla="*/ 9854 h 10000"/>
                            <a:gd name="connsiteX30" fmla="*/ 1360 w 10000"/>
                            <a:gd name="connsiteY30" fmla="*/ 9892 h 10000"/>
                            <a:gd name="connsiteX31" fmla="*/ 1552 w 10000"/>
                            <a:gd name="connsiteY31" fmla="*/ 9924 h 10000"/>
                            <a:gd name="connsiteX32" fmla="*/ 1752 w 10000"/>
                            <a:gd name="connsiteY32" fmla="*/ 9951 h 10000"/>
                            <a:gd name="connsiteX33" fmla="*/ 1959 w 10000"/>
                            <a:gd name="connsiteY33" fmla="*/ 9972 h 10000"/>
                            <a:gd name="connsiteX34" fmla="*/ 2175 w 10000"/>
                            <a:gd name="connsiteY34" fmla="*/ 9988 h 10000"/>
                            <a:gd name="connsiteX35" fmla="*/ 2395 w 10000"/>
                            <a:gd name="connsiteY35" fmla="*/ 9997 h 10000"/>
                            <a:gd name="connsiteX36" fmla="*/ 2621 w 10000"/>
                            <a:gd name="connsiteY36" fmla="*/ 10000 h 10000"/>
                            <a:gd name="connsiteX37" fmla="*/ 10000 w 10000"/>
                            <a:gd name="connsiteY37"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417 w 10000"/>
                            <a:gd name="connsiteY4" fmla="*/ 1440 h 10000"/>
                            <a:gd name="connsiteX5" fmla="*/ 9295 w 10000"/>
                            <a:gd name="connsiteY5" fmla="*/ 1283 h 10000"/>
                            <a:gd name="connsiteX6" fmla="*/ 9421 w 10000"/>
                            <a:gd name="connsiteY6" fmla="*/ 1125 h 10000"/>
                            <a:gd name="connsiteX7" fmla="*/ 10000 w 10000"/>
                            <a:gd name="connsiteY7" fmla="*/ 980 h 10000"/>
                            <a:gd name="connsiteX8" fmla="*/ 10000 w 10000"/>
                            <a:gd name="connsiteY8" fmla="*/ 645 h 10000"/>
                            <a:gd name="connsiteX9" fmla="*/ 8838 w 10000"/>
                            <a:gd name="connsiteY9" fmla="*/ 424 h 10000"/>
                            <a:gd name="connsiteX10" fmla="*/ 9058 w 10000"/>
                            <a:gd name="connsiteY10" fmla="*/ 259 h 10000"/>
                            <a:gd name="connsiteX11" fmla="*/ 8827 w 10000"/>
                            <a:gd name="connsiteY11" fmla="*/ 120 h 10000"/>
                            <a:gd name="connsiteX12" fmla="*/ 8184 w 10000"/>
                            <a:gd name="connsiteY12" fmla="*/ 108 h 10000"/>
                            <a:gd name="connsiteX13" fmla="*/ 7889 w 10000"/>
                            <a:gd name="connsiteY13" fmla="*/ 238 h 10000"/>
                            <a:gd name="connsiteX14" fmla="*/ 6751 w 10000"/>
                            <a:gd name="connsiteY14" fmla="*/ 0 h 10000"/>
                            <a:gd name="connsiteX15" fmla="*/ 0 w 10000"/>
                            <a:gd name="connsiteY15" fmla="*/ 0 h 10000"/>
                            <a:gd name="connsiteX16" fmla="*/ 0 w 10000"/>
                            <a:gd name="connsiteY16" fmla="*/ 9117 h 10000"/>
                            <a:gd name="connsiteX17" fmla="*/ 9 w 10000"/>
                            <a:gd name="connsiteY17" fmla="*/ 9193 h 10000"/>
                            <a:gd name="connsiteX18" fmla="*/ 37 w 10000"/>
                            <a:gd name="connsiteY18" fmla="*/ 9267 h 10000"/>
                            <a:gd name="connsiteX19" fmla="*/ 85 w 10000"/>
                            <a:gd name="connsiteY19" fmla="*/ 9339 h 10000"/>
                            <a:gd name="connsiteX20" fmla="*/ 146 w 10000"/>
                            <a:gd name="connsiteY20" fmla="*/ 9409 h 10000"/>
                            <a:gd name="connsiteX21" fmla="*/ 229 w 10000"/>
                            <a:gd name="connsiteY21" fmla="*/ 9477 h 10000"/>
                            <a:gd name="connsiteX22" fmla="*/ 323 w 10000"/>
                            <a:gd name="connsiteY22" fmla="*/ 9542 h 10000"/>
                            <a:gd name="connsiteX23" fmla="*/ 433 w 10000"/>
                            <a:gd name="connsiteY23" fmla="*/ 9603 h 10000"/>
                            <a:gd name="connsiteX24" fmla="*/ 558 w 10000"/>
                            <a:gd name="connsiteY24" fmla="*/ 9661 h 10000"/>
                            <a:gd name="connsiteX25" fmla="*/ 695 w 10000"/>
                            <a:gd name="connsiteY25" fmla="*/ 9716 h 10000"/>
                            <a:gd name="connsiteX26" fmla="*/ 845 w 10000"/>
                            <a:gd name="connsiteY26" fmla="*/ 9766 h 10000"/>
                            <a:gd name="connsiteX27" fmla="*/ 1006 w 10000"/>
                            <a:gd name="connsiteY27" fmla="*/ 9813 h 10000"/>
                            <a:gd name="connsiteX28" fmla="*/ 1177 w 10000"/>
                            <a:gd name="connsiteY28" fmla="*/ 9854 h 10000"/>
                            <a:gd name="connsiteX29" fmla="*/ 1360 w 10000"/>
                            <a:gd name="connsiteY29" fmla="*/ 9892 h 10000"/>
                            <a:gd name="connsiteX30" fmla="*/ 1552 w 10000"/>
                            <a:gd name="connsiteY30" fmla="*/ 9924 h 10000"/>
                            <a:gd name="connsiteX31" fmla="*/ 1752 w 10000"/>
                            <a:gd name="connsiteY31" fmla="*/ 9951 h 10000"/>
                            <a:gd name="connsiteX32" fmla="*/ 1959 w 10000"/>
                            <a:gd name="connsiteY32" fmla="*/ 9972 h 10000"/>
                            <a:gd name="connsiteX33" fmla="*/ 2175 w 10000"/>
                            <a:gd name="connsiteY33" fmla="*/ 9988 h 10000"/>
                            <a:gd name="connsiteX34" fmla="*/ 2395 w 10000"/>
                            <a:gd name="connsiteY34" fmla="*/ 9997 h 10000"/>
                            <a:gd name="connsiteX35" fmla="*/ 2621 w 10000"/>
                            <a:gd name="connsiteY35" fmla="*/ 10000 h 10000"/>
                            <a:gd name="connsiteX36" fmla="*/ 10000 w 10000"/>
                            <a:gd name="connsiteY36" fmla="*/ 10000 h 10000"/>
                            <a:gd name="connsiteX0" fmla="*/ 10000 w 10000"/>
                            <a:gd name="connsiteY0" fmla="*/ 10000 h 10000"/>
                            <a:gd name="connsiteX1" fmla="*/ 10000 w 10000"/>
                            <a:gd name="connsiteY1" fmla="*/ 1585 h 10000"/>
                            <a:gd name="connsiteX2" fmla="*/ 9820 w 10000"/>
                            <a:gd name="connsiteY2" fmla="*/ 1564 h 10000"/>
                            <a:gd name="connsiteX3" fmla="*/ 9417 w 10000"/>
                            <a:gd name="connsiteY3" fmla="*/ 1440 h 10000"/>
                            <a:gd name="connsiteX4" fmla="*/ 9295 w 10000"/>
                            <a:gd name="connsiteY4" fmla="*/ 1283 h 10000"/>
                            <a:gd name="connsiteX5" fmla="*/ 9421 w 10000"/>
                            <a:gd name="connsiteY5" fmla="*/ 1125 h 10000"/>
                            <a:gd name="connsiteX6" fmla="*/ 10000 w 10000"/>
                            <a:gd name="connsiteY6" fmla="*/ 980 h 10000"/>
                            <a:gd name="connsiteX7" fmla="*/ 10000 w 10000"/>
                            <a:gd name="connsiteY7" fmla="*/ 645 h 10000"/>
                            <a:gd name="connsiteX8" fmla="*/ 8838 w 10000"/>
                            <a:gd name="connsiteY8" fmla="*/ 424 h 10000"/>
                            <a:gd name="connsiteX9" fmla="*/ 9058 w 10000"/>
                            <a:gd name="connsiteY9" fmla="*/ 259 h 10000"/>
                            <a:gd name="connsiteX10" fmla="*/ 8827 w 10000"/>
                            <a:gd name="connsiteY10" fmla="*/ 120 h 10000"/>
                            <a:gd name="connsiteX11" fmla="*/ 8184 w 10000"/>
                            <a:gd name="connsiteY11" fmla="*/ 108 h 10000"/>
                            <a:gd name="connsiteX12" fmla="*/ 7889 w 10000"/>
                            <a:gd name="connsiteY12" fmla="*/ 238 h 10000"/>
                            <a:gd name="connsiteX13" fmla="*/ 6751 w 10000"/>
                            <a:gd name="connsiteY13" fmla="*/ 0 h 10000"/>
                            <a:gd name="connsiteX14" fmla="*/ 0 w 10000"/>
                            <a:gd name="connsiteY14" fmla="*/ 0 h 10000"/>
                            <a:gd name="connsiteX15" fmla="*/ 0 w 10000"/>
                            <a:gd name="connsiteY15" fmla="*/ 9117 h 10000"/>
                            <a:gd name="connsiteX16" fmla="*/ 9 w 10000"/>
                            <a:gd name="connsiteY16" fmla="*/ 9193 h 10000"/>
                            <a:gd name="connsiteX17" fmla="*/ 37 w 10000"/>
                            <a:gd name="connsiteY17" fmla="*/ 9267 h 10000"/>
                            <a:gd name="connsiteX18" fmla="*/ 85 w 10000"/>
                            <a:gd name="connsiteY18" fmla="*/ 9339 h 10000"/>
                            <a:gd name="connsiteX19" fmla="*/ 146 w 10000"/>
                            <a:gd name="connsiteY19" fmla="*/ 9409 h 10000"/>
                            <a:gd name="connsiteX20" fmla="*/ 229 w 10000"/>
                            <a:gd name="connsiteY20" fmla="*/ 9477 h 10000"/>
                            <a:gd name="connsiteX21" fmla="*/ 323 w 10000"/>
                            <a:gd name="connsiteY21" fmla="*/ 9542 h 10000"/>
                            <a:gd name="connsiteX22" fmla="*/ 433 w 10000"/>
                            <a:gd name="connsiteY22" fmla="*/ 9603 h 10000"/>
                            <a:gd name="connsiteX23" fmla="*/ 558 w 10000"/>
                            <a:gd name="connsiteY23" fmla="*/ 9661 h 10000"/>
                            <a:gd name="connsiteX24" fmla="*/ 695 w 10000"/>
                            <a:gd name="connsiteY24" fmla="*/ 9716 h 10000"/>
                            <a:gd name="connsiteX25" fmla="*/ 845 w 10000"/>
                            <a:gd name="connsiteY25" fmla="*/ 9766 h 10000"/>
                            <a:gd name="connsiteX26" fmla="*/ 1006 w 10000"/>
                            <a:gd name="connsiteY26" fmla="*/ 9813 h 10000"/>
                            <a:gd name="connsiteX27" fmla="*/ 1177 w 10000"/>
                            <a:gd name="connsiteY27" fmla="*/ 9854 h 10000"/>
                            <a:gd name="connsiteX28" fmla="*/ 1360 w 10000"/>
                            <a:gd name="connsiteY28" fmla="*/ 9892 h 10000"/>
                            <a:gd name="connsiteX29" fmla="*/ 1552 w 10000"/>
                            <a:gd name="connsiteY29" fmla="*/ 9924 h 10000"/>
                            <a:gd name="connsiteX30" fmla="*/ 1752 w 10000"/>
                            <a:gd name="connsiteY30" fmla="*/ 9951 h 10000"/>
                            <a:gd name="connsiteX31" fmla="*/ 1959 w 10000"/>
                            <a:gd name="connsiteY31" fmla="*/ 9972 h 10000"/>
                            <a:gd name="connsiteX32" fmla="*/ 2175 w 10000"/>
                            <a:gd name="connsiteY32" fmla="*/ 9988 h 10000"/>
                            <a:gd name="connsiteX33" fmla="*/ 2395 w 10000"/>
                            <a:gd name="connsiteY33" fmla="*/ 9997 h 10000"/>
                            <a:gd name="connsiteX34" fmla="*/ 2621 w 10000"/>
                            <a:gd name="connsiteY34" fmla="*/ 10000 h 10000"/>
                            <a:gd name="connsiteX35" fmla="*/ 10000 w 10000"/>
                            <a:gd name="connsiteY35"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37 w 10000"/>
                            <a:gd name="connsiteY15" fmla="*/ 9267 h 10000"/>
                            <a:gd name="connsiteX16" fmla="*/ 85 w 10000"/>
                            <a:gd name="connsiteY16" fmla="*/ 9339 h 10000"/>
                            <a:gd name="connsiteX17" fmla="*/ 146 w 10000"/>
                            <a:gd name="connsiteY17" fmla="*/ 9409 h 10000"/>
                            <a:gd name="connsiteX18" fmla="*/ 229 w 10000"/>
                            <a:gd name="connsiteY18" fmla="*/ 9477 h 10000"/>
                            <a:gd name="connsiteX19" fmla="*/ 323 w 10000"/>
                            <a:gd name="connsiteY19" fmla="*/ 9542 h 10000"/>
                            <a:gd name="connsiteX20" fmla="*/ 433 w 10000"/>
                            <a:gd name="connsiteY20" fmla="*/ 9603 h 10000"/>
                            <a:gd name="connsiteX21" fmla="*/ 558 w 10000"/>
                            <a:gd name="connsiteY21" fmla="*/ 9661 h 10000"/>
                            <a:gd name="connsiteX22" fmla="*/ 695 w 10000"/>
                            <a:gd name="connsiteY22" fmla="*/ 9716 h 10000"/>
                            <a:gd name="connsiteX23" fmla="*/ 845 w 10000"/>
                            <a:gd name="connsiteY23" fmla="*/ 9766 h 10000"/>
                            <a:gd name="connsiteX24" fmla="*/ 1006 w 10000"/>
                            <a:gd name="connsiteY24" fmla="*/ 9813 h 10000"/>
                            <a:gd name="connsiteX25" fmla="*/ 1177 w 10000"/>
                            <a:gd name="connsiteY25" fmla="*/ 9854 h 10000"/>
                            <a:gd name="connsiteX26" fmla="*/ 1360 w 10000"/>
                            <a:gd name="connsiteY26" fmla="*/ 9892 h 10000"/>
                            <a:gd name="connsiteX27" fmla="*/ 1552 w 10000"/>
                            <a:gd name="connsiteY27" fmla="*/ 9924 h 10000"/>
                            <a:gd name="connsiteX28" fmla="*/ 1752 w 10000"/>
                            <a:gd name="connsiteY28" fmla="*/ 9951 h 10000"/>
                            <a:gd name="connsiteX29" fmla="*/ 1959 w 10000"/>
                            <a:gd name="connsiteY29" fmla="*/ 9972 h 10000"/>
                            <a:gd name="connsiteX30" fmla="*/ 2175 w 10000"/>
                            <a:gd name="connsiteY30" fmla="*/ 9988 h 10000"/>
                            <a:gd name="connsiteX31" fmla="*/ 2395 w 10000"/>
                            <a:gd name="connsiteY31" fmla="*/ 9997 h 10000"/>
                            <a:gd name="connsiteX32" fmla="*/ 2621 w 10000"/>
                            <a:gd name="connsiteY32" fmla="*/ 10000 h 10000"/>
                            <a:gd name="connsiteX33" fmla="*/ 10000 w 10000"/>
                            <a:gd name="connsiteY33"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85 w 10000"/>
                            <a:gd name="connsiteY15" fmla="*/ 9339 h 10000"/>
                            <a:gd name="connsiteX16" fmla="*/ 146 w 10000"/>
                            <a:gd name="connsiteY16" fmla="*/ 9409 h 10000"/>
                            <a:gd name="connsiteX17" fmla="*/ 229 w 10000"/>
                            <a:gd name="connsiteY17" fmla="*/ 9477 h 10000"/>
                            <a:gd name="connsiteX18" fmla="*/ 323 w 10000"/>
                            <a:gd name="connsiteY18" fmla="*/ 9542 h 10000"/>
                            <a:gd name="connsiteX19" fmla="*/ 433 w 10000"/>
                            <a:gd name="connsiteY19" fmla="*/ 9603 h 10000"/>
                            <a:gd name="connsiteX20" fmla="*/ 558 w 10000"/>
                            <a:gd name="connsiteY20" fmla="*/ 9661 h 10000"/>
                            <a:gd name="connsiteX21" fmla="*/ 695 w 10000"/>
                            <a:gd name="connsiteY21" fmla="*/ 9716 h 10000"/>
                            <a:gd name="connsiteX22" fmla="*/ 845 w 10000"/>
                            <a:gd name="connsiteY22" fmla="*/ 9766 h 10000"/>
                            <a:gd name="connsiteX23" fmla="*/ 1006 w 10000"/>
                            <a:gd name="connsiteY23" fmla="*/ 9813 h 10000"/>
                            <a:gd name="connsiteX24" fmla="*/ 1177 w 10000"/>
                            <a:gd name="connsiteY24" fmla="*/ 9854 h 10000"/>
                            <a:gd name="connsiteX25" fmla="*/ 1360 w 10000"/>
                            <a:gd name="connsiteY25" fmla="*/ 9892 h 10000"/>
                            <a:gd name="connsiteX26" fmla="*/ 1552 w 10000"/>
                            <a:gd name="connsiteY26" fmla="*/ 9924 h 10000"/>
                            <a:gd name="connsiteX27" fmla="*/ 1752 w 10000"/>
                            <a:gd name="connsiteY27" fmla="*/ 9951 h 10000"/>
                            <a:gd name="connsiteX28" fmla="*/ 1959 w 10000"/>
                            <a:gd name="connsiteY28" fmla="*/ 9972 h 10000"/>
                            <a:gd name="connsiteX29" fmla="*/ 2175 w 10000"/>
                            <a:gd name="connsiteY29" fmla="*/ 9988 h 10000"/>
                            <a:gd name="connsiteX30" fmla="*/ 2395 w 10000"/>
                            <a:gd name="connsiteY30" fmla="*/ 9997 h 10000"/>
                            <a:gd name="connsiteX31" fmla="*/ 2621 w 10000"/>
                            <a:gd name="connsiteY31" fmla="*/ 10000 h 10000"/>
                            <a:gd name="connsiteX32" fmla="*/ 10000 w 10000"/>
                            <a:gd name="connsiteY32"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146 w 10000"/>
                            <a:gd name="connsiteY15" fmla="*/ 9409 h 10000"/>
                            <a:gd name="connsiteX16" fmla="*/ 229 w 10000"/>
                            <a:gd name="connsiteY16" fmla="*/ 9477 h 10000"/>
                            <a:gd name="connsiteX17" fmla="*/ 323 w 10000"/>
                            <a:gd name="connsiteY17" fmla="*/ 9542 h 10000"/>
                            <a:gd name="connsiteX18" fmla="*/ 433 w 10000"/>
                            <a:gd name="connsiteY18" fmla="*/ 9603 h 10000"/>
                            <a:gd name="connsiteX19" fmla="*/ 558 w 10000"/>
                            <a:gd name="connsiteY19" fmla="*/ 9661 h 10000"/>
                            <a:gd name="connsiteX20" fmla="*/ 695 w 10000"/>
                            <a:gd name="connsiteY20" fmla="*/ 9716 h 10000"/>
                            <a:gd name="connsiteX21" fmla="*/ 845 w 10000"/>
                            <a:gd name="connsiteY21" fmla="*/ 9766 h 10000"/>
                            <a:gd name="connsiteX22" fmla="*/ 1006 w 10000"/>
                            <a:gd name="connsiteY22" fmla="*/ 9813 h 10000"/>
                            <a:gd name="connsiteX23" fmla="*/ 1177 w 10000"/>
                            <a:gd name="connsiteY23" fmla="*/ 9854 h 10000"/>
                            <a:gd name="connsiteX24" fmla="*/ 1360 w 10000"/>
                            <a:gd name="connsiteY24" fmla="*/ 9892 h 10000"/>
                            <a:gd name="connsiteX25" fmla="*/ 1552 w 10000"/>
                            <a:gd name="connsiteY25" fmla="*/ 9924 h 10000"/>
                            <a:gd name="connsiteX26" fmla="*/ 1752 w 10000"/>
                            <a:gd name="connsiteY26" fmla="*/ 9951 h 10000"/>
                            <a:gd name="connsiteX27" fmla="*/ 1959 w 10000"/>
                            <a:gd name="connsiteY27" fmla="*/ 9972 h 10000"/>
                            <a:gd name="connsiteX28" fmla="*/ 2175 w 10000"/>
                            <a:gd name="connsiteY28" fmla="*/ 9988 h 10000"/>
                            <a:gd name="connsiteX29" fmla="*/ 2395 w 10000"/>
                            <a:gd name="connsiteY29" fmla="*/ 9997 h 10000"/>
                            <a:gd name="connsiteX30" fmla="*/ 2621 w 10000"/>
                            <a:gd name="connsiteY30" fmla="*/ 10000 h 10000"/>
                            <a:gd name="connsiteX31" fmla="*/ 10000 w 10000"/>
                            <a:gd name="connsiteY31"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229 w 10000"/>
                            <a:gd name="connsiteY15" fmla="*/ 9477 h 10000"/>
                            <a:gd name="connsiteX16" fmla="*/ 323 w 10000"/>
                            <a:gd name="connsiteY16" fmla="*/ 9542 h 10000"/>
                            <a:gd name="connsiteX17" fmla="*/ 433 w 10000"/>
                            <a:gd name="connsiteY17" fmla="*/ 9603 h 10000"/>
                            <a:gd name="connsiteX18" fmla="*/ 558 w 10000"/>
                            <a:gd name="connsiteY18" fmla="*/ 9661 h 10000"/>
                            <a:gd name="connsiteX19" fmla="*/ 695 w 10000"/>
                            <a:gd name="connsiteY19" fmla="*/ 9716 h 10000"/>
                            <a:gd name="connsiteX20" fmla="*/ 845 w 10000"/>
                            <a:gd name="connsiteY20" fmla="*/ 9766 h 10000"/>
                            <a:gd name="connsiteX21" fmla="*/ 1006 w 10000"/>
                            <a:gd name="connsiteY21" fmla="*/ 9813 h 10000"/>
                            <a:gd name="connsiteX22" fmla="*/ 1177 w 10000"/>
                            <a:gd name="connsiteY22" fmla="*/ 9854 h 10000"/>
                            <a:gd name="connsiteX23" fmla="*/ 1360 w 10000"/>
                            <a:gd name="connsiteY23" fmla="*/ 9892 h 10000"/>
                            <a:gd name="connsiteX24" fmla="*/ 1552 w 10000"/>
                            <a:gd name="connsiteY24" fmla="*/ 9924 h 10000"/>
                            <a:gd name="connsiteX25" fmla="*/ 1752 w 10000"/>
                            <a:gd name="connsiteY25" fmla="*/ 9951 h 10000"/>
                            <a:gd name="connsiteX26" fmla="*/ 1959 w 10000"/>
                            <a:gd name="connsiteY26" fmla="*/ 9972 h 10000"/>
                            <a:gd name="connsiteX27" fmla="*/ 2175 w 10000"/>
                            <a:gd name="connsiteY27" fmla="*/ 9988 h 10000"/>
                            <a:gd name="connsiteX28" fmla="*/ 2395 w 10000"/>
                            <a:gd name="connsiteY28" fmla="*/ 9997 h 10000"/>
                            <a:gd name="connsiteX29" fmla="*/ 2621 w 10000"/>
                            <a:gd name="connsiteY29" fmla="*/ 10000 h 10000"/>
                            <a:gd name="connsiteX30" fmla="*/ 10000 w 10000"/>
                            <a:gd name="connsiteY30"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323 w 10000"/>
                            <a:gd name="connsiteY15" fmla="*/ 9542 h 10000"/>
                            <a:gd name="connsiteX16" fmla="*/ 433 w 10000"/>
                            <a:gd name="connsiteY16" fmla="*/ 9603 h 10000"/>
                            <a:gd name="connsiteX17" fmla="*/ 558 w 10000"/>
                            <a:gd name="connsiteY17" fmla="*/ 9661 h 10000"/>
                            <a:gd name="connsiteX18" fmla="*/ 695 w 10000"/>
                            <a:gd name="connsiteY18" fmla="*/ 9716 h 10000"/>
                            <a:gd name="connsiteX19" fmla="*/ 845 w 10000"/>
                            <a:gd name="connsiteY19" fmla="*/ 9766 h 10000"/>
                            <a:gd name="connsiteX20" fmla="*/ 1006 w 10000"/>
                            <a:gd name="connsiteY20" fmla="*/ 9813 h 10000"/>
                            <a:gd name="connsiteX21" fmla="*/ 1177 w 10000"/>
                            <a:gd name="connsiteY21" fmla="*/ 9854 h 10000"/>
                            <a:gd name="connsiteX22" fmla="*/ 1360 w 10000"/>
                            <a:gd name="connsiteY22" fmla="*/ 9892 h 10000"/>
                            <a:gd name="connsiteX23" fmla="*/ 1552 w 10000"/>
                            <a:gd name="connsiteY23" fmla="*/ 9924 h 10000"/>
                            <a:gd name="connsiteX24" fmla="*/ 1752 w 10000"/>
                            <a:gd name="connsiteY24" fmla="*/ 9951 h 10000"/>
                            <a:gd name="connsiteX25" fmla="*/ 1959 w 10000"/>
                            <a:gd name="connsiteY25" fmla="*/ 9972 h 10000"/>
                            <a:gd name="connsiteX26" fmla="*/ 2175 w 10000"/>
                            <a:gd name="connsiteY26" fmla="*/ 9988 h 10000"/>
                            <a:gd name="connsiteX27" fmla="*/ 2395 w 10000"/>
                            <a:gd name="connsiteY27" fmla="*/ 9997 h 10000"/>
                            <a:gd name="connsiteX28" fmla="*/ 2621 w 10000"/>
                            <a:gd name="connsiteY28" fmla="*/ 10000 h 10000"/>
                            <a:gd name="connsiteX29" fmla="*/ 10000 w 10000"/>
                            <a:gd name="connsiteY29"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433 w 10000"/>
                            <a:gd name="connsiteY15" fmla="*/ 9603 h 10000"/>
                            <a:gd name="connsiteX16" fmla="*/ 558 w 10000"/>
                            <a:gd name="connsiteY16" fmla="*/ 9661 h 10000"/>
                            <a:gd name="connsiteX17" fmla="*/ 695 w 10000"/>
                            <a:gd name="connsiteY17" fmla="*/ 9716 h 10000"/>
                            <a:gd name="connsiteX18" fmla="*/ 845 w 10000"/>
                            <a:gd name="connsiteY18" fmla="*/ 9766 h 10000"/>
                            <a:gd name="connsiteX19" fmla="*/ 1006 w 10000"/>
                            <a:gd name="connsiteY19" fmla="*/ 9813 h 10000"/>
                            <a:gd name="connsiteX20" fmla="*/ 1177 w 10000"/>
                            <a:gd name="connsiteY20" fmla="*/ 9854 h 10000"/>
                            <a:gd name="connsiteX21" fmla="*/ 1360 w 10000"/>
                            <a:gd name="connsiteY21" fmla="*/ 9892 h 10000"/>
                            <a:gd name="connsiteX22" fmla="*/ 1552 w 10000"/>
                            <a:gd name="connsiteY22" fmla="*/ 9924 h 10000"/>
                            <a:gd name="connsiteX23" fmla="*/ 1752 w 10000"/>
                            <a:gd name="connsiteY23" fmla="*/ 9951 h 10000"/>
                            <a:gd name="connsiteX24" fmla="*/ 1959 w 10000"/>
                            <a:gd name="connsiteY24" fmla="*/ 9972 h 10000"/>
                            <a:gd name="connsiteX25" fmla="*/ 2175 w 10000"/>
                            <a:gd name="connsiteY25" fmla="*/ 9988 h 10000"/>
                            <a:gd name="connsiteX26" fmla="*/ 2395 w 10000"/>
                            <a:gd name="connsiteY26" fmla="*/ 9997 h 10000"/>
                            <a:gd name="connsiteX27" fmla="*/ 2621 w 10000"/>
                            <a:gd name="connsiteY27" fmla="*/ 10000 h 10000"/>
                            <a:gd name="connsiteX28" fmla="*/ 10000 w 10000"/>
                            <a:gd name="connsiteY28"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558 w 10000"/>
                            <a:gd name="connsiteY15" fmla="*/ 9661 h 10000"/>
                            <a:gd name="connsiteX16" fmla="*/ 695 w 10000"/>
                            <a:gd name="connsiteY16" fmla="*/ 9716 h 10000"/>
                            <a:gd name="connsiteX17" fmla="*/ 845 w 10000"/>
                            <a:gd name="connsiteY17" fmla="*/ 9766 h 10000"/>
                            <a:gd name="connsiteX18" fmla="*/ 1006 w 10000"/>
                            <a:gd name="connsiteY18" fmla="*/ 9813 h 10000"/>
                            <a:gd name="connsiteX19" fmla="*/ 1177 w 10000"/>
                            <a:gd name="connsiteY19" fmla="*/ 9854 h 10000"/>
                            <a:gd name="connsiteX20" fmla="*/ 1360 w 10000"/>
                            <a:gd name="connsiteY20" fmla="*/ 9892 h 10000"/>
                            <a:gd name="connsiteX21" fmla="*/ 1552 w 10000"/>
                            <a:gd name="connsiteY21" fmla="*/ 9924 h 10000"/>
                            <a:gd name="connsiteX22" fmla="*/ 1752 w 10000"/>
                            <a:gd name="connsiteY22" fmla="*/ 9951 h 10000"/>
                            <a:gd name="connsiteX23" fmla="*/ 1959 w 10000"/>
                            <a:gd name="connsiteY23" fmla="*/ 9972 h 10000"/>
                            <a:gd name="connsiteX24" fmla="*/ 2175 w 10000"/>
                            <a:gd name="connsiteY24" fmla="*/ 9988 h 10000"/>
                            <a:gd name="connsiteX25" fmla="*/ 2395 w 10000"/>
                            <a:gd name="connsiteY25" fmla="*/ 9997 h 10000"/>
                            <a:gd name="connsiteX26" fmla="*/ 2621 w 10000"/>
                            <a:gd name="connsiteY26" fmla="*/ 10000 h 10000"/>
                            <a:gd name="connsiteX27" fmla="*/ 10000 w 10000"/>
                            <a:gd name="connsiteY27"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845 w 10000"/>
                            <a:gd name="connsiteY16" fmla="*/ 9766 h 10000"/>
                            <a:gd name="connsiteX17" fmla="*/ 1006 w 10000"/>
                            <a:gd name="connsiteY17" fmla="*/ 9813 h 10000"/>
                            <a:gd name="connsiteX18" fmla="*/ 1177 w 10000"/>
                            <a:gd name="connsiteY18" fmla="*/ 9854 h 10000"/>
                            <a:gd name="connsiteX19" fmla="*/ 1360 w 10000"/>
                            <a:gd name="connsiteY19" fmla="*/ 9892 h 10000"/>
                            <a:gd name="connsiteX20" fmla="*/ 1552 w 10000"/>
                            <a:gd name="connsiteY20" fmla="*/ 9924 h 10000"/>
                            <a:gd name="connsiteX21" fmla="*/ 1752 w 10000"/>
                            <a:gd name="connsiteY21" fmla="*/ 9951 h 10000"/>
                            <a:gd name="connsiteX22" fmla="*/ 1959 w 10000"/>
                            <a:gd name="connsiteY22" fmla="*/ 9972 h 10000"/>
                            <a:gd name="connsiteX23" fmla="*/ 2175 w 10000"/>
                            <a:gd name="connsiteY23" fmla="*/ 9988 h 10000"/>
                            <a:gd name="connsiteX24" fmla="*/ 2395 w 10000"/>
                            <a:gd name="connsiteY24" fmla="*/ 9997 h 10000"/>
                            <a:gd name="connsiteX25" fmla="*/ 2621 w 10000"/>
                            <a:gd name="connsiteY25" fmla="*/ 10000 h 10000"/>
                            <a:gd name="connsiteX26" fmla="*/ 10000 w 10000"/>
                            <a:gd name="connsiteY26"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006 w 10000"/>
                            <a:gd name="connsiteY16" fmla="*/ 9813 h 10000"/>
                            <a:gd name="connsiteX17" fmla="*/ 1177 w 10000"/>
                            <a:gd name="connsiteY17" fmla="*/ 9854 h 10000"/>
                            <a:gd name="connsiteX18" fmla="*/ 1360 w 10000"/>
                            <a:gd name="connsiteY18" fmla="*/ 9892 h 10000"/>
                            <a:gd name="connsiteX19" fmla="*/ 1552 w 10000"/>
                            <a:gd name="connsiteY19" fmla="*/ 9924 h 10000"/>
                            <a:gd name="connsiteX20" fmla="*/ 1752 w 10000"/>
                            <a:gd name="connsiteY20" fmla="*/ 9951 h 10000"/>
                            <a:gd name="connsiteX21" fmla="*/ 1959 w 10000"/>
                            <a:gd name="connsiteY21" fmla="*/ 9972 h 10000"/>
                            <a:gd name="connsiteX22" fmla="*/ 2175 w 10000"/>
                            <a:gd name="connsiteY22" fmla="*/ 9988 h 10000"/>
                            <a:gd name="connsiteX23" fmla="*/ 2395 w 10000"/>
                            <a:gd name="connsiteY23" fmla="*/ 9997 h 10000"/>
                            <a:gd name="connsiteX24" fmla="*/ 2621 w 10000"/>
                            <a:gd name="connsiteY24" fmla="*/ 10000 h 10000"/>
                            <a:gd name="connsiteX25" fmla="*/ 10000 w 10000"/>
                            <a:gd name="connsiteY25"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177 w 10000"/>
                            <a:gd name="connsiteY16" fmla="*/ 9854 h 10000"/>
                            <a:gd name="connsiteX17" fmla="*/ 1360 w 10000"/>
                            <a:gd name="connsiteY17" fmla="*/ 9892 h 10000"/>
                            <a:gd name="connsiteX18" fmla="*/ 1552 w 10000"/>
                            <a:gd name="connsiteY18" fmla="*/ 9924 h 10000"/>
                            <a:gd name="connsiteX19" fmla="*/ 1752 w 10000"/>
                            <a:gd name="connsiteY19" fmla="*/ 9951 h 10000"/>
                            <a:gd name="connsiteX20" fmla="*/ 1959 w 10000"/>
                            <a:gd name="connsiteY20" fmla="*/ 9972 h 10000"/>
                            <a:gd name="connsiteX21" fmla="*/ 2175 w 10000"/>
                            <a:gd name="connsiteY21" fmla="*/ 9988 h 10000"/>
                            <a:gd name="connsiteX22" fmla="*/ 2395 w 10000"/>
                            <a:gd name="connsiteY22" fmla="*/ 9997 h 10000"/>
                            <a:gd name="connsiteX23" fmla="*/ 2621 w 10000"/>
                            <a:gd name="connsiteY23" fmla="*/ 10000 h 10000"/>
                            <a:gd name="connsiteX24" fmla="*/ 10000 w 10000"/>
                            <a:gd name="connsiteY2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360 w 10000"/>
                            <a:gd name="connsiteY16" fmla="*/ 9892 h 10000"/>
                            <a:gd name="connsiteX17" fmla="*/ 1552 w 10000"/>
                            <a:gd name="connsiteY17" fmla="*/ 9924 h 10000"/>
                            <a:gd name="connsiteX18" fmla="*/ 1752 w 10000"/>
                            <a:gd name="connsiteY18" fmla="*/ 9951 h 10000"/>
                            <a:gd name="connsiteX19" fmla="*/ 1959 w 10000"/>
                            <a:gd name="connsiteY19" fmla="*/ 9972 h 10000"/>
                            <a:gd name="connsiteX20" fmla="*/ 2175 w 10000"/>
                            <a:gd name="connsiteY20" fmla="*/ 9988 h 10000"/>
                            <a:gd name="connsiteX21" fmla="*/ 2395 w 10000"/>
                            <a:gd name="connsiteY21" fmla="*/ 9997 h 10000"/>
                            <a:gd name="connsiteX22" fmla="*/ 2621 w 10000"/>
                            <a:gd name="connsiteY22" fmla="*/ 10000 h 10000"/>
                            <a:gd name="connsiteX23" fmla="*/ 10000 w 10000"/>
                            <a:gd name="connsiteY23"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552 w 10000"/>
                            <a:gd name="connsiteY16" fmla="*/ 9924 h 10000"/>
                            <a:gd name="connsiteX17" fmla="*/ 1752 w 10000"/>
                            <a:gd name="connsiteY17" fmla="*/ 9951 h 10000"/>
                            <a:gd name="connsiteX18" fmla="*/ 1959 w 10000"/>
                            <a:gd name="connsiteY18" fmla="*/ 9972 h 10000"/>
                            <a:gd name="connsiteX19" fmla="*/ 2175 w 10000"/>
                            <a:gd name="connsiteY19" fmla="*/ 9988 h 10000"/>
                            <a:gd name="connsiteX20" fmla="*/ 2395 w 10000"/>
                            <a:gd name="connsiteY20" fmla="*/ 9997 h 10000"/>
                            <a:gd name="connsiteX21" fmla="*/ 2621 w 10000"/>
                            <a:gd name="connsiteY21" fmla="*/ 10000 h 10000"/>
                            <a:gd name="connsiteX22" fmla="*/ 10000 w 10000"/>
                            <a:gd name="connsiteY22"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752 w 10000"/>
                            <a:gd name="connsiteY16" fmla="*/ 9951 h 10000"/>
                            <a:gd name="connsiteX17" fmla="*/ 1959 w 10000"/>
                            <a:gd name="connsiteY17" fmla="*/ 9972 h 10000"/>
                            <a:gd name="connsiteX18" fmla="*/ 2175 w 10000"/>
                            <a:gd name="connsiteY18" fmla="*/ 9988 h 10000"/>
                            <a:gd name="connsiteX19" fmla="*/ 2395 w 10000"/>
                            <a:gd name="connsiteY19" fmla="*/ 9997 h 10000"/>
                            <a:gd name="connsiteX20" fmla="*/ 2621 w 10000"/>
                            <a:gd name="connsiteY20" fmla="*/ 10000 h 10000"/>
                            <a:gd name="connsiteX21" fmla="*/ 10000 w 10000"/>
                            <a:gd name="connsiteY21"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959 w 10000"/>
                            <a:gd name="connsiteY16" fmla="*/ 9972 h 10000"/>
                            <a:gd name="connsiteX17" fmla="*/ 2175 w 10000"/>
                            <a:gd name="connsiteY17" fmla="*/ 9988 h 10000"/>
                            <a:gd name="connsiteX18" fmla="*/ 2395 w 10000"/>
                            <a:gd name="connsiteY18" fmla="*/ 9997 h 10000"/>
                            <a:gd name="connsiteX19" fmla="*/ 2621 w 10000"/>
                            <a:gd name="connsiteY19" fmla="*/ 10000 h 10000"/>
                            <a:gd name="connsiteX20" fmla="*/ 10000 w 10000"/>
                            <a:gd name="connsiteY20"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175 w 10000"/>
                            <a:gd name="connsiteY16" fmla="*/ 9988 h 10000"/>
                            <a:gd name="connsiteX17" fmla="*/ 2395 w 10000"/>
                            <a:gd name="connsiteY17" fmla="*/ 9997 h 10000"/>
                            <a:gd name="connsiteX18" fmla="*/ 2621 w 10000"/>
                            <a:gd name="connsiteY18" fmla="*/ 10000 h 10000"/>
                            <a:gd name="connsiteX19" fmla="*/ 10000 w 10000"/>
                            <a:gd name="connsiteY19"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395 w 10000"/>
                            <a:gd name="connsiteY16" fmla="*/ 9997 h 10000"/>
                            <a:gd name="connsiteX17" fmla="*/ 2621 w 10000"/>
                            <a:gd name="connsiteY17" fmla="*/ 10000 h 10000"/>
                            <a:gd name="connsiteX18" fmla="*/ 10000 w 10000"/>
                            <a:gd name="connsiteY18"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621 w 10000"/>
                            <a:gd name="connsiteY16" fmla="*/ 10000 h 10000"/>
                            <a:gd name="connsiteX17" fmla="*/ 10000 w 10000"/>
                            <a:gd name="connsiteY17"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621 w 10000"/>
                            <a:gd name="connsiteY16" fmla="*/ 10000 h 10000"/>
                            <a:gd name="connsiteX17" fmla="*/ 10000 w 10000"/>
                            <a:gd name="connsiteY17"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621 w 10000"/>
                            <a:gd name="connsiteY16" fmla="*/ 10000 h 10000"/>
                            <a:gd name="connsiteX17" fmla="*/ 10000 w 10000"/>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9066 w 10008"/>
                            <a:gd name="connsiteY8" fmla="*/ 259 h 10000"/>
                            <a:gd name="connsiteX9" fmla="*/ 8835 w 10008"/>
                            <a:gd name="connsiteY9" fmla="*/ 120 h 10000"/>
                            <a:gd name="connsiteX10" fmla="*/ 8192 w 10008"/>
                            <a:gd name="connsiteY10" fmla="*/ 108 h 10000"/>
                            <a:gd name="connsiteX11" fmla="*/ 7897 w 10008"/>
                            <a:gd name="connsiteY11" fmla="*/ 238 h 10000"/>
                            <a:gd name="connsiteX12" fmla="*/ 6759 w 10008"/>
                            <a:gd name="connsiteY12" fmla="*/ 0 h 10000"/>
                            <a:gd name="connsiteX13" fmla="*/ 8 w 10008"/>
                            <a:gd name="connsiteY13" fmla="*/ 0 h 10000"/>
                            <a:gd name="connsiteX14" fmla="*/ 8 w 10008"/>
                            <a:gd name="connsiteY14" fmla="*/ 9117 h 10000"/>
                            <a:gd name="connsiteX15" fmla="*/ 703 w 10008"/>
                            <a:gd name="connsiteY15" fmla="*/ 9716 h 10000"/>
                            <a:gd name="connsiteX16" fmla="*/ 2629 w 10008"/>
                            <a:gd name="connsiteY16" fmla="*/ 10000 h 10000"/>
                            <a:gd name="connsiteX17" fmla="*/ 10008 w 10008"/>
                            <a:gd name="connsiteY17"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9066 w 10008"/>
                            <a:gd name="connsiteY8" fmla="*/ 259 h 10000"/>
                            <a:gd name="connsiteX9" fmla="*/ 8835 w 10008"/>
                            <a:gd name="connsiteY9" fmla="*/ 120 h 10000"/>
                            <a:gd name="connsiteX10" fmla="*/ 8192 w 10008"/>
                            <a:gd name="connsiteY10" fmla="*/ 108 h 10000"/>
                            <a:gd name="connsiteX11" fmla="*/ 7897 w 10008"/>
                            <a:gd name="connsiteY11" fmla="*/ 238 h 10000"/>
                            <a:gd name="connsiteX12" fmla="*/ 6759 w 10008"/>
                            <a:gd name="connsiteY12" fmla="*/ 0 h 10000"/>
                            <a:gd name="connsiteX13" fmla="*/ 8 w 10008"/>
                            <a:gd name="connsiteY13" fmla="*/ 0 h 10000"/>
                            <a:gd name="connsiteX14" fmla="*/ 8 w 10008"/>
                            <a:gd name="connsiteY14" fmla="*/ 9117 h 10000"/>
                            <a:gd name="connsiteX15" fmla="*/ 703 w 10008"/>
                            <a:gd name="connsiteY15" fmla="*/ 9716 h 10000"/>
                            <a:gd name="connsiteX16" fmla="*/ 2629 w 10008"/>
                            <a:gd name="connsiteY16" fmla="*/ 10000 h 10000"/>
                            <a:gd name="connsiteX17" fmla="*/ 10008 w 10008"/>
                            <a:gd name="connsiteY17"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9066 w 10008"/>
                            <a:gd name="connsiteY8" fmla="*/ 259 h 10000"/>
                            <a:gd name="connsiteX9" fmla="*/ 8835 w 10008"/>
                            <a:gd name="connsiteY9" fmla="*/ 120 h 10000"/>
                            <a:gd name="connsiteX10" fmla="*/ 7897 w 10008"/>
                            <a:gd name="connsiteY10" fmla="*/ 238 h 10000"/>
                            <a:gd name="connsiteX11" fmla="*/ 6759 w 10008"/>
                            <a:gd name="connsiteY11" fmla="*/ 0 h 10000"/>
                            <a:gd name="connsiteX12" fmla="*/ 8 w 10008"/>
                            <a:gd name="connsiteY12" fmla="*/ 0 h 10000"/>
                            <a:gd name="connsiteX13" fmla="*/ 8 w 10008"/>
                            <a:gd name="connsiteY13" fmla="*/ 9117 h 10000"/>
                            <a:gd name="connsiteX14" fmla="*/ 703 w 10008"/>
                            <a:gd name="connsiteY14" fmla="*/ 9716 h 10000"/>
                            <a:gd name="connsiteX15" fmla="*/ 2629 w 10008"/>
                            <a:gd name="connsiteY15" fmla="*/ 10000 h 10000"/>
                            <a:gd name="connsiteX16" fmla="*/ 10008 w 10008"/>
                            <a:gd name="connsiteY16"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10008 w 10008"/>
                            <a:gd name="connsiteY4" fmla="*/ 980 h 10000"/>
                            <a:gd name="connsiteX5" fmla="*/ 10008 w 10008"/>
                            <a:gd name="connsiteY5" fmla="*/ 645 h 10000"/>
                            <a:gd name="connsiteX6" fmla="*/ 8846 w 10008"/>
                            <a:gd name="connsiteY6" fmla="*/ 424 h 10000"/>
                            <a:gd name="connsiteX7" fmla="*/ 8903 w 10008"/>
                            <a:gd name="connsiteY7" fmla="*/ 91 h 10000"/>
                            <a:gd name="connsiteX8" fmla="*/ 7897 w 10008"/>
                            <a:gd name="connsiteY8" fmla="*/ 238 h 10000"/>
                            <a:gd name="connsiteX9" fmla="*/ 6759 w 10008"/>
                            <a:gd name="connsiteY9" fmla="*/ 0 h 10000"/>
                            <a:gd name="connsiteX10" fmla="*/ 8 w 10008"/>
                            <a:gd name="connsiteY10" fmla="*/ 0 h 10000"/>
                            <a:gd name="connsiteX11" fmla="*/ 8 w 10008"/>
                            <a:gd name="connsiteY11" fmla="*/ 9117 h 10000"/>
                            <a:gd name="connsiteX12" fmla="*/ 703 w 10008"/>
                            <a:gd name="connsiteY12" fmla="*/ 9716 h 10000"/>
                            <a:gd name="connsiteX13" fmla="*/ 2629 w 10008"/>
                            <a:gd name="connsiteY13" fmla="*/ 10000 h 10000"/>
                            <a:gd name="connsiteX14" fmla="*/ 10008 w 10008"/>
                            <a:gd name="connsiteY14"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52 w 10052"/>
                            <a:gd name="connsiteY0" fmla="*/ 10000 h 10115"/>
                            <a:gd name="connsiteX1" fmla="*/ 10052 w 10052"/>
                            <a:gd name="connsiteY1" fmla="*/ 1585 h 10115"/>
                            <a:gd name="connsiteX2" fmla="*/ 9347 w 10052"/>
                            <a:gd name="connsiteY2" fmla="*/ 1283 h 10115"/>
                            <a:gd name="connsiteX3" fmla="*/ 10052 w 10052"/>
                            <a:gd name="connsiteY3" fmla="*/ 980 h 10115"/>
                            <a:gd name="connsiteX4" fmla="*/ 10052 w 10052"/>
                            <a:gd name="connsiteY4" fmla="*/ 645 h 10115"/>
                            <a:gd name="connsiteX5" fmla="*/ 8890 w 10052"/>
                            <a:gd name="connsiteY5" fmla="*/ 424 h 10115"/>
                            <a:gd name="connsiteX6" fmla="*/ 8947 w 10052"/>
                            <a:gd name="connsiteY6" fmla="*/ 91 h 10115"/>
                            <a:gd name="connsiteX7" fmla="*/ 7941 w 10052"/>
                            <a:gd name="connsiteY7" fmla="*/ 238 h 10115"/>
                            <a:gd name="connsiteX8" fmla="*/ 6803 w 10052"/>
                            <a:gd name="connsiteY8" fmla="*/ 0 h 10115"/>
                            <a:gd name="connsiteX9" fmla="*/ 52 w 10052"/>
                            <a:gd name="connsiteY9" fmla="*/ 0 h 10115"/>
                            <a:gd name="connsiteX10" fmla="*/ 3 w 10052"/>
                            <a:gd name="connsiteY10" fmla="*/ 5900 h 10115"/>
                            <a:gd name="connsiteX11" fmla="*/ 747 w 10052"/>
                            <a:gd name="connsiteY11" fmla="*/ 9716 h 10115"/>
                            <a:gd name="connsiteX12" fmla="*/ 2673 w 10052"/>
                            <a:gd name="connsiteY12" fmla="*/ 10000 h 10115"/>
                            <a:gd name="connsiteX13" fmla="*/ 10052 w 10052"/>
                            <a:gd name="connsiteY13" fmla="*/ 10000 h 10115"/>
                            <a:gd name="connsiteX0" fmla="*/ 10052 w 10052"/>
                            <a:gd name="connsiteY0" fmla="*/ 6005 h 10363"/>
                            <a:gd name="connsiteX1" fmla="*/ 10052 w 10052"/>
                            <a:gd name="connsiteY1" fmla="*/ 1585 h 10363"/>
                            <a:gd name="connsiteX2" fmla="*/ 9347 w 10052"/>
                            <a:gd name="connsiteY2" fmla="*/ 1283 h 10363"/>
                            <a:gd name="connsiteX3" fmla="*/ 10052 w 10052"/>
                            <a:gd name="connsiteY3" fmla="*/ 980 h 10363"/>
                            <a:gd name="connsiteX4" fmla="*/ 10052 w 10052"/>
                            <a:gd name="connsiteY4" fmla="*/ 645 h 10363"/>
                            <a:gd name="connsiteX5" fmla="*/ 8890 w 10052"/>
                            <a:gd name="connsiteY5" fmla="*/ 424 h 10363"/>
                            <a:gd name="connsiteX6" fmla="*/ 8947 w 10052"/>
                            <a:gd name="connsiteY6" fmla="*/ 91 h 10363"/>
                            <a:gd name="connsiteX7" fmla="*/ 7941 w 10052"/>
                            <a:gd name="connsiteY7" fmla="*/ 238 h 10363"/>
                            <a:gd name="connsiteX8" fmla="*/ 6803 w 10052"/>
                            <a:gd name="connsiteY8" fmla="*/ 0 h 10363"/>
                            <a:gd name="connsiteX9" fmla="*/ 52 w 10052"/>
                            <a:gd name="connsiteY9" fmla="*/ 0 h 10363"/>
                            <a:gd name="connsiteX10" fmla="*/ 3 w 10052"/>
                            <a:gd name="connsiteY10" fmla="*/ 5900 h 10363"/>
                            <a:gd name="connsiteX11" fmla="*/ 747 w 10052"/>
                            <a:gd name="connsiteY11" fmla="*/ 9716 h 10363"/>
                            <a:gd name="connsiteX12" fmla="*/ 2673 w 10052"/>
                            <a:gd name="connsiteY12" fmla="*/ 10000 h 10363"/>
                            <a:gd name="connsiteX13" fmla="*/ 10052 w 10052"/>
                            <a:gd name="connsiteY13" fmla="*/ 6005 h 10363"/>
                            <a:gd name="connsiteX0" fmla="*/ 10052 w 10052"/>
                            <a:gd name="connsiteY0" fmla="*/ 6005 h 9716"/>
                            <a:gd name="connsiteX1" fmla="*/ 10052 w 10052"/>
                            <a:gd name="connsiteY1" fmla="*/ 1585 h 9716"/>
                            <a:gd name="connsiteX2" fmla="*/ 9347 w 10052"/>
                            <a:gd name="connsiteY2" fmla="*/ 1283 h 9716"/>
                            <a:gd name="connsiteX3" fmla="*/ 10052 w 10052"/>
                            <a:gd name="connsiteY3" fmla="*/ 980 h 9716"/>
                            <a:gd name="connsiteX4" fmla="*/ 10052 w 10052"/>
                            <a:gd name="connsiteY4" fmla="*/ 645 h 9716"/>
                            <a:gd name="connsiteX5" fmla="*/ 8890 w 10052"/>
                            <a:gd name="connsiteY5" fmla="*/ 424 h 9716"/>
                            <a:gd name="connsiteX6" fmla="*/ 8947 w 10052"/>
                            <a:gd name="connsiteY6" fmla="*/ 91 h 9716"/>
                            <a:gd name="connsiteX7" fmla="*/ 7941 w 10052"/>
                            <a:gd name="connsiteY7" fmla="*/ 238 h 9716"/>
                            <a:gd name="connsiteX8" fmla="*/ 6803 w 10052"/>
                            <a:gd name="connsiteY8" fmla="*/ 0 h 9716"/>
                            <a:gd name="connsiteX9" fmla="*/ 52 w 10052"/>
                            <a:gd name="connsiteY9" fmla="*/ 0 h 9716"/>
                            <a:gd name="connsiteX10" fmla="*/ 3 w 10052"/>
                            <a:gd name="connsiteY10" fmla="*/ 5900 h 9716"/>
                            <a:gd name="connsiteX11" fmla="*/ 747 w 10052"/>
                            <a:gd name="connsiteY11" fmla="*/ 9716 h 9716"/>
                            <a:gd name="connsiteX12" fmla="*/ 2959 w 10052"/>
                            <a:gd name="connsiteY12" fmla="*/ 5900 h 9716"/>
                            <a:gd name="connsiteX13" fmla="*/ 10052 w 10052"/>
                            <a:gd name="connsiteY13" fmla="*/ 6005 h 9716"/>
                            <a:gd name="connsiteX0" fmla="*/ 10055 w 10055"/>
                            <a:gd name="connsiteY0" fmla="*/ 6181 h 6777"/>
                            <a:gd name="connsiteX1" fmla="*/ 10055 w 10055"/>
                            <a:gd name="connsiteY1" fmla="*/ 1631 h 6777"/>
                            <a:gd name="connsiteX2" fmla="*/ 9354 w 10055"/>
                            <a:gd name="connsiteY2" fmla="*/ 1321 h 6777"/>
                            <a:gd name="connsiteX3" fmla="*/ 10055 w 10055"/>
                            <a:gd name="connsiteY3" fmla="*/ 1009 h 6777"/>
                            <a:gd name="connsiteX4" fmla="*/ 10055 w 10055"/>
                            <a:gd name="connsiteY4" fmla="*/ 664 h 6777"/>
                            <a:gd name="connsiteX5" fmla="*/ 8899 w 10055"/>
                            <a:gd name="connsiteY5" fmla="*/ 436 h 6777"/>
                            <a:gd name="connsiteX6" fmla="*/ 8956 w 10055"/>
                            <a:gd name="connsiteY6" fmla="*/ 94 h 6777"/>
                            <a:gd name="connsiteX7" fmla="*/ 7955 w 10055"/>
                            <a:gd name="connsiteY7" fmla="*/ 245 h 6777"/>
                            <a:gd name="connsiteX8" fmla="*/ 6823 w 10055"/>
                            <a:gd name="connsiteY8" fmla="*/ 0 h 6777"/>
                            <a:gd name="connsiteX9" fmla="*/ 107 w 10055"/>
                            <a:gd name="connsiteY9" fmla="*/ 0 h 6777"/>
                            <a:gd name="connsiteX10" fmla="*/ 58 w 10055"/>
                            <a:gd name="connsiteY10" fmla="*/ 6072 h 6777"/>
                            <a:gd name="connsiteX11" fmla="*/ 1042 w 10055"/>
                            <a:gd name="connsiteY11" fmla="*/ 5751 h 6777"/>
                            <a:gd name="connsiteX12" fmla="*/ 2999 w 10055"/>
                            <a:gd name="connsiteY12" fmla="*/ 6072 h 6777"/>
                            <a:gd name="connsiteX13" fmla="*/ 10055 w 10055"/>
                            <a:gd name="connsiteY13" fmla="*/ 6181 h 6777"/>
                            <a:gd name="connsiteX0" fmla="*/ 9989 w 9989"/>
                            <a:gd name="connsiteY0" fmla="*/ 9121 h 10001"/>
                            <a:gd name="connsiteX1" fmla="*/ 9989 w 9989"/>
                            <a:gd name="connsiteY1" fmla="*/ 2407 h 10001"/>
                            <a:gd name="connsiteX2" fmla="*/ 9292 w 9989"/>
                            <a:gd name="connsiteY2" fmla="*/ 1949 h 10001"/>
                            <a:gd name="connsiteX3" fmla="*/ 9989 w 9989"/>
                            <a:gd name="connsiteY3" fmla="*/ 1489 h 10001"/>
                            <a:gd name="connsiteX4" fmla="*/ 9989 w 9989"/>
                            <a:gd name="connsiteY4" fmla="*/ 980 h 10001"/>
                            <a:gd name="connsiteX5" fmla="*/ 8839 w 9989"/>
                            <a:gd name="connsiteY5" fmla="*/ 643 h 10001"/>
                            <a:gd name="connsiteX6" fmla="*/ 8896 w 9989"/>
                            <a:gd name="connsiteY6" fmla="*/ 139 h 10001"/>
                            <a:gd name="connsiteX7" fmla="*/ 7900 w 9989"/>
                            <a:gd name="connsiteY7" fmla="*/ 362 h 10001"/>
                            <a:gd name="connsiteX8" fmla="*/ 6775 w 9989"/>
                            <a:gd name="connsiteY8" fmla="*/ 0 h 10001"/>
                            <a:gd name="connsiteX9" fmla="*/ 95 w 9989"/>
                            <a:gd name="connsiteY9" fmla="*/ 0 h 10001"/>
                            <a:gd name="connsiteX10" fmla="*/ 62 w 9989"/>
                            <a:gd name="connsiteY10" fmla="*/ 7180 h 10001"/>
                            <a:gd name="connsiteX11" fmla="*/ 1025 w 9989"/>
                            <a:gd name="connsiteY11" fmla="*/ 8486 h 10001"/>
                            <a:gd name="connsiteX12" fmla="*/ 2972 w 9989"/>
                            <a:gd name="connsiteY12" fmla="*/ 8960 h 10001"/>
                            <a:gd name="connsiteX13" fmla="*/ 9989 w 9989"/>
                            <a:gd name="connsiteY13" fmla="*/ 9121 h 10001"/>
                            <a:gd name="connsiteX0" fmla="*/ 10016 w 10016"/>
                            <a:gd name="connsiteY0" fmla="*/ 9120 h 10000"/>
                            <a:gd name="connsiteX1" fmla="*/ 10016 w 10016"/>
                            <a:gd name="connsiteY1" fmla="*/ 2407 h 10000"/>
                            <a:gd name="connsiteX2" fmla="*/ 9318 w 10016"/>
                            <a:gd name="connsiteY2" fmla="*/ 1949 h 10000"/>
                            <a:gd name="connsiteX3" fmla="*/ 10016 w 10016"/>
                            <a:gd name="connsiteY3" fmla="*/ 1489 h 10000"/>
                            <a:gd name="connsiteX4" fmla="*/ 10016 w 10016"/>
                            <a:gd name="connsiteY4" fmla="*/ 980 h 10000"/>
                            <a:gd name="connsiteX5" fmla="*/ 8865 w 10016"/>
                            <a:gd name="connsiteY5" fmla="*/ 643 h 10000"/>
                            <a:gd name="connsiteX6" fmla="*/ 8922 w 10016"/>
                            <a:gd name="connsiteY6" fmla="*/ 139 h 10000"/>
                            <a:gd name="connsiteX7" fmla="*/ 7925 w 10016"/>
                            <a:gd name="connsiteY7" fmla="*/ 362 h 10000"/>
                            <a:gd name="connsiteX8" fmla="*/ 6798 w 10016"/>
                            <a:gd name="connsiteY8" fmla="*/ 0 h 10000"/>
                            <a:gd name="connsiteX9" fmla="*/ 111 w 10016"/>
                            <a:gd name="connsiteY9" fmla="*/ 0 h 10000"/>
                            <a:gd name="connsiteX10" fmla="*/ 57 w 10016"/>
                            <a:gd name="connsiteY10" fmla="*/ 4671 h 10000"/>
                            <a:gd name="connsiteX11" fmla="*/ 1042 w 10016"/>
                            <a:gd name="connsiteY11" fmla="*/ 8485 h 10000"/>
                            <a:gd name="connsiteX12" fmla="*/ 2991 w 10016"/>
                            <a:gd name="connsiteY12" fmla="*/ 8959 h 10000"/>
                            <a:gd name="connsiteX13" fmla="*/ 10016 w 10016"/>
                            <a:gd name="connsiteY13" fmla="*/ 9120 h 10000"/>
                            <a:gd name="connsiteX0" fmla="*/ 10016 w 10016"/>
                            <a:gd name="connsiteY0" fmla="*/ 9120 h 10086"/>
                            <a:gd name="connsiteX1" fmla="*/ 10016 w 10016"/>
                            <a:gd name="connsiteY1" fmla="*/ 2407 h 10086"/>
                            <a:gd name="connsiteX2" fmla="*/ 9318 w 10016"/>
                            <a:gd name="connsiteY2" fmla="*/ 1949 h 10086"/>
                            <a:gd name="connsiteX3" fmla="*/ 10016 w 10016"/>
                            <a:gd name="connsiteY3" fmla="*/ 1489 h 10086"/>
                            <a:gd name="connsiteX4" fmla="*/ 10016 w 10016"/>
                            <a:gd name="connsiteY4" fmla="*/ 980 h 10086"/>
                            <a:gd name="connsiteX5" fmla="*/ 8865 w 10016"/>
                            <a:gd name="connsiteY5" fmla="*/ 643 h 10086"/>
                            <a:gd name="connsiteX6" fmla="*/ 8922 w 10016"/>
                            <a:gd name="connsiteY6" fmla="*/ 139 h 10086"/>
                            <a:gd name="connsiteX7" fmla="*/ 7925 w 10016"/>
                            <a:gd name="connsiteY7" fmla="*/ 362 h 10086"/>
                            <a:gd name="connsiteX8" fmla="*/ 6798 w 10016"/>
                            <a:gd name="connsiteY8" fmla="*/ 0 h 10086"/>
                            <a:gd name="connsiteX9" fmla="*/ 111 w 10016"/>
                            <a:gd name="connsiteY9" fmla="*/ 0 h 10086"/>
                            <a:gd name="connsiteX10" fmla="*/ 57 w 10016"/>
                            <a:gd name="connsiteY10" fmla="*/ 4671 h 10086"/>
                            <a:gd name="connsiteX11" fmla="*/ 1042 w 10016"/>
                            <a:gd name="connsiteY11" fmla="*/ 6220 h 10086"/>
                            <a:gd name="connsiteX12" fmla="*/ 2991 w 10016"/>
                            <a:gd name="connsiteY12" fmla="*/ 8959 h 10086"/>
                            <a:gd name="connsiteX13" fmla="*/ 10016 w 10016"/>
                            <a:gd name="connsiteY13" fmla="*/ 9120 h 10086"/>
                            <a:gd name="connsiteX0" fmla="*/ 10016 w 10016"/>
                            <a:gd name="connsiteY0" fmla="*/ 9120 h 9656"/>
                            <a:gd name="connsiteX1" fmla="*/ 10016 w 10016"/>
                            <a:gd name="connsiteY1" fmla="*/ 2407 h 9656"/>
                            <a:gd name="connsiteX2" fmla="*/ 9318 w 10016"/>
                            <a:gd name="connsiteY2" fmla="*/ 1949 h 9656"/>
                            <a:gd name="connsiteX3" fmla="*/ 10016 w 10016"/>
                            <a:gd name="connsiteY3" fmla="*/ 1489 h 9656"/>
                            <a:gd name="connsiteX4" fmla="*/ 10016 w 10016"/>
                            <a:gd name="connsiteY4" fmla="*/ 980 h 9656"/>
                            <a:gd name="connsiteX5" fmla="*/ 8865 w 10016"/>
                            <a:gd name="connsiteY5" fmla="*/ 643 h 9656"/>
                            <a:gd name="connsiteX6" fmla="*/ 8922 w 10016"/>
                            <a:gd name="connsiteY6" fmla="*/ 139 h 9656"/>
                            <a:gd name="connsiteX7" fmla="*/ 7925 w 10016"/>
                            <a:gd name="connsiteY7" fmla="*/ 362 h 9656"/>
                            <a:gd name="connsiteX8" fmla="*/ 6798 w 10016"/>
                            <a:gd name="connsiteY8" fmla="*/ 0 h 9656"/>
                            <a:gd name="connsiteX9" fmla="*/ 111 w 10016"/>
                            <a:gd name="connsiteY9" fmla="*/ 0 h 9656"/>
                            <a:gd name="connsiteX10" fmla="*/ 57 w 10016"/>
                            <a:gd name="connsiteY10" fmla="*/ 4671 h 9656"/>
                            <a:gd name="connsiteX11" fmla="*/ 1042 w 10016"/>
                            <a:gd name="connsiteY11" fmla="*/ 6220 h 9656"/>
                            <a:gd name="connsiteX12" fmla="*/ 3032 w 10016"/>
                            <a:gd name="connsiteY12" fmla="*/ 6350 h 9656"/>
                            <a:gd name="connsiteX13" fmla="*/ 10016 w 10016"/>
                            <a:gd name="connsiteY13" fmla="*/ 9120 h 9656"/>
                            <a:gd name="connsiteX0" fmla="*/ 10000 w 10000"/>
                            <a:gd name="connsiteY0" fmla="*/ 6324 h 7319"/>
                            <a:gd name="connsiteX1" fmla="*/ 10000 w 10000"/>
                            <a:gd name="connsiteY1" fmla="*/ 2493 h 7319"/>
                            <a:gd name="connsiteX2" fmla="*/ 9303 w 10000"/>
                            <a:gd name="connsiteY2" fmla="*/ 2018 h 7319"/>
                            <a:gd name="connsiteX3" fmla="*/ 10000 w 10000"/>
                            <a:gd name="connsiteY3" fmla="*/ 1542 h 7319"/>
                            <a:gd name="connsiteX4" fmla="*/ 10000 w 10000"/>
                            <a:gd name="connsiteY4" fmla="*/ 1015 h 7319"/>
                            <a:gd name="connsiteX5" fmla="*/ 8851 w 10000"/>
                            <a:gd name="connsiteY5" fmla="*/ 666 h 7319"/>
                            <a:gd name="connsiteX6" fmla="*/ 8908 w 10000"/>
                            <a:gd name="connsiteY6" fmla="*/ 144 h 7319"/>
                            <a:gd name="connsiteX7" fmla="*/ 7912 w 10000"/>
                            <a:gd name="connsiteY7" fmla="*/ 375 h 7319"/>
                            <a:gd name="connsiteX8" fmla="*/ 6787 w 10000"/>
                            <a:gd name="connsiteY8" fmla="*/ 0 h 7319"/>
                            <a:gd name="connsiteX9" fmla="*/ 111 w 10000"/>
                            <a:gd name="connsiteY9" fmla="*/ 0 h 7319"/>
                            <a:gd name="connsiteX10" fmla="*/ 57 w 10000"/>
                            <a:gd name="connsiteY10" fmla="*/ 4837 h 7319"/>
                            <a:gd name="connsiteX11" fmla="*/ 1040 w 10000"/>
                            <a:gd name="connsiteY11" fmla="*/ 6442 h 7319"/>
                            <a:gd name="connsiteX12" fmla="*/ 3027 w 10000"/>
                            <a:gd name="connsiteY12" fmla="*/ 6576 h 7319"/>
                            <a:gd name="connsiteX13" fmla="*/ 10000 w 10000"/>
                            <a:gd name="connsiteY13" fmla="*/ 6324 h 7319"/>
                            <a:gd name="connsiteX0" fmla="*/ 12310 w 12310"/>
                            <a:gd name="connsiteY0" fmla="*/ 8677 h 10036"/>
                            <a:gd name="connsiteX1" fmla="*/ 12310 w 12310"/>
                            <a:gd name="connsiteY1" fmla="*/ 3442 h 10036"/>
                            <a:gd name="connsiteX2" fmla="*/ 11613 w 12310"/>
                            <a:gd name="connsiteY2" fmla="*/ 2793 h 10036"/>
                            <a:gd name="connsiteX3" fmla="*/ 12310 w 12310"/>
                            <a:gd name="connsiteY3" fmla="*/ 2143 h 10036"/>
                            <a:gd name="connsiteX4" fmla="*/ 12310 w 12310"/>
                            <a:gd name="connsiteY4" fmla="*/ 1423 h 10036"/>
                            <a:gd name="connsiteX5" fmla="*/ 11161 w 12310"/>
                            <a:gd name="connsiteY5" fmla="*/ 946 h 10036"/>
                            <a:gd name="connsiteX6" fmla="*/ 11218 w 12310"/>
                            <a:gd name="connsiteY6" fmla="*/ 233 h 10036"/>
                            <a:gd name="connsiteX7" fmla="*/ 10222 w 12310"/>
                            <a:gd name="connsiteY7" fmla="*/ 548 h 10036"/>
                            <a:gd name="connsiteX8" fmla="*/ 9097 w 12310"/>
                            <a:gd name="connsiteY8" fmla="*/ 36 h 10036"/>
                            <a:gd name="connsiteX9" fmla="*/ 0 w 12310"/>
                            <a:gd name="connsiteY9" fmla="*/ 0 h 10036"/>
                            <a:gd name="connsiteX10" fmla="*/ 2367 w 12310"/>
                            <a:gd name="connsiteY10" fmla="*/ 6645 h 10036"/>
                            <a:gd name="connsiteX11" fmla="*/ 3350 w 12310"/>
                            <a:gd name="connsiteY11" fmla="*/ 8838 h 10036"/>
                            <a:gd name="connsiteX12" fmla="*/ 5337 w 12310"/>
                            <a:gd name="connsiteY12" fmla="*/ 9021 h 10036"/>
                            <a:gd name="connsiteX13" fmla="*/ 12310 w 12310"/>
                            <a:gd name="connsiteY13" fmla="*/ 8677 h 10036"/>
                            <a:gd name="connsiteX0" fmla="*/ 12310 w 12310"/>
                            <a:gd name="connsiteY0" fmla="*/ 4900 h 9355"/>
                            <a:gd name="connsiteX1" fmla="*/ 12310 w 12310"/>
                            <a:gd name="connsiteY1" fmla="*/ 3442 h 9355"/>
                            <a:gd name="connsiteX2" fmla="*/ 11613 w 12310"/>
                            <a:gd name="connsiteY2" fmla="*/ 2793 h 9355"/>
                            <a:gd name="connsiteX3" fmla="*/ 12310 w 12310"/>
                            <a:gd name="connsiteY3" fmla="*/ 2143 h 9355"/>
                            <a:gd name="connsiteX4" fmla="*/ 12310 w 12310"/>
                            <a:gd name="connsiteY4" fmla="*/ 1423 h 9355"/>
                            <a:gd name="connsiteX5" fmla="*/ 11161 w 12310"/>
                            <a:gd name="connsiteY5" fmla="*/ 946 h 9355"/>
                            <a:gd name="connsiteX6" fmla="*/ 11218 w 12310"/>
                            <a:gd name="connsiteY6" fmla="*/ 233 h 9355"/>
                            <a:gd name="connsiteX7" fmla="*/ 10222 w 12310"/>
                            <a:gd name="connsiteY7" fmla="*/ 548 h 9355"/>
                            <a:gd name="connsiteX8" fmla="*/ 9097 w 12310"/>
                            <a:gd name="connsiteY8" fmla="*/ 36 h 9355"/>
                            <a:gd name="connsiteX9" fmla="*/ 0 w 12310"/>
                            <a:gd name="connsiteY9" fmla="*/ 0 h 9355"/>
                            <a:gd name="connsiteX10" fmla="*/ 2367 w 12310"/>
                            <a:gd name="connsiteY10" fmla="*/ 6645 h 9355"/>
                            <a:gd name="connsiteX11" fmla="*/ 3350 w 12310"/>
                            <a:gd name="connsiteY11" fmla="*/ 8838 h 9355"/>
                            <a:gd name="connsiteX12" fmla="*/ 5337 w 12310"/>
                            <a:gd name="connsiteY12" fmla="*/ 9021 h 9355"/>
                            <a:gd name="connsiteX13" fmla="*/ 12310 w 12310"/>
                            <a:gd name="connsiteY13" fmla="*/ 4900 h 9355"/>
                            <a:gd name="connsiteX0" fmla="*/ 10000 w 10000"/>
                            <a:gd name="connsiteY0" fmla="*/ 5238 h 9500"/>
                            <a:gd name="connsiteX1" fmla="*/ 10000 w 10000"/>
                            <a:gd name="connsiteY1" fmla="*/ 3679 h 9500"/>
                            <a:gd name="connsiteX2" fmla="*/ 9434 w 10000"/>
                            <a:gd name="connsiteY2" fmla="*/ 2986 h 9500"/>
                            <a:gd name="connsiteX3" fmla="*/ 10000 w 10000"/>
                            <a:gd name="connsiteY3" fmla="*/ 2291 h 9500"/>
                            <a:gd name="connsiteX4" fmla="*/ 10000 w 10000"/>
                            <a:gd name="connsiteY4" fmla="*/ 1521 h 9500"/>
                            <a:gd name="connsiteX5" fmla="*/ 9067 w 10000"/>
                            <a:gd name="connsiteY5" fmla="*/ 1011 h 9500"/>
                            <a:gd name="connsiteX6" fmla="*/ 9113 w 10000"/>
                            <a:gd name="connsiteY6" fmla="*/ 249 h 9500"/>
                            <a:gd name="connsiteX7" fmla="*/ 8304 w 10000"/>
                            <a:gd name="connsiteY7" fmla="*/ 586 h 9500"/>
                            <a:gd name="connsiteX8" fmla="*/ 7390 w 10000"/>
                            <a:gd name="connsiteY8" fmla="*/ 38 h 9500"/>
                            <a:gd name="connsiteX9" fmla="*/ 0 w 10000"/>
                            <a:gd name="connsiteY9" fmla="*/ 0 h 9500"/>
                            <a:gd name="connsiteX10" fmla="*/ 1923 w 10000"/>
                            <a:gd name="connsiteY10" fmla="*/ 7103 h 9500"/>
                            <a:gd name="connsiteX11" fmla="*/ 2721 w 10000"/>
                            <a:gd name="connsiteY11" fmla="*/ 9447 h 9500"/>
                            <a:gd name="connsiteX12" fmla="*/ 4377 w 10000"/>
                            <a:gd name="connsiteY12" fmla="*/ 5238 h 9500"/>
                            <a:gd name="connsiteX13" fmla="*/ 10000 w 10000"/>
                            <a:gd name="connsiteY13" fmla="*/ 5238 h 9500"/>
                            <a:gd name="connsiteX0" fmla="*/ 10201 w 10201"/>
                            <a:gd name="connsiteY0" fmla="*/ 5514 h 9961"/>
                            <a:gd name="connsiteX1" fmla="*/ 10201 w 10201"/>
                            <a:gd name="connsiteY1" fmla="*/ 3873 h 9961"/>
                            <a:gd name="connsiteX2" fmla="*/ 9635 w 10201"/>
                            <a:gd name="connsiteY2" fmla="*/ 3143 h 9961"/>
                            <a:gd name="connsiteX3" fmla="*/ 10201 w 10201"/>
                            <a:gd name="connsiteY3" fmla="*/ 2412 h 9961"/>
                            <a:gd name="connsiteX4" fmla="*/ 10201 w 10201"/>
                            <a:gd name="connsiteY4" fmla="*/ 1601 h 9961"/>
                            <a:gd name="connsiteX5" fmla="*/ 9268 w 10201"/>
                            <a:gd name="connsiteY5" fmla="*/ 1064 h 9961"/>
                            <a:gd name="connsiteX6" fmla="*/ 9314 w 10201"/>
                            <a:gd name="connsiteY6" fmla="*/ 262 h 9961"/>
                            <a:gd name="connsiteX7" fmla="*/ 8505 w 10201"/>
                            <a:gd name="connsiteY7" fmla="*/ 617 h 9961"/>
                            <a:gd name="connsiteX8" fmla="*/ 7591 w 10201"/>
                            <a:gd name="connsiteY8" fmla="*/ 40 h 9961"/>
                            <a:gd name="connsiteX9" fmla="*/ 201 w 10201"/>
                            <a:gd name="connsiteY9" fmla="*/ 0 h 9961"/>
                            <a:gd name="connsiteX10" fmla="*/ 201 w 10201"/>
                            <a:gd name="connsiteY10" fmla="*/ 3655 h 9961"/>
                            <a:gd name="connsiteX11" fmla="*/ 2922 w 10201"/>
                            <a:gd name="connsiteY11" fmla="*/ 9944 h 9961"/>
                            <a:gd name="connsiteX12" fmla="*/ 4578 w 10201"/>
                            <a:gd name="connsiteY12" fmla="*/ 5514 h 9961"/>
                            <a:gd name="connsiteX13" fmla="*/ 10201 w 10201"/>
                            <a:gd name="connsiteY13" fmla="*/ 5514 h 9961"/>
                            <a:gd name="connsiteX0" fmla="*/ 9838 w 9838"/>
                            <a:gd name="connsiteY0" fmla="*/ 5536 h 6992"/>
                            <a:gd name="connsiteX1" fmla="*/ 9838 w 9838"/>
                            <a:gd name="connsiteY1" fmla="*/ 3888 h 6992"/>
                            <a:gd name="connsiteX2" fmla="*/ 9283 w 9838"/>
                            <a:gd name="connsiteY2" fmla="*/ 3155 h 6992"/>
                            <a:gd name="connsiteX3" fmla="*/ 9838 w 9838"/>
                            <a:gd name="connsiteY3" fmla="*/ 2421 h 6992"/>
                            <a:gd name="connsiteX4" fmla="*/ 9838 w 9838"/>
                            <a:gd name="connsiteY4" fmla="*/ 1607 h 6992"/>
                            <a:gd name="connsiteX5" fmla="*/ 8923 w 9838"/>
                            <a:gd name="connsiteY5" fmla="*/ 1068 h 6992"/>
                            <a:gd name="connsiteX6" fmla="*/ 8968 w 9838"/>
                            <a:gd name="connsiteY6" fmla="*/ 263 h 6992"/>
                            <a:gd name="connsiteX7" fmla="*/ 8175 w 9838"/>
                            <a:gd name="connsiteY7" fmla="*/ 619 h 6992"/>
                            <a:gd name="connsiteX8" fmla="*/ 7279 w 9838"/>
                            <a:gd name="connsiteY8" fmla="*/ 40 h 6992"/>
                            <a:gd name="connsiteX9" fmla="*/ 35 w 9838"/>
                            <a:gd name="connsiteY9" fmla="*/ 0 h 6992"/>
                            <a:gd name="connsiteX10" fmla="*/ 35 w 9838"/>
                            <a:gd name="connsiteY10" fmla="*/ 3669 h 6992"/>
                            <a:gd name="connsiteX11" fmla="*/ 504 w 9838"/>
                            <a:gd name="connsiteY11" fmla="*/ 4962 h 6992"/>
                            <a:gd name="connsiteX12" fmla="*/ 4326 w 9838"/>
                            <a:gd name="connsiteY12" fmla="*/ 5536 h 6992"/>
                            <a:gd name="connsiteX13" fmla="*/ 9838 w 9838"/>
                            <a:gd name="connsiteY13" fmla="*/ 5536 h 6992"/>
                            <a:gd name="connsiteX0" fmla="*/ 10264 w 10264"/>
                            <a:gd name="connsiteY0" fmla="*/ 7918 h 10001"/>
                            <a:gd name="connsiteX1" fmla="*/ 10264 w 10264"/>
                            <a:gd name="connsiteY1" fmla="*/ 5561 h 10001"/>
                            <a:gd name="connsiteX2" fmla="*/ 9700 w 10264"/>
                            <a:gd name="connsiteY2" fmla="*/ 4512 h 10001"/>
                            <a:gd name="connsiteX3" fmla="*/ 10264 w 10264"/>
                            <a:gd name="connsiteY3" fmla="*/ 3463 h 10001"/>
                            <a:gd name="connsiteX4" fmla="*/ 10264 w 10264"/>
                            <a:gd name="connsiteY4" fmla="*/ 2298 h 10001"/>
                            <a:gd name="connsiteX5" fmla="*/ 9334 w 10264"/>
                            <a:gd name="connsiteY5" fmla="*/ 1527 h 10001"/>
                            <a:gd name="connsiteX6" fmla="*/ 9380 w 10264"/>
                            <a:gd name="connsiteY6" fmla="*/ 376 h 10001"/>
                            <a:gd name="connsiteX7" fmla="*/ 8574 w 10264"/>
                            <a:gd name="connsiteY7" fmla="*/ 885 h 10001"/>
                            <a:gd name="connsiteX8" fmla="*/ 7663 w 10264"/>
                            <a:gd name="connsiteY8" fmla="*/ 57 h 10001"/>
                            <a:gd name="connsiteX9" fmla="*/ 300 w 10264"/>
                            <a:gd name="connsiteY9" fmla="*/ 0 h 10001"/>
                            <a:gd name="connsiteX10" fmla="*/ 11 w 10264"/>
                            <a:gd name="connsiteY10" fmla="*/ 3262 h 10001"/>
                            <a:gd name="connsiteX11" fmla="*/ 776 w 10264"/>
                            <a:gd name="connsiteY11" fmla="*/ 7097 h 10001"/>
                            <a:gd name="connsiteX12" fmla="*/ 4661 w 10264"/>
                            <a:gd name="connsiteY12" fmla="*/ 7918 h 10001"/>
                            <a:gd name="connsiteX13" fmla="*/ 10264 w 10264"/>
                            <a:gd name="connsiteY13" fmla="*/ 7918 h 10001"/>
                            <a:gd name="connsiteX0" fmla="*/ 10264 w 10269"/>
                            <a:gd name="connsiteY0" fmla="*/ 7918 h 10001"/>
                            <a:gd name="connsiteX1" fmla="*/ 10264 w 10269"/>
                            <a:gd name="connsiteY1" fmla="*/ 5561 h 10001"/>
                            <a:gd name="connsiteX2" fmla="*/ 9700 w 10269"/>
                            <a:gd name="connsiteY2" fmla="*/ 4512 h 10001"/>
                            <a:gd name="connsiteX3" fmla="*/ 10264 w 10269"/>
                            <a:gd name="connsiteY3" fmla="*/ 3463 h 10001"/>
                            <a:gd name="connsiteX4" fmla="*/ 10264 w 10269"/>
                            <a:gd name="connsiteY4" fmla="*/ 2298 h 10001"/>
                            <a:gd name="connsiteX5" fmla="*/ 9334 w 10269"/>
                            <a:gd name="connsiteY5" fmla="*/ 1527 h 10001"/>
                            <a:gd name="connsiteX6" fmla="*/ 9380 w 10269"/>
                            <a:gd name="connsiteY6" fmla="*/ 376 h 10001"/>
                            <a:gd name="connsiteX7" fmla="*/ 8574 w 10269"/>
                            <a:gd name="connsiteY7" fmla="*/ 885 h 10001"/>
                            <a:gd name="connsiteX8" fmla="*/ 7663 w 10269"/>
                            <a:gd name="connsiteY8" fmla="*/ 57 h 10001"/>
                            <a:gd name="connsiteX9" fmla="*/ 300 w 10269"/>
                            <a:gd name="connsiteY9" fmla="*/ 0 h 10001"/>
                            <a:gd name="connsiteX10" fmla="*/ 11 w 10269"/>
                            <a:gd name="connsiteY10" fmla="*/ 3262 h 10001"/>
                            <a:gd name="connsiteX11" fmla="*/ 776 w 10269"/>
                            <a:gd name="connsiteY11" fmla="*/ 7097 h 10001"/>
                            <a:gd name="connsiteX12" fmla="*/ 4661 w 10269"/>
                            <a:gd name="connsiteY12" fmla="*/ 7918 h 10001"/>
                            <a:gd name="connsiteX13" fmla="*/ 10264 w 10269"/>
                            <a:gd name="connsiteY13" fmla="*/ 7918 h 10001"/>
                            <a:gd name="connsiteX0" fmla="*/ 10264 w 10269"/>
                            <a:gd name="connsiteY0" fmla="*/ 7918 h 7983"/>
                            <a:gd name="connsiteX1" fmla="*/ 10264 w 10269"/>
                            <a:gd name="connsiteY1" fmla="*/ 5561 h 7983"/>
                            <a:gd name="connsiteX2" fmla="*/ 9700 w 10269"/>
                            <a:gd name="connsiteY2" fmla="*/ 4512 h 7983"/>
                            <a:gd name="connsiteX3" fmla="*/ 10264 w 10269"/>
                            <a:gd name="connsiteY3" fmla="*/ 3463 h 7983"/>
                            <a:gd name="connsiteX4" fmla="*/ 10264 w 10269"/>
                            <a:gd name="connsiteY4" fmla="*/ 2298 h 7983"/>
                            <a:gd name="connsiteX5" fmla="*/ 9334 w 10269"/>
                            <a:gd name="connsiteY5" fmla="*/ 1527 h 7983"/>
                            <a:gd name="connsiteX6" fmla="*/ 9380 w 10269"/>
                            <a:gd name="connsiteY6" fmla="*/ 376 h 7983"/>
                            <a:gd name="connsiteX7" fmla="*/ 8574 w 10269"/>
                            <a:gd name="connsiteY7" fmla="*/ 885 h 7983"/>
                            <a:gd name="connsiteX8" fmla="*/ 7663 w 10269"/>
                            <a:gd name="connsiteY8" fmla="*/ 57 h 7983"/>
                            <a:gd name="connsiteX9" fmla="*/ 300 w 10269"/>
                            <a:gd name="connsiteY9" fmla="*/ 0 h 7983"/>
                            <a:gd name="connsiteX10" fmla="*/ 11 w 10269"/>
                            <a:gd name="connsiteY10" fmla="*/ 3262 h 7983"/>
                            <a:gd name="connsiteX11" fmla="*/ 776 w 10269"/>
                            <a:gd name="connsiteY11" fmla="*/ 7097 h 7983"/>
                            <a:gd name="connsiteX12" fmla="*/ 4661 w 10269"/>
                            <a:gd name="connsiteY12" fmla="*/ 7918 h 7983"/>
                            <a:gd name="connsiteX13" fmla="*/ 10264 w 10269"/>
                            <a:gd name="connsiteY13" fmla="*/ 7918 h 7983"/>
                            <a:gd name="connsiteX0" fmla="*/ 9995 w 10000"/>
                            <a:gd name="connsiteY0" fmla="*/ 9919 h 9919"/>
                            <a:gd name="connsiteX1" fmla="*/ 9995 w 10000"/>
                            <a:gd name="connsiteY1" fmla="*/ 6966 h 9919"/>
                            <a:gd name="connsiteX2" fmla="*/ 9446 w 10000"/>
                            <a:gd name="connsiteY2" fmla="*/ 5652 h 9919"/>
                            <a:gd name="connsiteX3" fmla="*/ 9995 w 10000"/>
                            <a:gd name="connsiteY3" fmla="*/ 4338 h 9919"/>
                            <a:gd name="connsiteX4" fmla="*/ 9995 w 10000"/>
                            <a:gd name="connsiteY4" fmla="*/ 2879 h 9919"/>
                            <a:gd name="connsiteX5" fmla="*/ 9089 w 10000"/>
                            <a:gd name="connsiteY5" fmla="*/ 1913 h 9919"/>
                            <a:gd name="connsiteX6" fmla="*/ 9134 w 10000"/>
                            <a:gd name="connsiteY6" fmla="*/ 471 h 9919"/>
                            <a:gd name="connsiteX7" fmla="*/ 8349 w 10000"/>
                            <a:gd name="connsiteY7" fmla="*/ 1109 h 9919"/>
                            <a:gd name="connsiteX8" fmla="*/ 7462 w 10000"/>
                            <a:gd name="connsiteY8" fmla="*/ 71 h 9919"/>
                            <a:gd name="connsiteX9" fmla="*/ 292 w 10000"/>
                            <a:gd name="connsiteY9" fmla="*/ 0 h 9919"/>
                            <a:gd name="connsiteX10" fmla="*/ 11 w 10000"/>
                            <a:gd name="connsiteY10" fmla="*/ 4086 h 9919"/>
                            <a:gd name="connsiteX11" fmla="*/ 756 w 10000"/>
                            <a:gd name="connsiteY11" fmla="*/ 8890 h 9919"/>
                            <a:gd name="connsiteX12" fmla="*/ 4539 w 10000"/>
                            <a:gd name="connsiteY12" fmla="*/ 9919 h 9919"/>
                            <a:gd name="connsiteX13" fmla="*/ 9995 w 10000"/>
                            <a:gd name="connsiteY13" fmla="*/ 9919 h 9919"/>
                            <a:gd name="connsiteX0" fmla="*/ 9995 w 10000"/>
                            <a:gd name="connsiteY0" fmla="*/ 10000 h 10000"/>
                            <a:gd name="connsiteX1" fmla="*/ 9995 w 10000"/>
                            <a:gd name="connsiteY1" fmla="*/ 7023 h 10000"/>
                            <a:gd name="connsiteX2" fmla="*/ 9446 w 10000"/>
                            <a:gd name="connsiteY2" fmla="*/ 5698 h 10000"/>
                            <a:gd name="connsiteX3" fmla="*/ 9995 w 10000"/>
                            <a:gd name="connsiteY3" fmla="*/ 4373 h 10000"/>
                            <a:gd name="connsiteX4" fmla="*/ 9995 w 10000"/>
                            <a:gd name="connsiteY4" fmla="*/ 2903 h 10000"/>
                            <a:gd name="connsiteX5" fmla="*/ 9089 w 10000"/>
                            <a:gd name="connsiteY5" fmla="*/ 1929 h 10000"/>
                            <a:gd name="connsiteX6" fmla="*/ 9134 w 10000"/>
                            <a:gd name="connsiteY6" fmla="*/ 475 h 10000"/>
                            <a:gd name="connsiteX7" fmla="*/ 8349 w 10000"/>
                            <a:gd name="connsiteY7" fmla="*/ 1118 h 10000"/>
                            <a:gd name="connsiteX8" fmla="*/ 7462 w 10000"/>
                            <a:gd name="connsiteY8" fmla="*/ 72 h 10000"/>
                            <a:gd name="connsiteX9" fmla="*/ 292 w 10000"/>
                            <a:gd name="connsiteY9" fmla="*/ 0 h 10000"/>
                            <a:gd name="connsiteX10" fmla="*/ 11 w 10000"/>
                            <a:gd name="connsiteY10" fmla="*/ 4119 h 10000"/>
                            <a:gd name="connsiteX11" fmla="*/ 756 w 10000"/>
                            <a:gd name="connsiteY11" fmla="*/ 8963 h 10000"/>
                            <a:gd name="connsiteX12" fmla="*/ 2221 w 10000"/>
                            <a:gd name="connsiteY12" fmla="*/ 10000 h 10000"/>
                            <a:gd name="connsiteX13" fmla="*/ 9995 w 10000"/>
                            <a:gd name="connsiteY13" fmla="*/ 10000 h 10000"/>
                            <a:gd name="connsiteX0" fmla="*/ 9995 w 10000"/>
                            <a:gd name="connsiteY0" fmla="*/ 10000 h 10100"/>
                            <a:gd name="connsiteX1" fmla="*/ 9995 w 10000"/>
                            <a:gd name="connsiteY1" fmla="*/ 7023 h 10100"/>
                            <a:gd name="connsiteX2" fmla="*/ 9446 w 10000"/>
                            <a:gd name="connsiteY2" fmla="*/ 5698 h 10100"/>
                            <a:gd name="connsiteX3" fmla="*/ 9995 w 10000"/>
                            <a:gd name="connsiteY3" fmla="*/ 4373 h 10100"/>
                            <a:gd name="connsiteX4" fmla="*/ 9995 w 10000"/>
                            <a:gd name="connsiteY4" fmla="*/ 2903 h 10100"/>
                            <a:gd name="connsiteX5" fmla="*/ 9089 w 10000"/>
                            <a:gd name="connsiteY5" fmla="*/ 1929 h 10100"/>
                            <a:gd name="connsiteX6" fmla="*/ 9134 w 10000"/>
                            <a:gd name="connsiteY6" fmla="*/ 475 h 10100"/>
                            <a:gd name="connsiteX7" fmla="*/ 8349 w 10000"/>
                            <a:gd name="connsiteY7" fmla="*/ 1118 h 10100"/>
                            <a:gd name="connsiteX8" fmla="*/ 7462 w 10000"/>
                            <a:gd name="connsiteY8" fmla="*/ 72 h 10100"/>
                            <a:gd name="connsiteX9" fmla="*/ 292 w 10000"/>
                            <a:gd name="connsiteY9" fmla="*/ 0 h 10100"/>
                            <a:gd name="connsiteX10" fmla="*/ 11 w 10000"/>
                            <a:gd name="connsiteY10" fmla="*/ 4119 h 10100"/>
                            <a:gd name="connsiteX11" fmla="*/ 744 w 10000"/>
                            <a:gd name="connsiteY11" fmla="*/ 8642 h 10100"/>
                            <a:gd name="connsiteX12" fmla="*/ 2221 w 10000"/>
                            <a:gd name="connsiteY12" fmla="*/ 10000 h 10100"/>
                            <a:gd name="connsiteX13" fmla="*/ 9995 w 10000"/>
                            <a:gd name="connsiteY13" fmla="*/ 10000 h 10100"/>
                            <a:gd name="connsiteX0" fmla="*/ 10005 w 10010"/>
                            <a:gd name="connsiteY0" fmla="*/ 10000 h 10100"/>
                            <a:gd name="connsiteX1" fmla="*/ 10005 w 10010"/>
                            <a:gd name="connsiteY1" fmla="*/ 7023 h 10100"/>
                            <a:gd name="connsiteX2" fmla="*/ 9456 w 10010"/>
                            <a:gd name="connsiteY2" fmla="*/ 5698 h 10100"/>
                            <a:gd name="connsiteX3" fmla="*/ 10005 w 10010"/>
                            <a:gd name="connsiteY3" fmla="*/ 4373 h 10100"/>
                            <a:gd name="connsiteX4" fmla="*/ 10005 w 10010"/>
                            <a:gd name="connsiteY4" fmla="*/ 2903 h 10100"/>
                            <a:gd name="connsiteX5" fmla="*/ 9099 w 10010"/>
                            <a:gd name="connsiteY5" fmla="*/ 1929 h 10100"/>
                            <a:gd name="connsiteX6" fmla="*/ 9144 w 10010"/>
                            <a:gd name="connsiteY6" fmla="*/ 475 h 10100"/>
                            <a:gd name="connsiteX7" fmla="*/ 8359 w 10010"/>
                            <a:gd name="connsiteY7" fmla="*/ 1118 h 10100"/>
                            <a:gd name="connsiteX8" fmla="*/ 7472 w 10010"/>
                            <a:gd name="connsiteY8" fmla="*/ 72 h 10100"/>
                            <a:gd name="connsiteX9" fmla="*/ 302 w 10010"/>
                            <a:gd name="connsiteY9" fmla="*/ 0 h 10100"/>
                            <a:gd name="connsiteX10" fmla="*/ 10 w 10010"/>
                            <a:gd name="connsiteY10" fmla="*/ 5405 h 10100"/>
                            <a:gd name="connsiteX11" fmla="*/ 754 w 10010"/>
                            <a:gd name="connsiteY11" fmla="*/ 8642 h 10100"/>
                            <a:gd name="connsiteX12" fmla="*/ 2231 w 10010"/>
                            <a:gd name="connsiteY12" fmla="*/ 10000 h 10100"/>
                            <a:gd name="connsiteX13" fmla="*/ 10005 w 10010"/>
                            <a:gd name="connsiteY13" fmla="*/ 10000 h 10100"/>
                            <a:gd name="connsiteX0" fmla="*/ 10065 w 10070"/>
                            <a:gd name="connsiteY0" fmla="*/ 10000 h 10100"/>
                            <a:gd name="connsiteX1" fmla="*/ 10065 w 10070"/>
                            <a:gd name="connsiteY1" fmla="*/ 7023 h 10100"/>
                            <a:gd name="connsiteX2" fmla="*/ 9516 w 10070"/>
                            <a:gd name="connsiteY2" fmla="*/ 5698 h 10100"/>
                            <a:gd name="connsiteX3" fmla="*/ 10065 w 10070"/>
                            <a:gd name="connsiteY3" fmla="*/ 4373 h 10100"/>
                            <a:gd name="connsiteX4" fmla="*/ 10065 w 10070"/>
                            <a:gd name="connsiteY4" fmla="*/ 2903 h 10100"/>
                            <a:gd name="connsiteX5" fmla="*/ 9159 w 10070"/>
                            <a:gd name="connsiteY5" fmla="*/ 1929 h 10100"/>
                            <a:gd name="connsiteX6" fmla="*/ 9204 w 10070"/>
                            <a:gd name="connsiteY6" fmla="*/ 475 h 10100"/>
                            <a:gd name="connsiteX7" fmla="*/ 8419 w 10070"/>
                            <a:gd name="connsiteY7" fmla="*/ 1118 h 10100"/>
                            <a:gd name="connsiteX8" fmla="*/ 7532 w 10070"/>
                            <a:gd name="connsiteY8" fmla="*/ 72 h 10100"/>
                            <a:gd name="connsiteX9" fmla="*/ 362 w 10070"/>
                            <a:gd name="connsiteY9" fmla="*/ 0 h 10100"/>
                            <a:gd name="connsiteX10" fmla="*/ 70 w 10070"/>
                            <a:gd name="connsiteY10" fmla="*/ 5405 h 10100"/>
                            <a:gd name="connsiteX11" fmla="*/ 814 w 10070"/>
                            <a:gd name="connsiteY11" fmla="*/ 8642 h 10100"/>
                            <a:gd name="connsiteX12" fmla="*/ 2291 w 10070"/>
                            <a:gd name="connsiteY12" fmla="*/ 10000 h 10100"/>
                            <a:gd name="connsiteX13" fmla="*/ 10065 w 10070"/>
                            <a:gd name="connsiteY13" fmla="*/ 10000 h 10100"/>
                            <a:gd name="connsiteX0" fmla="*/ 10065 w 10070"/>
                            <a:gd name="connsiteY0" fmla="*/ 10000 h 10100"/>
                            <a:gd name="connsiteX1" fmla="*/ 10065 w 10070"/>
                            <a:gd name="connsiteY1" fmla="*/ 7023 h 10100"/>
                            <a:gd name="connsiteX2" fmla="*/ 9516 w 10070"/>
                            <a:gd name="connsiteY2" fmla="*/ 5698 h 10100"/>
                            <a:gd name="connsiteX3" fmla="*/ 10065 w 10070"/>
                            <a:gd name="connsiteY3" fmla="*/ 4373 h 10100"/>
                            <a:gd name="connsiteX4" fmla="*/ 10065 w 10070"/>
                            <a:gd name="connsiteY4" fmla="*/ 2903 h 10100"/>
                            <a:gd name="connsiteX5" fmla="*/ 9159 w 10070"/>
                            <a:gd name="connsiteY5" fmla="*/ 1929 h 10100"/>
                            <a:gd name="connsiteX6" fmla="*/ 9204 w 10070"/>
                            <a:gd name="connsiteY6" fmla="*/ 475 h 10100"/>
                            <a:gd name="connsiteX7" fmla="*/ 8419 w 10070"/>
                            <a:gd name="connsiteY7" fmla="*/ 1118 h 10100"/>
                            <a:gd name="connsiteX8" fmla="*/ 7532 w 10070"/>
                            <a:gd name="connsiteY8" fmla="*/ 72 h 10100"/>
                            <a:gd name="connsiteX9" fmla="*/ 362 w 10070"/>
                            <a:gd name="connsiteY9" fmla="*/ 0 h 10100"/>
                            <a:gd name="connsiteX10" fmla="*/ 70 w 10070"/>
                            <a:gd name="connsiteY10" fmla="*/ 5405 h 10100"/>
                            <a:gd name="connsiteX11" fmla="*/ 814 w 10070"/>
                            <a:gd name="connsiteY11" fmla="*/ 8642 h 10100"/>
                            <a:gd name="connsiteX12" fmla="*/ 2291 w 10070"/>
                            <a:gd name="connsiteY12" fmla="*/ 10000 h 10100"/>
                            <a:gd name="connsiteX13" fmla="*/ 10065 w 10070"/>
                            <a:gd name="connsiteY13" fmla="*/ 10000 h 10100"/>
                            <a:gd name="connsiteX0" fmla="*/ 9842 w 9847"/>
                            <a:gd name="connsiteY0" fmla="*/ 10000 h 10100"/>
                            <a:gd name="connsiteX1" fmla="*/ 9842 w 9847"/>
                            <a:gd name="connsiteY1" fmla="*/ 7023 h 10100"/>
                            <a:gd name="connsiteX2" fmla="*/ 9293 w 9847"/>
                            <a:gd name="connsiteY2" fmla="*/ 5698 h 10100"/>
                            <a:gd name="connsiteX3" fmla="*/ 9842 w 9847"/>
                            <a:gd name="connsiteY3" fmla="*/ 4373 h 10100"/>
                            <a:gd name="connsiteX4" fmla="*/ 9842 w 9847"/>
                            <a:gd name="connsiteY4" fmla="*/ 2903 h 10100"/>
                            <a:gd name="connsiteX5" fmla="*/ 8936 w 9847"/>
                            <a:gd name="connsiteY5" fmla="*/ 1929 h 10100"/>
                            <a:gd name="connsiteX6" fmla="*/ 8981 w 9847"/>
                            <a:gd name="connsiteY6" fmla="*/ 475 h 10100"/>
                            <a:gd name="connsiteX7" fmla="*/ 8196 w 9847"/>
                            <a:gd name="connsiteY7" fmla="*/ 1118 h 10100"/>
                            <a:gd name="connsiteX8" fmla="*/ 7309 w 9847"/>
                            <a:gd name="connsiteY8" fmla="*/ 72 h 10100"/>
                            <a:gd name="connsiteX9" fmla="*/ 139 w 9847"/>
                            <a:gd name="connsiteY9" fmla="*/ 0 h 10100"/>
                            <a:gd name="connsiteX10" fmla="*/ 92 w 9847"/>
                            <a:gd name="connsiteY10" fmla="*/ 6519 h 10100"/>
                            <a:gd name="connsiteX11" fmla="*/ 591 w 9847"/>
                            <a:gd name="connsiteY11" fmla="*/ 8642 h 10100"/>
                            <a:gd name="connsiteX12" fmla="*/ 2068 w 9847"/>
                            <a:gd name="connsiteY12" fmla="*/ 10000 h 10100"/>
                            <a:gd name="connsiteX13" fmla="*/ 9842 w 9847"/>
                            <a:gd name="connsiteY13" fmla="*/ 10000 h 10100"/>
                            <a:gd name="connsiteX0" fmla="*/ 9993 w 9998"/>
                            <a:gd name="connsiteY0" fmla="*/ 9901 h 10000"/>
                            <a:gd name="connsiteX1" fmla="*/ 9993 w 9998"/>
                            <a:gd name="connsiteY1" fmla="*/ 6953 h 10000"/>
                            <a:gd name="connsiteX2" fmla="*/ 9435 w 9998"/>
                            <a:gd name="connsiteY2" fmla="*/ 5642 h 10000"/>
                            <a:gd name="connsiteX3" fmla="*/ 9993 w 9998"/>
                            <a:gd name="connsiteY3" fmla="*/ 4330 h 10000"/>
                            <a:gd name="connsiteX4" fmla="*/ 9993 w 9998"/>
                            <a:gd name="connsiteY4" fmla="*/ 2874 h 10000"/>
                            <a:gd name="connsiteX5" fmla="*/ 9073 w 9998"/>
                            <a:gd name="connsiteY5" fmla="*/ 1910 h 10000"/>
                            <a:gd name="connsiteX6" fmla="*/ 9119 w 9998"/>
                            <a:gd name="connsiteY6" fmla="*/ 470 h 10000"/>
                            <a:gd name="connsiteX7" fmla="*/ 8321 w 9998"/>
                            <a:gd name="connsiteY7" fmla="*/ 1107 h 10000"/>
                            <a:gd name="connsiteX8" fmla="*/ 7421 w 9998"/>
                            <a:gd name="connsiteY8" fmla="*/ 71 h 10000"/>
                            <a:gd name="connsiteX9" fmla="*/ 139 w 9998"/>
                            <a:gd name="connsiteY9" fmla="*/ 0 h 10000"/>
                            <a:gd name="connsiteX10" fmla="*/ 93 w 9998"/>
                            <a:gd name="connsiteY10" fmla="*/ 6115 h 10000"/>
                            <a:gd name="connsiteX11" fmla="*/ 598 w 9998"/>
                            <a:gd name="connsiteY11" fmla="*/ 8556 h 10000"/>
                            <a:gd name="connsiteX12" fmla="*/ 2098 w 9998"/>
                            <a:gd name="connsiteY12" fmla="*/ 9901 h 10000"/>
                            <a:gd name="connsiteX13" fmla="*/ 9993 w 9998"/>
                            <a:gd name="connsiteY13" fmla="*/ 9901 h 10000"/>
                            <a:gd name="connsiteX0" fmla="*/ 9914 w 9919"/>
                            <a:gd name="connsiteY0" fmla="*/ 9901 h 10000"/>
                            <a:gd name="connsiteX1" fmla="*/ 9914 w 9919"/>
                            <a:gd name="connsiteY1" fmla="*/ 6953 h 10000"/>
                            <a:gd name="connsiteX2" fmla="*/ 9356 w 9919"/>
                            <a:gd name="connsiteY2" fmla="*/ 5642 h 10000"/>
                            <a:gd name="connsiteX3" fmla="*/ 9914 w 9919"/>
                            <a:gd name="connsiteY3" fmla="*/ 4330 h 10000"/>
                            <a:gd name="connsiteX4" fmla="*/ 9914 w 9919"/>
                            <a:gd name="connsiteY4" fmla="*/ 2874 h 10000"/>
                            <a:gd name="connsiteX5" fmla="*/ 8994 w 9919"/>
                            <a:gd name="connsiteY5" fmla="*/ 1910 h 10000"/>
                            <a:gd name="connsiteX6" fmla="*/ 9040 w 9919"/>
                            <a:gd name="connsiteY6" fmla="*/ 470 h 10000"/>
                            <a:gd name="connsiteX7" fmla="*/ 8242 w 9919"/>
                            <a:gd name="connsiteY7" fmla="*/ 1107 h 10000"/>
                            <a:gd name="connsiteX8" fmla="*/ 7341 w 9919"/>
                            <a:gd name="connsiteY8" fmla="*/ 71 h 10000"/>
                            <a:gd name="connsiteX9" fmla="*/ 58 w 9919"/>
                            <a:gd name="connsiteY9" fmla="*/ 0 h 10000"/>
                            <a:gd name="connsiteX10" fmla="*/ 12 w 9919"/>
                            <a:gd name="connsiteY10" fmla="*/ 6115 h 10000"/>
                            <a:gd name="connsiteX11" fmla="*/ 517 w 9919"/>
                            <a:gd name="connsiteY11" fmla="*/ 8556 h 10000"/>
                            <a:gd name="connsiteX12" fmla="*/ 2017 w 9919"/>
                            <a:gd name="connsiteY12" fmla="*/ 9901 h 10000"/>
                            <a:gd name="connsiteX13" fmla="*/ 9914 w 9919"/>
                            <a:gd name="connsiteY13" fmla="*/ 9901 h 10000"/>
                            <a:gd name="connsiteX0" fmla="*/ 9948 w 9953"/>
                            <a:gd name="connsiteY0" fmla="*/ 9901 h 10000"/>
                            <a:gd name="connsiteX1" fmla="*/ 9948 w 9953"/>
                            <a:gd name="connsiteY1" fmla="*/ 6953 h 10000"/>
                            <a:gd name="connsiteX2" fmla="*/ 9385 w 9953"/>
                            <a:gd name="connsiteY2" fmla="*/ 5642 h 10000"/>
                            <a:gd name="connsiteX3" fmla="*/ 9948 w 9953"/>
                            <a:gd name="connsiteY3" fmla="*/ 4330 h 10000"/>
                            <a:gd name="connsiteX4" fmla="*/ 9948 w 9953"/>
                            <a:gd name="connsiteY4" fmla="*/ 2874 h 10000"/>
                            <a:gd name="connsiteX5" fmla="*/ 9020 w 9953"/>
                            <a:gd name="connsiteY5" fmla="*/ 1910 h 10000"/>
                            <a:gd name="connsiteX6" fmla="*/ 9067 w 9953"/>
                            <a:gd name="connsiteY6" fmla="*/ 470 h 10000"/>
                            <a:gd name="connsiteX7" fmla="*/ 8262 w 9953"/>
                            <a:gd name="connsiteY7" fmla="*/ 1107 h 10000"/>
                            <a:gd name="connsiteX8" fmla="*/ 7354 w 9953"/>
                            <a:gd name="connsiteY8" fmla="*/ 71 h 10000"/>
                            <a:gd name="connsiteX9" fmla="*/ 11 w 9953"/>
                            <a:gd name="connsiteY9" fmla="*/ 0 h 10000"/>
                            <a:gd name="connsiteX10" fmla="*/ 13 w 9953"/>
                            <a:gd name="connsiteY10" fmla="*/ 6306 h 10000"/>
                            <a:gd name="connsiteX11" fmla="*/ 474 w 9953"/>
                            <a:gd name="connsiteY11" fmla="*/ 8556 h 10000"/>
                            <a:gd name="connsiteX12" fmla="*/ 1986 w 9953"/>
                            <a:gd name="connsiteY12" fmla="*/ 9901 h 10000"/>
                            <a:gd name="connsiteX13" fmla="*/ 9948 w 9953"/>
                            <a:gd name="connsiteY13" fmla="*/ 9901 h 10000"/>
                            <a:gd name="connsiteX0" fmla="*/ 9993 w 9998"/>
                            <a:gd name="connsiteY0" fmla="*/ 9901 h 10000"/>
                            <a:gd name="connsiteX1" fmla="*/ 9993 w 9998"/>
                            <a:gd name="connsiteY1" fmla="*/ 6953 h 10000"/>
                            <a:gd name="connsiteX2" fmla="*/ 9427 w 9998"/>
                            <a:gd name="connsiteY2" fmla="*/ 5642 h 10000"/>
                            <a:gd name="connsiteX3" fmla="*/ 9993 w 9998"/>
                            <a:gd name="connsiteY3" fmla="*/ 4330 h 10000"/>
                            <a:gd name="connsiteX4" fmla="*/ 9993 w 9998"/>
                            <a:gd name="connsiteY4" fmla="*/ 2874 h 10000"/>
                            <a:gd name="connsiteX5" fmla="*/ 9061 w 9998"/>
                            <a:gd name="connsiteY5" fmla="*/ 1910 h 10000"/>
                            <a:gd name="connsiteX6" fmla="*/ 9108 w 9998"/>
                            <a:gd name="connsiteY6" fmla="*/ 470 h 10000"/>
                            <a:gd name="connsiteX7" fmla="*/ 8299 w 9998"/>
                            <a:gd name="connsiteY7" fmla="*/ 1107 h 10000"/>
                            <a:gd name="connsiteX8" fmla="*/ 7387 w 9998"/>
                            <a:gd name="connsiteY8" fmla="*/ 71 h 10000"/>
                            <a:gd name="connsiteX9" fmla="*/ 9 w 9998"/>
                            <a:gd name="connsiteY9" fmla="*/ 0 h 10000"/>
                            <a:gd name="connsiteX10" fmla="*/ 11 w 9998"/>
                            <a:gd name="connsiteY10" fmla="*/ 6306 h 10000"/>
                            <a:gd name="connsiteX11" fmla="*/ 474 w 9998"/>
                            <a:gd name="connsiteY11" fmla="*/ 8556 h 10000"/>
                            <a:gd name="connsiteX12" fmla="*/ 1993 w 9998"/>
                            <a:gd name="connsiteY12" fmla="*/ 9901 h 10000"/>
                            <a:gd name="connsiteX13" fmla="*/ 9993 w 9998"/>
                            <a:gd name="connsiteY13" fmla="*/ 9901 h 10000"/>
                            <a:gd name="connsiteX0" fmla="*/ 9995 w 10000"/>
                            <a:gd name="connsiteY0" fmla="*/ 9901 h 9901"/>
                            <a:gd name="connsiteX1" fmla="*/ 9995 w 10000"/>
                            <a:gd name="connsiteY1" fmla="*/ 6953 h 9901"/>
                            <a:gd name="connsiteX2" fmla="*/ 9429 w 10000"/>
                            <a:gd name="connsiteY2" fmla="*/ 5642 h 9901"/>
                            <a:gd name="connsiteX3" fmla="*/ 9995 w 10000"/>
                            <a:gd name="connsiteY3" fmla="*/ 4330 h 9901"/>
                            <a:gd name="connsiteX4" fmla="*/ 9995 w 10000"/>
                            <a:gd name="connsiteY4" fmla="*/ 2874 h 9901"/>
                            <a:gd name="connsiteX5" fmla="*/ 9063 w 10000"/>
                            <a:gd name="connsiteY5" fmla="*/ 1910 h 9901"/>
                            <a:gd name="connsiteX6" fmla="*/ 9110 w 10000"/>
                            <a:gd name="connsiteY6" fmla="*/ 470 h 9901"/>
                            <a:gd name="connsiteX7" fmla="*/ 8301 w 10000"/>
                            <a:gd name="connsiteY7" fmla="*/ 1107 h 9901"/>
                            <a:gd name="connsiteX8" fmla="*/ 7388 w 10000"/>
                            <a:gd name="connsiteY8" fmla="*/ 71 h 9901"/>
                            <a:gd name="connsiteX9" fmla="*/ 9 w 10000"/>
                            <a:gd name="connsiteY9" fmla="*/ 0 h 9901"/>
                            <a:gd name="connsiteX10" fmla="*/ 11 w 10000"/>
                            <a:gd name="connsiteY10" fmla="*/ 6306 h 9901"/>
                            <a:gd name="connsiteX11" fmla="*/ 474 w 10000"/>
                            <a:gd name="connsiteY11" fmla="*/ 8556 h 9901"/>
                            <a:gd name="connsiteX12" fmla="*/ 1993 w 10000"/>
                            <a:gd name="connsiteY12" fmla="*/ 9901 h 9901"/>
                            <a:gd name="connsiteX13" fmla="*/ 9995 w 10000"/>
                            <a:gd name="connsiteY13" fmla="*/ 9901 h 9901"/>
                            <a:gd name="connsiteX0" fmla="*/ 9995 w 10000"/>
                            <a:gd name="connsiteY0" fmla="*/ 10000 h 10000"/>
                            <a:gd name="connsiteX1" fmla="*/ 9995 w 10000"/>
                            <a:gd name="connsiteY1" fmla="*/ 7023 h 10000"/>
                            <a:gd name="connsiteX2" fmla="*/ 9429 w 10000"/>
                            <a:gd name="connsiteY2" fmla="*/ 5698 h 10000"/>
                            <a:gd name="connsiteX3" fmla="*/ 9995 w 10000"/>
                            <a:gd name="connsiteY3" fmla="*/ 4373 h 10000"/>
                            <a:gd name="connsiteX4" fmla="*/ 9995 w 10000"/>
                            <a:gd name="connsiteY4" fmla="*/ 2903 h 10000"/>
                            <a:gd name="connsiteX5" fmla="*/ 9063 w 10000"/>
                            <a:gd name="connsiteY5" fmla="*/ 1929 h 10000"/>
                            <a:gd name="connsiteX6" fmla="*/ 9110 w 10000"/>
                            <a:gd name="connsiteY6" fmla="*/ 475 h 10000"/>
                            <a:gd name="connsiteX7" fmla="*/ 8301 w 10000"/>
                            <a:gd name="connsiteY7" fmla="*/ 1118 h 10000"/>
                            <a:gd name="connsiteX8" fmla="*/ 7388 w 10000"/>
                            <a:gd name="connsiteY8" fmla="*/ 72 h 10000"/>
                            <a:gd name="connsiteX9" fmla="*/ 9 w 10000"/>
                            <a:gd name="connsiteY9" fmla="*/ 0 h 10000"/>
                            <a:gd name="connsiteX10" fmla="*/ 11 w 10000"/>
                            <a:gd name="connsiteY10" fmla="*/ 6369 h 10000"/>
                            <a:gd name="connsiteX11" fmla="*/ 474 w 10000"/>
                            <a:gd name="connsiteY11" fmla="*/ 8642 h 10000"/>
                            <a:gd name="connsiteX12" fmla="*/ 1993 w 10000"/>
                            <a:gd name="connsiteY12" fmla="*/ 10000 h 10000"/>
                            <a:gd name="connsiteX13" fmla="*/ 9995 w 10000"/>
                            <a:gd name="connsiteY13" fmla="*/ 10000 h 10000"/>
                            <a:gd name="connsiteX0" fmla="*/ 10021 w 10026"/>
                            <a:gd name="connsiteY0" fmla="*/ 10000 h 10088"/>
                            <a:gd name="connsiteX1" fmla="*/ 10021 w 10026"/>
                            <a:gd name="connsiteY1" fmla="*/ 7023 h 10088"/>
                            <a:gd name="connsiteX2" fmla="*/ 9455 w 10026"/>
                            <a:gd name="connsiteY2" fmla="*/ 5698 h 10088"/>
                            <a:gd name="connsiteX3" fmla="*/ 10021 w 10026"/>
                            <a:gd name="connsiteY3" fmla="*/ 4373 h 10088"/>
                            <a:gd name="connsiteX4" fmla="*/ 10021 w 10026"/>
                            <a:gd name="connsiteY4" fmla="*/ 2903 h 10088"/>
                            <a:gd name="connsiteX5" fmla="*/ 9089 w 10026"/>
                            <a:gd name="connsiteY5" fmla="*/ 1929 h 10088"/>
                            <a:gd name="connsiteX6" fmla="*/ 9136 w 10026"/>
                            <a:gd name="connsiteY6" fmla="*/ 475 h 10088"/>
                            <a:gd name="connsiteX7" fmla="*/ 8327 w 10026"/>
                            <a:gd name="connsiteY7" fmla="*/ 1118 h 10088"/>
                            <a:gd name="connsiteX8" fmla="*/ 7414 w 10026"/>
                            <a:gd name="connsiteY8" fmla="*/ 72 h 10088"/>
                            <a:gd name="connsiteX9" fmla="*/ 35 w 10026"/>
                            <a:gd name="connsiteY9" fmla="*/ 0 h 10088"/>
                            <a:gd name="connsiteX10" fmla="*/ 37 w 10026"/>
                            <a:gd name="connsiteY10" fmla="*/ 6369 h 10088"/>
                            <a:gd name="connsiteX11" fmla="*/ 569 w 10026"/>
                            <a:gd name="connsiteY11" fmla="*/ 8801 h 10088"/>
                            <a:gd name="connsiteX12" fmla="*/ 2019 w 10026"/>
                            <a:gd name="connsiteY12" fmla="*/ 10000 h 10088"/>
                            <a:gd name="connsiteX13" fmla="*/ 10021 w 10026"/>
                            <a:gd name="connsiteY13" fmla="*/ 10000 h 10088"/>
                            <a:gd name="connsiteX0" fmla="*/ 10021 w 10026"/>
                            <a:gd name="connsiteY0" fmla="*/ 10000 h 10000"/>
                            <a:gd name="connsiteX1" fmla="*/ 10021 w 10026"/>
                            <a:gd name="connsiteY1" fmla="*/ 7023 h 10000"/>
                            <a:gd name="connsiteX2" fmla="*/ 9455 w 10026"/>
                            <a:gd name="connsiteY2" fmla="*/ 5698 h 10000"/>
                            <a:gd name="connsiteX3" fmla="*/ 10021 w 10026"/>
                            <a:gd name="connsiteY3" fmla="*/ 4373 h 10000"/>
                            <a:gd name="connsiteX4" fmla="*/ 10021 w 10026"/>
                            <a:gd name="connsiteY4" fmla="*/ 2903 h 10000"/>
                            <a:gd name="connsiteX5" fmla="*/ 9089 w 10026"/>
                            <a:gd name="connsiteY5" fmla="*/ 1929 h 10000"/>
                            <a:gd name="connsiteX6" fmla="*/ 9136 w 10026"/>
                            <a:gd name="connsiteY6" fmla="*/ 475 h 10000"/>
                            <a:gd name="connsiteX7" fmla="*/ 8327 w 10026"/>
                            <a:gd name="connsiteY7" fmla="*/ 1118 h 10000"/>
                            <a:gd name="connsiteX8" fmla="*/ 7414 w 10026"/>
                            <a:gd name="connsiteY8" fmla="*/ 72 h 10000"/>
                            <a:gd name="connsiteX9" fmla="*/ 35 w 10026"/>
                            <a:gd name="connsiteY9" fmla="*/ 0 h 10000"/>
                            <a:gd name="connsiteX10" fmla="*/ 37 w 10026"/>
                            <a:gd name="connsiteY10" fmla="*/ 6369 h 10000"/>
                            <a:gd name="connsiteX11" fmla="*/ 569 w 10026"/>
                            <a:gd name="connsiteY11" fmla="*/ 8801 h 10000"/>
                            <a:gd name="connsiteX12" fmla="*/ 2019 w 10026"/>
                            <a:gd name="connsiteY12" fmla="*/ 10000 h 10000"/>
                            <a:gd name="connsiteX13" fmla="*/ 10021 w 10026"/>
                            <a:gd name="connsiteY13" fmla="*/ 10000 h 10000"/>
                            <a:gd name="connsiteX0" fmla="*/ 10021 w 10026"/>
                            <a:gd name="connsiteY0" fmla="*/ 10000 h 10000"/>
                            <a:gd name="connsiteX1" fmla="*/ 10021 w 10026"/>
                            <a:gd name="connsiteY1" fmla="*/ 7023 h 10000"/>
                            <a:gd name="connsiteX2" fmla="*/ 9455 w 10026"/>
                            <a:gd name="connsiteY2" fmla="*/ 5698 h 10000"/>
                            <a:gd name="connsiteX3" fmla="*/ 10021 w 10026"/>
                            <a:gd name="connsiteY3" fmla="*/ 4373 h 10000"/>
                            <a:gd name="connsiteX4" fmla="*/ 10021 w 10026"/>
                            <a:gd name="connsiteY4" fmla="*/ 2903 h 10000"/>
                            <a:gd name="connsiteX5" fmla="*/ 9089 w 10026"/>
                            <a:gd name="connsiteY5" fmla="*/ 1929 h 10000"/>
                            <a:gd name="connsiteX6" fmla="*/ 9136 w 10026"/>
                            <a:gd name="connsiteY6" fmla="*/ 475 h 10000"/>
                            <a:gd name="connsiteX7" fmla="*/ 8327 w 10026"/>
                            <a:gd name="connsiteY7" fmla="*/ 1118 h 10000"/>
                            <a:gd name="connsiteX8" fmla="*/ 7414 w 10026"/>
                            <a:gd name="connsiteY8" fmla="*/ 72 h 10000"/>
                            <a:gd name="connsiteX9" fmla="*/ 35 w 10026"/>
                            <a:gd name="connsiteY9" fmla="*/ 0 h 10000"/>
                            <a:gd name="connsiteX10" fmla="*/ 37 w 10026"/>
                            <a:gd name="connsiteY10" fmla="*/ 6369 h 10000"/>
                            <a:gd name="connsiteX11" fmla="*/ 569 w 10026"/>
                            <a:gd name="connsiteY11" fmla="*/ 8801 h 10000"/>
                            <a:gd name="connsiteX12" fmla="*/ 2019 w 10026"/>
                            <a:gd name="connsiteY12" fmla="*/ 10000 h 10000"/>
                            <a:gd name="connsiteX13" fmla="*/ 10021 w 10026"/>
                            <a:gd name="connsiteY13" fmla="*/ 10000 h 10000"/>
                            <a:gd name="connsiteX0" fmla="*/ 10021 w 10026"/>
                            <a:gd name="connsiteY0" fmla="*/ 10000 h 10000"/>
                            <a:gd name="connsiteX1" fmla="*/ 10021 w 10026"/>
                            <a:gd name="connsiteY1" fmla="*/ 7023 h 10000"/>
                            <a:gd name="connsiteX2" fmla="*/ 9455 w 10026"/>
                            <a:gd name="connsiteY2" fmla="*/ 5698 h 10000"/>
                            <a:gd name="connsiteX3" fmla="*/ 10021 w 10026"/>
                            <a:gd name="connsiteY3" fmla="*/ 4373 h 10000"/>
                            <a:gd name="connsiteX4" fmla="*/ 10021 w 10026"/>
                            <a:gd name="connsiteY4" fmla="*/ 2903 h 10000"/>
                            <a:gd name="connsiteX5" fmla="*/ 9089 w 10026"/>
                            <a:gd name="connsiteY5" fmla="*/ 1929 h 10000"/>
                            <a:gd name="connsiteX6" fmla="*/ 9136 w 10026"/>
                            <a:gd name="connsiteY6" fmla="*/ 475 h 10000"/>
                            <a:gd name="connsiteX7" fmla="*/ 8327 w 10026"/>
                            <a:gd name="connsiteY7" fmla="*/ 1118 h 10000"/>
                            <a:gd name="connsiteX8" fmla="*/ 7414 w 10026"/>
                            <a:gd name="connsiteY8" fmla="*/ 72 h 10000"/>
                            <a:gd name="connsiteX9" fmla="*/ 35 w 10026"/>
                            <a:gd name="connsiteY9" fmla="*/ 0 h 10000"/>
                            <a:gd name="connsiteX10" fmla="*/ 37 w 10026"/>
                            <a:gd name="connsiteY10" fmla="*/ 6369 h 10000"/>
                            <a:gd name="connsiteX11" fmla="*/ 569 w 10026"/>
                            <a:gd name="connsiteY11" fmla="*/ 8801 h 10000"/>
                            <a:gd name="connsiteX12" fmla="*/ 2019 w 10026"/>
                            <a:gd name="connsiteY12" fmla="*/ 10000 h 10000"/>
                            <a:gd name="connsiteX13" fmla="*/ 10021 w 10026"/>
                            <a:gd name="connsiteY13" fmla="*/ 10000 h 10000"/>
                            <a:gd name="connsiteX0" fmla="*/ 9996 w 10001"/>
                            <a:gd name="connsiteY0" fmla="*/ 10000 h 10000"/>
                            <a:gd name="connsiteX1" fmla="*/ 9996 w 10001"/>
                            <a:gd name="connsiteY1" fmla="*/ 7023 h 10000"/>
                            <a:gd name="connsiteX2" fmla="*/ 9430 w 10001"/>
                            <a:gd name="connsiteY2" fmla="*/ 5698 h 10000"/>
                            <a:gd name="connsiteX3" fmla="*/ 9996 w 10001"/>
                            <a:gd name="connsiteY3" fmla="*/ 4373 h 10000"/>
                            <a:gd name="connsiteX4" fmla="*/ 9996 w 10001"/>
                            <a:gd name="connsiteY4" fmla="*/ 2903 h 10000"/>
                            <a:gd name="connsiteX5" fmla="*/ 9064 w 10001"/>
                            <a:gd name="connsiteY5" fmla="*/ 1929 h 10000"/>
                            <a:gd name="connsiteX6" fmla="*/ 9111 w 10001"/>
                            <a:gd name="connsiteY6" fmla="*/ 475 h 10000"/>
                            <a:gd name="connsiteX7" fmla="*/ 8302 w 10001"/>
                            <a:gd name="connsiteY7" fmla="*/ 1118 h 10000"/>
                            <a:gd name="connsiteX8" fmla="*/ 7389 w 10001"/>
                            <a:gd name="connsiteY8" fmla="*/ 72 h 10000"/>
                            <a:gd name="connsiteX9" fmla="*/ 10 w 10001"/>
                            <a:gd name="connsiteY9" fmla="*/ 0 h 10000"/>
                            <a:gd name="connsiteX10" fmla="*/ 12 w 10001"/>
                            <a:gd name="connsiteY10" fmla="*/ 6369 h 10000"/>
                            <a:gd name="connsiteX11" fmla="*/ 544 w 10001"/>
                            <a:gd name="connsiteY11" fmla="*/ 8801 h 10000"/>
                            <a:gd name="connsiteX12" fmla="*/ 1994 w 10001"/>
                            <a:gd name="connsiteY12" fmla="*/ 10000 h 10000"/>
                            <a:gd name="connsiteX13" fmla="*/ 9996 w 10001"/>
                            <a:gd name="connsiteY13" fmla="*/ 10000 h 10000"/>
                            <a:gd name="connsiteX0" fmla="*/ 9996 w 10001"/>
                            <a:gd name="connsiteY0" fmla="*/ 10000 h 10000"/>
                            <a:gd name="connsiteX1" fmla="*/ 9996 w 10001"/>
                            <a:gd name="connsiteY1" fmla="*/ 7023 h 10000"/>
                            <a:gd name="connsiteX2" fmla="*/ 9430 w 10001"/>
                            <a:gd name="connsiteY2" fmla="*/ 5698 h 10000"/>
                            <a:gd name="connsiteX3" fmla="*/ 9996 w 10001"/>
                            <a:gd name="connsiteY3" fmla="*/ 4373 h 10000"/>
                            <a:gd name="connsiteX4" fmla="*/ 9996 w 10001"/>
                            <a:gd name="connsiteY4" fmla="*/ 2903 h 10000"/>
                            <a:gd name="connsiteX5" fmla="*/ 9064 w 10001"/>
                            <a:gd name="connsiteY5" fmla="*/ 1929 h 10000"/>
                            <a:gd name="connsiteX6" fmla="*/ 9111 w 10001"/>
                            <a:gd name="connsiteY6" fmla="*/ 475 h 10000"/>
                            <a:gd name="connsiteX7" fmla="*/ 8302 w 10001"/>
                            <a:gd name="connsiteY7" fmla="*/ 1118 h 10000"/>
                            <a:gd name="connsiteX8" fmla="*/ 7312 w 10001"/>
                            <a:gd name="connsiteY8" fmla="*/ 0 h 10000"/>
                            <a:gd name="connsiteX9" fmla="*/ 10 w 10001"/>
                            <a:gd name="connsiteY9" fmla="*/ 0 h 10000"/>
                            <a:gd name="connsiteX10" fmla="*/ 12 w 10001"/>
                            <a:gd name="connsiteY10" fmla="*/ 6369 h 10000"/>
                            <a:gd name="connsiteX11" fmla="*/ 544 w 10001"/>
                            <a:gd name="connsiteY11" fmla="*/ 8801 h 10000"/>
                            <a:gd name="connsiteX12" fmla="*/ 1994 w 10001"/>
                            <a:gd name="connsiteY12" fmla="*/ 10000 h 10000"/>
                            <a:gd name="connsiteX13" fmla="*/ 9996 w 10001"/>
                            <a:gd name="connsiteY13" fmla="*/ 10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001" h="10000">
                              <a:moveTo>
                                <a:pt x="9996" y="10000"/>
                              </a:moveTo>
                              <a:cubicBezTo>
                                <a:pt x="10008" y="10035"/>
                                <a:pt x="9996" y="8016"/>
                                <a:pt x="9996" y="7023"/>
                              </a:cubicBezTo>
                              <a:cubicBezTo>
                                <a:pt x="9660" y="6829"/>
                                <a:pt x="9439" y="6390"/>
                                <a:pt x="9430" y="5698"/>
                              </a:cubicBezTo>
                              <a:cubicBezTo>
                                <a:pt x="9422" y="5008"/>
                                <a:pt x="9675" y="4488"/>
                                <a:pt x="9996" y="4373"/>
                              </a:cubicBezTo>
                              <a:lnTo>
                                <a:pt x="9996" y="2903"/>
                              </a:lnTo>
                              <a:lnTo>
                                <a:pt x="9064" y="1929"/>
                              </a:lnTo>
                              <a:cubicBezTo>
                                <a:pt x="9268" y="1633"/>
                                <a:pt x="9463" y="971"/>
                                <a:pt x="9111" y="475"/>
                              </a:cubicBezTo>
                              <a:cubicBezTo>
                                <a:pt x="8702" y="-33"/>
                                <a:pt x="8283" y="638"/>
                                <a:pt x="8302" y="1118"/>
                              </a:cubicBezTo>
                              <a:lnTo>
                                <a:pt x="7312" y="0"/>
                              </a:lnTo>
                              <a:lnTo>
                                <a:pt x="10" y="0"/>
                              </a:lnTo>
                              <a:cubicBezTo>
                                <a:pt x="23" y="-3"/>
                                <a:pt x="-18" y="5219"/>
                                <a:pt x="12" y="6369"/>
                              </a:cubicBezTo>
                              <a:cubicBezTo>
                                <a:pt x="42" y="7519"/>
                                <a:pt x="333" y="8319"/>
                                <a:pt x="544" y="8801"/>
                              </a:cubicBezTo>
                              <a:cubicBezTo>
                                <a:pt x="755" y="9283"/>
                                <a:pt x="1449" y="10011"/>
                                <a:pt x="1994" y="10000"/>
                              </a:cubicBezTo>
                              <a:cubicBezTo>
                                <a:pt x="2539" y="9989"/>
                                <a:pt x="7329" y="10000"/>
                                <a:pt x="9996" y="10000"/>
                              </a:cubicBezTo>
                              <a:close/>
                            </a:path>
                          </a:pathLst>
                        </a:custGeom>
                        <a:noFill/>
                        <a:ln w="12700">
                          <a:solidFill>
                            <a:schemeClr val="accent2"/>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0AAF9219">
              <v:shape id="Freeform 2" style="position:absolute;margin-left:67.35pt;margin-top:556.55pt;width:201.9pt;height:113.5pt;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01,10000" o:spid="_x0000_s1026" filled="f" strokecolor="#eaaa00 [3205]" strokeweight="1pt" path="m9996,10000v12,35,,-1984,,-2977c9660,6829,9439,6390,9430,5698v-8,-690,245,-1210,566,-1325l9996,2903,9064,1929v204,-296,399,-958,47,-1454c8702,-33,8283,638,8302,1118l7312,,10,v13,-3,-28,5219,2,6369c42,7519,333,8319,544,8801v211,482,905,1210,1450,1199c2539,9989,7329,10000,9996,1000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" w14:anchorId="46114E7D">
                <v:path arrowok="t" o:connecttype="custom" o:connectlocs="2562580,1441640;2562580,1012464;2417480,821446;2562580,630429;2562580,418508;2323652,278092;2335701,68478;2128305,161175;1874508,0;2564,0;3076,918181;139460,1268787;511183,1441640;2562580,1441640" o:connectangles="0,0,0,0,0,0,0,0,0,0,0,0,0,0"/>
                <w10:wrap anchorx="page" anchory="page"/>
              </v:shape>
            </w:pict>
          </mc:Fallback>
        </mc:AlternateContent>
      </w:r>
      <w:r w:rsidR="00913484">
        <w:rPr>
          <w:noProof/>
        </w:rPr>
        <mc:AlternateContent>
          <mc:Choice Requires="wps">
            <w:drawing>
              <wp:anchor distT="0" distB="0" distL="114300" distR="114300" simplePos="0" relativeHeight="251645440" behindDoc="0" locked="0" layoutInCell="1" allowOverlap="1" wp14:anchorId="404C289D" wp14:editId="3011E9DF">
                <wp:simplePos x="0" y="0"/>
                <wp:positionH relativeFrom="column">
                  <wp:posOffset>15875</wp:posOffset>
                </wp:positionH>
                <wp:positionV relativeFrom="paragraph">
                  <wp:posOffset>15875</wp:posOffset>
                </wp:positionV>
                <wp:extent cx="2402840" cy="1438910"/>
                <wp:effectExtent l="0" t="0" r="0" b="0"/>
                <wp:wrapTopAndBottom/>
                <wp:docPr id="3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402840" cy="143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10C28" w14:textId="77777777" w:rsidR="003528BA" w:rsidRDefault="003528BA" w:rsidP="00BD615A">
                            <w:pPr>
                              <w:spacing w:before="100" w:beforeAutospacing="1" w:after="120" w:line="240" w:lineRule="auto"/>
                              <w:rPr>
                                <w:b/>
                                <w:sz w:val="20"/>
                                <w:lang w:val="en-US"/>
                              </w:rPr>
                            </w:pPr>
                            <w:r w:rsidRPr="0074778A">
                              <w:rPr>
                                <w:b/>
                                <w:sz w:val="20"/>
                                <w:lang w:val="en-US"/>
                              </w:rPr>
                              <w:t>Please be specific:</w:t>
                            </w:r>
                          </w:p>
                          <w:p w14:paraId="16F73B3D" w14:textId="019743CF" w:rsidR="003528BA" w:rsidRPr="003528BA" w:rsidRDefault="003528BA" w:rsidP="00BD615A">
                            <w:pPr>
                              <w:spacing w:after="0" w:line="240" w:lineRule="auto"/>
                              <w:rPr>
                                <w:b/>
                                <w:sz w:val="20"/>
                                <w:lang w:val="en-US"/>
                              </w:rPr>
                            </w:pPr>
                            <w:r w:rsidRPr="003528BA">
                              <w:rPr>
                                <w:bCs/>
                                <w:sz w:val="20"/>
                                <w:lang w:val="en-US"/>
                              </w:rPr>
                              <w:t>Do not submit generic marketing materials, broadly descriptive attachments, or other general literature.</w:t>
                            </w:r>
                          </w:p>
                        </w:txbxContent>
                      </wps:txbx>
                      <wps:bodyPr rot="0" vert="horz" wrap="square" lIns="108000" tIns="108000" rIns="108000" bIns="10800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04C289D" id="_x0000_t202" coordsize="21600,21600" o:spt="202" path="m,l,21600r21600,l21600,xe">
                <v:stroke joinstyle="miter"/>
                <v:path gradientshapeok="t" o:connecttype="rect"/>
              </v:shapetype>
              <v:shape id="Text Box 3" o:spid="_x0000_s1029" type="#_x0000_t202" style="position:absolute;margin-left:1.25pt;margin-top:1.25pt;width:189.2pt;height:113.3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" filled="f" stroked="f">
                <v:path arrowok="t"/>
                <v:textbox inset="3mm,3mm,3mm,3mm">
                  <w:txbxContent>
                    <w:p w14:paraId="23110C28" w14:textId="77777777" w:rsidR="003528BA" w:rsidRDefault="003528BA" w:rsidP="00BD615A">
                      <w:pPr>
                        <w:spacing w:before="100" w:beforeAutospacing="1" w:after="120" w:line="240" w:lineRule="auto"/>
                        <w:rPr>
                          <w:b/>
                          <w:sz w:val="20"/>
                          <w:lang w:val="en-US"/>
                        </w:rPr>
                      </w:pPr>
                      <w:r w:rsidRPr="0074778A">
                        <w:rPr>
                          <w:b/>
                          <w:sz w:val="20"/>
                          <w:lang w:val="en-US"/>
                        </w:rPr>
                        <w:t>Please be specific:</w:t>
                      </w:r>
                    </w:p>
                    <w:p w14:paraId="16F73B3D" w14:textId="019743CF" w:rsidR="003528BA" w:rsidRPr="003528BA" w:rsidRDefault="003528BA" w:rsidP="00BD615A">
                      <w:pPr>
                        <w:spacing w:after="0" w:line="240" w:lineRule="auto"/>
                        <w:rPr>
                          <w:b/>
                          <w:sz w:val="20"/>
                          <w:lang w:val="en-US"/>
                        </w:rPr>
                      </w:pPr>
                      <w:r w:rsidRPr="003528BA">
                        <w:rPr>
                          <w:bCs/>
                          <w:sz w:val="20"/>
                          <w:lang w:val="en-US"/>
                        </w:rPr>
                        <w:t>Do not submit generic marketing materials, broadly descriptive attachments, or other general literature.</w:t>
                      </w:r>
                    </w:p>
                  </w:txbxContent>
                </v:textbox>
                <w10:wrap type="topAndBottom"/>
              </v:shape>
            </w:pict>
          </mc:Fallback>
        </mc:AlternateContent>
      </w:r>
      <w:r w:rsidR="00444DDE" w:rsidRPr="00BD615A">
        <w:rPr>
          <w:b/>
          <w:bCs/>
          <w:i w:val="0"/>
          <w:iCs/>
          <w:color w:val="EAAA00" w:themeColor="accent2"/>
        </w:rPr>
        <w:br w:type="column"/>
      </w:r>
      <w:bookmarkStart w:id="17" w:name="_Toc51163442"/>
      <w:r w:rsidR="003528BA" w:rsidRPr="00BD615A">
        <w:rPr>
          <w:b/>
          <w:bCs/>
          <w:i w:val="0"/>
          <w:iCs/>
          <w:color w:val="EAAA00" w:themeColor="accent2"/>
        </w:rPr>
        <w:t>B.2 S</w:t>
      </w:r>
      <w:r w:rsidR="000C0914" w:rsidRPr="00BD615A">
        <w:rPr>
          <w:b/>
          <w:bCs/>
          <w:i w:val="0"/>
          <w:iCs/>
          <w:color w:val="EAAA00" w:themeColor="accent2"/>
        </w:rPr>
        <w:t>chedule</w:t>
      </w:r>
      <w:bookmarkEnd w:id="15"/>
      <w:bookmarkEnd w:id="16"/>
      <w:bookmarkEnd w:id="17"/>
    </w:p>
    <w:p w14:paraId="45E74457" w14:textId="77777777" w:rsidR="000C0914" w:rsidRPr="00482837" w:rsidRDefault="000C0914" w:rsidP="00E61B5D">
      <w:pPr>
        <w:pStyle w:val="Bodycopy"/>
        <w:jc w:val="left"/>
      </w:pPr>
      <w:r w:rsidRPr="00401F87">
        <w:t>Indicative timetables for evaluation and award of this RFP are as follows:</w:t>
      </w:r>
    </w:p>
    <w:p w14:paraId="6E03EDDB" w14:textId="0E251DD1" w:rsidR="000C61F9" w:rsidRDefault="000C61F9" w:rsidP="00E61B5D">
      <w:pPr>
        <w:spacing w:line="240" w:lineRule="auto"/>
        <w:rPr>
          <w:rFonts w:ascii="Arial" w:eastAsia="Times New Roman" w:hAnsi="Arial" w:cs="Arial"/>
          <w:color w:val="000000"/>
          <w:sz w:val="20"/>
          <w:szCs w:val="21"/>
          <w:lang w:eastAsia="en-GB"/>
        </w:rPr>
      </w:pPr>
    </w:p>
    <w:tbl>
      <w:tblPr>
        <w:tblStyle w:val="TableNormal1"/>
        <w:tblW w:w="411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410"/>
        <w:gridCol w:w="1701"/>
      </w:tblGrid>
      <w:tr w:rsidR="005347F3" w14:paraId="6AF0E4B6" w14:textId="77777777" w:rsidTr="00816193">
        <w:trPr>
          <w:trHeight w:val="342"/>
        </w:trPr>
        <w:tc>
          <w:tcPr>
            <w:tcW w:w="2410" w:type="dxa"/>
            <w:tcBorders>
              <w:top w:val="nil"/>
              <w:left w:val="nil"/>
              <w:bottom w:val="single" w:sz="24" w:space="0" w:color="EAAA00" w:themeColor="accent2"/>
              <w:right w:val="single" w:sz="4" w:space="0" w:color="EAAA00" w:themeColor="accent2"/>
            </w:tcBorders>
            <w:vAlign w:val="center"/>
          </w:tcPr>
          <w:p w14:paraId="4528127B" w14:textId="77777777" w:rsidR="005634B3" w:rsidRDefault="005634B3" w:rsidP="00816193">
            <w:pPr>
              <w:pStyle w:val="TableParagraph"/>
              <w:spacing w:line="188" w:lineRule="exact"/>
              <w:ind w:right="70"/>
              <w:rPr>
                <w:b/>
                <w:sz w:val="20"/>
              </w:rPr>
            </w:pPr>
            <w:r>
              <w:rPr>
                <w:b/>
                <w:sz w:val="20"/>
              </w:rPr>
              <w:t>EVENT</w:t>
            </w:r>
          </w:p>
        </w:tc>
        <w:tc>
          <w:tcPr>
            <w:tcW w:w="1701" w:type="dxa"/>
            <w:tcBorders>
              <w:top w:val="nil"/>
              <w:left w:val="single" w:sz="4" w:space="0" w:color="EAAA00" w:themeColor="accent2"/>
              <w:bottom w:val="single" w:sz="24" w:space="0" w:color="EAAA00" w:themeColor="accent2"/>
              <w:right w:val="nil"/>
            </w:tcBorders>
            <w:vAlign w:val="center"/>
          </w:tcPr>
          <w:p w14:paraId="2D59D945" w14:textId="77777777" w:rsidR="005634B3" w:rsidRDefault="005634B3" w:rsidP="00816193">
            <w:pPr>
              <w:pStyle w:val="TableParagraph"/>
              <w:spacing w:line="188" w:lineRule="exact"/>
              <w:ind w:left="213"/>
              <w:rPr>
                <w:b/>
                <w:sz w:val="20"/>
              </w:rPr>
            </w:pPr>
            <w:r>
              <w:rPr>
                <w:b/>
                <w:sz w:val="20"/>
              </w:rPr>
              <w:t>DEADLINE</w:t>
            </w:r>
          </w:p>
        </w:tc>
      </w:tr>
      <w:tr w:rsidR="005347F3" w14:paraId="42ABAF2D" w14:textId="77777777" w:rsidTr="00971B5A">
        <w:trPr>
          <w:trHeight w:val="453"/>
        </w:trPr>
        <w:tc>
          <w:tcPr>
            <w:tcW w:w="2410" w:type="dxa"/>
            <w:tcBorders>
              <w:top w:val="single" w:sz="24" w:space="0" w:color="EAAA00" w:themeColor="accent2"/>
              <w:left w:val="nil"/>
              <w:bottom w:val="single" w:sz="8" w:space="0" w:color="EAAA00" w:themeColor="accent2"/>
              <w:right w:val="single" w:sz="4" w:space="0" w:color="EAAA00" w:themeColor="accent2"/>
            </w:tcBorders>
          </w:tcPr>
          <w:p w14:paraId="3683003F" w14:textId="77777777" w:rsidR="005634B3" w:rsidRDefault="005634B3" w:rsidP="005634B3">
            <w:pPr>
              <w:pStyle w:val="TableParagraph"/>
              <w:spacing w:before="155"/>
              <w:ind w:right="70"/>
              <w:rPr>
                <w:sz w:val="20"/>
              </w:rPr>
            </w:pPr>
            <w:r>
              <w:rPr>
                <w:sz w:val="20"/>
              </w:rPr>
              <w:t>Distribution of RFP</w:t>
            </w:r>
          </w:p>
        </w:tc>
        <w:tc>
          <w:tcPr>
            <w:tcW w:w="1701" w:type="dxa"/>
            <w:tcBorders>
              <w:top w:val="single" w:sz="24" w:space="0" w:color="EAAA00" w:themeColor="accent2"/>
              <w:left w:val="single" w:sz="4" w:space="0" w:color="EAAA00" w:themeColor="accent2"/>
              <w:bottom w:val="single" w:sz="8" w:space="0" w:color="EAAA00" w:themeColor="accent2"/>
              <w:right w:val="nil"/>
            </w:tcBorders>
          </w:tcPr>
          <w:p w14:paraId="5AAD3A8A" w14:textId="77777777" w:rsidR="005634B3" w:rsidRDefault="005634B3" w:rsidP="005634B3">
            <w:pPr>
              <w:pStyle w:val="TableParagraph"/>
              <w:ind w:left="213"/>
              <w:rPr>
                <w:rFonts w:ascii="Times New Roman"/>
                <w:sz w:val="20"/>
              </w:rPr>
            </w:pPr>
          </w:p>
        </w:tc>
      </w:tr>
      <w:tr w:rsidR="005347F3" w14:paraId="6D696ED8" w14:textId="77777777" w:rsidTr="00971B5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4F6C3287" w14:textId="77777777" w:rsidR="005634B3" w:rsidRDefault="005634B3" w:rsidP="005634B3">
            <w:pPr>
              <w:pStyle w:val="TableParagraph"/>
              <w:spacing w:before="69"/>
              <w:ind w:right="70"/>
              <w:rPr>
                <w:sz w:val="20"/>
              </w:rPr>
            </w:pPr>
            <w:r>
              <w:rPr>
                <w:sz w:val="20"/>
              </w:rPr>
              <w:t xml:space="preserve">Intent to </w:t>
            </w:r>
            <w:proofErr w:type="spellStart"/>
            <w:r>
              <w:rPr>
                <w:sz w:val="20"/>
              </w:rPr>
              <w:t>participate</w:t>
            </w:r>
            <w:proofErr w:type="spellEnd"/>
            <w:r>
              <w:rPr>
                <w:sz w:val="20"/>
              </w:rPr>
              <w:t xml:space="preserve"> </w:t>
            </w:r>
            <w:proofErr w:type="gramStart"/>
            <w:r>
              <w:rPr>
                <w:sz w:val="20"/>
              </w:rPr>
              <w:t>email</w:t>
            </w:r>
            <w:proofErr w:type="gramEnd"/>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04DB5570" w14:textId="77777777" w:rsidR="005634B3" w:rsidRDefault="005634B3" w:rsidP="005634B3">
            <w:pPr>
              <w:pStyle w:val="TableParagraph"/>
              <w:ind w:left="213"/>
              <w:rPr>
                <w:rFonts w:ascii="Times New Roman"/>
                <w:sz w:val="20"/>
              </w:rPr>
            </w:pPr>
          </w:p>
        </w:tc>
      </w:tr>
      <w:tr w:rsidR="005347F3" w:rsidRPr="00167A41" w14:paraId="16028D05" w14:textId="77777777" w:rsidTr="00971B5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00CE476A" w14:textId="77777777" w:rsidR="005634B3" w:rsidRPr="00167A41" w:rsidRDefault="005634B3" w:rsidP="005634B3">
            <w:pPr>
              <w:pStyle w:val="TableParagraph"/>
              <w:spacing w:before="69"/>
              <w:ind w:right="70"/>
              <w:rPr>
                <w:sz w:val="20"/>
                <w:lang w:val="en-US"/>
              </w:rPr>
            </w:pPr>
            <w:r w:rsidRPr="00167A41">
              <w:rPr>
                <w:sz w:val="20"/>
                <w:lang w:val="en-US"/>
              </w:rPr>
              <w:t>Submission of clarification questions by email only</w:t>
            </w:r>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04965333" w14:textId="77777777" w:rsidR="005634B3" w:rsidRPr="00167A41" w:rsidRDefault="005634B3" w:rsidP="005634B3">
            <w:pPr>
              <w:pStyle w:val="TableParagraph"/>
              <w:ind w:left="213"/>
              <w:rPr>
                <w:rFonts w:ascii="Times New Roman"/>
                <w:sz w:val="20"/>
                <w:lang w:val="en-US"/>
              </w:rPr>
            </w:pPr>
          </w:p>
        </w:tc>
      </w:tr>
      <w:tr w:rsidR="005347F3" w:rsidRPr="00167A41" w14:paraId="72585A38" w14:textId="77777777" w:rsidTr="00971B5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7AE8AE58" w14:textId="77777777" w:rsidR="005634B3" w:rsidRPr="00167A41" w:rsidRDefault="005634B3" w:rsidP="005634B3">
            <w:pPr>
              <w:pStyle w:val="TableParagraph"/>
              <w:spacing w:before="69"/>
              <w:ind w:right="70"/>
              <w:rPr>
                <w:sz w:val="20"/>
                <w:lang w:val="en-US"/>
              </w:rPr>
            </w:pPr>
            <w:r w:rsidRPr="00167A41">
              <w:rPr>
                <w:sz w:val="20"/>
                <w:lang w:val="en-US"/>
              </w:rPr>
              <w:t>Distribution of answers to clarification questions</w:t>
            </w:r>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4B756960" w14:textId="77777777" w:rsidR="005634B3" w:rsidRPr="00167A41" w:rsidRDefault="005634B3" w:rsidP="005634B3">
            <w:pPr>
              <w:pStyle w:val="TableParagraph"/>
              <w:ind w:left="213"/>
              <w:rPr>
                <w:rFonts w:ascii="Times New Roman"/>
                <w:sz w:val="20"/>
                <w:lang w:val="en-US"/>
              </w:rPr>
            </w:pPr>
          </w:p>
        </w:tc>
      </w:tr>
      <w:tr w:rsidR="005347F3" w14:paraId="724987A3" w14:textId="77777777" w:rsidTr="00971B5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428A0816" w14:textId="77777777" w:rsidR="005634B3" w:rsidRPr="005634B3" w:rsidRDefault="005634B3" w:rsidP="005634B3">
            <w:pPr>
              <w:pStyle w:val="TableParagraph"/>
              <w:spacing w:before="69"/>
              <w:ind w:right="70"/>
              <w:rPr>
                <w:color w:val="FF0000"/>
                <w:sz w:val="20"/>
              </w:rPr>
            </w:pPr>
            <w:proofErr w:type="spellStart"/>
            <w:r w:rsidRPr="005634B3">
              <w:rPr>
                <w:color w:val="FF0000"/>
                <w:sz w:val="20"/>
              </w:rPr>
              <w:t>Receipt</w:t>
            </w:r>
            <w:proofErr w:type="spellEnd"/>
            <w:r w:rsidRPr="005634B3">
              <w:rPr>
                <w:color w:val="FF0000"/>
                <w:sz w:val="20"/>
              </w:rPr>
              <w:t xml:space="preserve"> of RFP </w:t>
            </w:r>
            <w:proofErr w:type="spellStart"/>
            <w:r w:rsidRPr="005634B3">
              <w:rPr>
                <w:color w:val="FF0000"/>
                <w:sz w:val="20"/>
              </w:rPr>
              <w:t>responses</w:t>
            </w:r>
            <w:proofErr w:type="spellEnd"/>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446503A4" w14:textId="77777777" w:rsidR="005634B3" w:rsidRDefault="005634B3" w:rsidP="005634B3">
            <w:pPr>
              <w:pStyle w:val="TableParagraph"/>
              <w:ind w:left="213"/>
              <w:rPr>
                <w:rFonts w:ascii="Times New Roman"/>
                <w:sz w:val="20"/>
              </w:rPr>
            </w:pPr>
          </w:p>
        </w:tc>
      </w:tr>
      <w:tr w:rsidR="005347F3" w:rsidRPr="00167A41" w14:paraId="3715C248" w14:textId="77777777" w:rsidTr="00971B5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09E568FC" w14:textId="77777777" w:rsidR="005634B3" w:rsidRPr="00167A41" w:rsidRDefault="005634B3" w:rsidP="005634B3">
            <w:pPr>
              <w:pStyle w:val="TableParagraph"/>
              <w:spacing w:before="69"/>
              <w:ind w:right="70"/>
              <w:rPr>
                <w:sz w:val="20"/>
                <w:lang w:val="en-US"/>
              </w:rPr>
            </w:pPr>
            <w:r w:rsidRPr="00167A41">
              <w:rPr>
                <w:sz w:val="20"/>
                <w:lang w:val="en-US"/>
              </w:rPr>
              <w:t>Submission of samples / Presentations (if required)</w:t>
            </w:r>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40F94D42" w14:textId="77777777" w:rsidR="005634B3" w:rsidRPr="00167A41" w:rsidRDefault="005634B3" w:rsidP="005634B3">
            <w:pPr>
              <w:pStyle w:val="TableParagraph"/>
              <w:ind w:left="213"/>
              <w:rPr>
                <w:rFonts w:ascii="Times New Roman"/>
                <w:sz w:val="20"/>
                <w:lang w:val="en-US"/>
              </w:rPr>
            </w:pPr>
          </w:p>
        </w:tc>
      </w:tr>
      <w:tr w:rsidR="005347F3" w14:paraId="534C04B4" w14:textId="77777777" w:rsidTr="00971B5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58CB0DCF" w14:textId="77777777" w:rsidR="005634B3" w:rsidRDefault="005634B3" w:rsidP="005634B3">
            <w:pPr>
              <w:pStyle w:val="TableParagraph"/>
              <w:spacing w:before="69"/>
              <w:ind w:right="70"/>
              <w:rPr>
                <w:sz w:val="20"/>
              </w:rPr>
            </w:pPr>
            <w:proofErr w:type="spellStart"/>
            <w:r>
              <w:rPr>
                <w:sz w:val="20"/>
              </w:rPr>
              <w:t>Selection</w:t>
            </w:r>
            <w:proofErr w:type="spellEnd"/>
            <w:r>
              <w:rPr>
                <w:sz w:val="20"/>
              </w:rPr>
              <w:t xml:space="preserve"> </w:t>
            </w:r>
            <w:proofErr w:type="spellStart"/>
            <w:r>
              <w:rPr>
                <w:sz w:val="20"/>
              </w:rPr>
              <w:t>decision</w:t>
            </w:r>
            <w:proofErr w:type="spellEnd"/>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00DDAD3F" w14:textId="77777777" w:rsidR="005634B3" w:rsidRDefault="005634B3" w:rsidP="005634B3">
            <w:pPr>
              <w:pStyle w:val="TableParagraph"/>
              <w:ind w:left="213"/>
              <w:rPr>
                <w:rFonts w:ascii="Times New Roman"/>
                <w:sz w:val="20"/>
              </w:rPr>
            </w:pPr>
          </w:p>
        </w:tc>
      </w:tr>
      <w:tr w:rsidR="005347F3" w:rsidRPr="00167A41" w14:paraId="492F5680" w14:textId="77777777" w:rsidTr="00971B5A">
        <w:trPr>
          <w:trHeight w:val="369"/>
        </w:trPr>
        <w:tc>
          <w:tcPr>
            <w:tcW w:w="2410" w:type="dxa"/>
            <w:tcBorders>
              <w:top w:val="single" w:sz="8" w:space="0" w:color="EAAA00" w:themeColor="accent2"/>
              <w:left w:val="nil"/>
              <w:bottom w:val="nil"/>
              <w:right w:val="single" w:sz="4" w:space="0" w:color="EAAA00" w:themeColor="accent2"/>
            </w:tcBorders>
          </w:tcPr>
          <w:p w14:paraId="265D5DC9" w14:textId="3B49A70C" w:rsidR="005634B3" w:rsidRPr="005634B3" w:rsidRDefault="005634B3" w:rsidP="005634B3">
            <w:pPr>
              <w:pStyle w:val="TableParagraph"/>
              <w:spacing w:before="69"/>
              <w:ind w:right="70"/>
              <w:rPr>
                <w:b/>
                <w:bCs/>
                <w:sz w:val="20"/>
                <w:lang w:val="en-US"/>
              </w:rPr>
            </w:pPr>
            <w:r w:rsidRPr="005634B3">
              <w:rPr>
                <w:b/>
                <w:bCs/>
                <w:sz w:val="20"/>
                <w:lang w:val="en-US"/>
              </w:rPr>
              <w:t>Estimated start date (subject to contract)</w:t>
            </w:r>
          </w:p>
        </w:tc>
        <w:tc>
          <w:tcPr>
            <w:tcW w:w="1701" w:type="dxa"/>
            <w:tcBorders>
              <w:top w:val="single" w:sz="8" w:space="0" w:color="EAAA00" w:themeColor="accent2"/>
              <w:left w:val="single" w:sz="4" w:space="0" w:color="EAAA00" w:themeColor="accent2"/>
              <w:bottom w:val="nil"/>
              <w:right w:val="nil"/>
            </w:tcBorders>
          </w:tcPr>
          <w:p w14:paraId="66E3B8A4" w14:textId="77777777" w:rsidR="005634B3" w:rsidRPr="00167A41" w:rsidRDefault="005634B3" w:rsidP="005634B3">
            <w:pPr>
              <w:pStyle w:val="TableParagraph"/>
              <w:ind w:left="213"/>
              <w:rPr>
                <w:rFonts w:ascii="Times New Roman"/>
                <w:sz w:val="20"/>
                <w:lang w:val="en-US"/>
              </w:rPr>
            </w:pPr>
          </w:p>
        </w:tc>
      </w:tr>
    </w:tbl>
    <w:p w14:paraId="7EB5BF80" w14:textId="77777777" w:rsidR="00444DDE" w:rsidRDefault="00444DDE" w:rsidP="00E61B5D">
      <w:bookmarkStart w:id="18" w:name="_Toc34395863"/>
    </w:p>
    <w:p w14:paraId="40F59A04" w14:textId="77777777" w:rsidR="005634B3" w:rsidRDefault="005634B3" w:rsidP="005634B3">
      <w:pPr>
        <w:spacing w:line="240" w:lineRule="auto"/>
        <w:rPr>
          <w:rFonts w:ascii="Arial" w:eastAsia="Times New Roman" w:hAnsi="Arial" w:cs="Arial"/>
          <w:color w:val="000000"/>
          <w:sz w:val="20"/>
          <w:szCs w:val="21"/>
          <w:lang w:eastAsia="en-GB"/>
        </w:rPr>
      </w:pPr>
      <w:r w:rsidRPr="00C169D8">
        <w:rPr>
          <w:rFonts w:ascii="Arial" w:eastAsia="Times New Roman" w:hAnsi="Arial" w:cs="Arial"/>
          <w:color w:val="000000"/>
          <w:sz w:val="20"/>
          <w:szCs w:val="21"/>
          <w:lang w:eastAsia="en-GB"/>
        </w:rPr>
        <w:t xml:space="preserve">Presentations will be taking place at our </w:t>
      </w:r>
      <w:r w:rsidRPr="00C169D8">
        <w:rPr>
          <w:rFonts w:ascii="Arial" w:eastAsia="Times New Roman" w:hAnsi="Arial" w:cs="Arial"/>
          <w:color w:val="000000"/>
          <w:sz w:val="20"/>
          <w:szCs w:val="21"/>
          <w:highlight w:val="yellow"/>
          <w:lang w:eastAsia="en-GB"/>
        </w:rPr>
        <w:t>location</w:t>
      </w:r>
      <w:r w:rsidRPr="00C169D8">
        <w:rPr>
          <w:rFonts w:ascii="Arial" w:eastAsia="Times New Roman" w:hAnsi="Arial" w:cs="Arial"/>
          <w:color w:val="000000"/>
          <w:sz w:val="20"/>
          <w:szCs w:val="21"/>
          <w:lang w:eastAsia="en-GB"/>
        </w:rPr>
        <w:t xml:space="preserve"> office. You will be given a </w:t>
      </w:r>
      <w:r w:rsidRPr="00C169D8">
        <w:rPr>
          <w:rFonts w:ascii="Arial" w:eastAsia="Times New Roman" w:hAnsi="Arial" w:cs="Arial"/>
          <w:color w:val="000000"/>
          <w:sz w:val="20"/>
          <w:szCs w:val="21"/>
          <w:highlight w:val="yellow"/>
          <w:lang w:eastAsia="en-GB"/>
        </w:rPr>
        <w:t>2</w:t>
      </w:r>
      <w:r w:rsidRPr="00C169D8">
        <w:rPr>
          <w:rFonts w:ascii="Arial" w:eastAsia="Times New Roman" w:hAnsi="Arial" w:cs="Arial"/>
          <w:color w:val="000000"/>
          <w:sz w:val="20"/>
          <w:szCs w:val="21"/>
          <w:lang w:eastAsia="en-GB"/>
        </w:rPr>
        <w:t xml:space="preserve">-hour time slot in which you must allow at least </w:t>
      </w:r>
      <w:r w:rsidRPr="00C169D8">
        <w:rPr>
          <w:rFonts w:ascii="Arial" w:eastAsia="Times New Roman" w:hAnsi="Arial" w:cs="Arial"/>
          <w:color w:val="000000"/>
          <w:sz w:val="20"/>
          <w:szCs w:val="21"/>
          <w:highlight w:val="yellow"/>
          <w:lang w:eastAsia="en-GB"/>
        </w:rPr>
        <w:t>30 minutes</w:t>
      </w:r>
      <w:r w:rsidRPr="00C169D8">
        <w:rPr>
          <w:rFonts w:ascii="Arial" w:eastAsia="Times New Roman" w:hAnsi="Arial" w:cs="Arial"/>
          <w:color w:val="000000"/>
          <w:sz w:val="20"/>
          <w:szCs w:val="21"/>
          <w:lang w:eastAsia="en-GB"/>
        </w:rPr>
        <w:t xml:space="preserve"> for a Q&amp;A session. JTI will have secured attendees and meeting rooms for the dates listed above. Time slots will be allocated in advance of the presentation date.</w:t>
      </w:r>
    </w:p>
    <w:p w14:paraId="1AA952C9" w14:textId="20DB67FC" w:rsidR="005634B3" w:rsidRPr="005634B3" w:rsidRDefault="005634B3" w:rsidP="00E61B5D">
      <w:pPr>
        <w:sectPr w:rsidR="005634B3" w:rsidRPr="005634B3" w:rsidSect="00444DDE">
          <w:type w:val="continuous"/>
          <w:pgSz w:w="11906" w:h="16838" w:code="9"/>
          <w:pgMar w:top="1135" w:right="1639" w:bottom="879" w:left="1338" w:header="714" w:footer="556" w:gutter="0"/>
          <w:cols w:num="2" w:space="708"/>
          <w:docGrid w:linePitch="360"/>
        </w:sectPr>
      </w:pPr>
    </w:p>
    <w:p w14:paraId="044F1C1B" w14:textId="16A5170A" w:rsidR="00302CAB" w:rsidRDefault="00302CAB" w:rsidP="00E61B5D">
      <w:pPr>
        <w:rPr>
          <w:i/>
          <w:color w:val="00B2A9" w:themeColor="accent3"/>
        </w:rPr>
      </w:pPr>
      <w:r>
        <w:br w:type="page"/>
      </w:r>
    </w:p>
    <w:p w14:paraId="5FF0D020" w14:textId="77777777" w:rsidR="00444DDE" w:rsidRDefault="00444DDE" w:rsidP="00E61B5D">
      <w:pPr>
        <w:pStyle w:val="Heading2"/>
        <w:ind w:left="360"/>
        <w:sectPr w:rsidR="00444DDE" w:rsidSect="00302CAB">
          <w:type w:val="continuous"/>
          <w:pgSz w:w="11906" w:h="16838" w:code="9"/>
          <w:pgMar w:top="1135" w:right="1639" w:bottom="879" w:left="1338" w:header="714" w:footer="556" w:gutter="0"/>
          <w:cols w:space="708"/>
          <w:docGrid w:linePitch="360"/>
        </w:sectPr>
      </w:pPr>
    </w:p>
    <w:p w14:paraId="35858B60" w14:textId="33466CF0" w:rsidR="000C0914" w:rsidRPr="005208A0" w:rsidRDefault="005208A0" w:rsidP="005208A0">
      <w:pPr>
        <w:pStyle w:val="Heading2"/>
        <w:numPr>
          <w:ilvl w:val="0"/>
          <w:numId w:val="0"/>
        </w:numPr>
        <w:rPr>
          <w:b/>
          <w:bCs/>
          <w:i w:val="0"/>
          <w:iCs/>
          <w:color w:val="EAAA00" w:themeColor="accent2"/>
        </w:rPr>
      </w:pPr>
      <w:bookmarkStart w:id="19" w:name="_Toc51163443"/>
      <w:r w:rsidRPr="005208A0">
        <w:rPr>
          <w:b/>
          <w:bCs/>
          <w:i w:val="0"/>
          <w:iCs/>
          <w:color w:val="EAAA00" w:themeColor="accent2"/>
        </w:rPr>
        <w:lastRenderedPageBreak/>
        <w:t>B.3 Q</w:t>
      </w:r>
      <w:r w:rsidR="000C0914" w:rsidRPr="005208A0">
        <w:rPr>
          <w:b/>
          <w:bCs/>
          <w:i w:val="0"/>
          <w:iCs/>
          <w:color w:val="EAAA00" w:themeColor="accent2"/>
        </w:rPr>
        <w:t>ueries</w:t>
      </w:r>
      <w:bookmarkEnd w:id="18"/>
      <w:bookmarkEnd w:id="19"/>
    </w:p>
    <w:p w14:paraId="5F40A768" w14:textId="15892F27" w:rsidR="000C0914" w:rsidRDefault="000C0914" w:rsidP="00E61B5D">
      <w:pPr>
        <w:pStyle w:val="Bodycopy"/>
        <w:jc w:val="left"/>
      </w:pPr>
      <w:r w:rsidRPr="00482837">
        <w:t xml:space="preserve">All queries arising from this document </w:t>
      </w:r>
      <w:r w:rsidR="008B0A44">
        <w:br/>
      </w:r>
      <w:r w:rsidRPr="00482837">
        <w:t xml:space="preserve">should be addressed via email to </w:t>
      </w:r>
      <w:r>
        <w:t>the</w:t>
      </w:r>
      <w:r w:rsidRPr="00482837">
        <w:t xml:space="preserve"> </w:t>
      </w:r>
      <w:r>
        <w:t>Procurement Manager.</w:t>
      </w:r>
    </w:p>
    <w:p w14:paraId="4AE2AD67" w14:textId="5372FEA3" w:rsidR="008B0A44" w:rsidRDefault="008B0A44" w:rsidP="00E61B5D">
      <w:pPr>
        <w:pStyle w:val="Bodycopy"/>
        <w:jc w:val="left"/>
      </w:pPr>
    </w:p>
    <w:tbl>
      <w:tblPr>
        <w:tblStyle w:val="TableNormal1"/>
        <w:tblW w:w="411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127"/>
        <w:gridCol w:w="1984"/>
      </w:tblGrid>
      <w:tr w:rsidR="00A463AE" w14:paraId="6A0E501B" w14:textId="77777777" w:rsidTr="00816193">
        <w:trPr>
          <w:trHeight w:val="342"/>
        </w:trPr>
        <w:tc>
          <w:tcPr>
            <w:tcW w:w="2127" w:type="dxa"/>
            <w:tcBorders>
              <w:top w:val="nil"/>
              <w:left w:val="nil"/>
              <w:bottom w:val="single" w:sz="24" w:space="0" w:color="EAAA00" w:themeColor="accent2"/>
              <w:right w:val="single" w:sz="2" w:space="0" w:color="EAAA00" w:themeColor="accent2"/>
            </w:tcBorders>
            <w:vAlign w:val="center"/>
          </w:tcPr>
          <w:p w14:paraId="6043F4EA" w14:textId="50AE3953" w:rsidR="008B0A44" w:rsidRPr="00A463AE" w:rsidRDefault="008B0A44" w:rsidP="00816193">
            <w:pPr>
              <w:pStyle w:val="TableParagraph"/>
              <w:spacing w:line="188" w:lineRule="exact"/>
              <w:ind w:right="70"/>
              <w:rPr>
                <w:b/>
                <w:sz w:val="20"/>
                <w:szCs w:val="20"/>
              </w:rPr>
            </w:pPr>
            <w:r w:rsidRPr="00A463AE">
              <w:rPr>
                <w:b/>
                <w:sz w:val="20"/>
                <w:szCs w:val="20"/>
              </w:rPr>
              <w:t>PROJECT LEAD</w:t>
            </w:r>
          </w:p>
        </w:tc>
        <w:tc>
          <w:tcPr>
            <w:tcW w:w="1984" w:type="dxa"/>
            <w:tcBorders>
              <w:top w:val="nil"/>
              <w:left w:val="single" w:sz="2" w:space="0" w:color="EAAA00" w:themeColor="accent2"/>
              <w:bottom w:val="single" w:sz="24" w:space="0" w:color="EAAA00" w:themeColor="accent2"/>
              <w:right w:val="nil"/>
            </w:tcBorders>
            <w:vAlign w:val="center"/>
          </w:tcPr>
          <w:p w14:paraId="2A17B1D7" w14:textId="4742745F" w:rsidR="008B0A44" w:rsidRPr="00A463AE" w:rsidRDefault="008B0A44" w:rsidP="00816193">
            <w:pPr>
              <w:pStyle w:val="TableParagraph"/>
              <w:spacing w:line="188" w:lineRule="exact"/>
              <w:ind w:left="141"/>
              <w:rPr>
                <w:b/>
                <w:sz w:val="20"/>
                <w:szCs w:val="20"/>
              </w:rPr>
            </w:pPr>
            <w:r w:rsidRPr="00A463AE">
              <w:rPr>
                <w:b/>
                <w:sz w:val="20"/>
                <w:szCs w:val="20"/>
              </w:rPr>
              <w:t>PROCUREMENT MANAGER</w:t>
            </w:r>
          </w:p>
        </w:tc>
      </w:tr>
      <w:tr w:rsidR="00A463AE" w14:paraId="2F121E2E" w14:textId="77777777" w:rsidTr="0098438A">
        <w:trPr>
          <w:trHeight w:val="453"/>
        </w:trPr>
        <w:tc>
          <w:tcPr>
            <w:tcW w:w="2127" w:type="dxa"/>
            <w:tcBorders>
              <w:top w:val="single" w:sz="24" w:space="0" w:color="EAAA00" w:themeColor="accent2"/>
              <w:left w:val="nil"/>
              <w:bottom w:val="single" w:sz="8" w:space="0" w:color="EAAA00" w:themeColor="accent2"/>
              <w:right w:val="single" w:sz="2" w:space="0" w:color="EAAA00" w:themeColor="accent2"/>
            </w:tcBorders>
          </w:tcPr>
          <w:p w14:paraId="4F706617" w14:textId="77777777" w:rsidR="008B0A44" w:rsidRPr="00A463AE" w:rsidRDefault="008B0A44" w:rsidP="00A463AE">
            <w:pPr>
              <w:spacing w:after="120"/>
              <w:ind w:right="143"/>
              <w:rPr>
                <w:rFonts w:ascii="Arial" w:hAnsi="Arial" w:cs="Arial"/>
                <w:bCs/>
                <w:sz w:val="20"/>
                <w:szCs w:val="20"/>
                <w:highlight w:val="yellow"/>
              </w:rPr>
            </w:pPr>
            <w:r w:rsidRPr="00A463AE">
              <w:rPr>
                <w:rFonts w:ascii="Arial" w:hAnsi="Arial" w:cs="Arial"/>
                <w:sz w:val="20"/>
                <w:szCs w:val="20"/>
                <w:highlight w:val="yellow"/>
              </w:rPr>
              <w:t xml:space="preserve">Name </w:t>
            </w:r>
          </w:p>
          <w:p w14:paraId="42241531" w14:textId="2609551A" w:rsidR="008B0A44" w:rsidRPr="00A463AE" w:rsidRDefault="008B0A44" w:rsidP="00A463AE">
            <w:pPr>
              <w:pStyle w:val="TableParagraph"/>
              <w:spacing w:after="120"/>
              <w:ind w:right="143"/>
              <w:rPr>
                <w:sz w:val="20"/>
                <w:szCs w:val="20"/>
              </w:rPr>
            </w:pPr>
            <w:r w:rsidRPr="00A463AE">
              <w:rPr>
                <w:sz w:val="20"/>
                <w:szCs w:val="20"/>
                <w:highlight w:val="yellow"/>
              </w:rPr>
              <w:t>Position</w:t>
            </w:r>
          </w:p>
        </w:tc>
        <w:tc>
          <w:tcPr>
            <w:tcW w:w="1984" w:type="dxa"/>
            <w:tcBorders>
              <w:top w:val="single" w:sz="24" w:space="0" w:color="EAAA00" w:themeColor="accent2"/>
              <w:left w:val="single" w:sz="2" w:space="0" w:color="EAAA00" w:themeColor="accent2"/>
              <w:bottom w:val="single" w:sz="8" w:space="0" w:color="EAAA00" w:themeColor="accent2"/>
              <w:right w:val="nil"/>
            </w:tcBorders>
          </w:tcPr>
          <w:p w14:paraId="2481B621" w14:textId="24231361" w:rsidR="008B0A44" w:rsidRPr="00A463AE" w:rsidRDefault="008B0A44" w:rsidP="00A463AE">
            <w:pPr>
              <w:pStyle w:val="BodyText"/>
              <w:numPr>
                <w:ilvl w:val="0"/>
                <w:numId w:val="0"/>
              </w:numPr>
              <w:spacing w:before="0" w:after="120"/>
              <w:ind w:left="141"/>
              <w:rPr>
                <w:rFonts w:ascii="Arial" w:eastAsiaTheme="minorHAnsi" w:hAnsi="Arial" w:cs="Arial"/>
                <w:snapToGrid/>
                <w:sz w:val="20"/>
                <w:highlight w:val="yellow"/>
              </w:rPr>
            </w:pPr>
            <w:r w:rsidRPr="00A463AE">
              <w:rPr>
                <w:rFonts w:ascii="Arial" w:eastAsiaTheme="minorHAnsi" w:hAnsi="Arial" w:cs="Arial"/>
                <w:snapToGrid/>
                <w:sz w:val="20"/>
                <w:highlight w:val="yellow"/>
              </w:rPr>
              <w:t>Name</w:t>
            </w:r>
          </w:p>
          <w:p w14:paraId="7D4DDC87" w14:textId="1F34E76F" w:rsidR="008B0A44" w:rsidRPr="00A463AE" w:rsidRDefault="008B0A44" w:rsidP="00A463AE">
            <w:pPr>
              <w:pStyle w:val="TableParagraph"/>
              <w:spacing w:after="120"/>
              <w:ind w:left="141"/>
              <w:rPr>
                <w:sz w:val="20"/>
                <w:szCs w:val="20"/>
              </w:rPr>
            </w:pPr>
            <w:proofErr w:type="spellStart"/>
            <w:r w:rsidRPr="00A463AE">
              <w:rPr>
                <w:sz w:val="20"/>
                <w:szCs w:val="20"/>
                <w:highlight w:val="yellow"/>
              </w:rPr>
              <w:t>Procurement</w:t>
            </w:r>
            <w:proofErr w:type="spellEnd"/>
            <w:r w:rsidRPr="00A463AE">
              <w:rPr>
                <w:sz w:val="20"/>
                <w:szCs w:val="20"/>
                <w:highlight w:val="yellow"/>
              </w:rPr>
              <w:t xml:space="preserve"> Manager</w:t>
            </w:r>
          </w:p>
        </w:tc>
      </w:tr>
      <w:tr w:rsidR="00A463AE" w14:paraId="0A992315" w14:textId="77777777" w:rsidTr="0098438A">
        <w:trPr>
          <w:trHeight w:val="367"/>
        </w:trPr>
        <w:tc>
          <w:tcPr>
            <w:tcW w:w="2127" w:type="dxa"/>
            <w:tcBorders>
              <w:top w:val="single" w:sz="8" w:space="0" w:color="EAAA00" w:themeColor="accent2"/>
              <w:left w:val="nil"/>
              <w:bottom w:val="single" w:sz="8" w:space="0" w:color="EAAA00" w:themeColor="accent2"/>
              <w:right w:val="single" w:sz="2" w:space="0" w:color="EAAA00" w:themeColor="accent2"/>
            </w:tcBorders>
          </w:tcPr>
          <w:p w14:paraId="2EBBA39E" w14:textId="77777777" w:rsidR="008B0A44" w:rsidRPr="00A463AE" w:rsidRDefault="008B0A44" w:rsidP="00A463AE">
            <w:pPr>
              <w:spacing w:after="120"/>
              <w:ind w:right="143"/>
              <w:rPr>
                <w:rFonts w:ascii="Arial" w:hAnsi="Arial" w:cs="Arial"/>
                <w:b/>
                <w:sz w:val="20"/>
                <w:szCs w:val="20"/>
                <w:highlight w:val="yellow"/>
              </w:rPr>
            </w:pPr>
            <w:r w:rsidRPr="00A463AE">
              <w:rPr>
                <w:rFonts w:ascii="Arial" w:hAnsi="Arial" w:cs="Arial"/>
                <w:sz w:val="20"/>
                <w:szCs w:val="20"/>
                <w:highlight w:val="yellow"/>
              </w:rPr>
              <w:t>JT International S.A.</w:t>
            </w:r>
          </w:p>
          <w:p w14:paraId="6F80BEC2" w14:textId="77777777" w:rsidR="008B0A44" w:rsidRPr="00A463AE" w:rsidRDefault="008B0A44" w:rsidP="00A463AE">
            <w:pPr>
              <w:spacing w:after="120"/>
              <w:ind w:right="143"/>
              <w:rPr>
                <w:rFonts w:ascii="Arial" w:hAnsi="Arial" w:cs="Arial"/>
                <w:b/>
                <w:sz w:val="20"/>
                <w:szCs w:val="20"/>
                <w:highlight w:val="yellow"/>
              </w:rPr>
            </w:pPr>
            <w:r w:rsidRPr="00A463AE">
              <w:rPr>
                <w:rFonts w:ascii="Arial" w:hAnsi="Arial" w:cs="Arial"/>
                <w:sz w:val="20"/>
                <w:szCs w:val="20"/>
                <w:highlight w:val="yellow"/>
              </w:rPr>
              <w:t>8, rue Kazem-</w:t>
            </w:r>
            <w:proofErr w:type="spellStart"/>
            <w:r w:rsidRPr="00A463AE">
              <w:rPr>
                <w:rFonts w:ascii="Arial" w:hAnsi="Arial" w:cs="Arial"/>
                <w:sz w:val="20"/>
                <w:szCs w:val="20"/>
                <w:highlight w:val="yellow"/>
              </w:rPr>
              <w:t>Radjavi</w:t>
            </w:r>
            <w:proofErr w:type="spellEnd"/>
            <w:r w:rsidRPr="00A463AE">
              <w:rPr>
                <w:rFonts w:ascii="Arial" w:hAnsi="Arial" w:cs="Arial"/>
                <w:sz w:val="20"/>
                <w:szCs w:val="20"/>
                <w:highlight w:val="yellow"/>
              </w:rPr>
              <w:t xml:space="preserve"> </w:t>
            </w:r>
          </w:p>
          <w:p w14:paraId="651C9D5B" w14:textId="39231AED" w:rsidR="008B0A44" w:rsidRPr="00A463AE" w:rsidRDefault="008B0A44" w:rsidP="00A463AE">
            <w:pPr>
              <w:pStyle w:val="TableParagraph"/>
              <w:spacing w:after="120"/>
              <w:ind w:right="143"/>
              <w:rPr>
                <w:sz w:val="20"/>
                <w:szCs w:val="20"/>
                <w:lang w:val="en-US"/>
              </w:rPr>
            </w:pPr>
            <w:r w:rsidRPr="00A463AE">
              <w:rPr>
                <w:sz w:val="20"/>
                <w:szCs w:val="20"/>
                <w:highlight w:val="yellow"/>
                <w:lang w:val="en-US"/>
              </w:rPr>
              <w:t>CH-1202 Geneva / Switzerland</w:t>
            </w:r>
          </w:p>
        </w:tc>
        <w:tc>
          <w:tcPr>
            <w:tcW w:w="1984" w:type="dxa"/>
            <w:tcBorders>
              <w:top w:val="single" w:sz="8" w:space="0" w:color="EAAA00" w:themeColor="accent2"/>
              <w:left w:val="single" w:sz="2" w:space="0" w:color="EAAA00" w:themeColor="accent2"/>
              <w:bottom w:val="single" w:sz="8" w:space="0" w:color="EAAA00" w:themeColor="accent2"/>
              <w:right w:val="nil"/>
            </w:tcBorders>
          </w:tcPr>
          <w:p w14:paraId="1EB3F939" w14:textId="77777777" w:rsidR="008B0A44" w:rsidRPr="00A463AE" w:rsidRDefault="008B0A44" w:rsidP="00A463AE">
            <w:pPr>
              <w:pStyle w:val="BodyText"/>
              <w:numPr>
                <w:ilvl w:val="0"/>
                <w:numId w:val="0"/>
              </w:numPr>
              <w:spacing w:before="0" w:after="120"/>
              <w:ind w:left="141"/>
              <w:rPr>
                <w:rFonts w:ascii="Arial" w:eastAsiaTheme="minorHAnsi" w:hAnsi="Arial" w:cs="Arial"/>
                <w:snapToGrid/>
                <w:sz w:val="20"/>
                <w:highlight w:val="yellow"/>
              </w:rPr>
            </w:pPr>
            <w:r w:rsidRPr="00A463AE">
              <w:rPr>
                <w:rFonts w:ascii="Arial" w:eastAsiaTheme="minorHAnsi" w:hAnsi="Arial" w:cs="Arial"/>
                <w:snapToGrid/>
                <w:sz w:val="20"/>
                <w:highlight w:val="yellow"/>
              </w:rPr>
              <w:t>JT International S.A.</w:t>
            </w:r>
          </w:p>
          <w:p w14:paraId="796CD1FA" w14:textId="77777777" w:rsidR="008B0A44" w:rsidRPr="00A463AE" w:rsidRDefault="008B0A44" w:rsidP="00A463AE">
            <w:pPr>
              <w:pStyle w:val="BodyText"/>
              <w:numPr>
                <w:ilvl w:val="0"/>
                <w:numId w:val="0"/>
              </w:numPr>
              <w:spacing w:before="0" w:after="120"/>
              <w:ind w:left="141"/>
              <w:rPr>
                <w:rFonts w:ascii="Arial" w:eastAsiaTheme="minorHAnsi" w:hAnsi="Arial" w:cs="Arial"/>
                <w:snapToGrid/>
                <w:sz w:val="20"/>
                <w:highlight w:val="yellow"/>
              </w:rPr>
            </w:pPr>
            <w:r w:rsidRPr="00A463AE">
              <w:rPr>
                <w:rFonts w:ascii="Arial" w:eastAsiaTheme="minorHAnsi" w:hAnsi="Arial" w:cs="Arial"/>
                <w:snapToGrid/>
                <w:sz w:val="20"/>
                <w:highlight w:val="yellow"/>
              </w:rPr>
              <w:t>8, rue Kazem-</w:t>
            </w:r>
            <w:proofErr w:type="spellStart"/>
            <w:r w:rsidRPr="00A463AE">
              <w:rPr>
                <w:rFonts w:ascii="Arial" w:eastAsiaTheme="minorHAnsi" w:hAnsi="Arial" w:cs="Arial"/>
                <w:snapToGrid/>
                <w:sz w:val="20"/>
                <w:highlight w:val="yellow"/>
              </w:rPr>
              <w:t>Radjavi</w:t>
            </w:r>
            <w:proofErr w:type="spellEnd"/>
            <w:r w:rsidRPr="00A463AE">
              <w:rPr>
                <w:rFonts w:ascii="Arial" w:eastAsiaTheme="minorHAnsi" w:hAnsi="Arial" w:cs="Arial"/>
                <w:snapToGrid/>
                <w:sz w:val="20"/>
                <w:highlight w:val="yellow"/>
              </w:rPr>
              <w:t xml:space="preserve"> </w:t>
            </w:r>
          </w:p>
          <w:p w14:paraId="15CD9350" w14:textId="5EC04E97" w:rsidR="008B0A44" w:rsidRPr="00A463AE" w:rsidRDefault="008B0A44" w:rsidP="00A463AE">
            <w:pPr>
              <w:pStyle w:val="TableParagraph"/>
              <w:spacing w:after="120"/>
              <w:ind w:left="141"/>
              <w:rPr>
                <w:sz w:val="20"/>
                <w:szCs w:val="20"/>
                <w:lang w:val="en-US"/>
              </w:rPr>
            </w:pPr>
            <w:r w:rsidRPr="004E70AC">
              <w:rPr>
                <w:bCs/>
                <w:snapToGrid w:val="0"/>
                <w:sz w:val="20"/>
                <w:szCs w:val="20"/>
                <w:highlight w:val="yellow"/>
                <w:lang w:val="en-US"/>
              </w:rPr>
              <w:t>CH-1202 Geneva / Switzerland</w:t>
            </w:r>
          </w:p>
        </w:tc>
      </w:tr>
      <w:tr w:rsidR="00A463AE" w:rsidRPr="00112A6A" w14:paraId="0034C087" w14:textId="77777777" w:rsidTr="0098438A">
        <w:trPr>
          <w:trHeight w:val="367"/>
        </w:trPr>
        <w:tc>
          <w:tcPr>
            <w:tcW w:w="2127" w:type="dxa"/>
            <w:tcBorders>
              <w:top w:val="single" w:sz="8" w:space="0" w:color="EAAA00" w:themeColor="accent2"/>
              <w:left w:val="nil"/>
              <w:bottom w:val="nil"/>
              <w:right w:val="single" w:sz="2" w:space="0" w:color="EAAA00" w:themeColor="accent2"/>
            </w:tcBorders>
          </w:tcPr>
          <w:p w14:paraId="5A5CC979" w14:textId="77777777" w:rsidR="008B0A44" w:rsidRPr="00A463AE" w:rsidRDefault="008B0A44" w:rsidP="00A463AE">
            <w:pPr>
              <w:spacing w:after="120"/>
              <w:ind w:right="143"/>
              <w:rPr>
                <w:rFonts w:ascii="Arial" w:hAnsi="Arial" w:cs="Arial"/>
                <w:b/>
                <w:sz w:val="20"/>
                <w:szCs w:val="20"/>
                <w:highlight w:val="yellow"/>
                <w:lang w:val="fr-CH"/>
              </w:rPr>
            </w:pPr>
            <w:proofErr w:type="gramStart"/>
            <w:r w:rsidRPr="00A463AE">
              <w:rPr>
                <w:rFonts w:ascii="Arial" w:hAnsi="Arial" w:cs="Arial"/>
                <w:sz w:val="20"/>
                <w:szCs w:val="20"/>
                <w:highlight w:val="yellow"/>
                <w:lang w:val="fr-CH"/>
              </w:rPr>
              <w:t>E-mail:</w:t>
            </w:r>
            <w:proofErr w:type="gramEnd"/>
            <w:r w:rsidRPr="00A463AE">
              <w:rPr>
                <w:rFonts w:ascii="Arial" w:hAnsi="Arial" w:cs="Arial"/>
                <w:sz w:val="20"/>
                <w:szCs w:val="20"/>
                <w:highlight w:val="yellow"/>
                <w:lang w:val="fr-CH"/>
              </w:rPr>
              <w:t xml:space="preserve"> name@jti.com</w:t>
            </w:r>
          </w:p>
          <w:p w14:paraId="2FE386E4" w14:textId="34A9FE8D" w:rsidR="008B0A44" w:rsidRPr="00A463AE" w:rsidRDefault="008B0A44" w:rsidP="00A463AE">
            <w:pPr>
              <w:pStyle w:val="TableParagraph"/>
              <w:spacing w:after="120"/>
              <w:ind w:right="143"/>
              <w:rPr>
                <w:sz w:val="20"/>
                <w:szCs w:val="20"/>
                <w:lang w:val="fr-CH"/>
              </w:rPr>
            </w:pPr>
            <w:proofErr w:type="gramStart"/>
            <w:r w:rsidRPr="00A463AE">
              <w:rPr>
                <w:sz w:val="20"/>
                <w:szCs w:val="20"/>
                <w:highlight w:val="yellow"/>
                <w:lang w:val="fr-CH"/>
              </w:rPr>
              <w:t>Tel:</w:t>
            </w:r>
            <w:proofErr w:type="gramEnd"/>
            <w:r w:rsidRPr="00A463AE">
              <w:rPr>
                <w:sz w:val="20"/>
                <w:szCs w:val="20"/>
                <w:highlight w:val="yellow"/>
                <w:lang w:val="fr-CH"/>
              </w:rPr>
              <w:t xml:space="preserve"> XXXXXXXXX</w:t>
            </w:r>
          </w:p>
        </w:tc>
        <w:tc>
          <w:tcPr>
            <w:tcW w:w="1984" w:type="dxa"/>
            <w:tcBorders>
              <w:top w:val="single" w:sz="8" w:space="0" w:color="EAAA00" w:themeColor="accent2"/>
              <w:left w:val="single" w:sz="2" w:space="0" w:color="EAAA00" w:themeColor="accent2"/>
              <w:bottom w:val="nil"/>
              <w:right w:val="nil"/>
            </w:tcBorders>
          </w:tcPr>
          <w:p w14:paraId="443D034E" w14:textId="77777777" w:rsidR="008B0A44" w:rsidRPr="004E70AC" w:rsidRDefault="008B0A44" w:rsidP="00A463AE">
            <w:pPr>
              <w:pStyle w:val="BodyText"/>
              <w:numPr>
                <w:ilvl w:val="0"/>
                <w:numId w:val="0"/>
              </w:numPr>
              <w:spacing w:before="0" w:after="120"/>
              <w:ind w:left="141"/>
              <w:rPr>
                <w:rFonts w:ascii="Arial" w:eastAsiaTheme="minorHAnsi" w:hAnsi="Arial" w:cs="Arial"/>
                <w:snapToGrid/>
                <w:sz w:val="20"/>
                <w:highlight w:val="yellow"/>
                <w:lang w:val="fr-CH"/>
              </w:rPr>
            </w:pPr>
            <w:proofErr w:type="gramStart"/>
            <w:r w:rsidRPr="004E70AC">
              <w:rPr>
                <w:rFonts w:ascii="Arial" w:eastAsiaTheme="minorHAnsi" w:hAnsi="Arial" w:cs="Arial"/>
                <w:snapToGrid/>
                <w:sz w:val="20"/>
                <w:highlight w:val="yellow"/>
                <w:lang w:val="fr-CH"/>
              </w:rPr>
              <w:t>E-mail:</w:t>
            </w:r>
            <w:proofErr w:type="gramEnd"/>
            <w:r w:rsidRPr="004E70AC">
              <w:rPr>
                <w:rFonts w:ascii="Arial" w:eastAsiaTheme="minorHAnsi" w:hAnsi="Arial" w:cs="Arial"/>
                <w:snapToGrid/>
                <w:sz w:val="20"/>
                <w:highlight w:val="yellow"/>
                <w:lang w:val="fr-CH"/>
              </w:rPr>
              <w:t xml:space="preserve"> name@jti.com</w:t>
            </w:r>
          </w:p>
          <w:p w14:paraId="46BA9D63" w14:textId="73B49FD3" w:rsidR="008B0A44" w:rsidRPr="00A463AE" w:rsidRDefault="008B0A44" w:rsidP="00A463AE">
            <w:pPr>
              <w:pStyle w:val="TableParagraph"/>
              <w:spacing w:after="120"/>
              <w:ind w:left="141"/>
              <w:rPr>
                <w:sz w:val="20"/>
                <w:szCs w:val="20"/>
                <w:lang w:val="fr-CH"/>
              </w:rPr>
            </w:pPr>
            <w:proofErr w:type="gramStart"/>
            <w:r w:rsidRPr="00A463AE">
              <w:rPr>
                <w:snapToGrid w:val="0"/>
                <w:sz w:val="20"/>
                <w:szCs w:val="20"/>
                <w:highlight w:val="yellow"/>
                <w:lang w:val="fr-CH"/>
              </w:rPr>
              <w:t>Tel:</w:t>
            </w:r>
            <w:proofErr w:type="gramEnd"/>
            <w:r w:rsidRPr="00A463AE">
              <w:rPr>
                <w:snapToGrid w:val="0"/>
                <w:sz w:val="20"/>
                <w:szCs w:val="20"/>
                <w:highlight w:val="yellow"/>
                <w:lang w:val="fr-CH"/>
              </w:rPr>
              <w:t xml:space="preserve"> XXXXXXXXX</w:t>
            </w:r>
          </w:p>
        </w:tc>
      </w:tr>
    </w:tbl>
    <w:p w14:paraId="632D69E2" w14:textId="51E61147" w:rsidR="008B0A44" w:rsidRPr="004E70AC" w:rsidRDefault="008B0A44" w:rsidP="00E61B5D">
      <w:pPr>
        <w:pStyle w:val="Bodycopy"/>
        <w:jc w:val="left"/>
        <w:rPr>
          <w:lang w:val="fr-CH"/>
        </w:rPr>
      </w:pPr>
    </w:p>
    <w:p w14:paraId="40A18814" w14:textId="20E91D54" w:rsidR="000C0914" w:rsidRPr="00FA77CC" w:rsidRDefault="000C0914" w:rsidP="00E61B5D">
      <w:pPr>
        <w:spacing w:after="0" w:line="240" w:lineRule="auto"/>
        <w:rPr>
          <w:rFonts w:cs="Arial"/>
          <w:lang w:val="fr-CH"/>
        </w:rPr>
      </w:pPr>
    </w:p>
    <w:p w14:paraId="11C231A8" w14:textId="4E9E79C3" w:rsidR="000D5170" w:rsidRDefault="000C0914" w:rsidP="007B74B0">
      <w:pPr>
        <w:pStyle w:val="Bodycopy"/>
        <w:jc w:val="left"/>
        <w:rPr>
          <w:bCs/>
        </w:rPr>
      </w:pPr>
      <w:r w:rsidRPr="00B7246F">
        <w:rPr>
          <w:b/>
        </w:rPr>
        <w:t>You must not discuss any issue relating to this requirement, or seek advice concerning it, from any other employee of JTI, professional adviser or consultant to JTI, unless authorized by the Procurement Manager</w:t>
      </w:r>
      <w:r w:rsidRPr="007B74B0">
        <w:rPr>
          <w:bCs/>
        </w:rPr>
        <w:t>.</w:t>
      </w:r>
      <w:bookmarkStart w:id="20" w:name="_Toc486336494"/>
      <w:bookmarkStart w:id="21" w:name="_Toc34395864"/>
    </w:p>
    <w:p w14:paraId="7D377023" w14:textId="577846EF" w:rsidR="000C0914" w:rsidRPr="000D5170" w:rsidRDefault="00425E9F" w:rsidP="29646229">
      <w:pPr>
        <w:pStyle w:val="Heading2"/>
        <w:numPr>
          <w:ilvl w:val="0"/>
          <w:numId w:val="0"/>
        </w:numPr>
        <w:rPr>
          <w:b/>
          <w:bCs/>
          <w:i w:val="0"/>
        </w:rPr>
      </w:pPr>
      <w:r>
        <w:rPr>
          <w:rFonts w:cs="Times New Roman (Corps CS)"/>
          <w:b/>
          <w:bCs/>
          <w:noProof/>
          <w:color w:val="E782A9" w:themeColor="accent5"/>
          <w:spacing w:val="60"/>
          <w:sz w:val="46"/>
          <w:szCs w:val="46"/>
        </w:rPr>
        <w:drawing>
          <wp:anchor distT="0" distB="0" distL="114300" distR="114300" simplePos="0" relativeHeight="251712000" behindDoc="0" locked="0" layoutInCell="1" allowOverlap="1" wp14:anchorId="0C85F291" wp14:editId="540283EA">
            <wp:simplePos x="0" y="0"/>
            <wp:positionH relativeFrom="column">
              <wp:posOffset>142240</wp:posOffset>
            </wp:positionH>
            <wp:positionV relativeFrom="page">
              <wp:posOffset>6420485</wp:posOffset>
            </wp:positionV>
            <wp:extent cx="2188845" cy="3190875"/>
            <wp:effectExtent l="114300" t="0" r="516255" b="212725"/>
            <wp:wrapNone/>
            <wp:docPr id="24" name="Image 24"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flèche&#10;&#10;Description générée automatiquement"/>
                    <pic:cNvPicPr/>
                  </pic:nvPicPr>
                  <pic:blipFill rotWithShape="1">
                    <a:blip r:embed="rId29" cstate="print">
                      <a:extLst>
                        <a:ext uri="{28A0092B-C50C-407E-A947-70E740481C1C}">
                          <a14:useLocalDpi xmlns:a14="http://schemas.microsoft.com/office/drawing/2010/main" val="0"/>
                        </a:ext>
                      </a:extLst>
                    </a:blip>
                    <a:srcRect l="38978" t="12333" r="4572" b="13312"/>
                    <a:stretch/>
                  </pic:blipFill>
                  <pic:spPr bwMode="auto">
                    <a:xfrm rot="1408116">
                      <a:off x="0" y="0"/>
                      <a:ext cx="2188845" cy="3190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017C">
        <w:rPr>
          <w:rFonts w:ascii="Arial" w:hAnsi="Arial" w:cs="Arial"/>
          <w:noProof/>
          <w:sz w:val="20"/>
          <w:szCs w:val="20"/>
        </w:rPr>
        <w:drawing>
          <wp:anchor distT="0" distB="0" distL="114300" distR="114300" simplePos="0" relativeHeight="251701760" behindDoc="0" locked="0" layoutInCell="1" allowOverlap="1" wp14:anchorId="5825ED7D" wp14:editId="284E7381">
            <wp:simplePos x="0" y="0"/>
            <wp:positionH relativeFrom="column">
              <wp:posOffset>0</wp:posOffset>
            </wp:positionH>
            <wp:positionV relativeFrom="page">
              <wp:posOffset>7037727</wp:posOffset>
            </wp:positionV>
            <wp:extent cx="5481320" cy="2696845"/>
            <wp:effectExtent l="0" t="0" r="5080" b="0"/>
            <wp:wrapNone/>
            <wp:docPr id="8" name="Image 8" descr="Une image contenant crépuscule, montagne, soleil, arrière-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crépuscule, montagne, soleil, arrière-plan&#10;&#10;Description générée automatiquement"/>
                    <pic:cNvPicPr/>
                  </pic:nvPicPr>
                  <pic:blipFill rotWithShape="1">
                    <a:blip r:embed="rId30" cstate="print">
                      <a:extLst>
                        <a:ext uri="{28A0092B-C50C-407E-A947-70E740481C1C}">
                          <a14:useLocalDpi xmlns:a14="http://schemas.microsoft.com/office/drawing/2010/main" val="0"/>
                        </a:ext>
                      </a:extLst>
                    </a:blip>
                    <a:srcRect t="25027" r="14" b="1"/>
                    <a:stretch/>
                  </pic:blipFill>
                  <pic:spPr bwMode="auto">
                    <a:xfrm>
                      <a:off x="0" y="0"/>
                      <a:ext cx="5481320" cy="2696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D5170" w:rsidRPr="29646229">
        <w:rPr>
          <w:b/>
          <w:bCs/>
          <w:i w:val="0"/>
        </w:rPr>
        <w:br w:type="column"/>
      </w:r>
      <w:bookmarkStart w:id="22" w:name="_Toc51163444"/>
      <w:r w:rsidR="00FB393C">
        <w:rPr>
          <w:noProof/>
        </w:rPr>
        <w:drawing>
          <wp:inline distT="0" distB="0" distL="0" distR="0" wp14:anchorId="519118C8" wp14:editId="4B6F16C4">
            <wp:extent cx="2609850" cy="1304925"/>
            <wp:effectExtent l="0" t="0" r="0" b="0"/>
            <wp:docPr id="72759389" name="Picture 72759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09850" cy="1304925"/>
                    </a:xfrm>
                    <a:prstGeom prst="rect">
                      <a:avLst/>
                    </a:prstGeom>
                  </pic:spPr>
                </pic:pic>
              </a:graphicData>
            </a:graphic>
          </wp:inline>
        </w:drawing>
      </w:r>
      <w:r w:rsidR="5A576844" w:rsidRPr="29646229">
        <w:rPr>
          <w:b/>
          <w:bCs/>
          <w:i w:val="0"/>
          <w:color w:val="EAAA00" w:themeColor="accent2"/>
        </w:rPr>
        <w:t>B.4 E</w:t>
      </w:r>
      <w:r w:rsidR="2F52AA5C" w:rsidRPr="29646229">
        <w:rPr>
          <w:b/>
          <w:bCs/>
          <w:i w:val="0"/>
          <w:color w:val="EAAA00" w:themeColor="accent2"/>
        </w:rPr>
        <w:t>valuation Criteria</w:t>
      </w:r>
      <w:bookmarkEnd w:id="20"/>
      <w:bookmarkEnd w:id="21"/>
      <w:bookmarkEnd w:id="22"/>
    </w:p>
    <w:p w14:paraId="52D5FA61" w14:textId="0DC8DE1E" w:rsidR="000C0914" w:rsidRPr="00401F87" w:rsidRDefault="000C0914" w:rsidP="00E61B5D">
      <w:pPr>
        <w:pStyle w:val="Bodycopy"/>
        <w:jc w:val="left"/>
      </w:pPr>
      <w:r w:rsidRPr="00401F87">
        <w:t xml:space="preserve">JTI will evaluate the submissions and presentations based on, but not limited </w:t>
      </w:r>
      <w:r w:rsidR="00E12393">
        <w:br/>
      </w:r>
      <w:r w:rsidRPr="00401F87">
        <w:t xml:space="preserve">to the following selection criteria: </w:t>
      </w:r>
    </w:p>
    <w:p w14:paraId="75F34B41" w14:textId="45E93D15" w:rsidR="000C0914" w:rsidRDefault="000C0914" w:rsidP="00112A6A">
      <w:pPr>
        <w:pStyle w:val="Bullet"/>
        <w:numPr>
          <w:ilvl w:val="0"/>
          <w:numId w:val="43"/>
        </w:numPr>
        <w:spacing w:before="120" w:after="60" w:line="240" w:lineRule="auto"/>
        <w:ind w:left="284" w:hanging="284"/>
        <w:contextualSpacing w:val="0"/>
        <w:jc w:val="left"/>
      </w:pPr>
      <w:r w:rsidRPr="00401F87">
        <w:t xml:space="preserve">Bidder's capabilities and ability to service JTI and </w:t>
      </w:r>
      <w:proofErr w:type="gramStart"/>
      <w:r w:rsidRPr="00401F87">
        <w:t>affiliates;</w:t>
      </w:r>
      <w:proofErr w:type="gramEnd"/>
    </w:p>
    <w:p w14:paraId="119AEBA9" w14:textId="599BD1F3" w:rsidR="000C0914" w:rsidRDefault="000C0914" w:rsidP="00112A6A">
      <w:pPr>
        <w:pStyle w:val="Bullet"/>
        <w:numPr>
          <w:ilvl w:val="0"/>
          <w:numId w:val="43"/>
        </w:numPr>
        <w:spacing w:before="120" w:after="60" w:line="240" w:lineRule="auto"/>
        <w:ind w:left="284" w:hanging="284"/>
        <w:contextualSpacing w:val="0"/>
        <w:jc w:val="left"/>
      </w:pPr>
      <w:r w:rsidRPr="00401F87">
        <w:t xml:space="preserve">Scope of services and delivery </w:t>
      </w:r>
      <w:proofErr w:type="gramStart"/>
      <w:r w:rsidRPr="00401F87">
        <w:t>standards;</w:t>
      </w:r>
      <w:proofErr w:type="gramEnd"/>
    </w:p>
    <w:p w14:paraId="7F4F6D5C" w14:textId="77777777" w:rsidR="000C0914" w:rsidRPr="00401F87" w:rsidRDefault="000C0914" w:rsidP="00112A6A">
      <w:pPr>
        <w:pStyle w:val="Bullet"/>
        <w:numPr>
          <w:ilvl w:val="0"/>
          <w:numId w:val="43"/>
        </w:numPr>
        <w:spacing w:before="120" w:after="60" w:line="240" w:lineRule="auto"/>
        <w:ind w:left="284" w:hanging="284"/>
        <w:contextualSpacing w:val="0"/>
        <w:jc w:val="left"/>
      </w:pPr>
      <w:r w:rsidRPr="00401F87">
        <w:t xml:space="preserve">Bidder's references and </w:t>
      </w:r>
      <w:proofErr w:type="gramStart"/>
      <w:r w:rsidRPr="00401F87">
        <w:t>reputation;</w:t>
      </w:r>
      <w:proofErr w:type="gramEnd"/>
    </w:p>
    <w:p w14:paraId="5D3A3524" w14:textId="77777777" w:rsidR="008B0A44" w:rsidRDefault="000C0914" w:rsidP="00112A6A">
      <w:pPr>
        <w:pStyle w:val="Bullet"/>
        <w:numPr>
          <w:ilvl w:val="0"/>
          <w:numId w:val="43"/>
        </w:numPr>
        <w:spacing w:before="120" w:after="60" w:line="240" w:lineRule="auto"/>
        <w:ind w:left="284" w:hanging="284"/>
        <w:contextualSpacing w:val="0"/>
        <w:jc w:val="left"/>
      </w:pPr>
      <w:r w:rsidRPr="00401F87">
        <w:t xml:space="preserve">Bidder's value-added </w:t>
      </w:r>
      <w:proofErr w:type="gramStart"/>
      <w:r w:rsidRPr="00401F87">
        <w:t>services;</w:t>
      </w:r>
      <w:proofErr w:type="gramEnd"/>
    </w:p>
    <w:p w14:paraId="61706D90" w14:textId="77777777" w:rsidR="008B0A44" w:rsidRDefault="000C0914" w:rsidP="00112A6A">
      <w:pPr>
        <w:pStyle w:val="Bullet"/>
        <w:numPr>
          <w:ilvl w:val="0"/>
          <w:numId w:val="43"/>
        </w:numPr>
        <w:spacing w:before="120" w:after="60" w:line="240" w:lineRule="auto"/>
        <w:ind w:left="284" w:hanging="284"/>
        <w:contextualSpacing w:val="0"/>
        <w:jc w:val="left"/>
      </w:pPr>
      <w:r w:rsidRPr="00401F87">
        <w:t xml:space="preserve">Such other factors as may be described elsewhere in this </w:t>
      </w:r>
      <w:proofErr w:type="gramStart"/>
      <w:r w:rsidRPr="00401F87">
        <w:t>RFP;</w:t>
      </w:r>
      <w:proofErr w:type="gramEnd"/>
    </w:p>
    <w:p w14:paraId="7B423889" w14:textId="77777777" w:rsidR="008B0A44" w:rsidRPr="008B0A44" w:rsidRDefault="000C0914" w:rsidP="00112A6A">
      <w:pPr>
        <w:pStyle w:val="Bullet"/>
        <w:numPr>
          <w:ilvl w:val="0"/>
          <w:numId w:val="43"/>
        </w:numPr>
        <w:spacing w:before="120" w:after="60" w:line="240" w:lineRule="auto"/>
        <w:ind w:left="284" w:hanging="284"/>
        <w:contextualSpacing w:val="0"/>
        <w:jc w:val="left"/>
      </w:pPr>
      <w:r w:rsidRPr="008B0A44">
        <w:rPr>
          <w:color w:val="auto"/>
        </w:rPr>
        <w:t>Cost – demonstrated value proposition.</w:t>
      </w:r>
    </w:p>
    <w:p w14:paraId="08E42771" w14:textId="3FD8CD21" w:rsidR="003D453C" w:rsidRPr="008B0A44" w:rsidRDefault="003D453C" w:rsidP="00112A6A">
      <w:pPr>
        <w:pStyle w:val="Bullet"/>
        <w:numPr>
          <w:ilvl w:val="0"/>
          <w:numId w:val="43"/>
        </w:numPr>
        <w:spacing w:before="120" w:after="60" w:line="240" w:lineRule="auto"/>
        <w:ind w:left="284" w:hanging="284"/>
        <w:contextualSpacing w:val="0"/>
        <w:jc w:val="left"/>
      </w:pPr>
      <w:r w:rsidRPr="008B0A44">
        <w:rPr>
          <w:color w:val="auto"/>
        </w:rPr>
        <w:t xml:space="preserve">Sustainability – </w:t>
      </w:r>
      <w:r w:rsidR="00BB79ED" w:rsidRPr="008B0A44">
        <w:rPr>
          <w:color w:val="auto"/>
        </w:rPr>
        <w:t xml:space="preserve">Demonstrating strong evidence that the Supplier’s sustainability commitments will support JTI Supplier Standards and strengthen JT Group Tobacco Business sustainability strategy. </w:t>
      </w:r>
    </w:p>
    <w:p w14:paraId="33C9CB81" w14:textId="0DEED0EC" w:rsidR="00FC73B9" w:rsidRPr="00BB79ED" w:rsidRDefault="00A35421" w:rsidP="00112A6A">
      <w:pPr>
        <w:pStyle w:val="Bullet"/>
        <w:numPr>
          <w:ilvl w:val="0"/>
          <w:numId w:val="43"/>
        </w:numPr>
        <w:spacing w:before="120" w:after="60" w:line="240" w:lineRule="auto"/>
        <w:ind w:left="284" w:hanging="284"/>
        <w:contextualSpacing w:val="0"/>
        <w:jc w:val="left"/>
        <w:rPr>
          <w:color w:val="auto"/>
          <w:highlight w:val="yellow"/>
        </w:rPr>
      </w:pPr>
      <w:r w:rsidRPr="00BB79ED">
        <w:rPr>
          <w:color w:val="auto"/>
          <w:highlight w:val="yellow"/>
        </w:rPr>
        <w:t>Technical Solutions and Services to be compliant with JTI’s Robustness Standards</w:t>
      </w:r>
    </w:p>
    <w:p w14:paraId="3AA46351" w14:textId="77777777" w:rsidR="008B0A44" w:rsidRDefault="008B0A44" w:rsidP="00E61B5D">
      <w:pPr>
        <w:pStyle w:val="Bodycopy"/>
        <w:jc w:val="left"/>
        <w:rPr>
          <w:color w:val="auto"/>
        </w:rPr>
      </w:pPr>
    </w:p>
    <w:p w14:paraId="5F90E934" w14:textId="2C685C29" w:rsidR="00A35421" w:rsidRDefault="000C0914" w:rsidP="00E61B5D">
      <w:pPr>
        <w:pStyle w:val="Bodycopy"/>
        <w:jc w:val="left"/>
      </w:pPr>
      <w:r w:rsidRPr="00BB79ED">
        <w:rPr>
          <w:color w:val="auto"/>
        </w:rPr>
        <w:t xml:space="preserve">We are not evaluating responses on the sole criterion of </w:t>
      </w:r>
      <w:proofErr w:type="gramStart"/>
      <w:r w:rsidRPr="00BB79ED">
        <w:rPr>
          <w:color w:val="auto"/>
        </w:rPr>
        <w:t>price, and</w:t>
      </w:r>
      <w:proofErr w:type="gramEnd"/>
      <w:r w:rsidRPr="00BB79ED">
        <w:rPr>
          <w:color w:val="auto"/>
        </w:rPr>
        <w:t xml:space="preserve"> therefore reserve </w:t>
      </w:r>
      <w:r w:rsidRPr="00401F87">
        <w:t>the right not to select the lowest, or any bidder, even if all stated requirements are met.</w:t>
      </w:r>
    </w:p>
    <w:p w14:paraId="400DD34B" w14:textId="0537BBEE" w:rsidR="00011A2A" w:rsidRDefault="00A35421" w:rsidP="00E61B5D">
      <w:pPr>
        <w:rPr>
          <w:rFonts w:ascii="Arial" w:hAnsi="Arial" w:cs="Arial"/>
          <w:sz w:val="20"/>
          <w:szCs w:val="20"/>
        </w:rPr>
      </w:pPr>
      <w:r w:rsidRPr="00A35421">
        <w:rPr>
          <w:rFonts w:ascii="Arial" w:hAnsi="Arial" w:cs="Arial"/>
          <w:sz w:val="20"/>
          <w:szCs w:val="20"/>
          <w:highlight w:val="yellow"/>
        </w:rPr>
        <w:t xml:space="preserve">Request for proposal pertaining or related </w:t>
      </w:r>
      <w:r w:rsidR="00E12393">
        <w:rPr>
          <w:rFonts w:ascii="Arial" w:hAnsi="Arial" w:cs="Arial"/>
          <w:sz w:val="20"/>
          <w:szCs w:val="20"/>
          <w:highlight w:val="yellow"/>
        </w:rPr>
        <w:br/>
      </w:r>
      <w:r w:rsidRPr="00A35421">
        <w:rPr>
          <w:rFonts w:ascii="Arial" w:hAnsi="Arial" w:cs="Arial"/>
          <w:sz w:val="20"/>
          <w:szCs w:val="20"/>
          <w:highlight w:val="yellow"/>
        </w:rPr>
        <w:t xml:space="preserve">to a purchase and/or including any Industrial Automation and Control Systems (IACS) </w:t>
      </w:r>
      <w:r w:rsidR="00E12393">
        <w:rPr>
          <w:rFonts w:ascii="Arial" w:hAnsi="Arial" w:cs="Arial"/>
          <w:sz w:val="20"/>
          <w:szCs w:val="20"/>
          <w:highlight w:val="yellow"/>
        </w:rPr>
        <w:br/>
      </w:r>
      <w:r w:rsidRPr="00A35421">
        <w:rPr>
          <w:rFonts w:ascii="Arial" w:hAnsi="Arial" w:cs="Arial"/>
          <w:sz w:val="20"/>
          <w:szCs w:val="20"/>
          <w:highlight w:val="yellow"/>
        </w:rPr>
        <w:t xml:space="preserve">(e.g. PLC, HMI, IPC, Industrial Network Components, etc.), </w:t>
      </w:r>
      <w:proofErr w:type="gramStart"/>
      <w:r w:rsidRPr="00A35421">
        <w:rPr>
          <w:rFonts w:ascii="Arial" w:hAnsi="Arial" w:cs="Arial"/>
          <w:sz w:val="20"/>
          <w:szCs w:val="20"/>
          <w:highlight w:val="yellow"/>
        </w:rPr>
        <w:t>has to</w:t>
      </w:r>
      <w:proofErr w:type="gramEnd"/>
      <w:r w:rsidRPr="00A35421">
        <w:rPr>
          <w:rFonts w:ascii="Arial" w:hAnsi="Arial" w:cs="Arial"/>
          <w:sz w:val="20"/>
          <w:szCs w:val="20"/>
          <w:highlight w:val="yellow"/>
        </w:rPr>
        <w:t xml:space="preserve"> comply with JTIAMC’ s IACS Robustness Standards </w:t>
      </w:r>
      <w:r w:rsidR="00E12393">
        <w:rPr>
          <w:rFonts w:ascii="Arial" w:hAnsi="Arial" w:cs="Arial"/>
          <w:sz w:val="20"/>
          <w:szCs w:val="20"/>
          <w:highlight w:val="yellow"/>
        </w:rPr>
        <w:br/>
      </w:r>
      <w:r w:rsidRPr="00A35421">
        <w:rPr>
          <w:rFonts w:ascii="Arial" w:hAnsi="Arial" w:cs="Arial"/>
          <w:sz w:val="20"/>
          <w:szCs w:val="20"/>
          <w:highlight w:val="yellow"/>
        </w:rPr>
        <w:t xml:space="preserve">and details </w:t>
      </w:r>
      <w:proofErr w:type="gramStart"/>
      <w:r w:rsidRPr="00A35421">
        <w:rPr>
          <w:rFonts w:ascii="Arial" w:hAnsi="Arial" w:cs="Arial"/>
          <w:sz w:val="20"/>
          <w:szCs w:val="20"/>
          <w:highlight w:val="yellow"/>
        </w:rPr>
        <w:t>have to</w:t>
      </w:r>
      <w:proofErr w:type="gramEnd"/>
      <w:r w:rsidRPr="00A35421">
        <w:rPr>
          <w:rFonts w:ascii="Arial" w:hAnsi="Arial" w:cs="Arial"/>
          <w:sz w:val="20"/>
          <w:szCs w:val="20"/>
          <w:highlight w:val="yellow"/>
        </w:rPr>
        <w:t xml:space="preserve"> be stated explicitly in </w:t>
      </w:r>
      <w:r w:rsidR="00E12393">
        <w:rPr>
          <w:rFonts w:ascii="Arial" w:hAnsi="Arial" w:cs="Arial"/>
          <w:sz w:val="20"/>
          <w:szCs w:val="20"/>
          <w:highlight w:val="yellow"/>
        </w:rPr>
        <w:br/>
      </w:r>
      <w:r w:rsidRPr="00A35421">
        <w:rPr>
          <w:rFonts w:ascii="Arial" w:hAnsi="Arial" w:cs="Arial"/>
          <w:sz w:val="20"/>
          <w:szCs w:val="20"/>
          <w:highlight w:val="yellow"/>
        </w:rPr>
        <w:t>the quotation.</w:t>
      </w:r>
    </w:p>
    <w:p w14:paraId="70891E6F" w14:textId="77777777" w:rsidR="00011A2A" w:rsidRDefault="00011A2A" w:rsidP="00E61B5D">
      <w:pPr>
        <w:rPr>
          <w:rFonts w:ascii="Arial" w:hAnsi="Arial" w:cs="Arial"/>
          <w:sz w:val="20"/>
          <w:szCs w:val="20"/>
        </w:rPr>
      </w:pPr>
    </w:p>
    <w:p w14:paraId="4F4D2801" w14:textId="07A6E953" w:rsidR="00011A2A" w:rsidRDefault="00011A2A" w:rsidP="00E61B5D">
      <w:pPr>
        <w:rPr>
          <w:rFonts w:ascii="Arial" w:hAnsi="Arial" w:cs="Arial"/>
          <w:sz w:val="20"/>
          <w:szCs w:val="20"/>
        </w:rPr>
      </w:pPr>
    </w:p>
    <w:p w14:paraId="554F6BD2" w14:textId="0A72DC5F" w:rsidR="000C0914" w:rsidRPr="00A35421" w:rsidRDefault="000C0914" w:rsidP="00E61B5D">
      <w:pPr>
        <w:rPr>
          <w:rFonts w:ascii="Arial" w:eastAsia="Times New Roman" w:hAnsi="Arial" w:cs="Arial"/>
          <w:color w:val="000000"/>
          <w:sz w:val="20"/>
          <w:szCs w:val="20"/>
          <w:lang w:eastAsia="en-GB"/>
        </w:rPr>
      </w:pPr>
      <w:r w:rsidRPr="00A35421">
        <w:rPr>
          <w:rFonts w:ascii="Arial" w:hAnsi="Arial" w:cs="Arial"/>
          <w:sz w:val="20"/>
          <w:szCs w:val="20"/>
        </w:rPr>
        <w:br w:type="page"/>
      </w:r>
    </w:p>
    <w:p w14:paraId="5F2CCAEF" w14:textId="75C086C1" w:rsidR="00444DDE" w:rsidRDefault="00444DDE" w:rsidP="00E61B5D">
      <w:pPr>
        <w:pStyle w:val="Heading1"/>
        <w:rPr>
          <w:lang w:eastAsia="en-GB"/>
        </w:rPr>
        <w:sectPr w:rsidR="00444DDE" w:rsidSect="0069173C">
          <w:type w:val="continuous"/>
          <w:pgSz w:w="11906" w:h="16838" w:code="9"/>
          <w:pgMar w:top="1701" w:right="1639" w:bottom="879" w:left="1338" w:header="714" w:footer="556" w:gutter="0"/>
          <w:cols w:num="2" w:space="708"/>
          <w:docGrid w:linePitch="360"/>
        </w:sectPr>
      </w:pPr>
      <w:bookmarkStart w:id="23" w:name="_Toc486336495"/>
      <w:bookmarkStart w:id="24" w:name="_Toc34395865"/>
    </w:p>
    <w:p w14:paraId="236BD4F4" w14:textId="2206FB6F" w:rsidR="00011A2A" w:rsidRPr="00011A2A" w:rsidRDefault="00DB78F8" w:rsidP="00011A2A">
      <w:pPr>
        <w:spacing w:after="0" w:line="240" w:lineRule="auto"/>
        <w:rPr>
          <w:lang w:eastAsia="en-GB"/>
        </w:rPr>
      </w:pPr>
      <w:bookmarkStart w:id="25" w:name="_Toc51163445"/>
      <w:r>
        <w:rPr>
          <w:rFonts w:cs="Times New Roman (Corps CS)"/>
          <w:b/>
          <w:bCs/>
          <w:noProof/>
          <w:color w:val="E782A9" w:themeColor="accent5"/>
          <w:spacing w:val="60"/>
          <w:sz w:val="46"/>
          <w:szCs w:val="46"/>
        </w:rPr>
        <w:lastRenderedPageBreak/>
        <mc:AlternateContent>
          <mc:Choice Requires="wps">
            <w:drawing>
              <wp:anchor distT="0" distB="0" distL="114300" distR="114300" simplePos="0" relativeHeight="251648512" behindDoc="0" locked="0" layoutInCell="1" allowOverlap="1" wp14:anchorId="5EE56DF3" wp14:editId="6D4F958D">
                <wp:simplePos x="0" y="0"/>
                <wp:positionH relativeFrom="column">
                  <wp:posOffset>713232</wp:posOffset>
                </wp:positionH>
                <wp:positionV relativeFrom="paragraph">
                  <wp:posOffset>289179</wp:posOffset>
                </wp:positionV>
                <wp:extent cx="4305300" cy="552450"/>
                <wp:effectExtent l="0" t="0" r="12700" b="19050"/>
                <wp:wrapNone/>
                <wp:docPr id="48" name="Rectangle 48"/>
                <wp:cNvGraphicFramePr/>
                <a:graphic xmlns:a="http://schemas.openxmlformats.org/drawingml/2006/main">
                  <a:graphicData uri="http://schemas.microsoft.com/office/word/2010/wordprocessingShape">
                    <wps:wsp>
                      <wps:cNvSpPr/>
                      <wps:spPr>
                        <a:xfrm>
                          <a:off x="0" y="0"/>
                          <a:ext cx="4305300" cy="55245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6C821E" w14:textId="0C77D55A" w:rsidR="00DB78F8" w:rsidRPr="00B520B5" w:rsidRDefault="00DB78F8" w:rsidP="00DB78F8">
                            <w:pPr>
                              <w:jc w:val="center"/>
                              <w:rPr>
                                <w:color w:val="FFFFFF" w:themeColor="background1"/>
                                <w:sz w:val="40"/>
                                <w:szCs w:val="40"/>
                              </w:rPr>
                            </w:pPr>
                            <w:r>
                              <w:rPr>
                                <w:rFonts w:cs="Times New Roman (Corps CS)"/>
                                <w:color w:val="FFFFFF" w:themeColor="background1"/>
                                <w:spacing w:val="60"/>
                                <w:sz w:val="40"/>
                                <w:szCs w:val="40"/>
                              </w:rPr>
                              <w:t>C</w:t>
                            </w:r>
                            <w:r w:rsidRPr="00B520B5">
                              <w:rPr>
                                <w:rFonts w:cs="Times New Roman (Corps CS)"/>
                                <w:color w:val="FFFFFF" w:themeColor="background1"/>
                                <w:spacing w:val="60"/>
                                <w:sz w:val="40"/>
                                <w:szCs w:val="40"/>
                              </w:rPr>
                              <w:t xml:space="preserve">. </w:t>
                            </w:r>
                            <w:r>
                              <w:rPr>
                                <w:rFonts w:cs="Times New Roman (Corps CS)"/>
                                <w:color w:val="FFFFFF" w:themeColor="background1"/>
                                <w:spacing w:val="60"/>
                                <w:sz w:val="40"/>
                                <w:szCs w:val="40"/>
                              </w:rPr>
                              <w:t>CONTEXT</w:t>
                            </w:r>
                          </w:p>
                        </w:txbxContent>
                      </wps:txbx>
                      <wps:bodyPr rot="0" spcFirstLastPara="0" vertOverflow="overflow" horzOverflow="overflow" vert="horz" wrap="square" lIns="0" tIns="108000" rIns="0" bIns="0" numCol="1" spcCol="0" rtlCol="0" fromWordArt="0" anchor="ctr" anchorCtr="0" forceAA="0" compatLnSpc="1">
                        <a:prstTxWarp prst="textNoShape">
                          <a:avLst/>
                        </a:prstTxWarp>
                        <a:noAutofit/>
                      </wps:bodyPr>
                    </wps:wsp>
                  </a:graphicData>
                </a:graphic>
              </wp:anchor>
            </w:drawing>
          </mc:Choice>
          <mc:Fallback>
            <w:pict>
              <v:rect w14:anchorId="5EE56DF3" id="Rectangle 48" o:spid="_x0000_s1030" style="position:absolute;margin-left:56.15pt;margin-top:22.75pt;width:339pt;height:43.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" filled="f" strokecolor="white [3212]" strokeweight="1pt">
                <v:textbox inset="0,3mm,0,0">
                  <w:txbxContent>
                    <w:p w14:paraId="516C821E" w14:textId="0C77D55A" w:rsidR="00DB78F8" w:rsidRPr="00B520B5" w:rsidRDefault="00DB78F8" w:rsidP="00DB78F8">
                      <w:pPr>
                        <w:jc w:val="center"/>
                        <w:rPr>
                          <w:color w:val="FFFFFF" w:themeColor="background1"/>
                          <w:sz w:val="40"/>
                          <w:szCs w:val="40"/>
                        </w:rPr>
                      </w:pPr>
                      <w:r>
                        <w:rPr>
                          <w:rFonts w:cs="Times New Roman (Corps CS)"/>
                          <w:color w:val="FFFFFF" w:themeColor="background1"/>
                          <w:spacing w:val="60"/>
                          <w:sz w:val="40"/>
                          <w:szCs w:val="40"/>
                        </w:rPr>
                        <w:t>C</w:t>
                      </w:r>
                      <w:r w:rsidRPr="00B520B5">
                        <w:rPr>
                          <w:rFonts w:cs="Times New Roman (Corps CS)"/>
                          <w:color w:val="FFFFFF" w:themeColor="background1"/>
                          <w:spacing w:val="60"/>
                          <w:sz w:val="40"/>
                          <w:szCs w:val="40"/>
                        </w:rPr>
                        <w:t xml:space="preserve">. </w:t>
                      </w:r>
                      <w:r>
                        <w:rPr>
                          <w:rFonts w:cs="Times New Roman (Corps CS)"/>
                          <w:color w:val="FFFFFF" w:themeColor="background1"/>
                          <w:spacing w:val="60"/>
                          <w:sz w:val="40"/>
                          <w:szCs w:val="40"/>
                        </w:rPr>
                        <w:t>CONTEXT</w:t>
                      </w:r>
                    </w:p>
                  </w:txbxContent>
                </v:textbox>
              </v:rect>
            </w:pict>
          </mc:Fallback>
        </mc:AlternateContent>
      </w:r>
      <w:r w:rsidR="00011A2A">
        <w:rPr>
          <w:rFonts w:cs="Times New Roman (Corps CS)"/>
          <w:b/>
          <w:bCs/>
          <w:noProof/>
          <w:color w:val="E782A9" w:themeColor="accent5"/>
          <w:spacing w:val="60"/>
          <w:sz w:val="46"/>
          <w:szCs w:val="46"/>
        </w:rPr>
        <w:drawing>
          <wp:inline distT="0" distB="0" distL="0" distR="0" wp14:anchorId="68B45996" wp14:editId="212940A1">
            <wp:extent cx="5662246" cy="1075577"/>
            <wp:effectExtent l="0" t="0" r="254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5666185" cy="1076325"/>
                    </a:xfrm>
                    <a:prstGeom prst="rect">
                      <a:avLst/>
                    </a:prstGeom>
                    <a:ln>
                      <a:noFill/>
                    </a:ln>
                    <a:extLst>
                      <a:ext uri="{53640926-AAD7-44D8-BBD7-CCE9431645EC}">
                        <a14:shadowObscured xmlns:a14="http://schemas.microsoft.com/office/drawing/2010/main"/>
                      </a:ext>
                    </a:extLst>
                  </pic:spPr>
                </pic:pic>
              </a:graphicData>
            </a:graphic>
          </wp:inline>
        </w:drawing>
      </w:r>
    </w:p>
    <w:p w14:paraId="19ABB951" w14:textId="6C40A792" w:rsidR="00DB78F8" w:rsidRPr="00DB78F8" w:rsidRDefault="00DB78F8" w:rsidP="00DB78F8">
      <w:pPr>
        <w:pStyle w:val="Heading2"/>
        <w:ind w:left="360"/>
        <w:sectPr w:rsidR="00DB78F8" w:rsidRPr="00DB78F8" w:rsidSect="00302CAB">
          <w:type w:val="continuous"/>
          <w:pgSz w:w="11906" w:h="16838" w:code="9"/>
          <w:pgMar w:top="1135" w:right="1639" w:bottom="879" w:left="1338" w:header="714" w:footer="556" w:gutter="0"/>
          <w:cols w:space="708"/>
          <w:docGrid w:linePitch="360"/>
        </w:sectPr>
      </w:pPr>
      <w:bookmarkStart w:id="26" w:name="_Toc486336496"/>
      <w:bookmarkStart w:id="27" w:name="_Toc34395866"/>
      <w:bookmarkEnd w:id="23"/>
      <w:bookmarkEnd w:id="24"/>
      <w:bookmarkEnd w:id="25"/>
    </w:p>
    <w:p w14:paraId="6DA87661" w14:textId="42D1250F" w:rsidR="00DB78F8" w:rsidRDefault="00DB78F8" w:rsidP="00CC2066">
      <w:pPr>
        <w:pStyle w:val="Heading2"/>
        <w:numPr>
          <w:ilvl w:val="0"/>
          <w:numId w:val="0"/>
        </w:numPr>
        <w:rPr>
          <w:b/>
          <w:bCs/>
          <w:i w:val="0"/>
          <w:iCs/>
        </w:rPr>
      </w:pPr>
      <w:bookmarkStart w:id="28" w:name="_Toc51163446"/>
    </w:p>
    <w:p w14:paraId="11788644" w14:textId="7DB47869" w:rsidR="000C0914" w:rsidRPr="007B74B0" w:rsidRDefault="00CC2066" w:rsidP="00CC2066">
      <w:pPr>
        <w:pStyle w:val="Heading2"/>
        <w:numPr>
          <w:ilvl w:val="0"/>
          <w:numId w:val="0"/>
        </w:numPr>
        <w:rPr>
          <w:b/>
          <w:bCs/>
          <w:i w:val="0"/>
          <w:iCs/>
        </w:rPr>
      </w:pPr>
      <w:bookmarkStart w:id="29" w:name="_C.1_Project_Scope"/>
      <w:bookmarkEnd w:id="29"/>
      <w:r>
        <w:rPr>
          <w:b/>
          <w:bCs/>
          <w:i w:val="0"/>
          <w:iCs/>
        </w:rPr>
        <w:t>C.1 P</w:t>
      </w:r>
      <w:r w:rsidR="000C0914" w:rsidRPr="007B74B0">
        <w:rPr>
          <w:b/>
          <w:bCs/>
          <w:i w:val="0"/>
          <w:iCs/>
        </w:rPr>
        <w:t>roject Scope</w:t>
      </w:r>
      <w:bookmarkEnd w:id="26"/>
      <w:r w:rsidR="000C0914" w:rsidRPr="007B74B0">
        <w:rPr>
          <w:b/>
          <w:bCs/>
          <w:i w:val="0"/>
          <w:iCs/>
        </w:rPr>
        <w:t xml:space="preserve"> and Objective</w:t>
      </w:r>
      <w:bookmarkEnd w:id="27"/>
      <w:bookmarkEnd w:id="28"/>
    </w:p>
    <w:p w14:paraId="0DCEEFDE" w14:textId="213F21AD" w:rsidR="00B7246F" w:rsidRDefault="00B7246F" w:rsidP="00B7246F">
      <w:pPr>
        <w:pStyle w:val="CommentText"/>
      </w:pPr>
      <w:r>
        <w:rPr>
          <w:rStyle w:val="CommentReference"/>
        </w:rPr>
        <w:t/>
      </w:r>
    </w:p>
    <w:p w14:paraId="6523CAC5" w14:textId="36ADF995" w:rsidR="00F358BF" w:rsidRPr="00F358BF" w:rsidRDefault="00F358BF" w:rsidP="00E61B5D"/>
    <w:p w14:paraId="57C38C8F" w14:textId="02A7B97D" w:rsidR="000C0914" w:rsidRPr="007B74B0" w:rsidRDefault="00CC2066" w:rsidP="00CC2066">
      <w:pPr>
        <w:pStyle w:val="Heading2"/>
        <w:numPr>
          <w:ilvl w:val="0"/>
          <w:numId w:val="0"/>
        </w:numPr>
        <w:rPr>
          <w:b/>
          <w:bCs/>
          <w:i w:val="0"/>
          <w:iCs/>
        </w:rPr>
      </w:pPr>
      <w:bookmarkStart w:id="30" w:name="_Toc355097008"/>
      <w:bookmarkStart w:id="31" w:name="_Toc486336497"/>
      <w:bookmarkStart w:id="32" w:name="_Toc34395867"/>
      <w:bookmarkStart w:id="33" w:name="_Toc51163447"/>
      <w:r>
        <w:rPr>
          <w:b/>
          <w:bCs/>
          <w:i w:val="0"/>
          <w:iCs/>
        </w:rPr>
        <w:t>C.2 J</w:t>
      </w:r>
      <w:r w:rsidR="000C0914" w:rsidRPr="007B74B0">
        <w:rPr>
          <w:b/>
          <w:bCs/>
          <w:i w:val="0"/>
          <w:iCs/>
        </w:rPr>
        <w:t>TI Requirements</w:t>
      </w:r>
      <w:bookmarkEnd w:id="30"/>
      <w:bookmarkEnd w:id="31"/>
      <w:bookmarkEnd w:id="32"/>
      <w:bookmarkEnd w:id="33"/>
    </w:p>
    <w:p w14:paraId="03F42A16" w14:textId="77777777" w:rsidR="00C84B66" w:rsidRPr="00921AE1" w:rsidRDefault="00C84B66" w:rsidP="00E61B5D">
      <w:pPr>
        <w:pStyle w:val="Bodycopy"/>
        <w:jc w:val="left"/>
      </w:pPr>
      <w:r w:rsidRPr="00921AE1">
        <w:t>Details to consider….</w:t>
      </w:r>
    </w:p>
    <w:p w14:paraId="48FF4331" w14:textId="77777777" w:rsidR="000C0914" w:rsidRPr="00921AE1" w:rsidRDefault="000C0914" w:rsidP="00E61B5D">
      <w:pPr>
        <w:pStyle w:val="Bodycopy"/>
        <w:jc w:val="left"/>
      </w:pPr>
      <w:r w:rsidRPr="00921AE1">
        <w:t>Requirement/Organisation/ Systems/ Definitions/ Governance/ resources</w:t>
      </w:r>
      <w:r w:rsidR="00C84B66" w:rsidRPr="00921AE1">
        <w:t>.</w:t>
      </w:r>
    </w:p>
    <w:p w14:paraId="11C8ECF7" w14:textId="1EDE3E3A" w:rsidR="005634B3" w:rsidRDefault="000C0914" w:rsidP="005634B3">
      <w:pPr>
        <w:pStyle w:val="Bodycopy"/>
        <w:jc w:val="left"/>
      </w:pPr>
      <w:r w:rsidRPr="00921AE1">
        <w:t>Deliverable</w:t>
      </w:r>
      <w:r w:rsidR="00C84B66" w:rsidRPr="00921AE1">
        <w:t xml:space="preserve">s, </w:t>
      </w:r>
      <w:r w:rsidRPr="00921AE1">
        <w:t xml:space="preserve">budget, delivery, quality, quantity and </w:t>
      </w:r>
      <w:r w:rsidR="00C84B66" w:rsidRPr="00921AE1">
        <w:t>lead time.</w:t>
      </w:r>
      <w:bookmarkStart w:id="34" w:name="_Toc486336498"/>
      <w:bookmarkStart w:id="35" w:name="_Toc34395868"/>
      <w:bookmarkStart w:id="36" w:name="_Toc51163448"/>
    </w:p>
    <w:p w14:paraId="4F05F5A3" w14:textId="2A44A831" w:rsidR="005634B3" w:rsidRPr="005634B3" w:rsidRDefault="005634B3" w:rsidP="005634B3">
      <w:pPr>
        <w:pStyle w:val="Bodycopy"/>
        <w:jc w:val="left"/>
      </w:pPr>
    </w:p>
    <w:p w14:paraId="5C6EC2BF" w14:textId="5D6C64A6" w:rsidR="005634B3" w:rsidRPr="005634B3" w:rsidRDefault="005634B3">
      <w:pPr>
        <w:rPr>
          <w:b/>
          <w:bCs/>
          <w:i/>
          <w:iCs/>
        </w:rPr>
      </w:pPr>
      <w:r>
        <w:rPr>
          <w:b/>
          <w:bCs/>
          <w:i/>
          <w:iCs/>
        </w:rPr>
        <w:br w:type="page"/>
      </w:r>
    </w:p>
    <w:p w14:paraId="2F836328" w14:textId="2B5451E9" w:rsidR="000C0914" w:rsidRPr="007B74B0" w:rsidRDefault="00CC2066" w:rsidP="00CC2066">
      <w:pPr>
        <w:pStyle w:val="Heading2"/>
        <w:numPr>
          <w:ilvl w:val="0"/>
          <w:numId w:val="0"/>
        </w:numPr>
        <w:rPr>
          <w:b/>
          <w:bCs/>
          <w:i w:val="0"/>
          <w:iCs/>
        </w:rPr>
      </w:pPr>
      <w:r>
        <w:rPr>
          <w:b/>
          <w:bCs/>
          <w:i w:val="0"/>
          <w:iCs/>
        </w:rPr>
        <w:lastRenderedPageBreak/>
        <w:t>C.3 P</w:t>
      </w:r>
      <w:r w:rsidR="000C0914" w:rsidRPr="007B74B0">
        <w:rPr>
          <w:b/>
          <w:bCs/>
          <w:i w:val="0"/>
          <w:iCs/>
        </w:rPr>
        <w:t>roposal evaluation criteria</w:t>
      </w:r>
      <w:bookmarkEnd w:id="34"/>
      <w:bookmarkEnd w:id="35"/>
      <w:bookmarkEnd w:id="36"/>
    </w:p>
    <w:p w14:paraId="5E7FB3F2" w14:textId="77777777" w:rsidR="000C0914" w:rsidRPr="00921AE1" w:rsidRDefault="000C0914" w:rsidP="00E61B5D">
      <w:pPr>
        <w:pStyle w:val="Bodycopy"/>
        <w:jc w:val="left"/>
      </w:pPr>
      <w:r w:rsidRPr="00921AE1">
        <w:t>Understanding of JTI objectives</w:t>
      </w:r>
    </w:p>
    <w:p w14:paraId="64273084" w14:textId="1596ED17" w:rsidR="000C0914" w:rsidRPr="00921AE1" w:rsidRDefault="000C0914" w:rsidP="00E61B5D">
      <w:pPr>
        <w:pStyle w:val="Bodycopy"/>
        <w:jc w:val="left"/>
      </w:pPr>
      <w:r w:rsidRPr="00921AE1">
        <w:t xml:space="preserve">Provide examples to illustrate your expertise in </w:t>
      </w:r>
      <w:proofErr w:type="spellStart"/>
      <w:r w:rsidRPr="00921AE1">
        <w:t>xxxxxxxxxxxxxx</w:t>
      </w:r>
      <w:proofErr w:type="spellEnd"/>
    </w:p>
    <w:p w14:paraId="4E7D1D7B" w14:textId="6408182E" w:rsidR="000C0914" w:rsidRPr="00921AE1" w:rsidRDefault="000C0914" w:rsidP="00E61B5D">
      <w:pPr>
        <w:pStyle w:val="Bodycopy"/>
        <w:jc w:val="left"/>
      </w:pPr>
      <w:r w:rsidRPr="00921AE1">
        <w:t xml:space="preserve">Ability to support implementation or Ability to provide a tangible result that JTI can use to </w:t>
      </w:r>
      <w:r w:rsidR="00A463AE">
        <w:br/>
      </w:r>
      <w:r w:rsidRPr="00921AE1">
        <w:t>implement itself</w:t>
      </w:r>
    </w:p>
    <w:p w14:paraId="30E0D63F" w14:textId="69B75435" w:rsidR="000C0914" w:rsidRPr="00921AE1" w:rsidRDefault="000C0914" w:rsidP="00E61B5D">
      <w:pPr>
        <w:pStyle w:val="Bodycopy"/>
        <w:jc w:val="left"/>
      </w:pPr>
      <w:r w:rsidRPr="00921AE1">
        <w:t>Budget costs</w:t>
      </w:r>
    </w:p>
    <w:p w14:paraId="3C87EB34" w14:textId="2FEE152B" w:rsidR="000C0914" w:rsidRPr="00921AE1" w:rsidRDefault="000C0914" w:rsidP="00E61B5D">
      <w:pPr>
        <w:pStyle w:val="Bodycopy"/>
        <w:jc w:val="left"/>
      </w:pPr>
      <w:r w:rsidRPr="00921AE1">
        <w:t>Ability to deliver a solution in time</w:t>
      </w:r>
    </w:p>
    <w:p w14:paraId="45570C32" w14:textId="45FB6A15" w:rsidR="000C0914" w:rsidRPr="00921AE1" w:rsidRDefault="000C0914" w:rsidP="00E61B5D">
      <w:pPr>
        <w:pStyle w:val="Bodycopy"/>
        <w:jc w:val="left"/>
      </w:pPr>
      <w:r w:rsidRPr="00921AE1">
        <w:t>Right resources allocation to deliver quality excellence in execution</w:t>
      </w:r>
    </w:p>
    <w:p w14:paraId="35F1DD10" w14:textId="77777777" w:rsidR="00F358BF" w:rsidRDefault="00F358BF" w:rsidP="00E61B5D">
      <w:pPr>
        <w:rPr>
          <w:highlight w:val="yellow"/>
        </w:rPr>
      </w:pPr>
    </w:p>
    <w:p w14:paraId="01E2774B" w14:textId="413FD899" w:rsidR="00DD2683" w:rsidRDefault="00DD2683" w:rsidP="00E61B5D">
      <w:pPr>
        <w:rPr>
          <w:highlight w:val="yellow"/>
        </w:rPr>
      </w:pPr>
    </w:p>
    <w:p w14:paraId="73174D0E" w14:textId="33D0A6F6" w:rsidR="00DD2683" w:rsidRDefault="00DD2683" w:rsidP="00E61B5D">
      <w:pPr>
        <w:rPr>
          <w:highlight w:val="yellow"/>
        </w:rPr>
      </w:pPr>
    </w:p>
    <w:p w14:paraId="3051DF5C" w14:textId="3D515077" w:rsidR="00DD2683" w:rsidRDefault="00DD2683" w:rsidP="00E61B5D">
      <w:pPr>
        <w:rPr>
          <w:highlight w:val="yellow"/>
        </w:rPr>
      </w:pPr>
    </w:p>
    <w:p w14:paraId="28B662F9" w14:textId="67A3F80D" w:rsidR="00DD2683" w:rsidRDefault="00DD2683" w:rsidP="00E61B5D">
      <w:pPr>
        <w:rPr>
          <w:highlight w:val="yellow"/>
        </w:rPr>
      </w:pPr>
    </w:p>
    <w:p w14:paraId="287F5BC7" w14:textId="69041FAA" w:rsidR="00DD2683" w:rsidRDefault="00DD2683" w:rsidP="00E61B5D">
      <w:pPr>
        <w:rPr>
          <w:highlight w:val="yellow"/>
        </w:rPr>
      </w:pPr>
    </w:p>
    <w:p w14:paraId="028D83F7" w14:textId="2D1B8BF3" w:rsidR="00DD2683" w:rsidRDefault="00DD2683" w:rsidP="00E61B5D">
      <w:pPr>
        <w:rPr>
          <w:highlight w:val="yellow"/>
        </w:rPr>
      </w:pPr>
    </w:p>
    <w:p w14:paraId="13216FF3" w14:textId="6BD37EB3" w:rsidR="00DD2683" w:rsidRDefault="00DD2683" w:rsidP="00E61B5D">
      <w:pPr>
        <w:rPr>
          <w:highlight w:val="yellow"/>
        </w:rPr>
      </w:pPr>
    </w:p>
    <w:p w14:paraId="4F9582DD" w14:textId="1D61CCC9" w:rsidR="00DD2683" w:rsidRDefault="00DD2683" w:rsidP="00E61B5D">
      <w:pPr>
        <w:rPr>
          <w:highlight w:val="yellow"/>
        </w:rPr>
      </w:pPr>
    </w:p>
    <w:p w14:paraId="2BFE3439" w14:textId="3A7B8E9B" w:rsidR="00DD2683" w:rsidRDefault="00DD2683" w:rsidP="00E61B5D">
      <w:pPr>
        <w:rPr>
          <w:highlight w:val="yellow"/>
        </w:rPr>
      </w:pPr>
    </w:p>
    <w:p w14:paraId="713978A6" w14:textId="6E63BF41" w:rsidR="00DD2683" w:rsidRDefault="00DD2683" w:rsidP="00E61B5D">
      <w:pPr>
        <w:rPr>
          <w:highlight w:val="yellow"/>
        </w:rPr>
      </w:pPr>
    </w:p>
    <w:p w14:paraId="3D3A333C" w14:textId="03AD0399" w:rsidR="00DD2683" w:rsidRDefault="00AA699C" w:rsidP="00E61B5D">
      <w:pPr>
        <w:rPr>
          <w:highlight w:val="yellow"/>
        </w:rPr>
        <w:sectPr w:rsidR="00DD2683" w:rsidSect="00DB78F8">
          <w:type w:val="continuous"/>
          <w:pgSz w:w="11906" w:h="16838" w:code="9"/>
          <w:pgMar w:top="1135" w:right="1639" w:bottom="879" w:left="1338" w:header="714" w:footer="556" w:gutter="0"/>
          <w:cols w:space="708"/>
          <w:docGrid w:linePitch="360"/>
        </w:sectPr>
      </w:pPr>
      <w:r>
        <w:rPr>
          <w:b/>
          <w:bCs/>
          <w:i/>
          <w:iCs/>
          <w:noProof/>
          <w:color w:val="E782A9" w:themeColor="accent5"/>
        </w:rPr>
        <w:drawing>
          <wp:anchor distT="0" distB="0" distL="114300" distR="114300" simplePos="0" relativeHeight="251675136" behindDoc="0" locked="0" layoutInCell="1" allowOverlap="1" wp14:anchorId="70794CC6" wp14:editId="49E157B8">
            <wp:simplePos x="0" y="0"/>
            <wp:positionH relativeFrom="column">
              <wp:posOffset>975706</wp:posOffset>
            </wp:positionH>
            <wp:positionV relativeFrom="page">
              <wp:posOffset>5855265</wp:posOffset>
            </wp:positionV>
            <wp:extent cx="4045377" cy="3866867"/>
            <wp:effectExtent l="0" t="101600" r="0" b="108585"/>
            <wp:wrapNone/>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3" cstate="print">
                      <a:extLst>
                        <a:ext uri="{28A0092B-C50C-407E-A947-70E740481C1C}">
                          <a14:useLocalDpi xmlns:a14="http://schemas.microsoft.com/office/drawing/2010/main" val="0"/>
                        </a:ext>
                      </a:extLst>
                    </a:blip>
                    <a:stretch>
                      <a:fillRect/>
                    </a:stretch>
                  </pic:blipFill>
                  <pic:spPr>
                    <a:xfrm rot="21416947">
                      <a:off x="0" y="0"/>
                      <a:ext cx="4045377" cy="3866867"/>
                    </a:xfrm>
                    <a:prstGeom prst="rect">
                      <a:avLst/>
                    </a:prstGeom>
                  </pic:spPr>
                </pic:pic>
              </a:graphicData>
            </a:graphic>
            <wp14:sizeRelH relativeFrom="margin">
              <wp14:pctWidth>0</wp14:pctWidth>
            </wp14:sizeRelH>
            <wp14:sizeRelV relativeFrom="margin">
              <wp14:pctHeight>0</wp14:pctHeight>
            </wp14:sizeRelV>
          </wp:anchor>
        </w:drawing>
      </w:r>
      <w:r w:rsidR="00DD2683">
        <w:rPr>
          <w:noProof/>
        </w:rPr>
        <w:drawing>
          <wp:inline distT="0" distB="0" distL="0" distR="0" wp14:anchorId="2C1007D7" wp14:editId="31175D5B">
            <wp:extent cx="5669915" cy="4443046"/>
            <wp:effectExtent l="0" t="0" r="0" b="2540"/>
            <wp:docPr id="58" name="Image 58" descr="Une image contenant montagne, extérieur, nature, nei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montagne, extérieur, nature, neige&#10;&#10;Description générée automatiquement"/>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5669915" cy="4443046"/>
                    </a:xfrm>
                    <a:prstGeom prst="rect">
                      <a:avLst/>
                    </a:prstGeom>
                    <a:ln>
                      <a:noFill/>
                    </a:ln>
                    <a:extLst>
                      <a:ext uri="{53640926-AAD7-44D8-BBD7-CCE9431645EC}">
                        <a14:shadowObscured xmlns:a14="http://schemas.microsoft.com/office/drawing/2010/main"/>
                      </a:ext>
                    </a:extLst>
                  </pic:spPr>
                </pic:pic>
              </a:graphicData>
            </a:graphic>
          </wp:inline>
        </w:drawing>
      </w:r>
    </w:p>
    <w:p w14:paraId="19DE0908" w14:textId="161E17D7" w:rsidR="00F358BF" w:rsidRDefault="00F358BF" w:rsidP="005D6AEF">
      <w:pPr>
        <w:pStyle w:val="Heading1"/>
        <w:numPr>
          <w:ilvl w:val="0"/>
          <w:numId w:val="0"/>
        </w:numPr>
        <w:sectPr w:rsidR="00F358BF" w:rsidSect="00DB78F8">
          <w:type w:val="continuous"/>
          <w:pgSz w:w="11906" w:h="16838" w:code="9"/>
          <w:pgMar w:top="1135" w:right="1639" w:bottom="879" w:left="1338" w:header="714" w:footer="556" w:gutter="0"/>
          <w:cols w:space="708"/>
          <w:docGrid w:linePitch="360"/>
        </w:sectPr>
      </w:pPr>
      <w:bookmarkStart w:id="37" w:name="_Toc34395869"/>
    </w:p>
    <w:p w14:paraId="678858A8" w14:textId="190C9E9A" w:rsidR="00F358BF" w:rsidRDefault="00DB78F8" w:rsidP="00C51D3D">
      <w:pPr>
        <w:pStyle w:val="Heading1"/>
        <w:numPr>
          <w:ilvl w:val="0"/>
          <w:numId w:val="0"/>
        </w:numPr>
        <w:spacing w:before="0" w:after="0" w:line="240" w:lineRule="auto"/>
        <w:sectPr w:rsidR="00F358BF" w:rsidSect="00302CAB">
          <w:type w:val="continuous"/>
          <w:pgSz w:w="11906" w:h="16838" w:code="9"/>
          <w:pgMar w:top="1135" w:right="1639" w:bottom="879" w:left="1338" w:header="714" w:footer="556" w:gutter="0"/>
          <w:cols w:space="708"/>
          <w:docGrid w:linePitch="360"/>
        </w:sectPr>
      </w:pPr>
      <w:bookmarkStart w:id="38" w:name="_Toc51163449"/>
      <w:r>
        <w:rPr>
          <w:rFonts w:cs="Times New Roman (Corps CS)"/>
          <w:b w:val="0"/>
          <w:bCs/>
          <w:noProof/>
          <w:color w:val="E782A9" w:themeColor="accent5"/>
          <w:spacing w:val="60"/>
          <w:sz w:val="46"/>
          <w:szCs w:val="46"/>
        </w:rPr>
        <w:lastRenderedPageBreak/>
        <mc:AlternateContent>
          <mc:Choice Requires="wps">
            <w:drawing>
              <wp:anchor distT="0" distB="0" distL="114300" distR="114300" simplePos="0" relativeHeight="251649536" behindDoc="0" locked="0" layoutInCell="1" allowOverlap="1" wp14:anchorId="59175C42" wp14:editId="686531D1">
                <wp:simplePos x="0" y="0"/>
                <wp:positionH relativeFrom="column">
                  <wp:posOffset>691662</wp:posOffset>
                </wp:positionH>
                <wp:positionV relativeFrom="paragraph">
                  <wp:posOffset>257273</wp:posOffset>
                </wp:positionV>
                <wp:extent cx="4305300" cy="552450"/>
                <wp:effectExtent l="0" t="0" r="12700" b="19050"/>
                <wp:wrapNone/>
                <wp:docPr id="51" name="Rectangle 51"/>
                <wp:cNvGraphicFramePr/>
                <a:graphic xmlns:a="http://schemas.openxmlformats.org/drawingml/2006/main">
                  <a:graphicData uri="http://schemas.microsoft.com/office/word/2010/wordprocessingShape">
                    <wps:wsp>
                      <wps:cNvSpPr/>
                      <wps:spPr>
                        <a:xfrm>
                          <a:off x="0" y="0"/>
                          <a:ext cx="4305300" cy="55245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5D01C1" w14:textId="4EE79937" w:rsidR="00DB78F8" w:rsidRPr="00B520B5" w:rsidRDefault="00DB78F8" w:rsidP="00DB78F8">
                            <w:pPr>
                              <w:jc w:val="center"/>
                              <w:rPr>
                                <w:color w:val="FFFFFF" w:themeColor="background1"/>
                                <w:sz w:val="40"/>
                                <w:szCs w:val="40"/>
                              </w:rPr>
                            </w:pPr>
                            <w:r>
                              <w:rPr>
                                <w:rFonts w:cs="Times New Roman (Corps CS)"/>
                                <w:color w:val="FFFFFF" w:themeColor="background1"/>
                                <w:spacing w:val="60"/>
                                <w:sz w:val="40"/>
                                <w:szCs w:val="40"/>
                              </w:rPr>
                              <w:t>D</w:t>
                            </w:r>
                            <w:r w:rsidRPr="00B520B5">
                              <w:rPr>
                                <w:rFonts w:cs="Times New Roman (Corps CS)"/>
                                <w:color w:val="FFFFFF" w:themeColor="background1"/>
                                <w:spacing w:val="60"/>
                                <w:sz w:val="40"/>
                                <w:szCs w:val="40"/>
                              </w:rPr>
                              <w:t xml:space="preserve">. </w:t>
                            </w:r>
                            <w:r>
                              <w:rPr>
                                <w:rFonts w:cs="Times New Roman (Corps CS)"/>
                                <w:color w:val="FFFFFF" w:themeColor="background1"/>
                                <w:spacing w:val="60"/>
                                <w:sz w:val="40"/>
                                <w:szCs w:val="40"/>
                              </w:rPr>
                              <w:t>RESPONSE</w:t>
                            </w:r>
                          </w:p>
                        </w:txbxContent>
                      </wps:txbx>
                      <wps:bodyPr rot="0" spcFirstLastPara="0" vertOverflow="overflow" horzOverflow="overflow" vert="horz" wrap="square" lIns="0" tIns="108000" rIns="0" bIns="0" numCol="1" spcCol="0" rtlCol="0" fromWordArt="0" anchor="ctr" anchorCtr="0" forceAA="0" compatLnSpc="1">
                        <a:prstTxWarp prst="textNoShape">
                          <a:avLst/>
                        </a:prstTxWarp>
                        <a:noAutofit/>
                      </wps:bodyPr>
                    </wps:wsp>
                  </a:graphicData>
                </a:graphic>
              </wp:anchor>
            </w:drawing>
          </mc:Choice>
          <mc:Fallback>
            <w:pict>
              <v:rect w14:anchorId="59175C42" id="Rectangle 51" o:spid="_x0000_s1031" style="position:absolute;margin-left:54.45pt;margin-top:20.25pt;width:339pt;height:43.5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" filled="f" strokecolor="white [3212]" strokeweight="1pt">
                <v:textbox inset="0,3mm,0,0">
                  <w:txbxContent>
                    <w:p w14:paraId="755D01C1" w14:textId="4EE79937" w:rsidR="00DB78F8" w:rsidRPr="00B520B5" w:rsidRDefault="00DB78F8" w:rsidP="00DB78F8">
                      <w:pPr>
                        <w:jc w:val="center"/>
                        <w:rPr>
                          <w:color w:val="FFFFFF" w:themeColor="background1"/>
                          <w:sz w:val="40"/>
                          <w:szCs w:val="40"/>
                        </w:rPr>
                      </w:pPr>
                      <w:r>
                        <w:rPr>
                          <w:rFonts w:cs="Times New Roman (Corps CS)"/>
                          <w:color w:val="FFFFFF" w:themeColor="background1"/>
                          <w:spacing w:val="60"/>
                          <w:sz w:val="40"/>
                          <w:szCs w:val="40"/>
                        </w:rPr>
                        <w:t>D</w:t>
                      </w:r>
                      <w:r w:rsidRPr="00B520B5">
                        <w:rPr>
                          <w:rFonts w:cs="Times New Roman (Corps CS)"/>
                          <w:color w:val="FFFFFF" w:themeColor="background1"/>
                          <w:spacing w:val="60"/>
                          <w:sz w:val="40"/>
                          <w:szCs w:val="40"/>
                        </w:rPr>
                        <w:t xml:space="preserve">. </w:t>
                      </w:r>
                      <w:r>
                        <w:rPr>
                          <w:rFonts w:cs="Times New Roman (Corps CS)"/>
                          <w:color w:val="FFFFFF" w:themeColor="background1"/>
                          <w:spacing w:val="60"/>
                          <w:sz w:val="40"/>
                          <w:szCs w:val="40"/>
                        </w:rPr>
                        <w:t>RESPONSE</w:t>
                      </w:r>
                    </w:p>
                  </w:txbxContent>
                </v:textbox>
              </v:rect>
            </w:pict>
          </mc:Fallback>
        </mc:AlternateContent>
      </w:r>
      <w:r>
        <w:rPr>
          <w:rFonts w:cs="Times New Roman (Corps CS)"/>
          <w:b w:val="0"/>
          <w:bCs/>
          <w:noProof/>
          <w:color w:val="E782A9" w:themeColor="accent5"/>
          <w:spacing w:val="60"/>
          <w:sz w:val="46"/>
          <w:szCs w:val="46"/>
        </w:rPr>
        <w:drawing>
          <wp:inline distT="0" distB="0" distL="0" distR="0" wp14:anchorId="073B8E50" wp14:editId="0D34FCE4">
            <wp:extent cx="5667668" cy="1075934"/>
            <wp:effectExtent l="0" t="0" r="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rotWithShape="1">
                    <a:blip r:embed="rId35" cstate="print">
                      <a:extLst>
                        <a:ext uri="{28A0092B-C50C-407E-A947-70E740481C1C}">
                          <a14:useLocalDpi xmlns:a14="http://schemas.microsoft.com/office/drawing/2010/main"/>
                        </a:ext>
                      </a:extLst>
                    </a:blip>
                    <a:srcRect l="-1"/>
                    <a:stretch/>
                  </pic:blipFill>
                  <pic:spPr bwMode="auto">
                    <a:xfrm>
                      <a:off x="0" y="0"/>
                      <a:ext cx="5669729" cy="1076325"/>
                    </a:xfrm>
                    <a:prstGeom prst="rect">
                      <a:avLst/>
                    </a:prstGeom>
                    <a:ln>
                      <a:noFill/>
                    </a:ln>
                    <a:extLst>
                      <a:ext uri="{53640926-AAD7-44D8-BBD7-CCE9431645EC}">
                        <a14:shadowObscured xmlns:a14="http://schemas.microsoft.com/office/drawing/2010/main"/>
                      </a:ext>
                    </a:extLst>
                  </pic:spPr>
                </pic:pic>
              </a:graphicData>
            </a:graphic>
          </wp:inline>
        </w:drawing>
      </w:r>
      <w:r w:rsidR="00930E9C">
        <w:rPr>
          <w:noProof/>
        </w:rPr>
        <mc:AlternateContent>
          <mc:Choice Requires="wpc">
            <w:drawing>
              <wp:anchor distT="0" distB="0" distL="114300" distR="114300" simplePos="0" relativeHeight="251640320" behindDoc="0" locked="0" layoutInCell="1" allowOverlap="1" wp14:anchorId="00D2138B" wp14:editId="44D661C3">
                <wp:simplePos x="0" y="0"/>
                <wp:positionH relativeFrom="column">
                  <wp:posOffset>-849630</wp:posOffset>
                </wp:positionH>
                <wp:positionV relativeFrom="paragraph">
                  <wp:posOffset>-720725</wp:posOffset>
                </wp:positionV>
                <wp:extent cx="2606040" cy="365760"/>
                <wp:effectExtent l="0" t="0" r="0" b="0"/>
                <wp:wrapNone/>
                <wp:docPr id="193" name="Zone de dessin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1D05AB1F">
              <v:group id="Zone de dessin 193" style="position:absolute;margin-left:-66.9pt;margin-top:-56.75pt;width:205.2pt;height:28.8pt;z-index:251640320" coordsize="26060,3657" o:spid="_x0000_s1026" editas="canvas" w14:anchorId="4DF1C7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">
                <v:shape id="_x0000_s1027" style="position:absolute;width:26060;height:3657;visibility:visible;mso-wrap-style:square" type="#_x0000_t75">
                  <v:fill o:detectmouseclick="t"/>
                  <v:path o:connecttype="none"/>
                </v:shape>
              </v:group>
            </w:pict>
          </mc:Fallback>
        </mc:AlternateContent>
      </w:r>
      <w:bookmarkStart w:id="39" w:name="_Toc486336501"/>
      <w:bookmarkStart w:id="40" w:name="_Toc34395871"/>
      <w:bookmarkEnd w:id="37"/>
      <w:bookmarkEnd w:id="38"/>
    </w:p>
    <w:p w14:paraId="3B40220B" w14:textId="0F85DC8F" w:rsidR="00C51D3D" w:rsidRDefault="00C51D3D" w:rsidP="00DB78F8">
      <w:pPr>
        <w:pStyle w:val="Heading2"/>
        <w:numPr>
          <w:ilvl w:val="0"/>
          <w:numId w:val="0"/>
        </w:numPr>
        <w:rPr>
          <w:b/>
          <w:bCs/>
          <w:i w:val="0"/>
          <w:iCs/>
          <w:color w:val="407EC9" w:themeColor="accent6"/>
        </w:rPr>
      </w:pPr>
      <w:bookmarkStart w:id="41" w:name="_Toc51163450"/>
    </w:p>
    <w:p w14:paraId="08BDA811" w14:textId="22559533" w:rsidR="000C0914" w:rsidRPr="00DB78F8" w:rsidRDefault="00DB78F8" w:rsidP="00DB78F8">
      <w:pPr>
        <w:pStyle w:val="Heading2"/>
        <w:numPr>
          <w:ilvl w:val="0"/>
          <w:numId w:val="0"/>
        </w:numPr>
        <w:rPr>
          <w:b/>
          <w:bCs/>
          <w:i w:val="0"/>
          <w:iCs/>
          <w:color w:val="407EC9" w:themeColor="accent6"/>
        </w:rPr>
      </w:pPr>
      <w:r w:rsidRPr="00DB78F8">
        <w:rPr>
          <w:b/>
          <w:bCs/>
          <w:i w:val="0"/>
          <w:iCs/>
          <w:color w:val="407EC9" w:themeColor="accent6"/>
        </w:rPr>
        <w:t>D.1 E</w:t>
      </w:r>
      <w:r w:rsidR="000C0914" w:rsidRPr="00DB78F8">
        <w:rPr>
          <w:b/>
          <w:bCs/>
          <w:i w:val="0"/>
          <w:iCs/>
          <w:color w:val="407EC9" w:themeColor="accent6"/>
        </w:rPr>
        <w:t>xecutive Summary</w:t>
      </w:r>
      <w:bookmarkEnd w:id="39"/>
      <w:bookmarkEnd w:id="40"/>
      <w:bookmarkEnd w:id="41"/>
    </w:p>
    <w:p w14:paraId="6EE5458D" w14:textId="480F1685" w:rsidR="000C0914" w:rsidRPr="00823181" w:rsidRDefault="000C0914" w:rsidP="00E61B5D">
      <w:pPr>
        <w:pStyle w:val="Bodycopy"/>
        <w:jc w:val="left"/>
        <w:rPr>
          <w:rFonts w:eastAsia="Calibri"/>
        </w:rPr>
      </w:pPr>
      <w:r w:rsidRPr="00823181">
        <w:rPr>
          <w:rFonts w:eastAsia="Calibri"/>
        </w:rPr>
        <w:t>The Executive Summary should include:</w:t>
      </w:r>
    </w:p>
    <w:p w14:paraId="6CAA26F5" w14:textId="050C5311" w:rsidR="000C0914" w:rsidRPr="00823181" w:rsidRDefault="000C0914" w:rsidP="00D84AAD">
      <w:pPr>
        <w:pStyle w:val="Bullet"/>
        <w:numPr>
          <w:ilvl w:val="0"/>
          <w:numId w:val="31"/>
        </w:numPr>
        <w:spacing w:before="120" w:after="60" w:line="240" w:lineRule="auto"/>
        <w:ind w:left="284" w:hanging="284"/>
        <w:contextualSpacing w:val="0"/>
        <w:jc w:val="left"/>
        <w:rPr>
          <w:rFonts w:eastAsia="Calibri"/>
        </w:rPr>
      </w:pPr>
      <w:r w:rsidRPr="00823181">
        <w:rPr>
          <w:rFonts w:eastAsia="Calibri"/>
        </w:rPr>
        <w:t>Overview of solution</w:t>
      </w:r>
    </w:p>
    <w:p w14:paraId="56A58535" w14:textId="29690ECC" w:rsidR="000C0914" w:rsidRDefault="000C0914" w:rsidP="00D84AAD">
      <w:pPr>
        <w:pStyle w:val="Bullet"/>
        <w:numPr>
          <w:ilvl w:val="0"/>
          <w:numId w:val="31"/>
        </w:numPr>
        <w:spacing w:before="120" w:after="60" w:line="240" w:lineRule="auto"/>
        <w:ind w:left="284" w:hanging="284"/>
        <w:contextualSpacing w:val="0"/>
        <w:jc w:val="left"/>
        <w:rPr>
          <w:rFonts w:eastAsia="Calibri"/>
        </w:rPr>
      </w:pPr>
      <w:r w:rsidRPr="00823181">
        <w:rPr>
          <w:rFonts w:eastAsia="Calibri"/>
        </w:rPr>
        <w:t>Value Proposition</w:t>
      </w:r>
    </w:p>
    <w:p w14:paraId="26F41401" w14:textId="329D2C71" w:rsidR="00B3252F" w:rsidRPr="00823181" w:rsidRDefault="00B3252F" w:rsidP="00D84AAD">
      <w:pPr>
        <w:pStyle w:val="Bullet"/>
        <w:numPr>
          <w:ilvl w:val="0"/>
          <w:numId w:val="31"/>
        </w:numPr>
        <w:spacing w:before="120" w:after="60" w:line="240" w:lineRule="auto"/>
        <w:ind w:left="284" w:hanging="284"/>
        <w:contextualSpacing w:val="0"/>
        <w:jc w:val="left"/>
        <w:rPr>
          <w:rFonts w:eastAsia="Calibri"/>
        </w:rPr>
      </w:pPr>
      <w:r>
        <w:t>A</w:t>
      </w:r>
      <w:r w:rsidRPr="00401F87">
        <w:t>pproach and deliverables</w:t>
      </w:r>
    </w:p>
    <w:p w14:paraId="7CB0245B" w14:textId="0C083825" w:rsidR="000C0914" w:rsidRPr="00823181" w:rsidRDefault="000C0914" w:rsidP="00D84AAD">
      <w:pPr>
        <w:pStyle w:val="Bullet"/>
        <w:numPr>
          <w:ilvl w:val="0"/>
          <w:numId w:val="31"/>
        </w:numPr>
        <w:spacing w:before="120" w:after="60" w:line="240" w:lineRule="auto"/>
        <w:ind w:left="284" w:hanging="284"/>
        <w:contextualSpacing w:val="0"/>
        <w:jc w:val="left"/>
        <w:rPr>
          <w:rFonts w:eastAsia="Calibri"/>
        </w:rPr>
      </w:pPr>
      <w:r w:rsidRPr="00823181">
        <w:rPr>
          <w:rFonts w:eastAsia="Calibri"/>
        </w:rPr>
        <w:t>Transition/</w:t>
      </w:r>
      <w:r>
        <w:rPr>
          <w:rFonts w:eastAsia="Calibri"/>
        </w:rPr>
        <w:t>/Implementation/</w:t>
      </w:r>
      <w:r w:rsidRPr="00823181">
        <w:rPr>
          <w:rFonts w:eastAsia="Calibri"/>
        </w:rPr>
        <w:t>Timing</w:t>
      </w:r>
    </w:p>
    <w:p w14:paraId="0C6FA788" w14:textId="48BDCE99" w:rsidR="000C0914" w:rsidRDefault="000C0914" w:rsidP="00D84AAD">
      <w:pPr>
        <w:pStyle w:val="Bullet"/>
        <w:numPr>
          <w:ilvl w:val="0"/>
          <w:numId w:val="31"/>
        </w:numPr>
        <w:spacing w:before="120" w:after="60" w:line="240" w:lineRule="auto"/>
        <w:ind w:left="284" w:hanging="284"/>
        <w:contextualSpacing w:val="0"/>
        <w:jc w:val="left"/>
        <w:rPr>
          <w:bCs/>
        </w:rPr>
      </w:pPr>
      <w:r w:rsidRPr="00823181">
        <w:rPr>
          <w:bCs/>
        </w:rPr>
        <w:t>Summary of Cost</w:t>
      </w:r>
      <w:r>
        <w:rPr>
          <w:bCs/>
        </w:rPr>
        <w:t xml:space="preserve"> </w:t>
      </w:r>
    </w:p>
    <w:p w14:paraId="327AB23F" w14:textId="77777777" w:rsidR="00B3252F" w:rsidRDefault="00B3252F" w:rsidP="00D84AAD">
      <w:pPr>
        <w:pStyle w:val="Bullet"/>
        <w:numPr>
          <w:ilvl w:val="0"/>
          <w:numId w:val="31"/>
        </w:numPr>
        <w:spacing w:before="120" w:after="60" w:line="240" w:lineRule="auto"/>
        <w:ind w:left="284" w:hanging="284"/>
        <w:contextualSpacing w:val="0"/>
        <w:jc w:val="left"/>
        <w:rPr>
          <w:bCs/>
        </w:rPr>
      </w:pPr>
      <w:r>
        <w:rPr>
          <w:bCs/>
        </w:rPr>
        <w:t xml:space="preserve">Response to </w:t>
      </w:r>
      <w:r w:rsidRPr="00B3252F">
        <w:rPr>
          <w:bCs/>
          <w:highlight w:val="yellow"/>
        </w:rPr>
        <w:t>JTI Questionnaire (Appendix 5)</w:t>
      </w:r>
      <w:r>
        <w:rPr>
          <w:bCs/>
        </w:rPr>
        <w:t xml:space="preserve"> and other questions detailed within RFP</w:t>
      </w:r>
    </w:p>
    <w:p w14:paraId="456DC738" w14:textId="35B6F6D5" w:rsidR="008D796F" w:rsidRDefault="00B3252F" w:rsidP="00D84AAD">
      <w:pPr>
        <w:pStyle w:val="Bullet"/>
        <w:numPr>
          <w:ilvl w:val="0"/>
          <w:numId w:val="32"/>
        </w:numPr>
        <w:spacing w:before="120" w:after="60" w:line="240" w:lineRule="auto"/>
        <w:ind w:left="284" w:hanging="284"/>
        <w:contextualSpacing w:val="0"/>
        <w:jc w:val="left"/>
        <w:rPr>
          <w:bCs/>
        </w:rPr>
      </w:pPr>
      <w:r>
        <w:rPr>
          <w:bCs/>
        </w:rPr>
        <w:t>Client references including names and numbers</w:t>
      </w:r>
      <w:r w:rsidR="00E61B5D">
        <w:rPr>
          <w:bCs/>
        </w:rPr>
        <w:t xml:space="preserve"> </w:t>
      </w:r>
      <w:r>
        <w:rPr>
          <w:bCs/>
        </w:rPr>
        <w:t>(minimum 3 with similar requirements)</w:t>
      </w:r>
    </w:p>
    <w:p w14:paraId="1741AD19" w14:textId="3546DDA0" w:rsidR="00A463AE" w:rsidRDefault="00D749D9" w:rsidP="00A463AE">
      <w:pPr>
        <w:pStyle w:val="Bullet"/>
        <w:numPr>
          <w:ilvl w:val="0"/>
          <w:numId w:val="0"/>
        </w:numPr>
        <w:spacing w:before="120" w:after="60"/>
        <w:ind w:left="182" w:hanging="182"/>
        <w:contextualSpacing w:val="0"/>
        <w:jc w:val="left"/>
        <w:rPr>
          <w:bCs/>
        </w:rPr>
      </w:pPr>
      <w:r>
        <w:rPr>
          <w:rFonts w:cs="Times New Roman (Corps CS)"/>
          <w:b/>
          <w:bCs/>
          <w:noProof/>
          <w:color w:val="E782A9" w:themeColor="accent5"/>
          <w:spacing w:val="60"/>
          <w:sz w:val="46"/>
          <w:szCs w:val="46"/>
        </w:rPr>
        <w:drawing>
          <wp:anchor distT="0" distB="0" distL="114300" distR="114300" simplePos="0" relativeHeight="251714048" behindDoc="0" locked="0" layoutInCell="1" allowOverlap="1" wp14:anchorId="25B676DE" wp14:editId="26FB7360">
            <wp:simplePos x="0" y="0"/>
            <wp:positionH relativeFrom="column">
              <wp:posOffset>566420</wp:posOffset>
            </wp:positionH>
            <wp:positionV relativeFrom="page">
              <wp:posOffset>4522701</wp:posOffset>
            </wp:positionV>
            <wp:extent cx="3250788" cy="3593653"/>
            <wp:effectExtent l="184150" t="158750" r="0" b="641985"/>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6" cstate="print">
                      <a:extLst>
                        <a:ext uri="{28A0092B-C50C-407E-A947-70E740481C1C}">
                          <a14:useLocalDpi xmlns:a14="http://schemas.microsoft.com/office/drawing/2010/main" val="0"/>
                        </a:ext>
                      </a:extLst>
                    </a:blip>
                    <a:stretch>
                      <a:fillRect/>
                    </a:stretch>
                  </pic:blipFill>
                  <pic:spPr bwMode="auto">
                    <a:xfrm rot="7006234">
                      <a:off x="0" y="0"/>
                      <a:ext cx="3250788" cy="35936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95AF49" w14:textId="51F814E8" w:rsidR="004E7815" w:rsidRPr="00E61B5D" w:rsidRDefault="004E7815" w:rsidP="00A463AE">
      <w:pPr>
        <w:pStyle w:val="Bullet"/>
        <w:numPr>
          <w:ilvl w:val="0"/>
          <w:numId w:val="0"/>
        </w:numPr>
        <w:spacing w:after="0" w:line="240" w:lineRule="auto"/>
        <w:jc w:val="left"/>
        <w:rPr>
          <w:bCs/>
        </w:rPr>
      </w:pPr>
      <w:r>
        <w:rPr>
          <w:bCs/>
          <w:noProof/>
        </w:rPr>
        <w:drawing>
          <wp:inline distT="0" distB="0" distL="0" distR="0" wp14:anchorId="57D9512F" wp14:editId="6F7152C0">
            <wp:extent cx="2609215" cy="5215447"/>
            <wp:effectExtent l="0" t="0" r="0" b="444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2609850" cy="5216716"/>
                    </a:xfrm>
                    <a:prstGeom prst="rect">
                      <a:avLst/>
                    </a:prstGeom>
                    <a:ln>
                      <a:noFill/>
                    </a:ln>
                    <a:extLst>
                      <a:ext uri="{53640926-AAD7-44D8-BBD7-CCE9431645EC}">
                        <a14:shadowObscured xmlns:a14="http://schemas.microsoft.com/office/drawing/2010/main"/>
                      </a:ext>
                    </a:extLst>
                  </pic:spPr>
                </pic:pic>
              </a:graphicData>
            </a:graphic>
          </wp:inline>
        </w:drawing>
      </w:r>
    </w:p>
    <w:bookmarkStart w:id="42" w:name="_Toc388626026"/>
    <w:bookmarkStart w:id="43" w:name="_Toc486336502"/>
    <w:bookmarkStart w:id="44" w:name="_Toc34395872"/>
    <w:bookmarkStart w:id="45" w:name="_Toc51163451"/>
    <w:p w14:paraId="40C244C8" w14:textId="1A0CDAF6" w:rsidR="00C51D3D" w:rsidRDefault="00913484" w:rsidP="00DB78F8">
      <w:pPr>
        <w:pStyle w:val="Heading2"/>
        <w:numPr>
          <w:ilvl w:val="0"/>
          <w:numId w:val="0"/>
        </w:numPr>
        <w:rPr>
          <w:b/>
          <w:bCs/>
          <w:i w:val="0"/>
          <w:iCs/>
          <w:color w:val="407EC9" w:themeColor="accent6"/>
        </w:rPr>
      </w:pPr>
      <w:r>
        <w:rPr>
          <w:noProof/>
        </w:rPr>
        <mc:AlternateContent>
          <mc:Choice Requires="wps">
            <w:drawing>
              <wp:anchor distT="0" distB="0" distL="114300" distR="114300" simplePos="0" relativeHeight="251671040" behindDoc="0" locked="0" layoutInCell="1" allowOverlap="1" wp14:anchorId="1D2242A6" wp14:editId="5C4F2618">
                <wp:simplePos x="0" y="0"/>
                <wp:positionH relativeFrom="page">
                  <wp:posOffset>3893729</wp:posOffset>
                </wp:positionH>
                <wp:positionV relativeFrom="page">
                  <wp:posOffset>1958340</wp:posOffset>
                </wp:positionV>
                <wp:extent cx="2600499" cy="7984002"/>
                <wp:effectExtent l="0" t="0" r="15875" b="17145"/>
                <wp:wrapNone/>
                <wp:docPr id="1"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00499" cy="7984002"/>
                        </a:xfrm>
                        <a:custGeom>
                          <a:avLst/>
                          <a:gdLst>
                            <a:gd name="T0" fmla="+- 0 9741 6463"/>
                            <a:gd name="T1" fmla="*/ T0 w 3279"/>
                            <a:gd name="T2" fmla="+- 0 10259 546"/>
                            <a:gd name="T3" fmla="*/ 10259 h 9714"/>
                            <a:gd name="T4" fmla="+- 0 9741 6463"/>
                            <a:gd name="T5" fmla="*/ T4 w 3279"/>
                            <a:gd name="T6" fmla="+- 0 2086 546"/>
                            <a:gd name="T7" fmla="*/ 2086 h 9714"/>
                            <a:gd name="T8" fmla="+- 0 9682 6463"/>
                            <a:gd name="T9" fmla="*/ T8 w 3279"/>
                            <a:gd name="T10" fmla="+- 0 2065 546"/>
                            <a:gd name="T11" fmla="*/ 2065 h 9714"/>
                            <a:gd name="T12" fmla="+- 0 9630 6463"/>
                            <a:gd name="T13" fmla="*/ T12 w 3279"/>
                            <a:gd name="T14" fmla="+- 0 2035 546"/>
                            <a:gd name="T15" fmla="*/ 2035 h 9714"/>
                            <a:gd name="T16" fmla="+- 0 9586 6463"/>
                            <a:gd name="T17" fmla="*/ T16 w 3279"/>
                            <a:gd name="T18" fmla="+- 0 1994 546"/>
                            <a:gd name="T19" fmla="*/ 1994 h 9714"/>
                            <a:gd name="T20" fmla="+- 0 9550 6463"/>
                            <a:gd name="T21" fmla="*/ T20 w 3279"/>
                            <a:gd name="T22" fmla="+- 0 1945 546"/>
                            <a:gd name="T23" fmla="*/ 1945 h 9714"/>
                            <a:gd name="T24" fmla="+- 0 9520 6463"/>
                            <a:gd name="T25" fmla="*/ T24 w 3279"/>
                            <a:gd name="T26" fmla="+- 0 1871 546"/>
                            <a:gd name="T27" fmla="*/ 1871 h 9714"/>
                            <a:gd name="T28" fmla="+- 0 9510 6463"/>
                            <a:gd name="T29" fmla="*/ T28 w 3279"/>
                            <a:gd name="T30" fmla="+- 0 1792 546"/>
                            <a:gd name="T31" fmla="*/ 1792 h 9714"/>
                            <a:gd name="T32" fmla="+- 0 9520 6463"/>
                            <a:gd name="T33" fmla="*/ T32 w 3279"/>
                            <a:gd name="T34" fmla="+- 0 1713 546"/>
                            <a:gd name="T35" fmla="*/ 1713 h 9714"/>
                            <a:gd name="T36" fmla="+- 0 9551 6463"/>
                            <a:gd name="T37" fmla="*/ T36 w 3279"/>
                            <a:gd name="T38" fmla="+- 0 1639 546"/>
                            <a:gd name="T39" fmla="*/ 1639 h 9714"/>
                            <a:gd name="T40" fmla="+- 0 9599 6463"/>
                            <a:gd name="T41" fmla="*/ T40 w 3279"/>
                            <a:gd name="T42" fmla="+- 0 1576 546"/>
                            <a:gd name="T43" fmla="*/ 1576 h 9714"/>
                            <a:gd name="T44" fmla="+- 0 9663 6463"/>
                            <a:gd name="T45" fmla="*/ T44 w 3279"/>
                            <a:gd name="T46" fmla="+- 0 1528 546"/>
                            <a:gd name="T47" fmla="*/ 1528 h 9714"/>
                            <a:gd name="T48" fmla="+- 0 9719 6463"/>
                            <a:gd name="T49" fmla="*/ T48 w 3279"/>
                            <a:gd name="T50" fmla="+- 0 1504 546"/>
                            <a:gd name="T51" fmla="*/ 1504 h 9714"/>
                            <a:gd name="T52" fmla="+- 0 9741 6463"/>
                            <a:gd name="T53" fmla="*/ T52 w 3279"/>
                            <a:gd name="T54" fmla="+- 0 1498 546"/>
                            <a:gd name="T55" fmla="*/ 1498 h 9714"/>
                            <a:gd name="T56" fmla="+- 0 9741 6463"/>
                            <a:gd name="T57" fmla="*/ T56 w 3279"/>
                            <a:gd name="T58" fmla="+- 0 1173 546"/>
                            <a:gd name="T59" fmla="*/ 1173 h 9714"/>
                            <a:gd name="T60" fmla="+- 0 9360 6463"/>
                            <a:gd name="T61" fmla="*/ T60 w 3279"/>
                            <a:gd name="T62" fmla="+- 0 958 546"/>
                            <a:gd name="T63" fmla="*/ 958 h 9714"/>
                            <a:gd name="T64" fmla="+- 0 9367 6463"/>
                            <a:gd name="T65" fmla="*/ T64 w 3279"/>
                            <a:gd name="T66" fmla="+- 0 950 546"/>
                            <a:gd name="T67" fmla="*/ 950 h 9714"/>
                            <a:gd name="T68" fmla="+- 0 9374 6463"/>
                            <a:gd name="T69" fmla="*/ T68 w 3279"/>
                            <a:gd name="T70" fmla="+- 0 941 546"/>
                            <a:gd name="T71" fmla="*/ 941 h 9714"/>
                            <a:gd name="T72" fmla="+- 0 9402 6463"/>
                            <a:gd name="T73" fmla="*/ T72 w 3279"/>
                            <a:gd name="T74" fmla="+- 0 886 546"/>
                            <a:gd name="T75" fmla="*/ 886 h 9714"/>
                            <a:gd name="T76" fmla="+- 0 9410 6463"/>
                            <a:gd name="T77" fmla="*/ T76 w 3279"/>
                            <a:gd name="T78" fmla="+- 0 819 546"/>
                            <a:gd name="T79" fmla="*/ 819 h 9714"/>
                            <a:gd name="T80" fmla="+- 0 9406 6463"/>
                            <a:gd name="T81" fmla="*/ T80 w 3279"/>
                            <a:gd name="T82" fmla="+- 0 792 546"/>
                            <a:gd name="T83" fmla="*/ 792 h 9714"/>
                            <a:gd name="T84" fmla="+- 0 9337 6463"/>
                            <a:gd name="T85" fmla="*/ T84 w 3279"/>
                            <a:gd name="T86" fmla="+- 0 684 546"/>
                            <a:gd name="T87" fmla="*/ 684 h 9714"/>
                            <a:gd name="T88" fmla="+- 0 9274 6463"/>
                            <a:gd name="T89" fmla="*/ T88 w 3279"/>
                            <a:gd name="T90" fmla="+- 0 652 546"/>
                            <a:gd name="T91" fmla="*/ 652 h 9714"/>
                            <a:gd name="T92" fmla="+- 0 9203 6463"/>
                            <a:gd name="T93" fmla="*/ T92 w 3279"/>
                            <a:gd name="T94" fmla="+- 0 647 546"/>
                            <a:gd name="T95" fmla="*/ 647 h 9714"/>
                            <a:gd name="T96" fmla="+- 0 9133 6463"/>
                            <a:gd name="T97" fmla="*/ T96 w 3279"/>
                            <a:gd name="T98" fmla="+- 0 671 546"/>
                            <a:gd name="T99" fmla="*/ 671 h 9714"/>
                            <a:gd name="T100" fmla="+- 0 9077 6463"/>
                            <a:gd name="T101" fmla="*/ T100 w 3279"/>
                            <a:gd name="T102" fmla="+- 0 721 546"/>
                            <a:gd name="T103" fmla="*/ 721 h 9714"/>
                            <a:gd name="T104" fmla="+- 0 9049 6463"/>
                            <a:gd name="T105" fmla="*/ T104 w 3279"/>
                            <a:gd name="T106" fmla="+- 0 777 546"/>
                            <a:gd name="T107" fmla="*/ 777 h 9714"/>
                            <a:gd name="T108" fmla="+- 0 8676 6463"/>
                            <a:gd name="T109" fmla="*/ T108 w 3279"/>
                            <a:gd name="T110" fmla="+- 0 546 546"/>
                            <a:gd name="T111" fmla="*/ 546 h 9714"/>
                            <a:gd name="T112" fmla="+- 0 6463 6463"/>
                            <a:gd name="T113" fmla="*/ T112 w 3279"/>
                            <a:gd name="T114" fmla="+- 0 546 546"/>
                            <a:gd name="T115" fmla="*/ 546 h 9714"/>
                            <a:gd name="T116" fmla="+- 0 6463 6463"/>
                            <a:gd name="T117" fmla="*/ T116 w 3279"/>
                            <a:gd name="T118" fmla="+- 0 9401 546"/>
                            <a:gd name="T119" fmla="*/ 9401 h 9714"/>
                            <a:gd name="T120" fmla="+- 0 6466 6463"/>
                            <a:gd name="T121" fmla="*/ T120 w 3279"/>
                            <a:gd name="T122" fmla="+- 0 9475 546"/>
                            <a:gd name="T123" fmla="*/ 9475 h 9714"/>
                            <a:gd name="T124" fmla="+- 0 6475 6463"/>
                            <a:gd name="T125" fmla="*/ T124 w 3279"/>
                            <a:gd name="T126" fmla="+- 0 9547 546"/>
                            <a:gd name="T127" fmla="*/ 9547 h 9714"/>
                            <a:gd name="T128" fmla="+- 0 6491 6463"/>
                            <a:gd name="T129" fmla="*/ T128 w 3279"/>
                            <a:gd name="T130" fmla="+- 0 9617 546"/>
                            <a:gd name="T131" fmla="*/ 9617 h 9714"/>
                            <a:gd name="T132" fmla="+- 0 6511 6463"/>
                            <a:gd name="T133" fmla="*/ T132 w 3279"/>
                            <a:gd name="T134" fmla="+- 0 9685 546"/>
                            <a:gd name="T135" fmla="*/ 9685 h 9714"/>
                            <a:gd name="T136" fmla="+- 0 6538 6463"/>
                            <a:gd name="T137" fmla="*/ T136 w 3279"/>
                            <a:gd name="T138" fmla="+- 0 9751 546"/>
                            <a:gd name="T139" fmla="*/ 9751 h 9714"/>
                            <a:gd name="T140" fmla="+- 0 6569 6463"/>
                            <a:gd name="T141" fmla="*/ T140 w 3279"/>
                            <a:gd name="T142" fmla="+- 0 9814 546"/>
                            <a:gd name="T143" fmla="*/ 9814 h 9714"/>
                            <a:gd name="T144" fmla="+- 0 6605 6463"/>
                            <a:gd name="T145" fmla="*/ T144 w 3279"/>
                            <a:gd name="T146" fmla="+- 0 9873 546"/>
                            <a:gd name="T147" fmla="*/ 9873 h 9714"/>
                            <a:gd name="T148" fmla="+- 0 6646 6463"/>
                            <a:gd name="T149" fmla="*/ T148 w 3279"/>
                            <a:gd name="T150" fmla="+- 0 9930 546"/>
                            <a:gd name="T151" fmla="*/ 9930 h 9714"/>
                            <a:gd name="T152" fmla="+- 0 6691 6463"/>
                            <a:gd name="T153" fmla="*/ T152 w 3279"/>
                            <a:gd name="T154" fmla="+- 0 9983 546"/>
                            <a:gd name="T155" fmla="*/ 9983 h 9714"/>
                            <a:gd name="T156" fmla="+- 0 6740 6463"/>
                            <a:gd name="T157" fmla="*/ T156 w 3279"/>
                            <a:gd name="T158" fmla="+- 0 10032 546"/>
                            <a:gd name="T159" fmla="*/ 10032 h 9714"/>
                            <a:gd name="T160" fmla="+- 0 6793 6463"/>
                            <a:gd name="T161" fmla="*/ T160 w 3279"/>
                            <a:gd name="T162" fmla="+- 0 10077 546"/>
                            <a:gd name="T163" fmla="*/ 10077 h 9714"/>
                            <a:gd name="T164" fmla="+- 0 6849 6463"/>
                            <a:gd name="T165" fmla="*/ T164 w 3279"/>
                            <a:gd name="T166" fmla="+- 0 10117 546"/>
                            <a:gd name="T167" fmla="*/ 10117 h 9714"/>
                            <a:gd name="T168" fmla="+- 0 6909 6463"/>
                            <a:gd name="T169" fmla="*/ T168 w 3279"/>
                            <a:gd name="T170" fmla="+- 0 10154 546"/>
                            <a:gd name="T171" fmla="*/ 10154 h 9714"/>
                            <a:gd name="T172" fmla="+- 0 6972 6463"/>
                            <a:gd name="T173" fmla="*/ T172 w 3279"/>
                            <a:gd name="T174" fmla="+- 0 10185 546"/>
                            <a:gd name="T175" fmla="*/ 10185 h 9714"/>
                            <a:gd name="T176" fmla="+- 0 7037 6463"/>
                            <a:gd name="T177" fmla="*/ T176 w 3279"/>
                            <a:gd name="T178" fmla="+- 0 10211 546"/>
                            <a:gd name="T179" fmla="*/ 10211 h 9714"/>
                            <a:gd name="T180" fmla="+- 0 7105 6463"/>
                            <a:gd name="T181" fmla="*/ T180 w 3279"/>
                            <a:gd name="T182" fmla="+- 0 10232 546"/>
                            <a:gd name="T183" fmla="*/ 10232 h 9714"/>
                            <a:gd name="T184" fmla="+- 0 7176 6463"/>
                            <a:gd name="T185" fmla="*/ T184 w 3279"/>
                            <a:gd name="T186" fmla="+- 0 10247 546"/>
                            <a:gd name="T187" fmla="*/ 10247 h 9714"/>
                            <a:gd name="T188" fmla="+- 0 7248 6463"/>
                            <a:gd name="T189" fmla="*/ T188 w 3279"/>
                            <a:gd name="T190" fmla="+- 0 10256 546"/>
                            <a:gd name="T191" fmla="*/ 10256 h 9714"/>
                            <a:gd name="T192" fmla="+- 0 7322 6463"/>
                            <a:gd name="T193" fmla="*/ T192 w 3279"/>
                            <a:gd name="T194" fmla="+- 0 10259 546"/>
                            <a:gd name="T195" fmla="*/ 10259 h 9714"/>
                            <a:gd name="T196" fmla="+- 0 9741 6463"/>
                            <a:gd name="T197" fmla="*/ T196 w 3279"/>
                            <a:gd name="T198" fmla="+- 0 10259 546"/>
                            <a:gd name="T199" fmla="*/ 10259 h 9714"/>
                            <a:gd name="connsiteX0" fmla="*/ 9997 w 9997"/>
                            <a:gd name="connsiteY0" fmla="*/ 9999 h 9999"/>
                            <a:gd name="connsiteX1" fmla="*/ 9997 w 9997"/>
                            <a:gd name="connsiteY1" fmla="*/ 1585 h 9999"/>
                            <a:gd name="connsiteX2" fmla="*/ 9817 w 9997"/>
                            <a:gd name="connsiteY2" fmla="*/ 1564 h 9999"/>
                            <a:gd name="connsiteX3" fmla="*/ 9658 w 9997"/>
                            <a:gd name="connsiteY3" fmla="*/ 1533 h 9999"/>
                            <a:gd name="connsiteX4" fmla="*/ 9524 w 9997"/>
                            <a:gd name="connsiteY4" fmla="*/ 1491 h 9999"/>
                            <a:gd name="connsiteX5" fmla="*/ 9414 w 9997"/>
                            <a:gd name="connsiteY5" fmla="*/ 1440 h 9999"/>
                            <a:gd name="connsiteX6" fmla="*/ 9323 w 9997"/>
                            <a:gd name="connsiteY6" fmla="*/ 1364 h 9999"/>
                            <a:gd name="connsiteX7" fmla="*/ 9292 w 9997"/>
                            <a:gd name="connsiteY7" fmla="*/ 1283 h 9999"/>
                            <a:gd name="connsiteX8" fmla="*/ 9323 w 9997"/>
                            <a:gd name="connsiteY8" fmla="*/ 1201 h 9999"/>
                            <a:gd name="connsiteX9" fmla="*/ 9418 w 9997"/>
                            <a:gd name="connsiteY9" fmla="*/ 1125 h 9999"/>
                            <a:gd name="connsiteX10" fmla="*/ 9564 w 9997"/>
                            <a:gd name="connsiteY10" fmla="*/ 1060 h 9999"/>
                            <a:gd name="connsiteX11" fmla="*/ 9759 w 9997"/>
                            <a:gd name="connsiteY11" fmla="*/ 1011 h 9999"/>
                            <a:gd name="connsiteX12" fmla="*/ 9930 w 9997"/>
                            <a:gd name="connsiteY12" fmla="*/ 986 h 9999"/>
                            <a:gd name="connsiteX13" fmla="*/ 9997 w 9997"/>
                            <a:gd name="connsiteY13" fmla="*/ 980 h 9999"/>
                            <a:gd name="connsiteX14" fmla="*/ 9997 w 9997"/>
                            <a:gd name="connsiteY14" fmla="*/ 645 h 9999"/>
                            <a:gd name="connsiteX15" fmla="*/ 8835 w 9997"/>
                            <a:gd name="connsiteY15" fmla="*/ 424 h 9999"/>
                            <a:gd name="connsiteX16" fmla="*/ 8856 w 9997"/>
                            <a:gd name="connsiteY16" fmla="*/ 416 h 9999"/>
                            <a:gd name="connsiteX17" fmla="*/ 8878 w 9997"/>
                            <a:gd name="connsiteY17" fmla="*/ 407 h 9999"/>
                            <a:gd name="connsiteX18" fmla="*/ 8963 w 9997"/>
                            <a:gd name="connsiteY18" fmla="*/ 350 h 9999"/>
                            <a:gd name="connsiteX19" fmla="*/ 8987 w 9997"/>
                            <a:gd name="connsiteY19" fmla="*/ 281 h 9999"/>
                            <a:gd name="connsiteX20" fmla="*/ 9034 w 9997"/>
                            <a:gd name="connsiteY20" fmla="*/ 196 h 9999"/>
                            <a:gd name="connsiteX21" fmla="*/ 8765 w 9997"/>
                            <a:gd name="connsiteY21" fmla="*/ 142 h 9999"/>
                            <a:gd name="connsiteX22" fmla="*/ 8573 w 9997"/>
                            <a:gd name="connsiteY22" fmla="*/ 109 h 9999"/>
                            <a:gd name="connsiteX23" fmla="*/ 8356 w 9997"/>
                            <a:gd name="connsiteY23" fmla="*/ 104 h 9999"/>
                            <a:gd name="connsiteX24" fmla="*/ 8143 w 9997"/>
                            <a:gd name="connsiteY24" fmla="*/ 129 h 9999"/>
                            <a:gd name="connsiteX25" fmla="*/ 7972 w 9997"/>
                            <a:gd name="connsiteY25" fmla="*/ 180 h 9999"/>
                            <a:gd name="connsiteX26" fmla="*/ 7887 w 9997"/>
                            <a:gd name="connsiteY26" fmla="*/ 238 h 9999"/>
                            <a:gd name="connsiteX27" fmla="*/ 6749 w 9997"/>
                            <a:gd name="connsiteY27" fmla="*/ 0 h 9999"/>
                            <a:gd name="connsiteX28" fmla="*/ 0 w 9997"/>
                            <a:gd name="connsiteY28" fmla="*/ 0 h 9999"/>
                            <a:gd name="connsiteX29" fmla="*/ 0 w 9997"/>
                            <a:gd name="connsiteY29" fmla="*/ 9116 h 9999"/>
                            <a:gd name="connsiteX30" fmla="*/ 9 w 9997"/>
                            <a:gd name="connsiteY30" fmla="*/ 9192 h 9999"/>
                            <a:gd name="connsiteX31" fmla="*/ 37 w 9997"/>
                            <a:gd name="connsiteY31" fmla="*/ 9266 h 9999"/>
                            <a:gd name="connsiteX32" fmla="*/ 85 w 9997"/>
                            <a:gd name="connsiteY32" fmla="*/ 9338 h 9999"/>
                            <a:gd name="connsiteX33" fmla="*/ 146 w 9997"/>
                            <a:gd name="connsiteY33" fmla="*/ 9408 h 9999"/>
                            <a:gd name="connsiteX34" fmla="*/ 229 w 9997"/>
                            <a:gd name="connsiteY34" fmla="*/ 9476 h 9999"/>
                            <a:gd name="connsiteX35" fmla="*/ 323 w 9997"/>
                            <a:gd name="connsiteY35" fmla="*/ 9541 h 9999"/>
                            <a:gd name="connsiteX36" fmla="*/ 433 w 9997"/>
                            <a:gd name="connsiteY36" fmla="*/ 9602 h 9999"/>
                            <a:gd name="connsiteX37" fmla="*/ 558 w 9997"/>
                            <a:gd name="connsiteY37" fmla="*/ 9660 h 9999"/>
                            <a:gd name="connsiteX38" fmla="*/ 695 w 9997"/>
                            <a:gd name="connsiteY38" fmla="*/ 9715 h 9999"/>
                            <a:gd name="connsiteX39" fmla="*/ 845 w 9997"/>
                            <a:gd name="connsiteY39" fmla="*/ 9765 h 9999"/>
                            <a:gd name="connsiteX40" fmla="*/ 1006 w 9997"/>
                            <a:gd name="connsiteY40" fmla="*/ 9812 h 9999"/>
                            <a:gd name="connsiteX41" fmla="*/ 1177 w 9997"/>
                            <a:gd name="connsiteY41" fmla="*/ 9853 h 9999"/>
                            <a:gd name="connsiteX42" fmla="*/ 1360 w 9997"/>
                            <a:gd name="connsiteY42" fmla="*/ 9891 h 9999"/>
                            <a:gd name="connsiteX43" fmla="*/ 1552 w 9997"/>
                            <a:gd name="connsiteY43" fmla="*/ 9923 h 9999"/>
                            <a:gd name="connsiteX44" fmla="*/ 1751 w 9997"/>
                            <a:gd name="connsiteY44" fmla="*/ 9950 h 9999"/>
                            <a:gd name="connsiteX45" fmla="*/ 1958 w 9997"/>
                            <a:gd name="connsiteY45" fmla="*/ 9971 h 9999"/>
                            <a:gd name="connsiteX46" fmla="*/ 2174 w 9997"/>
                            <a:gd name="connsiteY46" fmla="*/ 9987 h 9999"/>
                            <a:gd name="connsiteX47" fmla="*/ 2394 w 9997"/>
                            <a:gd name="connsiteY47" fmla="*/ 9996 h 9999"/>
                            <a:gd name="connsiteX48" fmla="*/ 2620 w 9997"/>
                            <a:gd name="connsiteY48" fmla="*/ 9999 h 9999"/>
                            <a:gd name="connsiteX49" fmla="*/ 9997 w 9997"/>
                            <a:gd name="connsiteY49" fmla="*/ 9999 h 9999"/>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8145 w 10000"/>
                            <a:gd name="connsiteY23" fmla="*/ 129 h 10000"/>
                            <a:gd name="connsiteX24" fmla="*/ 7974 w 10000"/>
                            <a:gd name="connsiteY24" fmla="*/ 180 h 10000"/>
                            <a:gd name="connsiteX25" fmla="*/ 7889 w 10000"/>
                            <a:gd name="connsiteY25" fmla="*/ 238 h 10000"/>
                            <a:gd name="connsiteX26" fmla="*/ 6751 w 10000"/>
                            <a:gd name="connsiteY26" fmla="*/ 0 h 10000"/>
                            <a:gd name="connsiteX27" fmla="*/ 0 w 10000"/>
                            <a:gd name="connsiteY27" fmla="*/ 0 h 10000"/>
                            <a:gd name="connsiteX28" fmla="*/ 0 w 10000"/>
                            <a:gd name="connsiteY28" fmla="*/ 9117 h 10000"/>
                            <a:gd name="connsiteX29" fmla="*/ 9 w 10000"/>
                            <a:gd name="connsiteY29" fmla="*/ 9193 h 10000"/>
                            <a:gd name="connsiteX30" fmla="*/ 37 w 10000"/>
                            <a:gd name="connsiteY30" fmla="*/ 9267 h 10000"/>
                            <a:gd name="connsiteX31" fmla="*/ 85 w 10000"/>
                            <a:gd name="connsiteY31" fmla="*/ 9339 h 10000"/>
                            <a:gd name="connsiteX32" fmla="*/ 146 w 10000"/>
                            <a:gd name="connsiteY32" fmla="*/ 9409 h 10000"/>
                            <a:gd name="connsiteX33" fmla="*/ 229 w 10000"/>
                            <a:gd name="connsiteY33" fmla="*/ 9477 h 10000"/>
                            <a:gd name="connsiteX34" fmla="*/ 323 w 10000"/>
                            <a:gd name="connsiteY34" fmla="*/ 9542 h 10000"/>
                            <a:gd name="connsiteX35" fmla="*/ 433 w 10000"/>
                            <a:gd name="connsiteY35" fmla="*/ 9603 h 10000"/>
                            <a:gd name="connsiteX36" fmla="*/ 558 w 10000"/>
                            <a:gd name="connsiteY36" fmla="*/ 9661 h 10000"/>
                            <a:gd name="connsiteX37" fmla="*/ 695 w 10000"/>
                            <a:gd name="connsiteY37" fmla="*/ 9716 h 10000"/>
                            <a:gd name="connsiteX38" fmla="*/ 845 w 10000"/>
                            <a:gd name="connsiteY38" fmla="*/ 9766 h 10000"/>
                            <a:gd name="connsiteX39" fmla="*/ 1006 w 10000"/>
                            <a:gd name="connsiteY39" fmla="*/ 9813 h 10000"/>
                            <a:gd name="connsiteX40" fmla="*/ 1177 w 10000"/>
                            <a:gd name="connsiteY40" fmla="*/ 9854 h 10000"/>
                            <a:gd name="connsiteX41" fmla="*/ 1360 w 10000"/>
                            <a:gd name="connsiteY41" fmla="*/ 9892 h 10000"/>
                            <a:gd name="connsiteX42" fmla="*/ 1552 w 10000"/>
                            <a:gd name="connsiteY42" fmla="*/ 9924 h 10000"/>
                            <a:gd name="connsiteX43" fmla="*/ 1752 w 10000"/>
                            <a:gd name="connsiteY43" fmla="*/ 9951 h 10000"/>
                            <a:gd name="connsiteX44" fmla="*/ 1959 w 10000"/>
                            <a:gd name="connsiteY44" fmla="*/ 9972 h 10000"/>
                            <a:gd name="connsiteX45" fmla="*/ 2175 w 10000"/>
                            <a:gd name="connsiteY45" fmla="*/ 9988 h 10000"/>
                            <a:gd name="connsiteX46" fmla="*/ 2395 w 10000"/>
                            <a:gd name="connsiteY46" fmla="*/ 9997 h 10000"/>
                            <a:gd name="connsiteX47" fmla="*/ 2621 w 10000"/>
                            <a:gd name="connsiteY47" fmla="*/ 10000 h 10000"/>
                            <a:gd name="connsiteX48" fmla="*/ 10000 w 10000"/>
                            <a:gd name="connsiteY48"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8145 w 10000"/>
                            <a:gd name="connsiteY23" fmla="*/ 129 h 10000"/>
                            <a:gd name="connsiteX24" fmla="*/ 7974 w 10000"/>
                            <a:gd name="connsiteY24" fmla="*/ 180 h 10000"/>
                            <a:gd name="connsiteX25" fmla="*/ 7889 w 10000"/>
                            <a:gd name="connsiteY25" fmla="*/ 238 h 10000"/>
                            <a:gd name="connsiteX26" fmla="*/ 6751 w 10000"/>
                            <a:gd name="connsiteY26" fmla="*/ 0 h 10000"/>
                            <a:gd name="connsiteX27" fmla="*/ 0 w 10000"/>
                            <a:gd name="connsiteY27" fmla="*/ 0 h 10000"/>
                            <a:gd name="connsiteX28" fmla="*/ 0 w 10000"/>
                            <a:gd name="connsiteY28" fmla="*/ 9117 h 10000"/>
                            <a:gd name="connsiteX29" fmla="*/ 9 w 10000"/>
                            <a:gd name="connsiteY29" fmla="*/ 9193 h 10000"/>
                            <a:gd name="connsiteX30" fmla="*/ 37 w 10000"/>
                            <a:gd name="connsiteY30" fmla="*/ 9267 h 10000"/>
                            <a:gd name="connsiteX31" fmla="*/ 85 w 10000"/>
                            <a:gd name="connsiteY31" fmla="*/ 9339 h 10000"/>
                            <a:gd name="connsiteX32" fmla="*/ 146 w 10000"/>
                            <a:gd name="connsiteY32" fmla="*/ 9409 h 10000"/>
                            <a:gd name="connsiteX33" fmla="*/ 229 w 10000"/>
                            <a:gd name="connsiteY33" fmla="*/ 9477 h 10000"/>
                            <a:gd name="connsiteX34" fmla="*/ 323 w 10000"/>
                            <a:gd name="connsiteY34" fmla="*/ 9542 h 10000"/>
                            <a:gd name="connsiteX35" fmla="*/ 433 w 10000"/>
                            <a:gd name="connsiteY35" fmla="*/ 9603 h 10000"/>
                            <a:gd name="connsiteX36" fmla="*/ 558 w 10000"/>
                            <a:gd name="connsiteY36" fmla="*/ 9661 h 10000"/>
                            <a:gd name="connsiteX37" fmla="*/ 695 w 10000"/>
                            <a:gd name="connsiteY37" fmla="*/ 9716 h 10000"/>
                            <a:gd name="connsiteX38" fmla="*/ 845 w 10000"/>
                            <a:gd name="connsiteY38" fmla="*/ 9766 h 10000"/>
                            <a:gd name="connsiteX39" fmla="*/ 1006 w 10000"/>
                            <a:gd name="connsiteY39" fmla="*/ 9813 h 10000"/>
                            <a:gd name="connsiteX40" fmla="*/ 1177 w 10000"/>
                            <a:gd name="connsiteY40" fmla="*/ 9854 h 10000"/>
                            <a:gd name="connsiteX41" fmla="*/ 1360 w 10000"/>
                            <a:gd name="connsiteY41" fmla="*/ 9892 h 10000"/>
                            <a:gd name="connsiteX42" fmla="*/ 1552 w 10000"/>
                            <a:gd name="connsiteY42" fmla="*/ 9924 h 10000"/>
                            <a:gd name="connsiteX43" fmla="*/ 1752 w 10000"/>
                            <a:gd name="connsiteY43" fmla="*/ 9951 h 10000"/>
                            <a:gd name="connsiteX44" fmla="*/ 1959 w 10000"/>
                            <a:gd name="connsiteY44" fmla="*/ 9972 h 10000"/>
                            <a:gd name="connsiteX45" fmla="*/ 2175 w 10000"/>
                            <a:gd name="connsiteY45" fmla="*/ 9988 h 10000"/>
                            <a:gd name="connsiteX46" fmla="*/ 2395 w 10000"/>
                            <a:gd name="connsiteY46" fmla="*/ 9997 h 10000"/>
                            <a:gd name="connsiteX47" fmla="*/ 2621 w 10000"/>
                            <a:gd name="connsiteY47" fmla="*/ 10000 h 10000"/>
                            <a:gd name="connsiteX48" fmla="*/ 10000 w 10000"/>
                            <a:gd name="connsiteY48"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7974 w 10000"/>
                            <a:gd name="connsiteY23" fmla="*/ 180 h 10000"/>
                            <a:gd name="connsiteX24" fmla="*/ 7889 w 10000"/>
                            <a:gd name="connsiteY24" fmla="*/ 238 h 10000"/>
                            <a:gd name="connsiteX25" fmla="*/ 6751 w 10000"/>
                            <a:gd name="connsiteY25" fmla="*/ 0 h 10000"/>
                            <a:gd name="connsiteX26" fmla="*/ 0 w 10000"/>
                            <a:gd name="connsiteY26" fmla="*/ 0 h 10000"/>
                            <a:gd name="connsiteX27" fmla="*/ 0 w 10000"/>
                            <a:gd name="connsiteY27" fmla="*/ 9117 h 10000"/>
                            <a:gd name="connsiteX28" fmla="*/ 9 w 10000"/>
                            <a:gd name="connsiteY28" fmla="*/ 9193 h 10000"/>
                            <a:gd name="connsiteX29" fmla="*/ 37 w 10000"/>
                            <a:gd name="connsiteY29" fmla="*/ 9267 h 10000"/>
                            <a:gd name="connsiteX30" fmla="*/ 85 w 10000"/>
                            <a:gd name="connsiteY30" fmla="*/ 9339 h 10000"/>
                            <a:gd name="connsiteX31" fmla="*/ 146 w 10000"/>
                            <a:gd name="connsiteY31" fmla="*/ 9409 h 10000"/>
                            <a:gd name="connsiteX32" fmla="*/ 229 w 10000"/>
                            <a:gd name="connsiteY32" fmla="*/ 9477 h 10000"/>
                            <a:gd name="connsiteX33" fmla="*/ 323 w 10000"/>
                            <a:gd name="connsiteY33" fmla="*/ 9542 h 10000"/>
                            <a:gd name="connsiteX34" fmla="*/ 433 w 10000"/>
                            <a:gd name="connsiteY34" fmla="*/ 9603 h 10000"/>
                            <a:gd name="connsiteX35" fmla="*/ 558 w 10000"/>
                            <a:gd name="connsiteY35" fmla="*/ 9661 h 10000"/>
                            <a:gd name="connsiteX36" fmla="*/ 695 w 10000"/>
                            <a:gd name="connsiteY36" fmla="*/ 9716 h 10000"/>
                            <a:gd name="connsiteX37" fmla="*/ 845 w 10000"/>
                            <a:gd name="connsiteY37" fmla="*/ 9766 h 10000"/>
                            <a:gd name="connsiteX38" fmla="*/ 1006 w 10000"/>
                            <a:gd name="connsiteY38" fmla="*/ 9813 h 10000"/>
                            <a:gd name="connsiteX39" fmla="*/ 1177 w 10000"/>
                            <a:gd name="connsiteY39" fmla="*/ 9854 h 10000"/>
                            <a:gd name="connsiteX40" fmla="*/ 1360 w 10000"/>
                            <a:gd name="connsiteY40" fmla="*/ 9892 h 10000"/>
                            <a:gd name="connsiteX41" fmla="*/ 1552 w 10000"/>
                            <a:gd name="connsiteY41" fmla="*/ 9924 h 10000"/>
                            <a:gd name="connsiteX42" fmla="*/ 1752 w 10000"/>
                            <a:gd name="connsiteY42" fmla="*/ 9951 h 10000"/>
                            <a:gd name="connsiteX43" fmla="*/ 1959 w 10000"/>
                            <a:gd name="connsiteY43" fmla="*/ 9972 h 10000"/>
                            <a:gd name="connsiteX44" fmla="*/ 2175 w 10000"/>
                            <a:gd name="connsiteY44" fmla="*/ 9988 h 10000"/>
                            <a:gd name="connsiteX45" fmla="*/ 2395 w 10000"/>
                            <a:gd name="connsiteY45" fmla="*/ 9997 h 10000"/>
                            <a:gd name="connsiteX46" fmla="*/ 2621 w 10000"/>
                            <a:gd name="connsiteY46" fmla="*/ 10000 h 10000"/>
                            <a:gd name="connsiteX47" fmla="*/ 10000 w 10000"/>
                            <a:gd name="connsiteY47"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359 w 10000"/>
                            <a:gd name="connsiteY22" fmla="*/ 104 h 10000"/>
                            <a:gd name="connsiteX23" fmla="*/ 8045 w 10000"/>
                            <a:gd name="connsiteY23" fmla="*/ 130 h 10000"/>
                            <a:gd name="connsiteX24" fmla="*/ 7889 w 10000"/>
                            <a:gd name="connsiteY24" fmla="*/ 238 h 10000"/>
                            <a:gd name="connsiteX25" fmla="*/ 6751 w 10000"/>
                            <a:gd name="connsiteY25" fmla="*/ 0 h 10000"/>
                            <a:gd name="connsiteX26" fmla="*/ 0 w 10000"/>
                            <a:gd name="connsiteY26" fmla="*/ 0 h 10000"/>
                            <a:gd name="connsiteX27" fmla="*/ 0 w 10000"/>
                            <a:gd name="connsiteY27" fmla="*/ 9117 h 10000"/>
                            <a:gd name="connsiteX28" fmla="*/ 9 w 10000"/>
                            <a:gd name="connsiteY28" fmla="*/ 9193 h 10000"/>
                            <a:gd name="connsiteX29" fmla="*/ 37 w 10000"/>
                            <a:gd name="connsiteY29" fmla="*/ 9267 h 10000"/>
                            <a:gd name="connsiteX30" fmla="*/ 85 w 10000"/>
                            <a:gd name="connsiteY30" fmla="*/ 9339 h 10000"/>
                            <a:gd name="connsiteX31" fmla="*/ 146 w 10000"/>
                            <a:gd name="connsiteY31" fmla="*/ 9409 h 10000"/>
                            <a:gd name="connsiteX32" fmla="*/ 229 w 10000"/>
                            <a:gd name="connsiteY32" fmla="*/ 9477 h 10000"/>
                            <a:gd name="connsiteX33" fmla="*/ 323 w 10000"/>
                            <a:gd name="connsiteY33" fmla="*/ 9542 h 10000"/>
                            <a:gd name="connsiteX34" fmla="*/ 433 w 10000"/>
                            <a:gd name="connsiteY34" fmla="*/ 9603 h 10000"/>
                            <a:gd name="connsiteX35" fmla="*/ 558 w 10000"/>
                            <a:gd name="connsiteY35" fmla="*/ 9661 h 10000"/>
                            <a:gd name="connsiteX36" fmla="*/ 695 w 10000"/>
                            <a:gd name="connsiteY36" fmla="*/ 9716 h 10000"/>
                            <a:gd name="connsiteX37" fmla="*/ 845 w 10000"/>
                            <a:gd name="connsiteY37" fmla="*/ 9766 h 10000"/>
                            <a:gd name="connsiteX38" fmla="*/ 1006 w 10000"/>
                            <a:gd name="connsiteY38" fmla="*/ 9813 h 10000"/>
                            <a:gd name="connsiteX39" fmla="*/ 1177 w 10000"/>
                            <a:gd name="connsiteY39" fmla="*/ 9854 h 10000"/>
                            <a:gd name="connsiteX40" fmla="*/ 1360 w 10000"/>
                            <a:gd name="connsiteY40" fmla="*/ 9892 h 10000"/>
                            <a:gd name="connsiteX41" fmla="*/ 1552 w 10000"/>
                            <a:gd name="connsiteY41" fmla="*/ 9924 h 10000"/>
                            <a:gd name="connsiteX42" fmla="*/ 1752 w 10000"/>
                            <a:gd name="connsiteY42" fmla="*/ 9951 h 10000"/>
                            <a:gd name="connsiteX43" fmla="*/ 1959 w 10000"/>
                            <a:gd name="connsiteY43" fmla="*/ 9972 h 10000"/>
                            <a:gd name="connsiteX44" fmla="*/ 2175 w 10000"/>
                            <a:gd name="connsiteY44" fmla="*/ 9988 h 10000"/>
                            <a:gd name="connsiteX45" fmla="*/ 2395 w 10000"/>
                            <a:gd name="connsiteY45" fmla="*/ 9997 h 10000"/>
                            <a:gd name="connsiteX46" fmla="*/ 2621 w 10000"/>
                            <a:gd name="connsiteY46" fmla="*/ 10000 h 10000"/>
                            <a:gd name="connsiteX47" fmla="*/ 10000 w 10000"/>
                            <a:gd name="connsiteY47"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576 w 10000"/>
                            <a:gd name="connsiteY21" fmla="*/ 109 h 10000"/>
                            <a:gd name="connsiteX22" fmla="*/ 8045 w 10000"/>
                            <a:gd name="connsiteY22" fmla="*/ 130 h 10000"/>
                            <a:gd name="connsiteX23" fmla="*/ 7889 w 10000"/>
                            <a:gd name="connsiteY23" fmla="*/ 238 h 10000"/>
                            <a:gd name="connsiteX24" fmla="*/ 6751 w 10000"/>
                            <a:gd name="connsiteY24" fmla="*/ 0 h 10000"/>
                            <a:gd name="connsiteX25" fmla="*/ 0 w 10000"/>
                            <a:gd name="connsiteY25" fmla="*/ 0 h 10000"/>
                            <a:gd name="connsiteX26" fmla="*/ 0 w 10000"/>
                            <a:gd name="connsiteY26" fmla="*/ 9117 h 10000"/>
                            <a:gd name="connsiteX27" fmla="*/ 9 w 10000"/>
                            <a:gd name="connsiteY27" fmla="*/ 9193 h 10000"/>
                            <a:gd name="connsiteX28" fmla="*/ 37 w 10000"/>
                            <a:gd name="connsiteY28" fmla="*/ 9267 h 10000"/>
                            <a:gd name="connsiteX29" fmla="*/ 85 w 10000"/>
                            <a:gd name="connsiteY29" fmla="*/ 9339 h 10000"/>
                            <a:gd name="connsiteX30" fmla="*/ 146 w 10000"/>
                            <a:gd name="connsiteY30" fmla="*/ 9409 h 10000"/>
                            <a:gd name="connsiteX31" fmla="*/ 229 w 10000"/>
                            <a:gd name="connsiteY31" fmla="*/ 9477 h 10000"/>
                            <a:gd name="connsiteX32" fmla="*/ 323 w 10000"/>
                            <a:gd name="connsiteY32" fmla="*/ 9542 h 10000"/>
                            <a:gd name="connsiteX33" fmla="*/ 433 w 10000"/>
                            <a:gd name="connsiteY33" fmla="*/ 9603 h 10000"/>
                            <a:gd name="connsiteX34" fmla="*/ 558 w 10000"/>
                            <a:gd name="connsiteY34" fmla="*/ 9661 h 10000"/>
                            <a:gd name="connsiteX35" fmla="*/ 695 w 10000"/>
                            <a:gd name="connsiteY35" fmla="*/ 9716 h 10000"/>
                            <a:gd name="connsiteX36" fmla="*/ 845 w 10000"/>
                            <a:gd name="connsiteY36" fmla="*/ 9766 h 10000"/>
                            <a:gd name="connsiteX37" fmla="*/ 1006 w 10000"/>
                            <a:gd name="connsiteY37" fmla="*/ 9813 h 10000"/>
                            <a:gd name="connsiteX38" fmla="*/ 1177 w 10000"/>
                            <a:gd name="connsiteY38" fmla="*/ 9854 h 10000"/>
                            <a:gd name="connsiteX39" fmla="*/ 1360 w 10000"/>
                            <a:gd name="connsiteY39" fmla="*/ 9892 h 10000"/>
                            <a:gd name="connsiteX40" fmla="*/ 1552 w 10000"/>
                            <a:gd name="connsiteY40" fmla="*/ 9924 h 10000"/>
                            <a:gd name="connsiteX41" fmla="*/ 1752 w 10000"/>
                            <a:gd name="connsiteY41" fmla="*/ 9951 h 10000"/>
                            <a:gd name="connsiteX42" fmla="*/ 1959 w 10000"/>
                            <a:gd name="connsiteY42" fmla="*/ 9972 h 10000"/>
                            <a:gd name="connsiteX43" fmla="*/ 2175 w 10000"/>
                            <a:gd name="connsiteY43" fmla="*/ 9988 h 10000"/>
                            <a:gd name="connsiteX44" fmla="*/ 2395 w 10000"/>
                            <a:gd name="connsiteY44" fmla="*/ 9997 h 10000"/>
                            <a:gd name="connsiteX45" fmla="*/ 2621 w 10000"/>
                            <a:gd name="connsiteY45" fmla="*/ 10000 h 10000"/>
                            <a:gd name="connsiteX46" fmla="*/ 10000 w 10000"/>
                            <a:gd name="connsiteY46"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881 w 10000"/>
                            <a:gd name="connsiteY17" fmla="*/ 407 h 10000"/>
                            <a:gd name="connsiteX18" fmla="*/ 8966 w 10000"/>
                            <a:gd name="connsiteY18" fmla="*/ 350 h 10000"/>
                            <a:gd name="connsiteX19" fmla="*/ 8990 w 10000"/>
                            <a:gd name="connsiteY19" fmla="*/ 281 h 10000"/>
                            <a:gd name="connsiteX20" fmla="*/ 8768 w 10000"/>
                            <a:gd name="connsiteY20" fmla="*/ 142 h 10000"/>
                            <a:gd name="connsiteX21" fmla="*/ 8045 w 10000"/>
                            <a:gd name="connsiteY21" fmla="*/ 130 h 10000"/>
                            <a:gd name="connsiteX22" fmla="*/ 7889 w 10000"/>
                            <a:gd name="connsiteY22" fmla="*/ 238 h 10000"/>
                            <a:gd name="connsiteX23" fmla="*/ 6751 w 10000"/>
                            <a:gd name="connsiteY23" fmla="*/ 0 h 10000"/>
                            <a:gd name="connsiteX24" fmla="*/ 0 w 10000"/>
                            <a:gd name="connsiteY24" fmla="*/ 0 h 10000"/>
                            <a:gd name="connsiteX25" fmla="*/ 0 w 10000"/>
                            <a:gd name="connsiteY25" fmla="*/ 9117 h 10000"/>
                            <a:gd name="connsiteX26" fmla="*/ 9 w 10000"/>
                            <a:gd name="connsiteY26" fmla="*/ 9193 h 10000"/>
                            <a:gd name="connsiteX27" fmla="*/ 37 w 10000"/>
                            <a:gd name="connsiteY27" fmla="*/ 9267 h 10000"/>
                            <a:gd name="connsiteX28" fmla="*/ 85 w 10000"/>
                            <a:gd name="connsiteY28" fmla="*/ 9339 h 10000"/>
                            <a:gd name="connsiteX29" fmla="*/ 146 w 10000"/>
                            <a:gd name="connsiteY29" fmla="*/ 9409 h 10000"/>
                            <a:gd name="connsiteX30" fmla="*/ 229 w 10000"/>
                            <a:gd name="connsiteY30" fmla="*/ 9477 h 10000"/>
                            <a:gd name="connsiteX31" fmla="*/ 323 w 10000"/>
                            <a:gd name="connsiteY31" fmla="*/ 9542 h 10000"/>
                            <a:gd name="connsiteX32" fmla="*/ 433 w 10000"/>
                            <a:gd name="connsiteY32" fmla="*/ 9603 h 10000"/>
                            <a:gd name="connsiteX33" fmla="*/ 558 w 10000"/>
                            <a:gd name="connsiteY33" fmla="*/ 9661 h 10000"/>
                            <a:gd name="connsiteX34" fmla="*/ 695 w 10000"/>
                            <a:gd name="connsiteY34" fmla="*/ 9716 h 10000"/>
                            <a:gd name="connsiteX35" fmla="*/ 845 w 10000"/>
                            <a:gd name="connsiteY35" fmla="*/ 9766 h 10000"/>
                            <a:gd name="connsiteX36" fmla="*/ 1006 w 10000"/>
                            <a:gd name="connsiteY36" fmla="*/ 9813 h 10000"/>
                            <a:gd name="connsiteX37" fmla="*/ 1177 w 10000"/>
                            <a:gd name="connsiteY37" fmla="*/ 9854 h 10000"/>
                            <a:gd name="connsiteX38" fmla="*/ 1360 w 10000"/>
                            <a:gd name="connsiteY38" fmla="*/ 9892 h 10000"/>
                            <a:gd name="connsiteX39" fmla="*/ 1552 w 10000"/>
                            <a:gd name="connsiteY39" fmla="*/ 9924 h 10000"/>
                            <a:gd name="connsiteX40" fmla="*/ 1752 w 10000"/>
                            <a:gd name="connsiteY40" fmla="*/ 9951 h 10000"/>
                            <a:gd name="connsiteX41" fmla="*/ 1959 w 10000"/>
                            <a:gd name="connsiteY41" fmla="*/ 9972 h 10000"/>
                            <a:gd name="connsiteX42" fmla="*/ 2175 w 10000"/>
                            <a:gd name="connsiteY42" fmla="*/ 9988 h 10000"/>
                            <a:gd name="connsiteX43" fmla="*/ 2395 w 10000"/>
                            <a:gd name="connsiteY43" fmla="*/ 9997 h 10000"/>
                            <a:gd name="connsiteX44" fmla="*/ 2621 w 10000"/>
                            <a:gd name="connsiteY44" fmla="*/ 10000 h 10000"/>
                            <a:gd name="connsiteX45" fmla="*/ 10000 w 10000"/>
                            <a:gd name="connsiteY45"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859 w 10000"/>
                            <a:gd name="connsiteY16" fmla="*/ 416 h 10000"/>
                            <a:gd name="connsiteX17" fmla="*/ 8966 w 10000"/>
                            <a:gd name="connsiteY17" fmla="*/ 350 h 10000"/>
                            <a:gd name="connsiteX18" fmla="*/ 8990 w 10000"/>
                            <a:gd name="connsiteY18" fmla="*/ 281 h 10000"/>
                            <a:gd name="connsiteX19" fmla="*/ 8768 w 10000"/>
                            <a:gd name="connsiteY19" fmla="*/ 142 h 10000"/>
                            <a:gd name="connsiteX20" fmla="*/ 8045 w 10000"/>
                            <a:gd name="connsiteY20" fmla="*/ 130 h 10000"/>
                            <a:gd name="connsiteX21" fmla="*/ 7889 w 10000"/>
                            <a:gd name="connsiteY21" fmla="*/ 238 h 10000"/>
                            <a:gd name="connsiteX22" fmla="*/ 6751 w 10000"/>
                            <a:gd name="connsiteY22" fmla="*/ 0 h 10000"/>
                            <a:gd name="connsiteX23" fmla="*/ 0 w 10000"/>
                            <a:gd name="connsiteY23" fmla="*/ 0 h 10000"/>
                            <a:gd name="connsiteX24" fmla="*/ 0 w 10000"/>
                            <a:gd name="connsiteY24" fmla="*/ 9117 h 10000"/>
                            <a:gd name="connsiteX25" fmla="*/ 9 w 10000"/>
                            <a:gd name="connsiteY25" fmla="*/ 9193 h 10000"/>
                            <a:gd name="connsiteX26" fmla="*/ 37 w 10000"/>
                            <a:gd name="connsiteY26" fmla="*/ 9267 h 10000"/>
                            <a:gd name="connsiteX27" fmla="*/ 85 w 10000"/>
                            <a:gd name="connsiteY27" fmla="*/ 9339 h 10000"/>
                            <a:gd name="connsiteX28" fmla="*/ 146 w 10000"/>
                            <a:gd name="connsiteY28" fmla="*/ 9409 h 10000"/>
                            <a:gd name="connsiteX29" fmla="*/ 229 w 10000"/>
                            <a:gd name="connsiteY29" fmla="*/ 9477 h 10000"/>
                            <a:gd name="connsiteX30" fmla="*/ 323 w 10000"/>
                            <a:gd name="connsiteY30" fmla="*/ 9542 h 10000"/>
                            <a:gd name="connsiteX31" fmla="*/ 433 w 10000"/>
                            <a:gd name="connsiteY31" fmla="*/ 9603 h 10000"/>
                            <a:gd name="connsiteX32" fmla="*/ 558 w 10000"/>
                            <a:gd name="connsiteY32" fmla="*/ 9661 h 10000"/>
                            <a:gd name="connsiteX33" fmla="*/ 695 w 10000"/>
                            <a:gd name="connsiteY33" fmla="*/ 9716 h 10000"/>
                            <a:gd name="connsiteX34" fmla="*/ 845 w 10000"/>
                            <a:gd name="connsiteY34" fmla="*/ 9766 h 10000"/>
                            <a:gd name="connsiteX35" fmla="*/ 1006 w 10000"/>
                            <a:gd name="connsiteY35" fmla="*/ 9813 h 10000"/>
                            <a:gd name="connsiteX36" fmla="*/ 1177 w 10000"/>
                            <a:gd name="connsiteY36" fmla="*/ 9854 h 10000"/>
                            <a:gd name="connsiteX37" fmla="*/ 1360 w 10000"/>
                            <a:gd name="connsiteY37" fmla="*/ 9892 h 10000"/>
                            <a:gd name="connsiteX38" fmla="*/ 1552 w 10000"/>
                            <a:gd name="connsiteY38" fmla="*/ 9924 h 10000"/>
                            <a:gd name="connsiteX39" fmla="*/ 1752 w 10000"/>
                            <a:gd name="connsiteY39" fmla="*/ 9951 h 10000"/>
                            <a:gd name="connsiteX40" fmla="*/ 1959 w 10000"/>
                            <a:gd name="connsiteY40" fmla="*/ 9972 h 10000"/>
                            <a:gd name="connsiteX41" fmla="*/ 2175 w 10000"/>
                            <a:gd name="connsiteY41" fmla="*/ 9988 h 10000"/>
                            <a:gd name="connsiteX42" fmla="*/ 2395 w 10000"/>
                            <a:gd name="connsiteY42" fmla="*/ 9997 h 10000"/>
                            <a:gd name="connsiteX43" fmla="*/ 2621 w 10000"/>
                            <a:gd name="connsiteY43" fmla="*/ 10000 h 10000"/>
                            <a:gd name="connsiteX44" fmla="*/ 10000 w 10000"/>
                            <a:gd name="connsiteY44"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66 w 10000"/>
                            <a:gd name="connsiteY16" fmla="*/ 350 h 10000"/>
                            <a:gd name="connsiteX17" fmla="*/ 8990 w 10000"/>
                            <a:gd name="connsiteY17" fmla="*/ 281 h 10000"/>
                            <a:gd name="connsiteX18" fmla="*/ 8768 w 10000"/>
                            <a:gd name="connsiteY18" fmla="*/ 142 h 10000"/>
                            <a:gd name="connsiteX19" fmla="*/ 8045 w 10000"/>
                            <a:gd name="connsiteY19" fmla="*/ 130 h 10000"/>
                            <a:gd name="connsiteX20" fmla="*/ 7889 w 10000"/>
                            <a:gd name="connsiteY20" fmla="*/ 238 h 10000"/>
                            <a:gd name="connsiteX21" fmla="*/ 6751 w 10000"/>
                            <a:gd name="connsiteY21" fmla="*/ 0 h 10000"/>
                            <a:gd name="connsiteX22" fmla="*/ 0 w 10000"/>
                            <a:gd name="connsiteY22" fmla="*/ 0 h 10000"/>
                            <a:gd name="connsiteX23" fmla="*/ 0 w 10000"/>
                            <a:gd name="connsiteY23" fmla="*/ 9117 h 10000"/>
                            <a:gd name="connsiteX24" fmla="*/ 9 w 10000"/>
                            <a:gd name="connsiteY24" fmla="*/ 9193 h 10000"/>
                            <a:gd name="connsiteX25" fmla="*/ 37 w 10000"/>
                            <a:gd name="connsiteY25" fmla="*/ 9267 h 10000"/>
                            <a:gd name="connsiteX26" fmla="*/ 85 w 10000"/>
                            <a:gd name="connsiteY26" fmla="*/ 9339 h 10000"/>
                            <a:gd name="connsiteX27" fmla="*/ 146 w 10000"/>
                            <a:gd name="connsiteY27" fmla="*/ 9409 h 10000"/>
                            <a:gd name="connsiteX28" fmla="*/ 229 w 10000"/>
                            <a:gd name="connsiteY28" fmla="*/ 9477 h 10000"/>
                            <a:gd name="connsiteX29" fmla="*/ 323 w 10000"/>
                            <a:gd name="connsiteY29" fmla="*/ 9542 h 10000"/>
                            <a:gd name="connsiteX30" fmla="*/ 433 w 10000"/>
                            <a:gd name="connsiteY30" fmla="*/ 9603 h 10000"/>
                            <a:gd name="connsiteX31" fmla="*/ 558 w 10000"/>
                            <a:gd name="connsiteY31" fmla="*/ 9661 h 10000"/>
                            <a:gd name="connsiteX32" fmla="*/ 695 w 10000"/>
                            <a:gd name="connsiteY32" fmla="*/ 9716 h 10000"/>
                            <a:gd name="connsiteX33" fmla="*/ 845 w 10000"/>
                            <a:gd name="connsiteY33" fmla="*/ 9766 h 10000"/>
                            <a:gd name="connsiteX34" fmla="*/ 1006 w 10000"/>
                            <a:gd name="connsiteY34" fmla="*/ 9813 h 10000"/>
                            <a:gd name="connsiteX35" fmla="*/ 1177 w 10000"/>
                            <a:gd name="connsiteY35" fmla="*/ 9854 h 10000"/>
                            <a:gd name="connsiteX36" fmla="*/ 1360 w 10000"/>
                            <a:gd name="connsiteY36" fmla="*/ 9892 h 10000"/>
                            <a:gd name="connsiteX37" fmla="*/ 1552 w 10000"/>
                            <a:gd name="connsiteY37" fmla="*/ 9924 h 10000"/>
                            <a:gd name="connsiteX38" fmla="*/ 1752 w 10000"/>
                            <a:gd name="connsiteY38" fmla="*/ 9951 h 10000"/>
                            <a:gd name="connsiteX39" fmla="*/ 1959 w 10000"/>
                            <a:gd name="connsiteY39" fmla="*/ 9972 h 10000"/>
                            <a:gd name="connsiteX40" fmla="*/ 2175 w 10000"/>
                            <a:gd name="connsiteY40" fmla="*/ 9988 h 10000"/>
                            <a:gd name="connsiteX41" fmla="*/ 2395 w 10000"/>
                            <a:gd name="connsiteY41" fmla="*/ 9997 h 10000"/>
                            <a:gd name="connsiteX42" fmla="*/ 2621 w 10000"/>
                            <a:gd name="connsiteY42" fmla="*/ 10000 h 10000"/>
                            <a:gd name="connsiteX43" fmla="*/ 10000 w 10000"/>
                            <a:gd name="connsiteY43"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45 w 10000"/>
                            <a:gd name="connsiteY18" fmla="*/ 130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086 w 10000"/>
                            <a:gd name="connsiteY18" fmla="*/ 104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74 w 10000"/>
                            <a:gd name="connsiteY18" fmla="*/ 9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74 w 10000"/>
                            <a:gd name="connsiteY18" fmla="*/ 9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74 w 10000"/>
                            <a:gd name="connsiteY18" fmla="*/ 9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64 w 10000"/>
                            <a:gd name="connsiteY18" fmla="*/ 127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64 w 10000"/>
                            <a:gd name="connsiteY18" fmla="*/ 127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64 w 10000"/>
                            <a:gd name="connsiteY18" fmla="*/ 127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768 w 10000"/>
                            <a:gd name="connsiteY17" fmla="*/ 142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8990 w 10000"/>
                            <a:gd name="connsiteY16" fmla="*/ 281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9058 w 10000"/>
                            <a:gd name="connsiteY16" fmla="*/ 259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9058 w 10000"/>
                            <a:gd name="connsiteY16" fmla="*/ 259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9933 w 10000"/>
                            <a:gd name="connsiteY12" fmla="*/ 986 h 10000"/>
                            <a:gd name="connsiteX13" fmla="*/ 10000 w 10000"/>
                            <a:gd name="connsiteY13" fmla="*/ 980 h 10000"/>
                            <a:gd name="connsiteX14" fmla="*/ 10000 w 10000"/>
                            <a:gd name="connsiteY14" fmla="*/ 645 h 10000"/>
                            <a:gd name="connsiteX15" fmla="*/ 8838 w 10000"/>
                            <a:gd name="connsiteY15" fmla="*/ 424 h 10000"/>
                            <a:gd name="connsiteX16" fmla="*/ 9058 w 10000"/>
                            <a:gd name="connsiteY16" fmla="*/ 259 h 10000"/>
                            <a:gd name="connsiteX17" fmla="*/ 8827 w 10000"/>
                            <a:gd name="connsiteY17" fmla="*/ 120 h 10000"/>
                            <a:gd name="connsiteX18" fmla="*/ 8184 w 10000"/>
                            <a:gd name="connsiteY18" fmla="*/ 108 h 10000"/>
                            <a:gd name="connsiteX19" fmla="*/ 7889 w 10000"/>
                            <a:gd name="connsiteY19" fmla="*/ 238 h 10000"/>
                            <a:gd name="connsiteX20" fmla="*/ 6751 w 10000"/>
                            <a:gd name="connsiteY20" fmla="*/ 0 h 10000"/>
                            <a:gd name="connsiteX21" fmla="*/ 0 w 10000"/>
                            <a:gd name="connsiteY21" fmla="*/ 0 h 10000"/>
                            <a:gd name="connsiteX22" fmla="*/ 0 w 10000"/>
                            <a:gd name="connsiteY22" fmla="*/ 9117 h 10000"/>
                            <a:gd name="connsiteX23" fmla="*/ 9 w 10000"/>
                            <a:gd name="connsiteY23" fmla="*/ 9193 h 10000"/>
                            <a:gd name="connsiteX24" fmla="*/ 37 w 10000"/>
                            <a:gd name="connsiteY24" fmla="*/ 9267 h 10000"/>
                            <a:gd name="connsiteX25" fmla="*/ 85 w 10000"/>
                            <a:gd name="connsiteY25" fmla="*/ 9339 h 10000"/>
                            <a:gd name="connsiteX26" fmla="*/ 146 w 10000"/>
                            <a:gd name="connsiteY26" fmla="*/ 9409 h 10000"/>
                            <a:gd name="connsiteX27" fmla="*/ 229 w 10000"/>
                            <a:gd name="connsiteY27" fmla="*/ 9477 h 10000"/>
                            <a:gd name="connsiteX28" fmla="*/ 323 w 10000"/>
                            <a:gd name="connsiteY28" fmla="*/ 9542 h 10000"/>
                            <a:gd name="connsiteX29" fmla="*/ 433 w 10000"/>
                            <a:gd name="connsiteY29" fmla="*/ 9603 h 10000"/>
                            <a:gd name="connsiteX30" fmla="*/ 558 w 10000"/>
                            <a:gd name="connsiteY30" fmla="*/ 9661 h 10000"/>
                            <a:gd name="connsiteX31" fmla="*/ 695 w 10000"/>
                            <a:gd name="connsiteY31" fmla="*/ 9716 h 10000"/>
                            <a:gd name="connsiteX32" fmla="*/ 845 w 10000"/>
                            <a:gd name="connsiteY32" fmla="*/ 9766 h 10000"/>
                            <a:gd name="connsiteX33" fmla="*/ 1006 w 10000"/>
                            <a:gd name="connsiteY33" fmla="*/ 9813 h 10000"/>
                            <a:gd name="connsiteX34" fmla="*/ 1177 w 10000"/>
                            <a:gd name="connsiteY34" fmla="*/ 9854 h 10000"/>
                            <a:gd name="connsiteX35" fmla="*/ 1360 w 10000"/>
                            <a:gd name="connsiteY35" fmla="*/ 9892 h 10000"/>
                            <a:gd name="connsiteX36" fmla="*/ 1552 w 10000"/>
                            <a:gd name="connsiteY36" fmla="*/ 9924 h 10000"/>
                            <a:gd name="connsiteX37" fmla="*/ 1752 w 10000"/>
                            <a:gd name="connsiteY37" fmla="*/ 9951 h 10000"/>
                            <a:gd name="connsiteX38" fmla="*/ 1959 w 10000"/>
                            <a:gd name="connsiteY38" fmla="*/ 9972 h 10000"/>
                            <a:gd name="connsiteX39" fmla="*/ 2175 w 10000"/>
                            <a:gd name="connsiteY39" fmla="*/ 9988 h 10000"/>
                            <a:gd name="connsiteX40" fmla="*/ 2395 w 10000"/>
                            <a:gd name="connsiteY40" fmla="*/ 9997 h 10000"/>
                            <a:gd name="connsiteX41" fmla="*/ 2621 w 10000"/>
                            <a:gd name="connsiteY41" fmla="*/ 10000 h 10000"/>
                            <a:gd name="connsiteX42" fmla="*/ 10000 w 10000"/>
                            <a:gd name="connsiteY42"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9762 w 10000"/>
                            <a:gd name="connsiteY11" fmla="*/ 1011 h 10000"/>
                            <a:gd name="connsiteX12" fmla="*/ 10000 w 10000"/>
                            <a:gd name="connsiteY12" fmla="*/ 980 h 10000"/>
                            <a:gd name="connsiteX13" fmla="*/ 10000 w 10000"/>
                            <a:gd name="connsiteY13" fmla="*/ 645 h 10000"/>
                            <a:gd name="connsiteX14" fmla="*/ 8838 w 10000"/>
                            <a:gd name="connsiteY14" fmla="*/ 424 h 10000"/>
                            <a:gd name="connsiteX15" fmla="*/ 9058 w 10000"/>
                            <a:gd name="connsiteY15" fmla="*/ 259 h 10000"/>
                            <a:gd name="connsiteX16" fmla="*/ 8827 w 10000"/>
                            <a:gd name="connsiteY16" fmla="*/ 120 h 10000"/>
                            <a:gd name="connsiteX17" fmla="*/ 8184 w 10000"/>
                            <a:gd name="connsiteY17" fmla="*/ 108 h 10000"/>
                            <a:gd name="connsiteX18" fmla="*/ 7889 w 10000"/>
                            <a:gd name="connsiteY18" fmla="*/ 238 h 10000"/>
                            <a:gd name="connsiteX19" fmla="*/ 6751 w 10000"/>
                            <a:gd name="connsiteY19" fmla="*/ 0 h 10000"/>
                            <a:gd name="connsiteX20" fmla="*/ 0 w 10000"/>
                            <a:gd name="connsiteY20" fmla="*/ 0 h 10000"/>
                            <a:gd name="connsiteX21" fmla="*/ 0 w 10000"/>
                            <a:gd name="connsiteY21" fmla="*/ 9117 h 10000"/>
                            <a:gd name="connsiteX22" fmla="*/ 9 w 10000"/>
                            <a:gd name="connsiteY22" fmla="*/ 9193 h 10000"/>
                            <a:gd name="connsiteX23" fmla="*/ 37 w 10000"/>
                            <a:gd name="connsiteY23" fmla="*/ 9267 h 10000"/>
                            <a:gd name="connsiteX24" fmla="*/ 85 w 10000"/>
                            <a:gd name="connsiteY24" fmla="*/ 9339 h 10000"/>
                            <a:gd name="connsiteX25" fmla="*/ 146 w 10000"/>
                            <a:gd name="connsiteY25" fmla="*/ 9409 h 10000"/>
                            <a:gd name="connsiteX26" fmla="*/ 229 w 10000"/>
                            <a:gd name="connsiteY26" fmla="*/ 9477 h 10000"/>
                            <a:gd name="connsiteX27" fmla="*/ 323 w 10000"/>
                            <a:gd name="connsiteY27" fmla="*/ 9542 h 10000"/>
                            <a:gd name="connsiteX28" fmla="*/ 433 w 10000"/>
                            <a:gd name="connsiteY28" fmla="*/ 9603 h 10000"/>
                            <a:gd name="connsiteX29" fmla="*/ 558 w 10000"/>
                            <a:gd name="connsiteY29" fmla="*/ 9661 h 10000"/>
                            <a:gd name="connsiteX30" fmla="*/ 695 w 10000"/>
                            <a:gd name="connsiteY30" fmla="*/ 9716 h 10000"/>
                            <a:gd name="connsiteX31" fmla="*/ 845 w 10000"/>
                            <a:gd name="connsiteY31" fmla="*/ 9766 h 10000"/>
                            <a:gd name="connsiteX32" fmla="*/ 1006 w 10000"/>
                            <a:gd name="connsiteY32" fmla="*/ 9813 h 10000"/>
                            <a:gd name="connsiteX33" fmla="*/ 1177 w 10000"/>
                            <a:gd name="connsiteY33" fmla="*/ 9854 h 10000"/>
                            <a:gd name="connsiteX34" fmla="*/ 1360 w 10000"/>
                            <a:gd name="connsiteY34" fmla="*/ 9892 h 10000"/>
                            <a:gd name="connsiteX35" fmla="*/ 1552 w 10000"/>
                            <a:gd name="connsiteY35" fmla="*/ 9924 h 10000"/>
                            <a:gd name="connsiteX36" fmla="*/ 1752 w 10000"/>
                            <a:gd name="connsiteY36" fmla="*/ 9951 h 10000"/>
                            <a:gd name="connsiteX37" fmla="*/ 1959 w 10000"/>
                            <a:gd name="connsiteY37" fmla="*/ 9972 h 10000"/>
                            <a:gd name="connsiteX38" fmla="*/ 2175 w 10000"/>
                            <a:gd name="connsiteY38" fmla="*/ 9988 h 10000"/>
                            <a:gd name="connsiteX39" fmla="*/ 2395 w 10000"/>
                            <a:gd name="connsiteY39" fmla="*/ 9997 h 10000"/>
                            <a:gd name="connsiteX40" fmla="*/ 2621 w 10000"/>
                            <a:gd name="connsiteY40" fmla="*/ 10000 h 10000"/>
                            <a:gd name="connsiteX41" fmla="*/ 10000 w 10000"/>
                            <a:gd name="connsiteY41"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9567 w 10000"/>
                            <a:gd name="connsiteY10" fmla="*/ 1060 h 10000"/>
                            <a:gd name="connsiteX11" fmla="*/ 10000 w 10000"/>
                            <a:gd name="connsiteY11" fmla="*/ 980 h 10000"/>
                            <a:gd name="connsiteX12" fmla="*/ 10000 w 10000"/>
                            <a:gd name="connsiteY12" fmla="*/ 645 h 10000"/>
                            <a:gd name="connsiteX13" fmla="*/ 8838 w 10000"/>
                            <a:gd name="connsiteY13" fmla="*/ 424 h 10000"/>
                            <a:gd name="connsiteX14" fmla="*/ 9058 w 10000"/>
                            <a:gd name="connsiteY14" fmla="*/ 259 h 10000"/>
                            <a:gd name="connsiteX15" fmla="*/ 8827 w 10000"/>
                            <a:gd name="connsiteY15" fmla="*/ 120 h 10000"/>
                            <a:gd name="connsiteX16" fmla="*/ 8184 w 10000"/>
                            <a:gd name="connsiteY16" fmla="*/ 108 h 10000"/>
                            <a:gd name="connsiteX17" fmla="*/ 7889 w 10000"/>
                            <a:gd name="connsiteY17" fmla="*/ 238 h 10000"/>
                            <a:gd name="connsiteX18" fmla="*/ 6751 w 10000"/>
                            <a:gd name="connsiteY18" fmla="*/ 0 h 10000"/>
                            <a:gd name="connsiteX19" fmla="*/ 0 w 10000"/>
                            <a:gd name="connsiteY19" fmla="*/ 0 h 10000"/>
                            <a:gd name="connsiteX20" fmla="*/ 0 w 10000"/>
                            <a:gd name="connsiteY20" fmla="*/ 9117 h 10000"/>
                            <a:gd name="connsiteX21" fmla="*/ 9 w 10000"/>
                            <a:gd name="connsiteY21" fmla="*/ 9193 h 10000"/>
                            <a:gd name="connsiteX22" fmla="*/ 37 w 10000"/>
                            <a:gd name="connsiteY22" fmla="*/ 9267 h 10000"/>
                            <a:gd name="connsiteX23" fmla="*/ 85 w 10000"/>
                            <a:gd name="connsiteY23" fmla="*/ 9339 h 10000"/>
                            <a:gd name="connsiteX24" fmla="*/ 146 w 10000"/>
                            <a:gd name="connsiteY24" fmla="*/ 9409 h 10000"/>
                            <a:gd name="connsiteX25" fmla="*/ 229 w 10000"/>
                            <a:gd name="connsiteY25" fmla="*/ 9477 h 10000"/>
                            <a:gd name="connsiteX26" fmla="*/ 323 w 10000"/>
                            <a:gd name="connsiteY26" fmla="*/ 9542 h 10000"/>
                            <a:gd name="connsiteX27" fmla="*/ 433 w 10000"/>
                            <a:gd name="connsiteY27" fmla="*/ 9603 h 10000"/>
                            <a:gd name="connsiteX28" fmla="*/ 558 w 10000"/>
                            <a:gd name="connsiteY28" fmla="*/ 9661 h 10000"/>
                            <a:gd name="connsiteX29" fmla="*/ 695 w 10000"/>
                            <a:gd name="connsiteY29" fmla="*/ 9716 h 10000"/>
                            <a:gd name="connsiteX30" fmla="*/ 845 w 10000"/>
                            <a:gd name="connsiteY30" fmla="*/ 9766 h 10000"/>
                            <a:gd name="connsiteX31" fmla="*/ 1006 w 10000"/>
                            <a:gd name="connsiteY31" fmla="*/ 9813 h 10000"/>
                            <a:gd name="connsiteX32" fmla="*/ 1177 w 10000"/>
                            <a:gd name="connsiteY32" fmla="*/ 9854 h 10000"/>
                            <a:gd name="connsiteX33" fmla="*/ 1360 w 10000"/>
                            <a:gd name="connsiteY33" fmla="*/ 9892 h 10000"/>
                            <a:gd name="connsiteX34" fmla="*/ 1552 w 10000"/>
                            <a:gd name="connsiteY34" fmla="*/ 9924 h 10000"/>
                            <a:gd name="connsiteX35" fmla="*/ 1752 w 10000"/>
                            <a:gd name="connsiteY35" fmla="*/ 9951 h 10000"/>
                            <a:gd name="connsiteX36" fmla="*/ 1959 w 10000"/>
                            <a:gd name="connsiteY36" fmla="*/ 9972 h 10000"/>
                            <a:gd name="connsiteX37" fmla="*/ 2175 w 10000"/>
                            <a:gd name="connsiteY37" fmla="*/ 9988 h 10000"/>
                            <a:gd name="connsiteX38" fmla="*/ 2395 w 10000"/>
                            <a:gd name="connsiteY38" fmla="*/ 9997 h 10000"/>
                            <a:gd name="connsiteX39" fmla="*/ 2621 w 10000"/>
                            <a:gd name="connsiteY39" fmla="*/ 10000 h 10000"/>
                            <a:gd name="connsiteX40" fmla="*/ 10000 w 10000"/>
                            <a:gd name="connsiteY40"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326 w 10000"/>
                            <a:gd name="connsiteY8" fmla="*/ 1201 h 10000"/>
                            <a:gd name="connsiteX9" fmla="*/ 9421 w 10000"/>
                            <a:gd name="connsiteY9" fmla="*/ 1125 h 10000"/>
                            <a:gd name="connsiteX10" fmla="*/ 10000 w 10000"/>
                            <a:gd name="connsiteY10" fmla="*/ 980 h 10000"/>
                            <a:gd name="connsiteX11" fmla="*/ 10000 w 10000"/>
                            <a:gd name="connsiteY11" fmla="*/ 645 h 10000"/>
                            <a:gd name="connsiteX12" fmla="*/ 8838 w 10000"/>
                            <a:gd name="connsiteY12" fmla="*/ 424 h 10000"/>
                            <a:gd name="connsiteX13" fmla="*/ 9058 w 10000"/>
                            <a:gd name="connsiteY13" fmla="*/ 259 h 10000"/>
                            <a:gd name="connsiteX14" fmla="*/ 8827 w 10000"/>
                            <a:gd name="connsiteY14" fmla="*/ 120 h 10000"/>
                            <a:gd name="connsiteX15" fmla="*/ 8184 w 10000"/>
                            <a:gd name="connsiteY15" fmla="*/ 108 h 10000"/>
                            <a:gd name="connsiteX16" fmla="*/ 7889 w 10000"/>
                            <a:gd name="connsiteY16" fmla="*/ 238 h 10000"/>
                            <a:gd name="connsiteX17" fmla="*/ 6751 w 10000"/>
                            <a:gd name="connsiteY17" fmla="*/ 0 h 10000"/>
                            <a:gd name="connsiteX18" fmla="*/ 0 w 10000"/>
                            <a:gd name="connsiteY18" fmla="*/ 0 h 10000"/>
                            <a:gd name="connsiteX19" fmla="*/ 0 w 10000"/>
                            <a:gd name="connsiteY19" fmla="*/ 9117 h 10000"/>
                            <a:gd name="connsiteX20" fmla="*/ 9 w 10000"/>
                            <a:gd name="connsiteY20" fmla="*/ 9193 h 10000"/>
                            <a:gd name="connsiteX21" fmla="*/ 37 w 10000"/>
                            <a:gd name="connsiteY21" fmla="*/ 9267 h 10000"/>
                            <a:gd name="connsiteX22" fmla="*/ 85 w 10000"/>
                            <a:gd name="connsiteY22" fmla="*/ 9339 h 10000"/>
                            <a:gd name="connsiteX23" fmla="*/ 146 w 10000"/>
                            <a:gd name="connsiteY23" fmla="*/ 9409 h 10000"/>
                            <a:gd name="connsiteX24" fmla="*/ 229 w 10000"/>
                            <a:gd name="connsiteY24" fmla="*/ 9477 h 10000"/>
                            <a:gd name="connsiteX25" fmla="*/ 323 w 10000"/>
                            <a:gd name="connsiteY25" fmla="*/ 9542 h 10000"/>
                            <a:gd name="connsiteX26" fmla="*/ 433 w 10000"/>
                            <a:gd name="connsiteY26" fmla="*/ 9603 h 10000"/>
                            <a:gd name="connsiteX27" fmla="*/ 558 w 10000"/>
                            <a:gd name="connsiteY27" fmla="*/ 9661 h 10000"/>
                            <a:gd name="connsiteX28" fmla="*/ 695 w 10000"/>
                            <a:gd name="connsiteY28" fmla="*/ 9716 h 10000"/>
                            <a:gd name="connsiteX29" fmla="*/ 845 w 10000"/>
                            <a:gd name="connsiteY29" fmla="*/ 9766 h 10000"/>
                            <a:gd name="connsiteX30" fmla="*/ 1006 w 10000"/>
                            <a:gd name="connsiteY30" fmla="*/ 9813 h 10000"/>
                            <a:gd name="connsiteX31" fmla="*/ 1177 w 10000"/>
                            <a:gd name="connsiteY31" fmla="*/ 9854 h 10000"/>
                            <a:gd name="connsiteX32" fmla="*/ 1360 w 10000"/>
                            <a:gd name="connsiteY32" fmla="*/ 9892 h 10000"/>
                            <a:gd name="connsiteX33" fmla="*/ 1552 w 10000"/>
                            <a:gd name="connsiteY33" fmla="*/ 9924 h 10000"/>
                            <a:gd name="connsiteX34" fmla="*/ 1752 w 10000"/>
                            <a:gd name="connsiteY34" fmla="*/ 9951 h 10000"/>
                            <a:gd name="connsiteX35" fmla="*/ 1959 w 10000"/>
                            <a:gd name="connsiteY35" fmla="*/ 9972 h 10000"/>
                            <a:gd name="connsiteX36" fmla="*/ 2175 w 10000"/>
                            <a:gd name="connsiteY36" fmla="*/ 9988 h 10000"/>
                            <a:gd name="connsiteX37" fmla="*/ 2395 w 10000"/>
                            <a:gd name="connsiteY37" fmla="*/ 9997 h 10000"/>
                            <a:gd name="connsiteX38" fmla="*/ 2621 w 10000"/>
                            <a:gd name="connsiteY38" fmla="*/ 10000 h 10000"/>
                            <a:gd name="connsiteX39" fmla="*/ 10000 w 10000"/>
                            <a:gd name="connsiteY39"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326 w 10000"/>
                            <a:gd name="connsiteY6" fmla="*/ 1364 h 10000"/>
                            <a:gd name="connsiteX7" fmla="*/ 9295 w 10000"/>
                            <a:gd name="connsiteY7" fmla="*/ 1283 h 10000"/>
                            <a:gd name="connsiteX8" fmla="*/ 9421 w 10000"/>
                            <a:gd name="connsiteY8" fmla="*/ 1125 h 10000"/>
                            <a:gd name="connsiteX9" fmla="*/ 10000 w 10000"/>
                            <a:gd name="connsiteY9" fmla="*/ 980 h 10000"/>
                            <a:gd name="connsiteX10" fmla="*/ 10000 w 10000"/>
                            <a:gd name="connsiteY10" fmla="*/ 645 h 10000"/>
                            <a:gd name="connsiteX11" fmla="*/ 8838 w 10000"/>
                            <a:gd name="connsiteY11" fmla="*/ 424 h 10000"/>
                            <a:gd name="connsiteX12" fmla="*/ 9058 w 10000"/>
                            <a:gd name="connsiteY12" fmla="*/ 259 h 10000"/>
                            <a:gd name="connsiteX13" fmla="*/ 8827 w 10000"/>
                            <a:gd name="connsiteY13" fmla="*/ 120 h 10000"/>
                            <a:gd name="connsiteX14" fmla="*/ 8184 w 10000"/>
                            <a:gd name="connsiteY14" fmla="*/ 108 h 10000"/>
                            <a:gd name="connsiteX15" fmla="*/ 7889 w 10000"/>
                            <a:gd name="connsiteY15" fmla="*/ 238 h 10000"/>
                            <a:gd name="connsiteX16" fmla="*/ 6751 w 10000"/>
                            <a:gd name="connsiteY16" fmla="*/ 0 h 10000"/>
                            <a:gd name="connsiteX17" fmla="*/ 0 w 10000"/>
                            <a:gd name="connsiteY17" fmla="*/ 0 h 10000"/>
                            <a:gd name="connsiteX18" fmla="*/ 0 w 10000"/>
                            <a:gd name="connsiteY18" fmla="*/ 9117 h 10000"/>
                            <a:gd name="connsiteX19" fmla="*/ 9 w 10000"/>
                            <a:gd name="connsiteY19" fmla="*/ 9193 h 10000"/>
                            <a:gd name="connsiteX20" fmla="*/ 37 w 10000"/>
                            <a:gd name="connsiteY20" fmla="*/ 9267 h 10000"/>
                            <a:gd name="connsiteX21" fmla="*/ 85 w 10000"/>
                            <a:gd name="connsiteY21" fmla="*/ 9339 h 10000"/>
                            <a:gd name="connsiteX22" fmla="*/ 146 w 10000"/>
                            <a:gd name="connsiteY22" fmla="*/ 9409 h 10000"/>
                            <a:gd name="connsiteX23" fmla="*/ 229 w 10000"/>
                            <a:gd name="connsiteY23" fmla="*/ 9477 h 10000"/>
                            <a:gd name="connsiteX24" fmla="*/ 323 w 10000"/>
                            <a:gd name="connsiteY24" fmla="*/ 9542 h 10000"/>
                            <a:gd name="connsiteX25" fmla="*/ 433 w 10000"/>
                            <a:gd name="connsiteY25" fmla="*/ 9603 h 10000"/>
                            <a:gd name="connsiteX26" fmla="*/ 558 w 10000"/>
                            <a:gd name="connsiteY26" fmla="*/ 9661 h 10000"/>
                            <a:gd name="connsiteX27" fmla="*/ 695 w 10000"/>
                            <a:gd name="connsiteY27" fmla="*/ 9716 h 10000"/>
                            <a:gd name="connsiteX28" fmla="*/ 845 w 10000"/>
                            <a:gd name="connsiteY28" fmla="*/ 9766 h 10000"/>
                            <a:gd name="connsiteX29" fmla="*/ 1006 w 10000"/>
                            <a:gd name="connsiteY29" fmla="*/ 9813 h 10000"/>
                            <a:gd name="connsiteX30" fmla="*/ 1177 w 10000"/>
                            <a:gd name="connsiteY30" fmla="*/ 9854 h 10000"/>
                            <a:gd name="connsiteX31" fmla="*/ 1360 w 10000"/>
                            <a:gd name="connsiteY31" fmla="*/ 9892 h 10000"/>
                            <a:gd name="connsiteX32" fmla="*/ 1552 w 10000"/>
                            <a:gd name="connsiteY32" fmla="*/ 9924 h 10000"/>
                            <a:gd name="connsiteX33" fmla="*/ 1752 w 10000"/>
                            <a:gd name="connsiteY33" fmla="*/ 9951 h 10000"/>
                            <a:gd name="connsiteX34" fmla="*/ 1959 w 10000"/>
                            <a:gd name="connsiteY34" fmla="*/ 9972 h 10000"/>
                            <a:gd name="connsiteX35" fmla="*/ 2175 w 10000"/>
                            <a:gd name="connsiteY35" fmla="*/ 9988 h 10000"/>
                            <a:gd name="connsiteX36" fmla="*/ 2395 w 10000"/>
                            <a:gd name="connsiteY36" fmla="*/ 9997 h 10000"/>
                            <a:gd name="connsiteX37" fmla="*/ 2621 w 10000"/>
                            <a:gd name="connsiteY37" fmla="*/ 10000 h 10000"/>
                            <a:gd name="connsiteX38" fmla="*/ 10000 w 10000"/>
                            <a:gd name="connsiteY38"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527 w 10000"/>
                            <a:gd name="connsiteY4" fmla="*/ 1491 h 10000"/>
                            <a:gd name="connsiteX5" fmla="*/ 9417 w 10000"/>
                            <a:gd name="connsiteY5" fmla="*/ 1440 h 10000"/>
                            <a:gd name="connsiteX6" fmla="*/ 9295 w 10000"/>
                            <a:gd name="connsiteY6" fmla="*/ 1283 h 10000"/>
                            <a:gd name="connsiteX7" fmla="*/ 9421 w 10000"/>
                            <a:gd name="connsiteY7" fmla="*/ 1125 h 10000"/>
                            <a:gd name="connsiteX8" fmla="*/ 10000 w 10000"/>
                            <a:gd name="connsiteY8" fmla="*/ 980 h 10000"/>
                            <a:gd name="connsiteX9" fmla="*/ 10000 w 10000"/>
                            <a:gd name="connsiteY9" fmla="*/ 645 h 10000"/>
                            <a:gd name="connsiteX10" fmla="*/ 8838 w 10000"/>
                            <a:gd name="connsiteY10" fmla="*/ 424 h 10000"/>
                            <a:gd name="connsiteX11" fmla="*/ 9058 w 10000"/>
                            <a:gd name="connsiteY11" fmla="*/ 259 h 10000"/>
                            <a:gd name="connsiteX12" fmla="*/ 8827 w 10000"/>
                            <a:gd name="connsiteY12" fmla="*/ 120 h 10000"/>
                            <a:gd name="connsiteX13" fmla="*/ 8184 w 10000"/>
                            <a:gd name="connsiteY13" fmla="*/ 108 h 10000"/>
                            <a:gd name="connsiteX14" fmla="*/ 7889 w 10000"/>
                            <a:gd name="connsiteY14" fmla="*/ 238 h 10000"/>
                            <a:gd name="connsiteX15" fmla="*/ 6751 w 10000"/>
                            <a:gd name="connsiteY15" fmla="*/ 0 h 10000"/>
                            <a:gd name="connsiteX16" fmla="*/ 0 w 10000"/>
                            <a:gd name="connsiteY16" fmla="*/ 0 h 10000"/>
                            <a:gd name="connsiteX17" fmla="*/ 0 w 10000"/>
                            <a:gd name="connsiteY17" fmla="*/ 9117 h 10000"/>
                            <a:gd name="connsiteX18" fmla="*/ 9 w 10000"/>
                            <a:gd name="connsiteY18" fmla="*/ 9193 h 10000"/>
                            <a:gd name="connsiteX19" fmla="*/ 37 w 10000"/>
                            <a:gd name="connsiteY19" fmla="*/ 9267 h 10000"/>
                            <a:gd name="connsiteX20" fmla="*/ 85 w 10000"/>
                            <a:gd name="connsiteY20" fmla="*/ 9339 h 10000"/>
                            <a:gd name="connsiteX21" fmla="*/ 146 w 10000"/>
                            <a:gd name="connsiteY21" fmla="*/ 9409 h 10000"/>
                            <a:gd name="connsiteX22" fmla="*/ 229 w 10000"/>
                            <a:gd name="connsiteY22" fmla="*/ 9477 h 10000"/>
                            <a:gd name="connsiteX23" fmla="*/ 323 w 10000"/>
                            <a:gd name="connsiteY23" fmla="*/ 9542 h 10000"/>
                            <a:gd name="connsiteX24" fmla="*/ 433 w 10000"/>
                            <a:gd name="connsiteY24" fmla="*/ 9603 h 10000"/>
                            <a:gd name="connsiteX25" fmla="*/ 558 w 10000"/>
                            <a:gd name="connsiteY25" fmla="*/ 9661 h 10000"/>
                            <a:gd name="connsiteX26" fmla="*/ 695 w 10000"/>
                            <a:gd name="connsiteY26" fmla="*/ 9716 h 10000"/>
                            <a:gd name="connsiteX27" fmla="*/ 845 w 10000"/>
                            <a:gd name="connsiteY27" fmla="*/ 9766 h 10000"/>
                            <a:gd name="connsiteX28" fmla="*/ 1006 w 10000"/>
                            <a:gd name="connsiteY28" fmla="*/ 9813 h 10000"/>
                            <a:gd name="connsiteX29" fmla="*/ 1177 w 10000"/>
                            <a:gd name="connsiteY29" fmla="*/ 9854 h 10000"/>
                            <a:gd name="connsiteX30" fmla="*/ 1360 w 10000"/>
                            <a:gd name="connsiteY30" fmla="*/ 9892 h 10000"/>
                            <a:gd name="connsiteX31" fmla="*/ 1552 w 10000"/>
                            <a:gd name="connsiteY31" fmla="*/ 9924 h 10000"/>
                            <a:gd name="connsiteX32" fmla="*/ 1752 w 10000"/>
                            <a:gd name="connsiteY32" fmla="*/ 9951 h 10000"/>
                            <a:gd name="connsiteX33" fmla="*/ 1959 w 10000"/>
                            <a:gd name="connsiteY33" fmla="*/ 9972 h 10000"/>
                            <a:gd name="connsiteX34" fmla="*/ 2175 w 10000"/>
                            <a:gd name="connsiteY34" fmla="*/ 9988 h 10000"/>
                            <a:gd name="connsiteX35" fmla="*/ 2395 w 10000"/>
                            <a:gd name="connsiteY35" fmla="*/ 9997 h 10000"/>
                            <a:gd name="connsiteX36" fmla="*/ 2621 w 10000"/>
                            <a:gd name="connsiteY36" fmla="*/ 10000 h 10000"/>
                            <a:gd name="connsiteX37" fmla="*/ 10000 w 10000"/>
                            <a:gd name="connsiteY37" fmla="*/ 10000 h 10000"/>
                            <a:gd name="connsiteX0" fmla="*/ 10000 w 10000"/>
                            <a:gd name="connsiteY0" fmla="*/ 10000 h 10000"/>
                            <a:gd name="connsiteX1" fmla="*/ 10000 w 10000"/>
                            <a:gd name="connsiteY1" fmla="*/ 1585 h 10000"/>
                            <a:gd name="connsiteX2" fmla="*/ 9820 w 10000"/>
                            <a:gd name="connsiteY2" fmla="*/ 1564 h 10000"/>
                            <a:gd name="connsiteX3" fmla="*/ 9661 w 10000"/>
                            <a:gd name="connsiteY3" fmla="*/ 1533 h 10000"/>
                            <a:gd name="connsiteX4" fmla="*/ 9417 w 10000"/>
                            <a:gd name="connsiteY4" fmla="*/ 1440 h 10000"/>
                            <a:gd name="connsiteX5" fmla="*/ 9295 w 10000"/>
                            <a:gd name="connsiteY5" fmla="*/ 1283 h 10000"/>
                            <a:gd name="connsiteX6" fmla="*/ 9421 w 10000"/>
                            <a:gd name="connsiteY6" fmla="*/ 1125 h 10000"/>
                            <a:gd name="connsiteX7" fmla="*/ 10000 w 10000"/>
                            <a:gd name="connsiteY7" fmla="*/ 980 h 10000"/>
                            <a:gd name="connsiteX8" fmla="*/ 10000 w 10000"/>
                            <a:gd name="connsiteY8" fmla="*/ 645 h 10000"/>
                            <a:gd name="connsiteX9" fmla="*/ 8838 w 10000"/>
                            <a:gd name="connsiteY9" fmla="*/ 424 h 10000"/>
                            <a:gd name="connsiteX10" fmla="*/ 9058 w 10000"/>
                            <a:gd name="connsiteY10" fmla="*/ 259 h 10000"/>
                            <a:gd name="connsiteX11" fmla="*/ 8827 w 10000"/>
                            <a:gd name="connsiteY11" fmla="*/ 120 h 10000"/>
                            <a:gd name="connsiteX12" fmla="*/ 8184 w 10000"/>
                            <a:gd name="connsiteY12" fmla="*/ 108 h 10000"/>
                            <a:gd name="connsiteX13" fmla="*/ 7889 w 10000"/>
                            <a:gd name="connsiteY13" fmla="*/ 238 h 10000"/>
                            <a:gd name="connsiteX14" fmla="*/ 6751 w 10000"/>
                            <a:gd name="connsiteY14" fmla="*/ 0 h 10000"/>
                            <a:gd name="connsiteX15" fmla="*/ 0 w 10000"/>
                            <a:gd name="connsiteY15" fmla="*/ 0 h 10000"/>
                            <a:gd name="connsiteX16" fmla="*/ 0 w 10000"/>
                            <a:gd name="connsiteY16" fmla="*/ 9117 h 10000"/>
                            <a:gd name="connsiteX17" fmla="*/ 9 w 10000"/>
                            <a:gd name="connsiteY17" fmla="*/ 9193 h 10000"/>
                            <a:gd name="connsiteX18" fmla="*/ 37 w 10000"/>
                            <a:gd name="connsiteY18" fmla="*/ 9267 h 10000"/>
                            <a:gd name="connsiteX19" fmla="*/ 85 w 10000"/>
                            <a:gd name="connsiteY19" fmla="*/ 9339 h 10000"/>
                            <a:gd name="connsiteX20" fmla="*/ 146 w 10000"/>
                            <a:gd name="connsiteY20" fmla="*/ 9409 h 10000"/>
                            <a:gd name="connsiteX21" fmla="*/ 229 w 10000"/>
                            <a:gd name="connsiteY21" fmla="*/ 9477 h 10000"/>
                            <a:gd name="connsiteX22" fmla="*/ 323 w 10000"/>
                            <a:gd name="connsiteY22" fmla="*/ 9542 h 10000"/>
                            <a:gd name="connsiteX23" fmla="*/ 433 w 10000"/>
                            <a:gd name="connsiteY23" fmla="*/ 9603 h 10000"/>
                            <a:gd name="connsiteX24" fmla="*/ 558 w 10000"/>
                            <a:gd name="connsiteY24" fmla="*/ 9661 h 10000"/>
                            <a:gd name="connsiteX25" fmla="*/ 695 w 10000"/>
                            <a:gd name="connsiteY25" fmla="*/ 9716 h 10000"/>
                            <a:gd name="connsiteX26" fmla="*/ 845 w 10000"/>
                            <a:gd name="connsiteY26" fmla="*/ 9766 h 10000"/>
                            <a:gd name="connsiteX27" fmla="*/ 1006 w 10000"/>
                            <a:gd name="connsiteY27" fmla="*/ 9813 h 10000"/>
                            <a:gd name="connsiteX28" fmla="*/ 1177 w 10000"/>
                            <a:gd name="connsiteY28" fmla="*/ 9854 h 10000"/>
                            <a:gd name="connsiteX29" fmla="*/ 1360 w 10000"/>
                            <a:gd name="connsiteY29" fmla="*/ 9892 h 10000"/>
                            <a:gd name="connsiteX30" fmla="*/ 1552 w 10000"/>
                            <a:gd name="connsiteY30" fmla="*/ 9924 h 10000"/>
                            <a:gd name="connsiteX31" fmla="*/ 1752 w 10000"/>
                            <a:gd name="connsiteY31" fmla="*/ 9951 h 10000"/>
                            <a:gd name="connsiteX32" fmla="*/ 1959 w 10000"/>
                            <a:gd name="connsiteY32" fmla="*/ 9972 h 10000"/>
                            <a:gd name="connsiteX33" fmla="*/ 2175 w 10000"/>
                            <a:gd name="connsiteY33" fmla="*/ 9988 h 10000"/>
                            <a:gd name="connsiteX34" fmla="*/ 2395 w 10000"/>
                            <a:gd name="connsiteY34" fmla="*/ 9997 h 10000"/>
                            <a:gd name="connsiteX35" fmla="*/ 2621 w 10000"/>
                            <a:gd name="connsiteY35" fmla="*/ 10000 h 10000"/>
                            <a:gd name="connsiteX36" fmla="*/ 10000 w 10000"/>
                            <a:gd name="connsiteY36" fmla="*/ 10000 h 10000"/>
                            <a:gd name="connsiteX0" fmla="*/ 10000 w 10000"/>
                            <a:gd name="connsiteY0" fmla="*/ 10000 h 10000"/>
                            <a:gd name="connsiteX1" fmla="*/ 10000 w 10000"/>
                            <a:gd name="connsiteY1" fmla="*/ 1585 h 10000"/>
                            <a:gd name="connsiteX2" fmla="*/ 9820 w 10000"/>
                            <a:gd name="connsiteY2" fmla="*/ 1564 h 10000"/>
                            <a:gd name="connsiteX3" fmla="*/ 9417 w 10000"/>
                            <a:gd name="connsiteY3" fmla="*/ 1440 h 10000"/>
                            <a:gd name="connsiteX4" fmla="*/ 9295 w 10000"/>
                            <a:gd name="connsiteY4" fmla="*/ 1283 h 10000"/>
                            <a:gd name="connsiteX5" fmla="*/ 9421 w 10000"/>
                            <a:gd name="connsiteY5" fmla="*/ 1125 h 10000"/>
                            <a:gd name="connsiteX6" fmla="*/ 10000 w 10000"/>
                            <a:gd name="connsiteY6" fmla="*/ 980 h 10000"/>
                            <a:gd name="connsiteX7" fmla="*/ 10000 w 10000"/>
                            <a:gd name="connsiteY7" fmla="*/ 645 h 10000"/>
                            <a:gd name="connsiteX8" fmla="*/ 8838 w 10000"/>
                            <a:gd name="connsiteY8" fmla="*/ 424 h 10000"/>
                            <a:gd name="connsiteX9" fmla="*/ 9058 w 10000"/>
                            <a:gd name="connsiteY9" fmla="*/ 259 h 10000"/>
                            <a:gd name="connsiteX10" fmla="*/ 8827 w 10000"/>
                            <a:gd name="connsiteY10" fmla="*/ 120 h 10000"/>
                            <a:gd name="connsiteX11" fmla="*/ 8184 w 10000"/>
                            <a:gd name="connsiteY11" fmla="*/ 108 h 10000"/>
                            <a:gd name="connsiteX12" fmla="*/ 7889 w 10000"/>
                            <a:gd name="connsiteY12" fmla="*/ 238 h 10000"/>
                            <a:gd name="connsiteX13" fmla="*/ 6751 w 10000"/>
                            <a:gd name="connsiteY13" fmla="*/ 0 h 10000"/>
                            <a:gd name="connsiteX14" fmla="*/ 0 w 10000"/>
                            <a:gd name="connsiteY14" fmla="*/ 0 h 10000"/>
                            <a:gd name="connsiteX15" fmla="*/ 0 w 10000"/>
                            <a:gd name="connsiteY15" fmla="*/ 9117 h 10000"/>
                            <a:gd name="connsiteX16" fmla="*/ 9 w 10000"/>
                            <a:gd name="connsiteY16" fmla="*/ 9193 h 10000"/>
                            <a:gd name="connsiteX17" fmla="*/ 37 w 10000"/>
                            <a:gd name="connsiteY17" fmla="*/ 9267 h 10000"/>
                            <a:gd name="connsiteX18" fmla="*/ 85 w 10000"/>
                            <a:gd name="connsiteY18" fmla="*/ 9339 h 10000"/>
                            <a:gd name="connsiteX19" fmla="*/ 146 w 10000"/>
                            <a:gd name="connsiteY19" fmla="*/ 9409 h 10000"/>
                            <a:gd name="connsiteX20" fmla="*/ 229 w 10000"/>
                            <a:gd name="connsiteY20" fmla="*/ 9477 h 10000"/>
                            <a:gd name="connsiteX21" fmla="*/ 323 w 10000"/>
                            <a:gd name="connsiteY21" fmla="*/ 9542 h 10000"/>
                            <a:gd name="connsiteX22" fmla="*/ 433 w 10000"/>
                            <a:gd name="connsiteY22" fmla="*/ 9603 h 10000"/>
                            <a:gd name="connsiteX23" fmla="*/ 558 w 10000"/>
                            <a:gd name="connsiteY23" fmla="*/ 9661 h 10000"/>
                            <a:gd name="connsiteX24" fmla="*/ 695 w 10000"/>
                            <a:gd name="connsiteY24" fmla="*/ 9716 h 10000"/>
                            <a:gd name="connsiteX25" fmla="*/ 845 w 10000"/>
                            <a:gd name="connsiteY25" fmla="*/ 9766 h 10000"/>
                            <a:gd name="connsiteX26" fmla="*/ 1006 w 10000"/>
                            <a:gd name="connsiteY26" fmla="*/ 9813 h 10000"/>
                            <a:gd name="connsiteX27" fmla="*/ 1177 w 10000"/>
                            <a:gd name="connsiteY27" fmla="*/ 9854 h 10000"/>
                            <a:gd name="connsiteX28" fmla="*/ 1360 w 10000"/>
                            <a:gd name="connsiteY28" fmla="*/ 9892 h 10000"/>
                            <a:gd name="connsiteX29" fmla="*/ 1552 w 10000"/>
                            <a:gd name="connsiteY29" fmla="*/ 9924 h 10000"/>
                            <a:gd name="connsiteX30" fmla="*/ 1752 w 10000"/>
                            <a:gd name="connsiteY30" fmla="*/ 9951 h 10000"/>
                            <a:gd name="connsiteX31" fmla="*/ 1959 w 10000"/>
                            <a:gd name="connsiteY31" fmla="*/ 9972 h 10000"/>
                            <a:gd name="connsiteX32" fmla="*/ 2175 w 10000"/>
                            <a:gd name="connsiteY32" fmla="*/ 9988 h 10000"/>
                            <a:gd name="connsiteX33" fmla="*/ 2395 w 10000"/>
                            <a:gd name="connsiteY33" fmla="*/ 9997 h 10000"/>
                            <a:gd name="connsiteX34" fmla="*/ 2621 w 10000"/>
                            <a:gd name="connsiteY34" fmla="*/ 10000 h 10000"/>
                            <a:gd name="connsiteX35" fmla="*/ 10000 w 10000"/>
                            <a:gd name="connsiteY35"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9 w 10000"/>
                            <a:gd name="connsiteY15" fmla="*/ 9193 h 10000"/>
                            <a:gd name="connsiteX16" fmla="*/ 37 w 10000"/>
                            <a:gd name="connsiteY16" fmla="*/ 9267 h 10000"/>
                            <a:gd name="connsiteX17" fmla="*/ 85 w 10000"/>
                            <a:gd name="connsiteY17" fmla="*/ 9339 h 10000"/>
                            <a:gd name="connsiteX18" fmla="*/ 146 w 10000"/>
                            <a:gd name="connsiteY18" fmla="*/ 9409 h 10000"/>
                            <a:gd name="connsiteX19" fmla="*/ 229 w 10000"/>
                            <a:gd name="connsiteY19" fmla="*/ 9477 h 10000"/>
                            <a:gd name="connsiteX20" fmla="*/ 323 w 10000"/>
                            <a:gd name="connsiteY20" fmla="*/ 9542 h 10000"/>
                            <a:gd name="connsiteX21" fmla="*/ 433 w 10000"/>
                            <a:gd name="connsiteY21" fmla="*/ 9603 h 10000"/>
                            <a:gd name="connsiteX22" fmla="*/ 558 w 10000"/>
                            <a:gd name="connsiteY22" fmla="*/ 9661 h 10000"/>
                            <a:gd name="connsiteX23" fmla="*/ 695 w 10000"/>
                            <a:gd name="connsiteY23" fmla="*/ 9716 h 10000"/>
                            <a:gd name="connsiteX24" fmla="*/ 845 w 10000"/>
                            <a:gd name="connsiteY24" fmla="*/ 9766 h 10000"/>
                            <a:gd name="connsiteX25" fmla="*/ 1006 w 10000"/>
                            <a:gd name="connsiteY25" fmla="*/ 9813 h 10000"/>
                            <a:gd name="connsiteX26" fmla="*/ 1177 w 10000"/>
                            <a:gd name="connsiteY26" fmla="*/ 9854 h 10000"/>
                            <a:gd name="connsiteX27" fmla="*/ 1360 w 10000"/>
                            <a:gd name="connsiteY27" fmla="*/ 9892 h 10000"/>
                            <a:gd name="connsiteX28" fmla="*/ 1552 w 10000"/>
                            <a:gd name="connsiteY28" fmla="*/ 9924 h 10000"/>
                            <a:gd name="connsiteX29" fmla="*/ 1752 w 10000"/>
                            <a:gd name="connsiteY29" fmla="*/ 9951 h 10000"/>
                            <a:gd name="connsiteX30" fmla="*/ 1959 w 10000"/>
                            <a:gd name="connsiteY30" fmla="*/ 9972 h 10000"/>
                            <a:gd name="connsiteX31" fmla="*/ 2175 w 10000"/>
                            <a:gd name="connsiteY31" fmla="*/ 9988 h 10000"/>
                            <a:gd name="connsiteX32" fmla="*/ 2395 w 10000"/>
                            <a:gd name="connsiteY32" fmla="*/ 9997 h 10000"/>
                            <a:gd name="connsiteX33" fmla="*/ 2621 w 10000"/>
                            <a:gd name="connsiteY33" fmla="*/ 10000 h 10000"/>
                            <a:gd name="connsiteX34" fmla="*/ 10000 w 10000"/>
                            <a:gd name="connsiteY3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37 w 10000"/>
                            <a:gd name="connsiteY15" fmla="*/ 9267 h 10000"/>
                            <a:gd name="connsiteX16" fmla="*/ 85 w 10000"/>
                            <a:gd name="connsiteY16" fmla="*/ 9339 h 10000"/>
                            <a:gd name="connsiteX17" fmla="*/ 146 w 10000"/>
                            <a:gd name="connsiteY17" fmla="*/ 9409 h 10000"/>
                            <a:gd name="connsiteX18" fmla="*/ 229 w 10000"/>
                            <a:gd name="connsiteY18" fmla="*/ 9477 h 10000"/>
                            <a:gd name="connsiteX19" fmla="*/ 323 w 10000"/>
                            <a:gd name="connsiteY19" fmla="*/ 9542 h 10000"/>
                            <a:gd name="connsiteX20" fmla="*/ 433 w 10000"/>
                            <a:gd name="connsiteY20" fmla="*/ 9603 h 10000"/>
                            <a:gd name="connsiteX21" fmla="*/ 558 w 10000"/>
                            <a:gd name="connsiteY21" fmla="*/ 9661 h 10000"/>
                            <a:gd name="connsiteX22" fmla="*/ 695 w 10000"/>
                            <a:gd name="connsiteY22" fmla="*/ 9716 h 10000"/>
                            <a:gd name="connsiteX23" fmla="*/ 845 w 10000"/>
                            <a:gd name="connsiteY23" fmla="*/ 9766 h 10000"/>
                            <a:gd name="connsiteX24" fmla="*/ 1006 w 10000"/>
                            <a:gd name="connsiteY24" fmla="*/ 9813 h 10000"/>
                            <a:gd name="connsiteX25" fmla="*/ 1177 w 10000"/>
                            <a:gd name="connsiteY25" fmla="*/ 9854 h 10000"/>
                            <a:gd name="connsiteX26" fmla="*/ 1360 w 10000"/>
                            <a:gd name="connsiteY26" fmla="*/ 9892 h 10000"/>
                            <a:gd name="connsiteX27" fmla="*/ 1552 w 10000"/>
                            <a:gd name="connsiteY27" fmla="*/ 9924 h 10000"/>
                            <a:gd name="connsiteX28" fmla="*/ 1752 w 10000"/>
                            <a:gd name="connsiteY28" fmla="*/ 9951 h 10000"/>
                            <a:gd name="connsiteX29" fmla="*/ 1959 w 10000"/>
                            <a:gd name="connsiteY29" fmla="*/ 9972 h 10000"/>
                            <a:gd name="connsiteX30" fmla="*/ 2175 w 10000"/>
                            <a:gd name="connsiteY30" fmla="*/ 9988 h 10000"/>
                            <a:gd name="connsiteX31" fmla="*/ 2395 w 10000"/>
                            <a:gd name="connsiteY31" fmla="*/ 9997 h 10000"/>
                            <a:gd name="connsiteX32" fmla="*/ 2621 w 10000"/>
                            <a:gd name="connsiteY32" fmla="*/ 10000 h 10000"/>
                            <a:gd name="connsiteX33" fmla="*/ 10000 w 10000"/>
                            <a:gd name="connsiteY33"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85 w 10000"/>
                            <a:gd name="connsiteY15" fmla="*/ 9339 h 10000"/>
                            <a:gd name="connsiteX16" fmla="*/ 146 w 10000"/>
                            <a:gd name="connsiteY16" fmla="*/ 9409 h 10000"/>
                            <a:gd name="connsiteX17" fmla="*/ 229 w 10000"/>
                            <a:gd name="connsiteY17" fmla="*/ 9477 h 10000"/>
                            <a:gd name="connsiteX18" fmla="*/ 323 w 10000"/>
                            <a:gd name="connsiteY18" fmla="*/ 9542 h 10000"/>
                            <a:gd name="connsiteX19" fmla="*/ 433 w 10000"/>
                            <a:gd name="connsiteY19" fmla="*/ 9603 h 10000"/>
                            <a:gd name="connsiteX20" fmla="*/ 558 w 10000"/>
                            <a:gd name="connsiteY20" fmla="*/ 9661 h 10000"/>
                            <a:gd name="connsiteX21" fmla="*/ 695 w 10000"/>
                            <a:gd name="connsiteY21" fmla="*/ 9716 h 10000"/>
                            <a:gd name="connsiteX22" fmla="*/ 845 w 10000"/>
                            <a:gd name="connsiteY22" fmla="*/ 9766 h 10000"/>
                            <a:gd name="connsiteX23" fmla="*/ 1006 w 10000"/>
                            <a:gd name="connsiteY23" fmla="*/ 9813 h 10000"/>
                            <a:gd name="connsiteX24" fmla="*/ 1177 w 10000"/>
                            <a:gd name="connsiteY24" fmla="*/ 9854 h 10000"/>
                            <a:gd name="connsiteX25" fmla="*/ 1360 w 10000"/>
                            <a:gd name="connsiteY25" fmla="*/ 9892 h 10000"/>
                            <a:gd name="connsiteX26" fmla="*/ 1552 w 10000"/>
                            <a:gd name="connsiteY26" fmla="*/ 9924 h 10000"/>
                            <a:gd name="connsiteX27" fmla="*/ 1752 w 10000"/>
                            <a:gd name="connsiteY27" fmla="*/ 9951 h 10000"/>
                            <a:gd name="connsiteX28" fmla="*/ 1959 w 10000"/>
                            <a:gd name="connsiteY28" fmla="*/ 9972 h 10000"/>
                            <a:gd name="connsiteX29" fmla="*/ 2175 w 10000"/>
                            <a:gd name="connsiteY29" fmla="*/ 9988 h 10000"/>
                            <a:gd name="connsiteX30" fmla="*/ 2395 w 10000"/>
                            <a:gd name="connsiteY30" fmla="*/ 9997 h 10000"/>
                            <a:gd name="connsiteX31" fmla="*/ 2621 w 10000"/>
                            <a:gd name="connsiteY31" fmla="*/ 10000 h 10000"/>
                            <a:gd name="connsiteX32" fmla="*/ 10000 w 10000"/>
                            <a:gd name="connsiteY32"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146 w 10000"/>
                            <a:gd name="connsiteY15" fmla="*/ 9409 h 10000"/>
                            <a:gd name="connsiteX16" fmla="*/ 229 w 10000"/>
                            <a:gd name="connsiteY16" fmla="*/ 9477 h 10000"/>
                            <a:gd name="connsiteX17" fmla="*/ 323 w 10000"/>
                            <a:gd name="connsiteY17" fmla="*/ 9542 h 10000"/>
                            <a:gd name="connsiteX18" fmla="*/ 433 w 10000"/>
                            <a:gd name="connsiteY18" fmla="*/ 9603 h 10000"/>
                            <a:gd name="connsiteX19" fmla="*/ 558 w 10000"/>
                            <a:gd name="connsiteY19" fmla="*/ 9661 h 10000"/>
                            <a:gd name="connsiteX20" fmla="*/ 695 w 10000"/>
                            <a:gd name="connsiteY20" fmla="*/ 9716 h 10000"/>
                            <a:gd name="connsiteX21" fmla="*/ 845 w 10000"/>
                            <a:gd name="connsiteY21" fmla="*/ 9766 h 10000"/>
                            <a:gd name="connsiteX22" fmla="*/ 1006 w 10000"/>
                            <a:gd name="connsiteY22" fmla="*/ 9813 h 10000"/>
                            <a:gd name="connsiteX23" fmla="*/ 1177 w 10000"/>
                            <a:gd name="connsiteY23" fmla="*/ 9854 h 10000"/>
                            <a:gd name="connsiteX24" fmla="*/ 1360 w 10000"/>
                            <a:gd name="connsiteY24" fmla="*/ 9892 h 10000"/>
                            <a:gd name="connsiteX25" fmla="*/ 1552 w 10000"/>
                            <a:gd name="connsiteY25" fmla="*/ 9924 h 10000"/>
                            <a:gd name="connsiteX26" fmla="*/ 1752 w 10000"/>
                            <a:gd name="connsiteY26" fmla="*/ 9951 h 10000"/>
                            <a:gd name="connsiteX27" fmla="*/ 1959 w 10000"/>
                            <a:gd name="connsiteY27" fmla="*/ 9972 h 10000"/>
                            <a:gd name="connsiteX28" fmla="*/ 2175 w 10000"/>
                            <a:gd name="connsiteY28" fmla="*/ 9988 h 10000"/>
                            <a:gd name="connsiteX29" fmla="*/ 2395 w 10000"/>
                            <a:gd name="connsiteY29" fmla="*/ 9997 h 10000"/>
                            <a:gd name="connsiteX30" fmla="*/ 2621 w 10000"/>
                            <a:gd name="connsiteY30" fmla="*/ 10000 h 10000"/>
                            <a:gd name="connsiteX31" fmla="*/ 10000 w 10000"/>
                            <a:gd name="connsiteY31"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229 w 10000"/>
                            <a:gd name="connsiteY15" fmla="*/ 9477 h 10000"/>
                            <a:gd name="connsiteX16" fmla="*/ 323 w 10000"/>
                            <a:gd name="connsiteY16" fmla="*/ 9542 h 10000"/>
                            <a:gd name="connsiteX17" fmla="*/ 433 w 10000"/>
                            <a:gd name="connsiteY17" fmla="*/ 9603 h 10000"/>
                            <a:gd name="connsiteX18" fmla="*/ 558 w 10000"/>
                            <a:gd name="connsiteY18" fmla="*/ 9661 h 10000"/>
                            <a:gd name="connsiteX19" fmla="*/ 695 w 10000"/>
                            <a:gd name="connsiteY19" fmla="*/ 9716 h 10000"/>
                            <a:gd name="connsiteX20" fmla="*/ 845 w 10000"/>
                            <a:gd name="connsiteY20" fmla="*/ 9766 h 10000"/>
                            <a:gd name="connsiteX21" fmla="*/ 1006 w 10000"/>
                            <a:gd name="connsiteY21" fmla="*/ 9813 h 10000"/>
                            <a:gd name="connsiteX22" fmla="*/ 1177 w 10000"/>
                            <a:gd name="connsiteY22" fmla="*/ 9854 h 10000"/>
                            <a:gd name="connsiteX23" fmla="*/ 1360 w 10000"/>
                            <a:gd name="connsiteY23" fmla="*/ 9892 h 10000"/>
                            <a:gd name="connsiteX24" fmla="*/ 1552 w 10000"/>
                            <a:gd name="connsiteY24" fmla="*/ 9924 h 10000"/>
                            <a:gd name="connsiteX25" fmla="*/ 1752 w 10000"/>
                            <a:gd name="connsiteY25" fmla="*/ 9951 h 10000"/>
                            <a:gd name="connsiteX26" fmla="*/ 1959 w 10000"/>
                            <a:gd name="connsiteY26" fmla="*/ 9972 h 10000"/>
                            <a:gd name="connsiteX27" fmla="*/ 2175 w 10000"/>
                            <a:gd name="connsiteY27" fmla="*/ 9988 h 10000"/>
                            <a:gd name="connsiteX28" fmla="*/ 2395 w 10000"/>
                            <a:gd name="connsiteY28" fmla="*/ 9997 h 10000"/>
                            <a:gd name="connsiteX29" fmla="*/ 2621 w 10000"/>
                            <a:gd name="connsiteY29" fmla="*/ 10000 h 10000"/>
                            <a:gd name="connsiteX30" fmla="*/ 10000 w 10000"/>
                            <a:gd name="connsiteY30"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323 w 10000"/>
                            <a:gd name="connsiteY15" fmla="*/ 9542 h 10000"/>
                            <a:gd name="connsiteX16" fmla="*/ 433 w 10000"/>
                            <a:gd name="connsiteY16" fmla="*/ 9603 h 10000"/>
                            <a:gd name="connsiteX17" fmla="*/ 558 w 10000"/>
                            <a:gd name="connsiteY17" fmla="*/ 9661 h 10000"/>
                            <a:gd name="connsiteX18" fmla="*/ 695 w 10000"/>
                            <a:gd name="connsiteY18" fmla="*/ 9716 h 10000"/>
                            <a:gd name="connsiteX19" fmla="*/ 845 w 10000"/>
                            <a:gd name="connsiteY19" fmla="*/ 9766 h 10000"/>
                            <a:gd name="connsiteX20" fmla="*/ 1006 w 10000"/>
                            <a:gd name="connsiteY20" fmla="*/ 9813 h 10000"/>
                            <a:gd name="connsiteX21" fmla="*/ 1177 w 10000"/>
                            <a:gd name="connsiteY21" fmla="*/ 9854 h 10000"/>
                            <a:gd name="connsiteX22" fmla="*/ 1360 w 10000"/>
                            <a:gd name="connsiteY22" fmla="*/ 9892 h 10000"/>
                            <a:gd name="connsiteX23" fmla="*/ 1552 w 10000"/>
                            <a:gd name="connsiteY23" fmla="*/ 9924 h 10000"/>
                            <a:gd name="connsiteX24" fmla="*/ 1752 w 10000"/>
                            <a:gd name="connsiteY24" fmla="*/ 9951 h 10000"/>
                            <a:gd name="connsiteX25" fmla="*/ 1959 w 10000"/>
                            <a:gd name="connsiteY25" fmla="*/ 9972 h 10000"/>
                            <a:gd name="connsiteX26" fmla="*/ 2175 w 10000"/>
                            <a:gd name="connsiteY26" fmla="*/ 9988 h 10000"/>
                            <a:gd name="connsiteX27" fmla="*/ 2395 w 10000"/>
                            <a:gd name="connsiteY27" fmla="*/ 9997 h 10000"/>
                            <a:gd name="connsiteX28" fmla="*/ 2621 w 10000"/>
                            <a:gd name="connsiteY28" fmla="*/ 10000 h 10000"/>
                            <a:gd name="connsiteX29" fmla="*/ 10000 w 10000"/>
                            <a:gd name="connsiteY29"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433 w 10000"/>
                            <a:gd name="connsiteY15" fmla="*/ 9603 h 10000"/>
                            <a:gd name="connsiteX16" fmla="*/ 558 w 10000"/>
                            <a:gd name="connsiteY16" fmla="*/ 9661 h 10000"/>
                            <a:gd name="connsiteX17" fmla="*/ 695 w 10000"/>
                            <a:gd name="connsiteY17" fmla="*/ 9716 h 10000"/>
                            <a:gd name="connsiteX18" fmla="*/ 845 w 10000"/>
                            <a:gd name="connsiteY18" fmla="*/ 9766 h 10000"/>
                            <a:gd name="connsiteX19" fmla="*/ 1006 w 10000"/>
                            <a:gd name="connsiteY19" fmla="*/ 9813 h 10000"/>
                            <a:gd name="connsiteX20" fmla="*/ 1177 w 10000"/>
                            <a:gd name="connsiteY20" fmla="*/ 9854 h 10000"/>
                            <a:gd name="connsiteX21" fmla="*/ 1360 w 10000"/>
                            <a:gd name="connsiteY21" fmla="*/ 9892 h 10000"/>
                            <a:gd name="connsiteX22" fmla="*/ 1552 w 10000"/>
                            <a:gd name="connsiteY22" fmla="*/ 9924 h 10000"/>
                            <a:gd name="connsiteX23" fmla="*/ 1752 w 10000"/>
                            <a:gd name="connsiteY23" fmla="*/ 9951 h 10000"/>
                            <a:gd name="connsiteX24" fmla="*/ 1959 w 10000"/>
                            <a:gd name="connsiteY24" fmla="*/ 9972 h 10000"/>
                            <a:gd name="connsiteX25" fmla="*/ 2175 w 10000"/>
                            <a:gd name="connsiteY25" fmla="*/ 9988 h 10000"/>
                            <a:gd name="connsiteX26" fmla="*/ 2395 w 10000"/>
                            <a:gd name="connsiteY26" fmla="*/ 9997 h 10000"/>
                            <a:gd name="connsiteX27" fmla="*/ 2621 w 10000"/>
                            <a:gd name="connsiteY27" fmla="*/ 10000 h 10000"/>
                            <a:gd name="connsiteX28" fmla="*/ 10000 w 10000"/>
                            <a:gd name="connsiteY28"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558 w 10000"/>
                            <a:gd name="connsiteY15" fmla="*/ 9661 h 10000"/>
                            <a:gd name="connsiteX16" fmla="*/ 695 w 10000"/>
                            <a:gd name="connsiteY16" fmla="*/ 9716 h 10000"/>
                            <a:gd name="connsiteX17" fmla="*/ 845 w 10000"/>
                            <a:gd name="connsiteY17" fmla="*/ 9766 h 10000"/>
                            <a:gd name="connsiteX18" fmla="*/ 1006 w 10000"/>
                            <a:gd name="connsiteY18" fmla="*/ 9813 h 10000"/>
                            <a:gd name="connsiteX19" fmla="*/ 1177 w 10000"/>
                            <a:gd name="connsiteY19" fmla="*/ 9854 h 10000"/>
                            <a:gd name="connsiteX20" fmla="*/ 1360 w 10000"/>
                            <a:gd name="connsiteY20" fmla="*/ 9892 h 10000"/>
                            <a:gd name="connsiteX21" fmla="*/ 1552 w 10000"/>
                            <a:gd name="connsiteY21" fmla="*/ 9924 h 10000"/>
                            <a:gd name="connsiteX22" fmla="*/ 1752 w 10000"/>
                            <a:gd name="connsiteY22" fmla="*/ 9951 h 10000"/>
                            <a:gd name="connsiteX23" fmla="*/ 1959 w 10000"/>
                            <a:gd name="connsiteY23" fmla="*/ 9972 h 10000"/>
                            <a:gd name="connsiteX24" fmla="*/ 2175 w 10000"/>
                            <a:gd name="connsiteY24" fmla="*/ 9988 h 10000"/>
                            <a:gd name="connsiteX25" fmla="*/ 2395 w 10000"/>
                            <a:gd name="connsiteY25" fmla="*/ 9997 h 10000"/>
                            <a:gd name="connsiteX26" fmla="*/ 2621 w 10000"/>
                            <a:gd name="connsiteY26" fmla="*/ 10000 h 10000"/>
                            <a:gd name="connsiteX27" fmla="*/ 10000 w 10000"/>
                            <a:gd name="connsiteY27"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845 w 10000"/>
                            <a:gd name="connsiteY16" fmla="*/ 9766 h 10000"/>
                            <a:gd name="connsiteX17" fmla="*/ 1006 w 10000"/>
                            <a:gd name="connsiteY17" fmla="*/ 9813 h 10000"/>
                            <a:gd name="connsiteX18" fmla="*/ 1177 w 10000"/>
                            <a:gd name="connsiteY18" fmla="*/ 9854 h 10000"/>
                            <a:gd name="connsiteX19" fmla="*/ 1360 w 10000"/>
                            <a:gd name="connsiteY19" fmla="*/ 9892 h 10000"/>
                            <a:gd name="connsiteX20" fmla="*/ 1552 w 10000"/>
                            <a:gd name="connsiteY20" fmla="*/ 9924 h 10000"/>
                            <a:gd name="connsiteX21" fmla="*/ 1752 w 10000"/>
                            <a:gd name="connsiteY21" fmla="*/ 9951 h 10000"/>
                            <a:gd name="connsiteX22" fmla="*/ 1959 w 10000"/>
                            <a:gd name="connsiteY22" fmla="*/ 9972 h 10000"/>
                            <a:gd name="connsiteX23" fmla="*/ 2175 w 10000"/>
                            <a:gd name="connsiteY23" fmla="*/ 9988 h 10000"/>
                            <a:gd name="connsiteX24" fmla="*/ 2395 w 10000"/>
                            <a:gd name="connsiteY24" fmla="*/ 9997 h 10000"/>
                            <a:gd name="connsiteX25" fmla="*/ 2621 w 10000"/>
                            <a:gd name="connsiteY25" fmla="*/ 10000 h 10000"/>
                            <a:gd name="connsiteX26" fmla="*/ 10000 w 10000"/>
                            <a:gd name="connsiteY26"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006 w 10000"/>
                            <a:gd name="connsiteY16" fmla="*/ 9813 h 10000"/>
                            <a:gd name="connsiteX17" fmla="*/ 1177 w 10000"/>
                            <a:gd name="connsiteY17" fmla="*/ 9854 h 10000"/>
                            <a:gd name="connsiteX18" fmla="*/ 1360 w 10000"/>
                            <a:gd name="connsiteY18" fmla="*/ 9892 h 10000"/>
                            <a:gd name="connsiteX19" fmla="*/ 1552 w 10000"/>
                            <a:gd name="connsiteY19" fmla="*/ 9924 h 10000"/>
                            <a:gd name="connsiteX20" fmla="*/ 1752 w 10000"/>
                            <a:gd name="connsiteY20" fmla="*/ 9951 h 10000"/>
                            <a:gd name="connsiteX21" fmla="*/ 1959 w 10000"/>
                            <a:gd name="connsiteY21" fmla="*/ 9972 h 10000"/>
                            <a:gd name="connsiteX22" fmla="*/ 2175 w 10000"/>
                            <a:gd name="connsiteY22" fmla="*/ 9988 h 10000"/>
                            <a:gd name="connsiteX23" fmla="*/ 2395 w 10000"/>
                            <a:gd name="connsiteY23" fmla="*/ 9997 h 10000"/>
                            <a:gd name="connsiteX24" fmla="*/ 2621 w 10000"/>
                            <a:gd name="connsiteY24" fmla="*/ 10000 h 10000"/>
                            <a:gd name="connsiteX25" fmla="*/ 10000 w 10000"/>
                            <a:gd name="connsiteY25"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177 w 10000"/>
                            <a:gd name="connsiteY16" fmla="*/ 9854 h 10000"/>
                            <a:gd name="connsiteX17" fmla="*/ 1360 w 10000"/>
                            <a:gd name="connsiteY17" fmla="*/ 9892 h 10000"/>
                            <a:gd name="connsiteX18" fmla="*/ 1552 w 10000"/>
                            <a:gd name="connsiteY18" fmla="*/ 9924 h 10000"/>
                            <a:gd name="connsiteX19" fmla="*/ 1752 w 10000"/>
                            <a:gd name="connsiteY19" fmla="*/ 9951 h 10000"/>
                            <a:gd name="connsiteX20" fmla="*/ 1959 w 10000"/>
                            <a:gd name="connsiteY20" fmla="*/ 9972 h 10000"/>
                            <a:gd name="connsiteX21" fmla="*/ 2175 w 10000"/>
                            <a:gd name="connsiteY21" fmla="*/ 9988 h 10000"/>
                            <a:gd name="connsiteX22" fmla="*/ 2395 w 10000"/>
                            <a:gd name="connsiteY22" fmla="*/ 9997 h 10000"/>
                            <a:gd name="connsiteX23" fmla="*/ 2621 w 10000"/>
                            <a:gd name="connsiteY23" fmla="*/ 10000 h 10000"/>
                            <a:gd name="connsiteX24" fmla="*/ 10000 w 10000"/>
                            <a:gd name="connsiteY24"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360 w 10000"/>
                            <a:gd name="connsiteY16" fmla="*/ 9892 h 10000"/>
                            <a:gd name="connsiteX17" fmla="*/ 1552 w 10000"/>
                            <a:gd name="connsiteY17" fmla="*/ 9924 h 10000"/>
                            <a:gd name="connsiteX18" fmla="*/ 1752 w 10000"/>
                            <a:gd name="connsiteY18" fmla="*/ 9951 h 10000"/>
                            <a:gd name="connsiteX19" fmla="*/ 1959 w 10000"/>
                            <a:gd name="connsiteY19" fmla="*/ 9972 h 10000"/>
                            <a:gd name="connsiteX20" fmla="*/ 2175 w 10000"/>
                            <a:gd name="connsiteY20" fmla="*/ 9988 h 10000"/>
                            <a:gd name="connsiteX21" fmla="*/ 2395 w 10000"/>
                            <a:gd name="connsiteY21" fmla="*/ 9997 h 10000"/>
                            <a:gd name="connsiteX22" fmla="*/ 2621 w 10000"/>
                            <a:gd name="connsiteY22" fmla="*/ 10000 h 10000"/>
                            <a:gd name="connsiteX23" fmla="*/ 10000 w 10000"/>
                            <a:gd name="connsiteY23"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552 w 10000"/>
                            <a:gd name="connsiteY16" fmla="*/ 9924 h 10000"/>
                            <a:gd name="connsiteX17" fmla="*/ 1752 w 10000"/>
                            <a:gd name="connsiteY17" fmla="*/ 9951 h 10000"/>
                            <a:gd name="connsiteX18" fmla="*/ 1959 w 10000"/>
                            <a:gd name="connsiteY18" fmla="*/ 9972 h 10000"/>
                            <a:gd name="connsiteX19" fmla="*/ 2175 w 10000"/>
                            <a:gd name="connsiteY19" fmla="*/ 9988 h 10000"/>
                            <a:gd name="connsiteX20" fmla="*/ 2395 w 10000"/>
                            <a:gd name="connsiteY20" fmla="*/ 9997 h 10000"/>
                            <a:gd name="connsiteX21" fmla="*/ 2621 w 10000"/>
                            <a:gd name="connsiteY21" fmla="*/ 10000 h 10000"/>
                            <a:gd name="connsiteX22" fmla="*/ 10000 w 10000"/>
                            <a:gd name="connsiteY22"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752 w 10000"/>
                            <a:gd name="connsiteY16" fmla="*/ 9951 h 10000"/>
                            <a:gd name="connsiteX17" fmla="*/ 1959 w 10000"/>
                            <a:gd name="connsiteY17" fmla="*/ 9972 h 10000"/>
                            <a:gd name="connsiteX18" fmla="*/ 2175 w 10000"/>
                            <a:gd name="connsiteY18" fmla="*/ 9988 h 10000"/>
                            <a:gd name="connsiteX19" fmla="*/ 2395 w 10000"/>
                            <a:gd name="connsiteY19" fmla="*/ 9997 h 10000"/>
                            <a:gd name="connsiteX20" fmla="*/ 2621 w 10000"/>
                            <a:gd name="connsiteY20" fmla="*/ 10000 h 10000"/>
                            <a:gd name="connsiteX21" fmla="*/ 10000 w 10000"/>
                            <a:gd name="connsiteY21"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1959 w 10000"/>
                            <a:gd name="connsiteY16" fmla="*/ 9972 h 10000"/>
                            <a:gd name="connsiteX17" fmla="*/ 2175 w 10000"/>
                            <a:gd name="connsiteY17" fmla="*/ 9988 h 10000"/>
                            <a:gd name="connsiteX18" fmla="*/ 2395 w 10000"/>
                            <a:gd name="connsiteY18" fmla="*/ 9997 h 10000"/>
                            <a:gd name="connsiteX19" fmla="*/ 2621 w 10000"/>
                            <a:gd name="connsiteY19" fmla="*/ 10000 h 10000"/>
                            <a:gd name="connsiteX20" fmla="*/ 10000 w 10000"/>
                            <a:gd name="connsiteY20"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175 w 10000"/>
                            <a:gd name="connsiteY16" fmla="*/ 9988 h 10000"/>
                            <a:gd name="connsiteX17" fmla="*/ 2395 w 10000"/>
                            <a:gd name="connsiteY17" fmla="*/ 9997 h 10000"/>
                            <a:gd name="connsiteX18" fmla="*/ 2621 w 10000"/>
                            <a:gd name="connsiteY18" fmla="*/ 10000 h 10000"/>
                            <a:gd name="connsiteX19" fmla="*/ 10000 w 10000"/>
                            <a:gd name="connsiteY19"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395 w 10000"/>
                            <a:gd name="connsiteY16" fmla="*/ 9997 h 10000"/>
                            <a:gd name="connsiteX17" fmla="*/ 2621 w 10000"/>
                            <a:gd name="connsiteY17" fmla="*/ 10000 h 10000"/>
                            <a:gd name="connsiteX18" fmla="*/ 10000 w 10000"/>
                            <a:gd name="connsiteY18"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621 w 10000"/>
                            <a:gd name="connsiteY16" fmla="*/ 10000 h 10000"/>
                            <a:gd name="connsiteX17" fmla="*/ 10000 w 10000"/>
                            <a:gd name="connsiteY17"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621 w 10000"/>
                            <a:gd name="connsiteY16" fmla="*/ 10000 h 10000"/>
                            <a:gd name="connsiteX17" fmla="*/ 10000 w 10000"/>
                            <a:gd name="connsiteY17" fmla="*/ 10000 h 10000"/>
                            <a:gd name="connsiteX0" fmla="*/ 10000 w 10000"/>
                            <a:gd name="connsiteY0" fmla="*/ 10000 h 10000"/>
                            <a:gd name="connsiteX1" fmla="*/ 10000 w 10000"/>
                            <a:gd name="connsiteY1" fmla="*/ 1585 h 10000"/>
                            <a:gd name="connsiteX2" fmla="*/ 9417 w 10000"/>
                            <a:gd name="connsiteY2" fmla="*/ 1440 h 10000"/>
                            <a:gd name="connsiteX3" fmla="*/ 9295 w 10000"/>
                            <a:gd name="connsiteY3" fmla="*/ 1283 h 10000"/>
                            <a:gd name="connsiteX4" fmla="*/ 9421 w 10000"/>
                            <a:gd name="connsiteY4" fmla="*/ 1125 h 10000"/>
                            <a:gd name="connsiteX5" fmla="*/ 10000 w 10000"/>
                            <a:gd name="connsiteY5" fmla="*/ 980 h 10000"/>
                            <a:gd name="connsiteX6" fmla="*/ 10000 w 10000"/>
                            <a:gd name="connsiteY6" fmla="*/ 645 h 10000"/>
                            <a:gd name="connsiteX7" fmla="*/ 8838 w 10000"/>
                            <a:gd name="connsiteY7" fmla="*/ 424 h 10000"/>
                            <a:gd name="connsiteX8" fmla="*/ 9058 w 10000"/>
                            <a:gd name="connsiteY8" fmla="*/ 259 h 10000"/>
                            <a:gd name="connsiteX9" fmla="*/ 8827 w 10000"/>
                            <a:gd name="connsiteY9" fmla="*/ 120 h 10000"/>
                            <a:gd name="connsiteX10" fmla="*/ 8184 w 10000"/>
                            <a:gd name="connsiteY10" fmla="*/ 108 h 10000"/>
                            <a:gd name="connsiteX11" fmla="*/ 7889 w 10000"/>
                            <a:gd name="connsiteY11" fmla="*/ 238 h 10000"/>
                            <a:gd name="connsiteX12" fmla="*/ 6751 w 10000"/>
                            <a:gd name="connsiteY12" fmla="*/ 0 h 10000"/>
                            <a:gd name="connsiteX13" fmla="*/ 0 w 10000"/>
                            <a:gd name="connsiteY13" fmla="*/ 0 h 10000"/>
                            <a:gd name="connsiteX14" fmla="*/ 0 w 10000"/>
                            <a:gd name="connsiteY14" fmla="*/ 9117 h 10000"/>
                            <a:gd name="connsiteX15" fmla="*/ 695 w 10000"/>
                            <a:gd name="connsiteY15" fmla="*/ 9716 h 10000"/>
                            <a:gd name="connsiteX16" fmla="*/ 2621 w 10000"/>
                            <a:gd name="connsiteY16" fmla="*/ 10000 h 10000"/>
                            <a:gd name="connsiteX17" fmla="*/ 10000 w 10000"/>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3 w 10003"/>
                            <a:gd name="connsiteY0" fmla="*/ 10000 h 10000"/>
                            <a:gd name="connsiteX1" fmla="*/ 10003 w 10003"/>
                            <a:gd name="connsiteY1" fmla="*/ 1585 h 10000"/>
                            <a:gd name="connsiteX2" fmla="*/ 9420 w 10003"/>
                            <a:gd name="connsiteY2" fmla="*/ 1440 h 10000"/>
                            <a:gd name="connsiteX3" fmla="*/ 9298 w 10003"/>
                            <a:gd name="connsiteY3" fmla="*/ 1283 h 10000"/>
                            <a:gd name="connsiteX4" fmla="*/ 9424 w 10003"/>
                            <a:gd name="connsiteY4" fmla="*/ 1125 h 10000"/>
                            <a:gd name="connsiteX5" fmla="*/ 10003 w 10003"/>
                            <a:gd name="connsiteY5" fmla="*/ 980 h 10000"/>
                            <a:gd name="connsiteX6" fmla="*/ 10003 w 10003"/>
                            <a:gd name="connsiteY6" fmla="*/ 645 h 10000"/>
                            <a:gd name="connsiteX7" fmla="*/ 8841 w 10003"/>
                            <a:gd name="connsiteY7" fmla="*/ 424 h 10000"/>
                            <a:gd name="connsiteX8" fmla="*/ 9061 w 10003"/>
                            <a:gd name="connsiteY8" fmla="*/ 259 h 10000"/>
                            <a:gd name="connsiteX9" fmla="*/ 8830 w 10003"/>
                            <a:gd name="connsiteY9" fmla="*/ 120 h 10000"/>
                            <a:gd name="connsiteX10" fmla="*/ 8187 w 10003"/>
                            <a:gd name="connsiteY10" fmla="*/ 108 h 10000"/>
                            <a:gd name="connsiteX11" fmla="*/ 7892 w 10003"/>
                            <a:gd name="connsiteY11" fmla="*/ 238 h 10000"/>
                            <a:gd name="connsiteX12" fmla="*/ 6754 w 10003"/>
                            <a:gd name="connsiteY12" fmla="*/ 0 h 10000"/>
                            <a:gd name="connsiteX13" fmla="*/ 3 w 10003"/>
                            <a:gd name="connsiteY13" fmla="*/ 0 h 10000"/>
                            <a:gd name="connsiteX14" fmla="*/ 3 w 10003"/>
                            <a:gd name="connsiteY14" fmla="*/ 9117 h 10000"/>
                            <a:gd name="connsiteX15" fmla="*/ 698 w 10003"/>
                            <a:gd name="connsiteY15" fmla="*/ 9716 h 10000"/>
                            <a:gd name="connsiteX16" fmla="*/ 2624 w 10003"/>
                            <a:gd name="connsiteY16" fmla="*/ 10000 h 10000"/>
                            <a:gd name="connsiteX17" fmla="*/ 10003 w 10003"/>
                            <a:gd name="connsiteY17"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9066 w 10008"/>
                            <a:gd name="connsiteY8" fmla="*/ 259 h 10000"/>
                            <a:gd name="connsiteX9" fmla="*/ 8835 w 10008"/>
                            <a:gd name="connsiteY9" fmla="*/ 120 h 10000"/>
                            <a:gd name="connsiteX10" fmla="*/ 8192 w 10008"/>
                            <a:gd name="connsiteY10" fmla="*/ 108 h 10000"/>
                            <a:gd name="connsiteX11" fmla="*/ 7897 w 10008"/>
                            <a:gd name="connsiteY11" fmla="*/ 238 h 10000"/>
                            <a:gd name="connsiteX12" fmla="*/ 6759 w 10008"/>
                            <a:gd name="connsiteY12" fmla="*/ 0 h 10000"/>
                            <a:gd name="connsiteX13" fmla="*/ 8 w 10008"/>
                            <a:gd name="connsiteY13" fmla="*/ 0 h 10000"/>
                            <a:gd name="connsiteX14" fmla="*/ 8 w 10008"/>
                            <a:gd name="connsiteY14" fmla="*/ 9117 h 10000"/>
                            <a:gd name="connsiteX15" fmla="*/ 703 w 10008"/>
                            <a:gd name="connsiteY15" fmla="*/ 9716 h 10000"/>
                            <a:gd name="connsiteX16" fmla="*/ 2629 w 10008"/>
                            <a:gd name="connsiteY16" fmla="*/ 10000 h 10000"/>
                            <a:gd name="connsiteX17" fmla="*/ 10008 w 10008"/>
                            <a:gd name="connsiteY17"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9066 w 10008"/>
                            <a:gd name="connsiteY8" fmla="*/ 259 h 10000"/>
                            <a:gd name="connsiteX9" fmla="*/ 8835 w 10008"/>
                            <a:gd name="connsiteY9" fmla="*/ 120 h 10000"/>
                            <a:gd name="connsiteX10" fmla="*/ 8192 w 10008"/>
                            <a:gd name="connsiteY10" fmla="*/ 108 h 10000"/>
                            <a:gd name="connsiteX11" fmla="*/ 7897 w 10008"/>
                            <a:gd name="connsiteY11" fmla="*/ 238 h 10000"/>
                            <a:gd name="connsiteX12" fmla="*/ 6759 w 10008"/>
                            <a:gd name="connsiteY12" fmla="*/ 0 h 10000"/>
                            <a:gd name="connsiteX13" fmla="*/ 8 w 10008"/>
                            <a:gd name="connsiteY13" fmla="*/ 0 h 10000"/>
                            <a:gd name="connsiteX14" fmla="*/ 8 w 10008"/>
                            <a:gd name="connsiteY14" fmla="*/ 9117 h 10000"/>
                            <a:gd name="connsiteX15" fmla="*/ 703 w 10008"/>
                            <a:gd name="connsiteY15" fmla="*/ 9716 h 10000"/>
                            <a:gd name="connsiteX16" fmla="*/ 2629 w 10008"/>
                            <a:gd name="connsiteY16" fmla="*/ 10000 h 10000"/>
                            <a:gd name="connsiteX17" fmla="*/ 10008 w 10008"/>
                            <a:gd name="connsiteY17"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9066 w 10008"/>
                            <a:gd name="connsiteY8" fmla="*/ 259 h 10000"/>
                            <a:gd name="connsiteX9" fmla="*/ 8835 w 10008"/>
                            <a:gd name="connsiteY9" fmla="*/ 120 h 10000"/>
                            <a:gd name="connsiteX10" fmla="*/ 7897 w 10008"/>
                            <a:gd name="connsiteY10" fmla="*/ 238 h 10000"/>
                            <a:gd name="connsiteX11" fmla="*/ 6759 w 10008"/>
                            <a:gd name="connsiteY11" fmla="*/ 0 h 10000"/>
                            <a:gd name="connsiteX12" fmla="*/ 8 w 10008"/>
                            <a:gd name="connsiteY12" fmla="*/ 0 h 10000"/>
                            <a:gd name="connsiteX13" fmla="*/ 8 w 10008"/>
                            <a:gd name="connsiteY13" fmla="*/ 9117 h 10000"/>
                            <a:gd name="connsiteX14" fmla="*/ 703 w 10008"/>
                            <a:gd name="connsiteY14" fmla="*/ 9716 h 10000"/>
                            <a:gd name="connsiteX15" fmla="*/ 2629 w 10008"/>
                            <a:gd name="connsiteY15" fmla="*/ 10000 h 10000"/>
                            <a:gd name="connsiteX16" fmla="*/ 10008 w 10008"/>
                            <a:gd name="connsiteY16"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835 w 10008"/>
                            <a:gd name="connsiteY8" fmla="*/ 120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9429 w 10008"/>
                            <a:gd name="connsiteY4" fmla="*/ 1125 h 10000"/>
                            <a:gd name="connsiteX5" fmla="*/ 10008 w 10008"/>
                            <a:gd name="connsiteY5" fmla="*/ 980 h 10000"/>
                            <a:gd name="connsiteX6" fmla="*/ 10008 w 10008"/>
                            <a:gd name="connsiteY6" fmla="*/ 645 h 10000"/>
                            <a:gd name="connsiteX7" fmla="*/ 8846 w 10008"/>
                            <a:gd name="connsiteY7" fmla="*/ 424 h 10000"/>
                            <a:gd name="connsiteX8" fmla="*/ 8903 w 10008"/>
                            <a:gd name="connsiteY8" fmla="*/ 91 h 10000"/>
                            <a:gd name="connsiteX9" fmla="*/ 7897 w 10008"/>
                            <a:gd name="connsiteY9" fmla="*/ 238 h 10000"/>
                            <a:gd name="connsiteX10" fmla="*/ 6759 w 10008"/>
                            <a:gd name="connsiteY10" fmla="*/ 0 h 10000"/>
                            <a:gd name="connsiteX11" fmla="*/ 8 w 10008"/>
                            <a:gd name="connsiteY11" fmla="*/ 0 h 10000"/>
                            <a:gd name="connsiteX12" fmla="*/ 8 w 10008"/>
                            <a:gd name="connsiteY12" fmla="*/ 9117 h 10000"/>
                            <a:gd name="connsiteX13" fmla="*/ 703 w 10008"/>
                            <a:gd name="connsiteY13" fmla="*/ 9716 h 10000"/>
                            <a:gd name="connsiteX14" fmla="*/ 2629 w 10008"/>
                            <a:gd name="connsiteY14" fmla="*/ 10000 h 10000"/>
                            <a:gd name="connsiteX15" fmla="*/ 10008 w 10008"/>
                            <a:gd name="connsiteY15" fmla="*/ 10000 h 10000"/>
                            <a:gd name="connsiteX0" fmla="*/ 10008 w 10008"/>
                            <a:gd name="connsiteY0" fmla="*/ 10000 h 10000"/>
                            <a:gd name="connsiteX1" fmla="*/ 10008 w 10008"/>
                            <a:gd name="connsiteY1" fmla="*/ 1585 h 10000"/>
                            <a:gd name="connsiteX2" fmla="*/ 9425 w 10008"/>
                            <a:gd name="connsiteY2" fmla="*/ 1440 h 10000"/>
                            <a:gd name="connsiteX3" fmla="*/ 9303 w 10008"/>
                            <a:gd name="connsiteY3" fmla="*/ 1283 h 10000"/>
                            <a:gd name="connsiteX4" fmla="*/ 10008 w 10008"/>
                            <a:gd name="connsiteY4" fmla="*/ 980 h 10000"/>
                            <a:gd name="connsiteX5" fmla="*/ 10008 w 10008"/>
                            <a:gd name="connsiteY5" fmla="*/ 645 h 10000"/>
                            <a:gd name="connsiteX6" fmla="*/ 8846 w 10008"/>
                            <a:gd name="connsiteY6" fmla="*/ 424 h 10000"/>
                            <a:gd name="connsiteX7" fmla="*/ 8903 w 10008"/>
                            <a:gd name="connsiteY7" fmla="*/ 91 h 10000"/>
                            <a:gd name="connsiteX8" fmla="*/ 7897 w 10008"/>
                            <a:gd name="connsiteY8" fmla="*/ 238 h 10000"/>
                            <a:gd name="connsiteX9" fmla="*/ 6759 w 10008"/>
                            <a:gd name="connsiteY9" fmla="*/ 0 h 10000"/>
                            <a:gd name="connsiteX10" fmla="*/ 8 w 10008"/>
                            <a:gd name="connsiteY10" fmla="*/ 0 h 10000"/>
                            <a:gd name="connsiteX11" fmla="*/ 8 w 10008"/>
                            <a:gd name="connsiteY11" fmla="*/ 9117 h 10000"/>
                            <a:gd name="connsiteX12" fmla="*/ 703 w 10008"/>
                            <a:gd name="connsiteY12" fmla="*/ 9716 h 10000"/>
                            <a:gd name="connsiteX13" fmla="*/ 2629 w 10008"/>
                            <a:gd name="connsiteY13" fmla="*/ 10000 h 10000"/>
                            <a:gd name="connsiteX14" fmla="*/ 10008 w 10008"/>
                            <a:gd name="connsiteY14"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 name="connsiteX0" fmla="*/ 10008 w 10008"/>
                            <a:gd name="connsiteY0" fmla="*/ 10000 h 10000"/>
                            <a:gd name="connsiteX1" fmla="*/ 10008 w 10008"/>
                            <a:gd name="connsiteY1" fmla="*/ 1585 h 10000"/>
                            <a:gd name="connsiteX2" fmla="*/ 9303 w 10008"/>
                            <a:gd name="connsiteY2" fmla="*/ 1283 h 10000"/>
                            <a:gd name="connsiteX3" fmla="*/ 10008 w 10008"/>
                            <a:gd name="connsiteY3" fmla="*/ 980 h 10000"/>
                            <a:gd name="connsiteX4" fmla="*/ 10008 w 10008"/>
                            <a:gd name="connsiteY4" fmla="*/ 645 h 10000"/>
                            <a:gd name="connsiteX5" fmla="*/ 8846 w 10008"/>
                            <a:gd name="connsiteY5" fmla="*/ 424 h 10000"/>
                            <a:gd name="connsiteX6" fmla="*/ 8903 w 10008"/>
                            <a:gd name="connsiteY6" fmla="*/ 91 h 10000"/>
                            <a:gd name="connsiteX7" fmla="*/ 7897 w 10008"/>
                            <a:gd name="connsiteY7" fmla="*/ 238 h 10000"/>
                            <a:gd name="connsiteX8" fmla="*/ 6759 w 10008"/>
                            <a:gd name="connsiteY8" fmla="*/ 0 h 10000"/>
                            <a:gd name="connsiteX9" fmla="*/ 8 w 10008"/>
                            <a:gd name="connsiteY9" fmla="*/ 0 h 10000"/>
                            <a:gd name="connsiteX10" fmla="*/ 8 w 10008"/>
                            <a:gd name="connsiteY10" fmla="*/ 9117 h 10000"/>
                            <a:gd name="connsiteX11" fmla="*/ 703 w 10008"/>
                            <a:gd name="connsiteY11" fmla="*/ 9716 h 10000"/>
                            <a:gd name="connsiteX12" fmla="*/ 2629 w 10008"/>
                            <a:gd name="connsiteY12" fmla="*/ 10000 h 10000"/>
                            <a:gd name="connsiteX13" fmla="*/ 10008 w 10008"/>
                            <a:gd name="connsiteY13" fmla="*/ 10000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10008" h="10000">
                              <a:moveTo>
                                <a:pt x="10008" y="10000"/>
                              </a:moveTo>
                              <a:lnTo>
                                <a:pt x="10008" y="1585"/>
                              </a:lnTo>
                              <a:cubicBezTo>
                                <a:pt x="9588" y="1541"/>
                                <a:pt x="9313" y="1441"/>
                                <a:pt x="9303" y="1283"/>
                              </a:cubicBezTo>
                              <a:cubicBezTo>
                                <a:pt x="9293" y="1125"/>
                                <a:pt x="9608" y="1007"/>
                                <a:pt x="10008" y="980"/>
                              </a:cubicBezTo>
                              <a:lnTo>
                                <a:pt x="10008" y="645"/>
                              </a:lnTo>
                              <a:lnTo>
                                <a:pt x="8846" y="424"/>
                              </a:lnTo>
                              <a:cubicBezTo>
                                <a:pt x="9101" y="356"/>
                                <a:pt x="9344" y="205"/>
                                <a:pt x="8903" y="91"/>
                              </a:cubicBezTo>
                              <a:cubicBezTo>
                                <a:pt x="8393" y="-24"/>
                                <a:pt x="7871" y="128"/>
                                <a:pt x="7897" y="238"/>
                              </a:cubicBezTo>
                              <a:lnTo>
                                <a:pt x="6759" y="0"/>
                              </a:lnTo>
                              <a:lnTo>
                                <a:pt x="8" y="0"/>
                              </a:lnTo>
                              <a:cubicBezTo>
                                <a:pt x="8" y="3039"/>
                                <a:pt x="-10" y="8843"/>
                                <a:pt x="8" y="9117"/>
                              </a:cubicBezTo>
                              <a:cubicBezTo>
                                <a:pt x="26" y="9391"/>
                                <a:pt x="240" y="9551"/>
                                <a:pt x="703" y="9716"/>
                              </a:cubicBezTo>
                              <a:cubicBezTo>
                                <a:pt x="1166" y="9881"/>
                                <a:pt x="2017" y="10000"/>
                                <a:pt x="2629" y="10000"/>
                              </a:cubicBezTo>
                              <a:lnTo>
                                <a:pt x="10008" y="10000"/>
                              </a:lnTo>
                              <a:close/>
                            </a:path>
                          </a:pathLst>
                        </a:custGeom>
                        <a:noFill/>
                        <a:ln w="12700">
                          <a:solidFill>
                            <a:schemeClr val="accent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2EFCCD9D">
              <v:shape id="Freeform 2" style="position:absolute;margin-left:306.6pt;margin-top:154.2pt;width:204.75pt;height:628.65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008,10000" o:spid="_x0000_s1026" filled="f" strokecolor="#407ec9 [3209]" strokeweight="1pt" path="m10008,10000r,-8415c9588,1541,9313,1441,9303,1283v-10,-158,305,-276,705,-303l10008,645,8846,424v255,-68,498,-219,57,-333c8393,-24,7871,128,7897,238l6759,,8,v,3039,-18,8843,,9117c26,9391,240,9551,703,9716v463,165,1314,284,1926,284l10008,1000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" w14:anchorId="5BF76ABC">
                <v:path arrowok="t" o:connecttype="custom" o:connectlocs="2600499,7984002;2600499,1265464;2417310,1024347;2600499,782432;2600499,514968;2298563,338522;2313374,72654;2051972,190019;1756272,0;2079,0;2079,7279015;182669,7757256;683125,7984002;2600499,7984002" o:connectangles="0,0,0,0,0,0,0,0,0,0,0,0,0,0"/>
                <w10:wrap anchorx="page" anchory="page"/>
              </v:shape>
            </w:pict>
          </mc:Fallback>
        </mc:AlternateContent>
      </w:r>
    </w:p>
    <w:p w14:paraId="1F80861D" w14:textId="069A478B" w:rsidR="000C0914" w:rsidRPr="00DB78F8" w:rsidRDefault="00DB78F8" w:rsidP="00A463AE">
      <w:pPr>
        <w:pStyle w:val="Heading2"/>
        <w:numPr>
          <w:ilvl w:val="0"/>
          <w:numId w:val="0"/>
        </w:numPr>
        <w:ind w:left="142" w:right="141"/>
        <w:rPr>
          <w:b/>
          <w:bCs/>
          <w:i w:val="0"/>
          <w:iCs/>
          <w:color w:val="407EC9" w:themeColor="accent6"/>
        </w:rPr>
      </w:pPr>
      <w:bookmarkStart w:id="46" w:name="_D.2_Additional_"/>
      <w:bookmarkEnd w:id="46"/>
      <w:r w:rsidRPr="00DB78F8">
        <w:rPr>
          <w:b/>
          <w:bCs/>
          <w:i w:val="0"/>
          <w:iCs/>
          <w:color w:val="407EC9" w:themeColor="accent6"/>
        </w:rPr>
        <w:t>D.2 A</w:t>
      </w:r>
      <w:r w:rsidR="00B3252F" w:rsidRPr="00DB78F8">
        <w:rPr>
          <w:b/>
          <w:bCs/>
          <w:i w:val="0"/>
          <w:iCs/>
          <w:color w:val="407EC9" w:themeColor="accent6"/>
        </w:rPr>
        <w:t xml:space="preserve">dditional </w:t>
      </w:r>
      <w:r w:rsidR="00F27BE6">
        <w:rPr>
          <w:b/>
          <w:bCs/>
          <w:i w:val="0"/>
          <w:iCs/>
          <w:color w:val="407EC9" w:themeColor="accent6"/>
        </w:rPr>
        <w:br/>
      </w:r>
      <w:r w:rsidR="00B3252F" w:rsidRPr="00DB78F8">
        <w:rPr>
          <w:b/>
          <w:bCs/>
          <w:i w:val="0"/>
          <w:iCs/>
          <w:color w:val="407EC9" w:themeColor="accent6"/>
        </w:rPr>
        <w:t>p</w:t>
      </w:r>
      <w:r w:rsidR="000C0914" w:rsidRPr="00DB78F8">
        <w:rPr>
          <w:b/>
          <w:bCs/>
          <w:i w:val="0"/>
          <w:iCs/>
          <w:color w:val="407EC9" w:themeColor="accent6"/>
        </w:rPr>
        <w:t>roposal details</w:t>
      </w:r>
      <w:bookmarkEnd w:id="42"/>
      <w:bookmarkEnd w:id="43"/>
      <w:bookmarkEnd w:id="44"/>
      <w:bookmarkEnd w:id="45"/>
    </w:p>
    <w:p w14:paraId="20A5C70D" w14:textId="3D63F973" w:rsidR="000C0914" w:rsidRPr="00401F87" w:rsidRDefault="000C0914" w:rsidP="00A463AE">
      <w:pPr>
        <w:pStyle w:val="Heading3"/>
        <w:ind w:left="142" w:right="141"/>
        <w:jc w:val="left"/>
      </w:pPr>
      <w:r w:rsidRPr="00401F87">
        <w:t xml:space="preserve">Questions: </w:t>
      </w:r>
    </w:p>
    <w:p w14:paraId="12D20043" w14:textId="30F07BC6" w:rsidR="000C0914" w:rsidRPr="00F27BE6" w:rsidRDefault="00B3252F" w:rsidP="00D84AAD">
      <w:pPr>
        <w:pStyle w:val="Bullet"/>
        <w:numPr>
          <w:ilvl w:val="0"/>
          <w:numId w:val="33"/>
        </w:numPr>
        <w:spacing w:before="120" w:after="60" w:line="240" w:lineRule="auto"/>
        <w:ind w:left="426" w:right="142" w:hanging="284"/>
        <w:contextualSpacing w:val="0"/>
        <w:jc w:val="left"/>
      </w:pPr>
      <w:r w:rsidRPr="00F27BE6">
        <w:t>Other service/goods specific questions</w:t>
      </w:r>
    </w:p>
    <w:p w14:paraId="1D60C935" w14:textId="6E33AA60" w:rsidR="000C0914" w:rsidRPr="00401F87" w:rsidRDefault="000C0914" w:rsidP="00A463AE">
      <w:pPr>
        <w:pStyle w:val="Bullet"/>
        <w:numPr>
          <w:ilvl w:val="0"/>
          <w:numId w:val="0"/>
        </w:numPr>
        <w:ind w:left="426" w:right="141" w:hanging="284"/>
        <w:jc w:val="left"/>
        <w:rPr>
          <w:highlight w:val="yellow"/>
        </w:rPr>
      </w:pPr>
    </w:p>
    <w:p w14:paraId="2513B8F1" w14:textId="114C8855" w:rsidR="000C0914" w:rsidRPr="00401F87" w:rsidRDefault="000C0914" w:rsidP="00A463AE">
      <w:pPr>
        <w:pStyle w:val="Heading3"/>
        <w:ind w:left="142" w:right="141"/>
        <w:jc w:val="left"/>
      </w:pPr>
      <w:r w:rsidRPr="00401F87">
        <w:t>Terms and Conditions (not applicable</w:t>
      </w:r>
      <w:r w:rsidR="00F27BE6">
        <w:t xml:space="preserve"> </w:t>
      </w:r>
      <w:r w:rsidR="00F27BE6">
        <w:br/>
      </w:r>
      <w:r w:rsidRPr="00401F87">
        <w:t>to suppliers under a valid contract with JTI for similar services):</w:t>
      </w:r>
    </w:p>
    <w:p w14:paraId="5D39D62E" w14:textId="035FFDD3" w:rsidR="00E61B5D" w:rsidRDefault="008036D9" w:rsidP="00D84AAD">
      <w:pPr>
        <w:pStyle w:val="Bullet"/>
        <w:numPr>
          <w:ilvl w:val="0"/>
          <w:numId w:val="34"/>
        </w:numPr>
        <w:spacing w:before="120" w:after="60" w:line="240" w:lineRule="auto"/>
        <w:ind w:left="426" w:right="142" w:hanging="284"/>
        <w:contextualSpacing w:val="0"/>
        <w:jc w:val="left"/>
      </w:pPr>
      <w:r>
        <w:t>Agreement</w:t>
      </w:r>
      <w:r w:rsidR="000C0914" w:rsidRPr="00951521">
        <w:t xml:space="preserve"> to</w:t>
      </w:r>
      <w:r w:rsidR="000C0914">
        <w:t xml:space="preserve"> </w:t>
      </w:r>
      <w:r w:rsidR="000C0914" w:rsidRPr="00951521">
        <w:t xml:space="preserve">JTI’s supplier </w:t>
      </w:r>
      <w:r w:rsidR="000C0914">
        <w:t xml:space="preserve">Standards </w:t>
      </w:r>
      <w:r w:rsidR="00B3252F">
        <w:t>(Appendix 3)</w:t>
      </w:r>
    </w:p>
    <w:p w14:paraId="31EED781" w14:textId="55D8D233" w:rsidR="000C0914" w:rsidRPr="00951521" w:rsidRDefault="008036D9" w:rsidP="00D84AAD">
      <w:pPr>
        <w:pStyle w:val="Bullet"/>
        <w:numPr>
          <w:ilvl w:val="0"/>
          <w:numId w:val="34"/>
        </w:numPr>
        <w:spacing w:before="120" w:after="60" w:line="240" w:lineRule="auto"/>
        <w:ind w:left="426" w:right="142" w:hanging="284"/>
        <w:contextualSpacing w:val="0"/>
        <w:jc w:val="left"/>
      </w:pPr>
      <w:r>
        <w:t>Agreement</w:t>
      </w:r>
      <w:r w:rsidR="000C0914" w:rsidRPr="00951521">
        <w:t xml:space="preserve"> to JTI’s standard payment terms: </w:t>
      </w:r>
      <w:r w:rsidR="002A63AD" w:rsidRPr="002A63AD">
        <w:rPr>
          <w:highlight w:val="yellow"/>
        </w:rPr>
        <w:t>60</w:t>
      </w:r>
      <w:r w:rsidR="000C0914" w:rsidRPr="00951521">
        <w:t xml:space="preserve"> days from invoice receipt </w:t>
      </w:r>
    </w:p>
    <w:p w14:paraId="32CE3D6B" w14:textId="14993955" w:rsidR="000C0914" w:rsidRDefault="008036D9" w:rsidP="00D84AAD">
      <w:pPr>
        <w:pStyle w:val="Bullet"/>
        <w:numPr>
          <w:ilvl w:val="0"/>
          <w:numId w:val="34"/>
        </w:numPr>
        <w:spacing w:before="120" w:after="60" w:line="240" w:lineRule="auto"/>
        <w:ind w:left="426" w:right="142" w:hanging="284"/>
        <w:contextualSpacing w:val="0"/>
        <w:jc w:val="left"/>
      </w:pPr>
      <w:r>
        <w:t>Agreement</w:t>
      </w:r>
      <w:r w:rsidR="000C0914" w:rsidRPr="00951521">
        <w:t xml:space="preserve"> that JTI does not accept to prepay for services without any deliverables (travel and expenses receipt or project milestones sign off)</w:t>
      </w:r>
      <w:r w:rsidR="000C0914">
        <w:t>.</w:t>
      </w:r>
    </w:p>
    <w:p w14:paraId="553935C3" w14:textId="41006587" w:rsidR="008036D9" w:rsidRDefault="008036D9" w:rsidP="00D84AAD">
      <w:pPr>
        <w:pStyle w:val="Bullet"/>
        <w:numPr>
          <w:ilvl w:val="0"/>
          <w:numId w:val="34"/>
        </w:numPr>
        <w:spacing w:before="120" w:after="60" w:line="240" w:lineRule="auto"/>
        <w:ind w:left="426" w:right="142" w:hanging="284"/>
        <w:contextualSpacing w:val="0"/>
        <w:jc w:val="left"/>
      </w:pPr>
      <w:r>
        <w:t>Agreement to JTI’s Terms and Conditions (Appendix 7)</w:t>
      </w:r>
    </w:p>
    <w:p w14:paraId="2D16F0C6" w14:textId="1FC525CE" w:rsidR="000C0914" w:rsidRPr="00951521" w:rsidRDefault="000C0914" w:rsidP="00A463AE">
      <w:pPr>
        <w:pStyle w:val="Bullet"/>
        <w:numPr>
          <w:ilvl w:val="0"/>
          <w:numId w:val="0"/>
        </w:numPr>
        <w:ind w:left="426" w:right="141" w:hanging="284"/>
        <w:jc w:val="left"/>
      </w:pPr>
    </w:p>
    <w:p w14:paraId="641FB548" w14:textId="6B6DB983" w:rsidR="000C0914" w:rsidRPr="00401F87" w:rsidRDefault="000C0914" w:rsidP="00A463AE">
      <w:pPr>
        <w:pStyle w:val="Heading3"/>
        <w:ind w:left="142" w:right="141"/>
        <w:jc w:val="left"/>
      </w:pPr>
      <w:r w:rsidRPr="00401F87">
        <w:t>Resources:</w:t>
      </w:r>
    </w:p>
    <w:p w14:paraId="2F7A6915" w14:textId="65DD03EF" w:rsidR="000C0914" w:rsidRPr="00401F87" w:rsidRDefault="000C0914" w:rsidP="00A463AE">
      <w:pPr>
        <w:pStyle w:val="Bodycopy"/>
        <w:ind w:left="142" w:right="141"/>
        <w:jc w:val="left"/>
      </w:pPr>
      <w:r w:rsidRPr="00401F87">
        <w:t xml:space="preserve">Using the </w:t>
      </w:r>
      <w:r w:rsidR="007B7404">
        <w:t>C</w:t>
      </w:r>
      <w:r w:rsidRPr="00401F87">
        <w:t xml:space="preserve">ost </w:t>
      </w:r>
      <w:r w:rsidR="007B7404">
        <w:t>T</w:t>
      </w:r>
      <w:r w:rsidRPr="00401F87">
        <w:t>racker</w:t>
      </w:r>
      <w:r w:rsidR="007B7404">
        <w:t xml:space="preserve"> (Appendix 6)</w:t>
      </w:r>
      <w:r w:rsidRPr="00401F87">
        <w:t xml:space="preserve"> please ensure JTI gets full transparency </w:t>
      </w:r>
      <w:r w:rsidR="00A463AE">
        <w:br/>
      </w:r>
      <w:r w:rsidRPr="00401F87">
        <w:t>on your costing model highlighting:</w:t>
      </w:r>
      <w:r w:rsidR="00E61B5D">
        <w:tab/>
      </w:r>
    </w:p>
    <w:p w14:paraId="061E053A" w14:textId="3FB6EE7A" w:rsidR="000C0914" w:rsidRPr="00401F87" w:rsidRDefault="000C0914" w:rsidP="00D84AAD">
      <w:pPr>
        <w:pStyle w:val="Bullet"/>
        <w:numPr>
          <w:ilvl w:val="0"/>
          <w:numId w:val="35"/>
        </w:numPr>
        <w:spacing w:before="120" w:after="60" w:line="240" w:lineRule="auto"/>
        <w:ind w:left="426" w:right="142" w:hanging="284"/>
        <w:contextualSpacing w:val="0"/>
        <w:jc w:val="left"/>
      </w:pPr>
      <w:r w:rsidRPr="00401F87">
        <w:t>Roles, seniority level and respective rates.</w:t>
      </w:r>
    </w:p>
    <w:p w14:paraId="48BB3732" w14:textId="58AD2D6E" w:rsidR="000C0914" w:rsidRPr="00401F87" w:rsidRDefault="000C0914" w:rsidP="00D84AAD">
      <w:pPr>
        <w:pStyle w:val="Bullet"/>
        <w:numPr>
          <w:ilvl w:val="0"/>
          <w:numId w:val="35"/>
        </w:numPr>
        <w:spacing w:before="120" w:after="60" w:line="240" w:lineRule="auto"/>
        <w:ind w:left="426" w:right="142" w:hanging="284"/>
        <w:contextualSpacing w:val="0"/>
        <w:jc w:val="left"/>
      </w:pPr>
      <w:r w:rsidRPr="00401F87">
        <w:t xml:space="preserve">Where are the resources based? Where will they be working? Onsite/offsite? </w:t>
      </w:r>
    </w:p>
    <w:p w14:paraId="51414AAF" w14:textId="5943AA50" w:rsidR="000C0914" w:rsidRDefault="000C0914" w:rsidP="00D84AAD">
      <w:pPr>
        <w:pStyle w:val="Bullet"/>
        <w:numPr>
          <w:ilvl w:val="0"/>
          <w:numId w:val="35"/>
        </w:numPr>
        <w:spacing w:before="120" w:after="60" w:line="240" w:lineRule="auto"/>
        <w:ind w:left="426" w:right="142" w:hanging="284"/>
        <w:contextualSpacing w:val="0"/>
        <w:jc w:val="left"/>
      </w:pPr>
      <w:r w:rsidRPr="00401F87">
        <w:t>What is your annual staff turnover?</w:t>
      </w:r>
    </w:p>
    <w:p w14:paraId="13E9A618" w14:textId="5F9BB734" w:rsidR="00971B5A" w:rsidRDefault="00971B5A" w:rsidP="00D84AAD">
      <w:pPr>
        <w:pStyle w:val="Bullet"/>
        <w:numPr>
          <w:ilvl w:val="0"/>
          <w:numId w:val="35"/>
        </w:numPr>
        <w:spacing w:before="120" w:after="60" w:line="240" w:lineRule="auto"/>
        <w:ind w:left="426" w:right="142" w:hanging="284"/>
        <w:contextualSpacing w:val="0"/>
        <w:jc w:val="left"/>
      </w:pPr>
      <w:r>
        <w:t>How do you ensure you are sufficiently staffed?</w:t>
      </w:r>
    </w:p>
    <w:p w14:paraId="03E1D387" w14:textId="77777777" w:rsidR="00C51D3D" w:rsidRPr="00C51D3D" w:rsidRDefault="00C51D3D" w:rsidP="00A463AE">
      <w:pPr>
        <w:pStyle w:val="Bullet"/>
        <w:numPr>
          <w:ilvl w:val="0"/>
          <w:numId w:val="0"/>
        </w:numPr>
        <w:ind w:left="426" w:right="141" w:hanging="284"/>
        <w:jc w:val="left"/>
        <w:rPr>
          <w:color w:val="407EC9" w:themeColor="accent6"/>
        </w:rPr>
      </w:pPr>
    </w:p>
    <w:p w14:paraId="097C9A05" w14:textId="77777777" w:rsidR="00C51D3D" w:rsidRPr="00C51D3D" w:rsidRDefault="00C51D3D" w:rsidP="00A463AE">
      <w:pPr>
        <w:pStyle w:val="Text"/>
        <w:ind w:left="426" w:right="141" w:hanging="284"/>
        <w:rPr>
          <w:rFonts w:ascii="Arial" w:eastAsia="Times New Roman" w:hAnsi="Arial" w:cs="Arial"/>
          <w:b/>
          <w:color w:val="407EC9" w:themeColor="accent6"/>
          <w:sz w:val="20"/>
          <w:szCs w:val="21"/>
          <w:lang w:val="en-GB" w:eastAsia="en-GB"/>
        </w:rPr>
      </w:pPr>
      <w:r w:rsidRPr="00C51D3D">
        <w:rPr>
          <w:rFonts w:ascii="Arial" w:eastAsia="Times New Roman" w:hAnsi="Arial" w:cs="Arial"/>
          <w:b/>
          <w:color w:val="407EC9" w:themeColor="accent6"/>
          <w:sz w:val="20"/>
          <w:szCs w:val="21"/>
          <w:lang w:val="en-GB" w:eastAsia="en-GB"/>
        </w:rPr>
        <w:t xml:space="preserve">NOTE: </w:t>
      </w:r>
    </w:p>
    <w:p w14:paraId="0C2D593B" w14:textId="4C8162C8" w:rsidR="00C51D3D" w:rsidRPr="00C51D3D" w:rsidRDefault="00C51D3D" w:rsidP="00A463AE">
      <w:pPr>
        <w:ind w:left="142" w:right="141"/>
        <w:rPr>
          <w:rFonts w:ascii="Arial" w:eastAsia="Calibri" w:hAnsi="Arial" w:cs="Arial"/>
          <w:color w:val="407EC9" w:themeColor="accent6"/>
          <w:sz w:val="20"/>
          <w:szCs w:val="21"/>
          <w:lang w:eastAsia="en-GB"/>
        </w:rPr>
      </w:pPr>
      <w:r w:rsidRPr="00C51D3D">
        <w:rPr>
          <w:rFonts w:ascii="Arial" w:eastAsia="Calibri" w:hAnsi="Arial" w:cs="Arial"/>
          <w:color w:val="407EC9" w:themeColor="accent6"/>
          <w:sz w:val="20"/>
          <w:szCs w:val="21"/>
          <w:lang w:eastAsia="en-GB"/>
        </w:rPr>
        <w:t xml:space="preserve">The Cost Tracker roles may be different from your standard. If the naming of your own resources is different than the ones provided, please overwrite with a description of the role responsibilities. </w:t>
      </w:r>
      <w:r w:rsidR="007C0FE9">
        <w:rPr>
          <w:rFonts w:ascii="Arial" w:eastAsia="Calibri" w:hAnsi="Arial" w:cs="Arial"/>
          <w:color w:val="407EC9" w:themeColor="accent6"/>
          <w:sz w:val="20"/>
          <w:szCs w:val="21"/>
          <w:lang w:eastAsia="en-GB"/>
        </w:rPr>
        <w:br/>
      </w:r>
      <w:r w:rsidRPr="00C51D3D">
        <w:rPr>
          <w:rFonts w:ascii="Arial" w:eastAsia="Calibri" w:hAnsi="Arial" w:cs="Arial"/>
          <w:color w:val="407EC9" w:themeColor="accent6"/>
          <w:sz w:val="20"/>
          <w:szCs w:val="21"/>
          <w:lang w:eastAsia="en-GB"/>
        </w:rPr>
        <w:t xml:space="preserve">If you have any uncertainty on how to complete, then please contact the Procurement Manager within this </w:t>
      </w:r>
      <w:proofErr w:type="spellStart"/>
      <w:r w:rsidRPr="00C51D3D">
        <w:rPr>
          <w:rFonts w:ascii="Arial" w:eastAsia="Calibri" w:hAnsi="Arial" w:cs="Arial"/>
          <w:color w:val="407EC9" w:themeColor="accent6"/>
          <w:sz w:val="20"/>
          <w:szCs w:val="21"/>
          <w:lang w:eastAsia="en-GB"/>
        </w:rPr>
        <w:t>RfP</w:t>
      </w:r>
      <w:proofErr w:type="spellEnd"/>
      <w:r w:rsidRPr="00C51D3D">
        <w:rPr>
          <w:rFonts w:ascii="Arial" w:eastAsia="Calibri" w:hAnsi="Arial" w:cs="Arial"/>
          <w:color w:val="407EC9" w:themeColor="accent6"/>
          <w:sz w:val="20"/>
          <w:szCs w:val="21"/>
          <w:lang w:eastAsia="en-GB"/>
        </w:rPr>
        <w:t>.</w:t>
      </w:r>
    </w:p>
    <w:p w14:paraId="0654395F" w14:textId="72B4244F" w:rsidR="00C51D3D" w:rsidRDefault="00C51D3D" w:rsidP="00C51D3D">
      <w:pPr>
        <w:pStyle w:val="Bullet"/>
        <w:numPr>
          <w:ilvl w:val="0"/>
          <w:numId w:val="0"/>
        </w:numPr>
        <w:jc w:val="left"/>
        <w:sectPr w:rsidR="00C51D3D" w:rsidSect="00F358BF">
          <w:type w:val="continuous"/>
          <w:pgSz w:w="11906" w:h="16838" w:code="9"/>
          <w:pgMar w:top="1135" w:right="1639" w:bottom="879" w:left="1338" w:header="714" w:footer="556" w:gutter="0"/>
          <w:cols w:num="2" w:space="708"/>
          <w:docGrid w:linePitch="360"/>
        </w:sectPr>
      </w:pPr>
    </w:p>
    <w:p w14:paraId="20FBCBF7" w14:textId="35DF30E6" w:rsidR="00123F98" w:rsidRDefault="00123F98" w:rsidP="00E61B5D">
      <w:pPr>
        <w:sectPr w:rsidR="00123F98" w:rsidSect="00123F98">
          <w:type w:val="continuous"/>
          <w:pgSz w:w="11906" w:h="16838" w:code="9"/>
          <w:pgMar w:top="1135" w:right="1639" w:bottom="879" w:left="1338" w:header="714" w:footer="556" w:gutter="0"/>
          <w:cols w:space="708"/>
          <w:docGrid w:linePitch="360"/>
        </w:sectPr>
      </w:pPr>
    </w:p>
    <w:p w14:paraId="3A152998" w14:textId="5CEB61C0" w:rsidR="00F358BF" w:rsidRPr="00B76280" w:rsidRDefault="00F358BF" w:rsidP="00B76280">
      <w:pPr>
        <w:rPr>
          <w:rFonts w:ascii="Arial" w:eastAsia="Times New Roman" w:hAnsi="Arial" w:cs="Arial"/>
          <w:color w:val="000000"/>
          <w:sz w:val="20"/>
          <w:szCs w:val="21"/>
          <w:lang w:eastAsia="en-GB"/>
        </w:rPr>
        <w:sectPr w:rsidR="00F358BF" w:rsidRPr="00B76280" w:rsidSect="00F358BF">
          <w:type w:val="continuous"/>
          <w:pgSz w:w="11906" w:h="16838" w:code="9"/>
          <w:pgMar w:top="1135" w:right="1639" w:bottom="879" w:left="1338" w:header="714" w:footer="556" w:gutter="0"/>
          <w:cols w:num="2" w:space="708"/>
          <w:docGrid w:linePitch="360"/>
        </w:sectPr>
      </w:pPr>
      <w:bookmarkStart w:id="47" w:name="_Toc486336503"/>
      <w:bookmarkStart w:id="48" w:name="_Toc34395873"/>
    </w:p>
    <w:bookmarkEnd w:id="47"/>
    <w:bookmarkEnd w:id="48"/>
    <w:p w14:paraId="1A275412" w14:textId="11ACE58A" w:rsidR="000C0914" w:rsidRPr="00401F87" w:rsidRDefault="00C51D3D" w:rsidP="00E61B5D">
      <w:pPr>
        <w:rPr>
          <w:sz w:val="20"/>
        </w:rPr>
      </w:pPr>
      <w:r>
        <w:rPr>
          <w:rFonts w:cs="Times New Roman (Corps CS)"/>
          <w:b/>
          <w:bCs/>
          <w:noProof/>
          <w:color w:val="E782A9" w:themeColor="accent5"/>
          <w:spacing w:val="60"/>
          <w:sz w:val="46"/>
          <w:szCs w:val="46"/>
        </w:rPr>
        <w:lastRenderedPageBreak/>
        <mc:AlternateContent>
          <mc:Choice Requires="wps">
            <w:drawing>
              <wp:anchor distT="0" distB="0" distL="114300" distR="114300" simplePos="0" relativeHeight="251650560" behindDoc="0" locked="0" layoutInCell="1" allowOverlap="1" wp14:anchorId="01E84171" wp14:editId="787ADAEC">
                <wp:simplePos x="0" y="0"/>
                <wp:positionH relativeFrom="column">
                  <wp:posOffset>686581</wp:posOffset>
                </wp:positionH>
                <wp:positionV relativeFrom="paragraph">
                  <wp:posOffset>229382</wp:posOffset>
                </wp:positionV>
                <wp:extent cx="4305300" cy="552450"/>
                <wp:effectExtent l="0" t="0" r="12700" b="19050"/>
                <wp:wrapNone/>
                <wp:docPr id="53" name="Rectangle 53"/>
                <wp:cNvGraphicFramePr/>
                <a:graphic xmlns:a="http://schemas.openxmlformats.org/drawingml/2006/main">
                  <a:graphicData uri="http://schemas.microsoft.com/office/word/2010/wordprocessingShape">
                    <wps:wsp>
                      <wps:cNvSpPr/>
                      <wps:spPr>
                        <a:xfrm>
                          <a:off x="0" y="0"/>
                          <a:ext cx="4305300" cy="55245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109AC8" w14:textId="3EB4EE85" w:rsidR="00C51D3D" w:rsidRPr="00B520B5" w:rsidRDefault="00C51D3D" w:rsidP="00C51D3D">
                            <w:pPr>
                              <w:jc w:val="center"/>
                              <w:rPr>
                                <w:color w:val="FFFFFF" w:themeColor="background1"/>
                                <w:sz w:val="40"/>
                                <w:szCs w:val="40"/>
                              </w:rPr>
                            </w:pPr>
                            <w:r>
                              <w:rPr>
                                <w:rFonts w:cs="Times New Roman (Corps CS)"/>
                                <w:color w:val="FFFFFF" w:themeColor="background1"/>
                                <w:spacing w:val="60"/>
                                <w:sz w:val="40"/>
                                <w:szCs w:val="40"/>
                              </w:rPr>
                              <w:t>E</w:t>
                            </w:r>
                            <w:r w:rsidRPr="00B520B5">
                              <w:rPr>
                                <w:rFonts w:cs="Times New Roman (Corps CS)"/>
                                <w:color w:val="FFFFFF" w:themeColor="background1"/>
                                <w:spacing w:val="60"/>
                                <w:sz w:val="40"/>
                                <w:szCs w:val="40"/>
                              </w:rPr>
                              <w:t xml:space="preserve">. </w:t>
                            </w:r>
                            <w:r>
                              <w:rPr>
                                <w:rFonts w:cs="Times New Roman (Corps CS)"/>
                                <w:color w:val="FFFFFF" w:themeColor="background1"/>
                                <w:spacing w:val="60"/>
                                <w:sz w:val="40"/>
                                <w:szCs w:val="40"/>
                              </w:rPr>
                              <w:t>APPENDICES</w:t>
                            </w:r>
                          </w:p>
                        </w:txbxContent>
                      </wps:txbx>
                      <wps:bodyPr rot="0" spcFirstLastPara="0" vertOverflow="overflow" horzOverflow="overflow" vert="horz" wrap="square" lIns="0" tIns="108000" rIns="0" bIns="0" numCol="1" spcCol="0" rtlCol="0" fromWordArt="0" anchor="ctr" anchorCtr="0" forceAA="0" compatLnSpc="1">
                        <a:prstTxWarp prst="textNoShape">
                          <a:avLst/>
                        </a:prstTxWarp>
                        <a:noAutofit/>
                      </wps:bodyPr>
                    </wps:wsp>
                  </a:graphicData>
                </a:graphic>
              </wp:anchor>
            </w:drawing>
          </mc:Choice>
          <mc:Fallback>
            <w:pict>
              <v:rect w14:anchorId="01E84171" id="Rectangle 53" o:spid="_x0000_s1032" style="position:absolute;margin-left:54.05pt;margin-top:18.05pt;width:339pt;height:43.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" filled="f" strokecolor="white [3212]" strokeweight="1pt">
                <v:textbox inset="0,3mm,0,0">
                  <w:txbxContent>
                    <w:p w14:paraId="42109AC8" w14:textId="3EB4EE85" w:rsidR="00C51D3D" w:rsidRPr="00B520B5" w:rsidRDefault="00C51D3D" w:rsidP="00C51D3D">
                      <w:pPr>
                        <w:jc w:val="center"/>
                        <w:rPr>
                          <w:color w:val="FFFFFF" w:themeColor="background1"/>
                          <w:sz w:val="40"/>
                          <w:szCs w:val="40"/>
                        </w:rPr>
                      </w:pPr>
                      <w:r>
                        <w:rPr>
                          <w:rFonts w:cs="Times New Roman (Corps CS)"/>
                          <w:color w:val="FFFFFF" w:themeColor="background1"/>
                          <w:spacing w:val="60"/>
                          <w:sz w:val="40"/>
                          <w:szCs w:val="40"/>
                        </w:rPr>
                        <w:t>E</w:t>
                      </w:r>
                      <w:r w:rsidRPr="00B520B5">
                        <w:rPr>
                          <w:rFonts w:cs="Times New Roman (Corps CS)"/>
                          <w:color w:val="FFFFFF" w:themeColor="background1"/>
                          <w:spacing w:val="60"/>
                          <w:sz w:val="40"/>
                          <w:szCs w:val="40"/>
                        </w:rPr>
                        <w:t xml:space="preserve">. </w:t>
                      </w:r>
                      <w:r>
                        <w:rPr>
                          <w:rFonts w:cs="Times New Roman (Corps CS)"/>
                          <w:color w:val="FFFFFF" w:themeColor="background1"/>
                          <w:spacing w:val="60"/>
                          <w:sz w:val="40"/>
                          <w:szCs w:val="40"/>
                        </w:rPr>
                        <w:t>APPENDICES</w:t>
                      </w:r>
                    </w:p>
                  </w:txbxContent>
                </v:textbox>
              </v:rect>
            </w:pict>
          </mc:Fallback>
        </mc:AlternateContent>
      </w:r>
      <w:r w:rsidR="00DD2683">
        <w:rPr>
          <w:rFonts w:cs="Times New Roman (Corps CS)"/>
          <w:b/>
          <w:bCs/>
          <w:noProof/>
          <w:color w:val="E782A9" w:themeColor="accent5"/>
          <w:spacing w:val="60"/>
          <w:sz w:val="46"/>
          <w:szCs w:val="46"/>
        </w:rPr>
        <w:drawing>
          <wp:inline distT="0" distB="0" distL="0" distR="0" wp14:anchorId="2B8D9FD1" wp14:editId="6549722E">
            <wp:extent cx="5669915" cy="1076325"/>
            <wp:effectExtent l="0" t="0" r="0" b="3175"/>
            <wp:docPr id="57" name="Image 57" descr="Une image contenant eau, extérieur, nature, pet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eau, extérieur, nature, petit&#10;&#10;Description générée automatiquement"/>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5669915" cy="1076325"/>
                    </a:xfrm>
                    <a:prstGeom prst="rect">
                      <a:avLst/>
                    </a:prstGeom>
                    <a:ln>
                      <a:noFill/>
                    </a:ln>
                    <a:extLst>
                      <a:ext uri="{53640926-AAD7-44D8-BBD7-CCE9431645EC}">
                        <a14:shadowObscured xmlns:a14="http://schemas.microsoft.com/office/drawing/2010/main"/>
                      </a:ext>
                    </a:extLst>
                  </pic:spPr>
                </pic:pic>
              </a:graphicData>
            </a:graphic>
          </wp:inline>
        </w:drawing>
      </w:r>
    </w:p>
    <w:p w14:paraId="71D0E5AB" w14:textId="1148D16A" w:rsidR="000C0914" w:rsidRPr="00C51D3D" w:rsidRDefault="000C0914" w:rsidP="00E61B5D">
      <w:pPr>
        <w:rPr>
          <w:rFonts w:cstheme="minorHAnsi"/>
          <w:sz w:val="24"/>
          <w:szCs w:val="24"/>
        </w:rPr>
      </w:pPr>
      <w:r w:rsidRPr="00C51D3D">
        <w:rPr>
          <w:rFonts w:cstheme="minorHAnsi"/>
          <w:sz w:val="24"/>
          <w:szCs w:val="24"/>
        </w:rPr>
        <w:t>The following Appendices form an integral part of this RFP</w:t>
      </w:r>
    </w:p>
    <w:p w14:paraId="20A9405C" w14:textId="0448EC8F" w:rsidR="000C0914" w:rsidRPr="001A35EE" w:rsidRDefault="000C0914" w:rsidP="004E7815">
      <w:pPr>
        <w:pStyle w:val="ListParagraph"/>
        <w:numPr>
          <w:ilvl w:val="3"/>
          <w:numId w:val="1"/>
        </w:numPr>
        <w:autoSpaceDE w:val="0"/>
        <w:autoSpaceDN w:val="0"/>
        <w:adjustRightInd w:val="0"/>
        <w:spacing w:after="0" w:line="240" w:lineRule="auto"/>
        <w:ind w:left="284" w:hanging="284"/>
        <w:rPr>
          <w:rStyle w:val="Hyperlink"/>
        </w:rPr>
      </w:pPr>
      <w:hyperlink r:id="rId39" w:history="1">
        <w:r w:rsidRPr="005D6628">
          <w:rPr>
            <w:rStyle w:val="Hyperlink"/>
            <w:rFonts w:cs="Arial"/>
          </w:rPr>
          <w:t>About</w:t>
        </w:r>
        <w:r w:rsidRPr="001A35EE">
          <w:rPr>
            <w:rStyle w:val="Hyperlink"/>
          </w:rPr>
          <w:t xml:space="preserve"> JTI</w:t>
        </w:r>
      </w:hyperlink>
      <w:r w:rsidRPr="001A35EE">
        <w:rPr>
          <w:rStyle w:val="Hyperlink"/>
        </w:rPr>
        <w:t xml:space="preserve"> </w:t>
      </w:r>
      <w:r w:rsidRPr="001A35EE">
        <w:rPr>
          <w:rStyle w:val="Hyperlink"/>
        </w:rPr>
        <w:br/>
      </w:r>
    </w:p>
    <w:p w14:paraId="1816C1FF" w14:textId="214CA9EC" w:rsidR="000C0914" w:rsidRPr="001A35EE" w:rsidRDefault="000C0914" w:rsidP="004E7815">
      <w:pPr>
        <w:pStyle w:val="ListParagraph"/>
        <w:numPr>
          <w:ilvl w:val="3"/>
          <w:numId w:val="1"/>
        </w:numPr>
        <w:autoSpaceDE w:val="0"/>
        <w:autoSpaceDN w:val="0"/>
        <w:adjustRightInd w:val="0"/>
        <w:spacing w:after="0" w:line="240" w:lineRule="auto"/>
        <w:ind w:left="284" w:hanging="284"/>
        <w:rPr>
          <w:rStyle w:val="Hyperlink"/>
        </w:rPr>
      </w:pPr>
      <w:hyperlink r:id="rId40" w:history="1">
        <w:r w:rsidRPr="001A35EE">
          <w:rPr>
            <w:rStyle w:val="Hyperlink"/>
          </w:rPr>
          <w:t>JTI Code of Conduct</w:t>
        </w:r>
      </w:hyperlink>
      <w:r w:rsidRPr="001A35EE">
        <w:rPr>
          <w:rStyle w:val="Hyperlink"/>
        </w:rPr>
        <w:br/>
      </w:r>
    </w:p>
    <w:p w14:paraId="3C1D0C6F" w14:textId="3A4706AD" w:rsidR="000C0914" w:rsidRPr="004E7815" w:rsidRDefault="000C0914" w:rsidP="004E7815">
      <w:pPr>
        <w:pStyle w:val="ListParagraph"/>
        <w:numPr>
          <w:ilvl w:val="3"/>
          <w:numId w:val="1"/>
        </w:numPr>
        <w:autoSpaceDE w:val="0"/>
        <w:autoSpaceDN w:val="0"/>
        <w:adjustRightInd w:val="0"/>
        <w:spacing w:after="0" w:line="240" w:lineRule="auto"/>
        <w:ind w:left="284" w:hanging="284"/>
        <w:rPr>
          <w:rStyle w:val="Hyperlink"/>
          <w:color w:val="000000" w:themeColor="text1"/>
          <w:lang w:val="en-US"/>
        </w:rPr>
      </w:pPr>
      <w:hyperlink r:id="rId41" w:history="1">
        <w:r w:rsidRPr="005347F3">
          <w:rPr>
            <w:rStyle w:val="Hyperlink"/>
            <w:lang w:val="en-US"/>
          </w:rPr>
          <w:t>JTI Suppliers Standards</w:t>
        </w:r>
      </w:hyperlink>
    </w:p>
    <w:p w14:paraId="4172CC06" w14:textId="00A99DCF" w:rsidR="000C0914" w:rsidRPr="004E7815" w:rsidRDefault="000C0914" w:rsidP="004E7815">
      <w:pPr>
        <w:autoSpaceDE w:val="0"/>
        <w:autoSpaceDN w:val="0"/>
        <w:adjustRightInd w:val="0"/>
        <w:spacing w:after="0" w:line="240" w:lineRule="auto"/>
        <w:ind w:left="284" w:hanging="284"/>
        <w:rPr>
          <w:rStyle w:val="Hyperlink"/>
          <w:color w:val="000000" w:themeColor="text1"/>
          <w:lang w:val="en-US"/>
        </w:rPr>
      </w:pPr>
    </w:p>
    <w:p w14:paraId="6C09E9E1" w14:textId="45A3A943" w:rsidR="000C0914" w:rsidRPr="00744B7F" w:rsidRDefault="000C0914" w:rsidP="00744B7F">
      <w:pPr>
        <w:pStyle w:val="ListParagraph"/>
        <w:numPr>
          <w:ilvl w:val="3"/>
          <w:numId w:val="1"/>
        </w:numPr>
        <w:autoSpaceDE w:val="0"/>
        <w:autoSpaceDN w:val="0"/>
        <w:adjustRightInd w:val="0"/>
        <w:spacing w:after="0" w:line="240" w:lineRule="auto"/>
        <w:ind w:left="284" w:hanging="284"/>
        <w:rPr>
          <w:color w:val="000000" w:themeColor="text1"/>
          <w:lang w:val="fr-CH"/>
        </w:rPr>
      </w:pPr>
      <w:r w:rsidRPr="004E7815">
        <w:rPr>
          <w:color w:val="000000" w:themeColor="text1"/>
          <w:lang w:val="fr-CH"/>
        </w:rPr>
        <w:t xml:space="preserve">Intent to </w:t>
      </w:r>
      <w:r w:rsidRPr="004E7815">
        <w:rPr>
          <w:color w:val="000000" w:themeColor="text1"/>
        </w:rPr>
        <w:t>Participate</w:t>
      </w:r>
      <w:r w:rsidRPr="00744B7F">
        <w:rPr>
          <w:color w:val="000000" w:themeColor="text1"/>
          <w:lang w:val="fr-CH"/>
        </w:rPr>
        <w:br/>
        <w:t xml:space="preserve"> </w:t>
      </w:r>
    </w:p>
    <w:p w14:paraId="535E4590" w14:textId="438ABB03" w:rsidR="000C0914" w:rsidRPr="004E7815" w:rsidRDefault="000C0914" w:rsidP="004E7815">
      <w:pPr>
        <w:pStyle w:val="ListParagraph"/>
        <w:numPr>
          <w:ilvl w:val="3"/>
          <w:numId w:val="1"/>
        </w:numPr>
        <w:autoSpaceDE w:val="0"/>
        <w:autoSpaceDN w:val="0"/>
        <w:adjustRightInd w:val="0"/>
        <w:spacing w:after="0" w:line="240" w:lineRule="auto"/>
        <w:ind w:left="284" w:hanging="284"/>
        <w:rPr>
          <w:color w:val="000000" w:themeColor="text1"/>
          <w:lang w:val="en-US"/>
        </w:rPr>
      </w:pPr>
      <w:r w:rsidRPr="004E7815">
        <w:rPr>
          <w:color w:val="000000" w:themeColor="text1"/>
          <w:lang w:val="en-US"/>
        </w:rPr>
        <w:t>Questionnaire</w:t>
      </w:r>
      <w:r w:rsidRPr="004E7815">
        <w:rPr>
          <w:color w:val="000000" w:themeColor="text1"/>
          <w:lang w:val="en-US"/>
        </w:rPr>
        <w:br/>
      </w:r>
    </w:p>
    <w:p w14:paraId="629F83A5" w14:textId="6C84E236" w:rsidR="000C0914" w:rsidRPr="004E7815" w:rsidRDefault="000C0914" w:rsidP="004E7815">
      <w:pPr>
        <w:pStyle w:val="ListParagraph"/>
        <w:numPr>
          <w:ilvl w:val="3"/>
          <w:numId w:val="1"/>
        </w:numPr>
        <w:autoSpaceDE w:val="0"/>
        <w:autoSpaceDN w:val="0"/>
        <w:adjustRightInd w:val="0"/>
        <w:spacing w:after="0" w:line="240" w:lineRule="auto"/>
        <w:ind w:left="284" w:hanging="284"/>
        <w:rPr>
          <w:color w:val="000000" w:themeColor="text1"/>
          <w:lang w:val="en-US"/>
        </w:rPr>
      </w:pPr>
      <w:r w:rsidRPr="004E7815">
        <w:rPr>
          <w:color w:val="000000" w:themeColor="text1"/>
          <w:lang w:val="en-US"/>
        </w:rPr>
        <w:t>Cost T</w:t>
      </w:r>
      <w:r w:rsidR="00B3252F" w:rsidRPr="004E7815">
        <w:rPr>
          <w:color w:val="000000" w:themeColor="text1"/>
          <w:lang w:val="en-US"/>
        </w:rPr>
        <w:t>racker</w:t>
      </w:r>
    </w:p>
    <w:p w14:paraId="1C8A4515" w14:textId="1572E0D5" w:rsidR="00862C11" w:rsidRPr="004E7815" w:rsidRDefault="00862C11" w:rsidP="004E7815">
      <w:pPr>
        <w:autoSpaceDE w:val="0"/>
        <w:autoSpaceDN w:val="0"/>
        <w:adjustRightInd w:val="0"/>
        <w:spacing w:after="0" w:line="240" w:lineRule="auto"/>
        <w:ind w:left="284" w:hanging="284"/>
        <w:rPr>
          <w:color w:val="000000" w:themeColor="text1"/>
          <w:lang w:val="en-US"/>
        </w:rPr>
      </w:pPr>
    </w:p>
    <w:p w14:paraId="7F88FEEE" w14:textId="79DA0D40" w:rsidR="00BB79ED" w:rsidRPr="004E7815" w:rsidRDefault="00D749D9" w:rsidP="004E7815">
      <w:pPr>
        <w:pStyle w:val="ListParagraph"/>
        <w:numPr>
          <w:ilvl w:val="3"/>
          <w:numId w:val="1"/>
        </w:numPr>
        <w:autoSpaceDE w:val="0"/>
        <w:autoSpaceDN w:val="0"/>
        <w:adjustRightInd w:val="0"/>
        <w:spacing w:after="0" w:line="240" w:lineRule="auto"/>
        <w:ind w:left="284" w:hanging="284"/>
        <w:rPr>
          <w:color w:val="000000" w:themeColor="text1"/>
          <w:lang w:val="en-US"/>
        </w:rPr>
      </w:pPr>
      <w:r>
        <w:rPr>
          <w:rFonts w:cs="Times New Roman (Corps CS)"/>
          <w:b/>
          <w:bCs/>
          <w:noProof/>
          <w:color w:val="E782A9" w:themeColor="accent5"/>
          <w:spacing w:val="60"/>
          <w:sz w:val="46"/>
          <w:szCs w:val="46"/>
        </w:rPr>
        <w:drawing>
          <wp:anchor distT="0" distB="0" distL="114300" distR="114300" simplePos="0" relativeHeight="251716096" behindDoc="0" locked="0" layoutInCell="1" allowOverlap="1" wp14:anchorId="0513067A" wp14:editId="4A1C9824">
            <wp:simplePos x="0" y="0"/>
            <wp:positionH relativeFrom="column">
              <wp:posOffset>12601</wp:posOffset>
            </wp:positionH>
            <wp:positionV relativeFrom="page">
              <wp:posOffset>4392295</wp:posOffset>
            </wp:positionV>
            <wp:extent cx="5127145" cy="4508498"/>
            <wp:effectExtent l="0" t="0" r="842010" b="1118235"/>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2" cstate="print">
                      <a:extLst>
                        <a:ext uri="{28A0092B-C50C-407E-A947-70E740481C1C}">
                          <a14:useLocalDpi xmlns:a14="http://schemas.microsoft.com/office/drawing/2010/main" val="0"/>
                        </a:ext>
                      </a:extLst>
                    </a:blip>
                    <a:stretch>
                      <a:fillRect/>
                    </a:stretch>
                  </pic:blipFill>
                  <pic:spPr bwMode="auto">
                    <a:xfrm rot="19191843">
                      <a:off x="0" y="0"/>
                      <a:ext cx="5127145" cy="45084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2C11" w:rsidRPr="004E7815">
        <w:rPr>
          <w:color w:val="000000" w:themeColor="text1"/>
          <w:lang w:val="en-US"/>
        </w:rPr>
        <w:t>Terms and Conditions</w:t>
      </w:r>
      <w:r w:rsidR="00BB79ED" w:rsidRPr="004E7815">
        <w:rPr>
          <w:color w:val="000000" w:themeColor="text1"/>
          <w:lang w:val="en-US"/>
        </w:rPr>
        <w:br/>
      </w:r>
    </w:p>
    <w:p w14:paraId="2117FABA" w14:textId="293BE557" w:rsidR="008C2F39" w:rsidRPr="004E70AC" w:rsidRDefault="001616B7" w:rsidP="004E70AC">
      <w:pPr>
        <w:pStyle w:val="ListParagraph"/>
        <w:numPr>
          <w:ilvl w:val="3"/>
          <w:numId w:val="1"/>
        </w:numPr>
        <w:autoSpaceDE w:val="0"/>
        <w:autoSpaceDN w:val="0"/>
        <w:adjustRightInd w:val="0"/>
        <w:spacing w:after="0" w:line="240" w:lineRule="auto"/>
        <w:ind w:left="284" w:hanging="284"/>
        <w:rPr>
          <w:color w:val="000000" w:themeColor="text1"/>
          <w:u w:val="single"/>
          <w:lang w:val="en-US"/>
        </w:rPr>
      </w:pPr>
      <w:hyperlink r:id="rId43" w:anchor="search=business%20travel%20and%20expense%20reimbursement%20practice%20for%20consultants%20and%203rd%20parties" w:history="1">
        <w:r w:rsidR="00BB79ED" w:rsidRPr="005347F3">
          <w:rPr>
            <w:rStyle w:val="Hyperlink"/>
            <w:lang w:val="en-US"/>
          </w:rPr>
          <w:t>JTI Travel Polic</w:t>
        </w:r>
        <w:r w:rsidR="00387D76" w:rsidRPr="005347F3">
          <w:rPr>
            <w:rStyle w:val="Hyperlink"/>
            <w:lang w:val="en-US"/>
          </w:rPr>
          <w:t xml:space="preserve">y </w:t>
        </w:r>
        <w:proofErr w:type="gramStart"/>
        <w:r w:rsidR="00387D76" w:rsidRPr="005347F3">
          <w:rPr>
            <w:rStyle w:val="Hyperlink"/>
            <w:lang w:val="en-US"/>
          </w:rPr>
          <w:t>For</w:t>
        </w:r>
        <w:proofErr w:type="gramEnd"/>
        <w:r w:rsidR="00387D76" w:rsidRPr="005347F3">
          <w:rPr>
            <w:rStyle w:val="Hyperlink"/>
            <w:lang w:val="en-US"/>
          </w:rPr>
          <w:t xml:space="preserve"> Third Parties</w:t>
        </w:r>
      </w:hyperlink>
    </w:p>
    <w:p w14:paraId="26A017BA" w14:textId="59F32941" w:rsidR="008C2F39" w:rsidRDefault="0083017C" w:rsidP="008C2F39">
      <w:pPr>
        <w:rPr>
          <w:lang w:val="en-US"/>
        </w:rPr>
      </w:pPr>
      <w:r>
        <w:rPr>
          <w:noProof/>
          <w:lang w:val="en-US"/>
        </w:rPr>
        <w:drawing>
          <wp:anchor distT="0" distB="0" distL="114300" distR="114300" simplePos="0" relativeHeight="251703808" behindDoc="1" locked="0" layoutInCell="1" allowOverlap="1" wp14:anchorId="29003343" wp14:editId="2E8BCC27">
            <wp:simplePos x="0" y="0"/>
            <wp:positionH relativeFrom="column">
              <wp:posOffset>-834390</wp:posOffset>
            </wp:positionH>
            <wp:positionV relativeFrom="page">
              <wp:posOffset>4997450</wp:posOffset>
            </wp:positionV>
            <wp:extent cx="6508750" cy="4932680"/>
            <wp:effectExtent l="0" t="0" r="6350" b="0"/>
            <wp:wrapNone/>
            <wp:docPr id="10" name="Image 10" descr="Une image contenant extérieur, eau, crépuscule, monta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extérieur, eau, crépuscule, montagne&#10;&#10;Description générée automatiquement"/>
                    <pic:cNvPicPr/>
                  </pic:nvPicPr>
                  <pic:blipFill rotWithShape="1">
                    <a:blip r:embed="rId44" cstate="print">
                      <a:extLst>
                        <a:ext uri="{28A0092B-C50C-407E-A947-70E740481C1C}">
                          <a14:useLocalDpi xmlns:a14="http://schemas.microsoft.com/office/drawing/2010/main" val="0"/>
                        </a:ext>
                      </a:extLst>
                    </a:blip>
                    <a:srcRect l="5629" t="6186" r="11841"/>
                    <a:stretch/>
                  </pic:blipFill>
                  <pic:spPr bwMode="auto">
                    <a:xfrm>
                      <a:off x="0" y="0"/>
                      <a:ext cx="6508750" cy="4932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B28F61" w14:textId="494D5782" w:rsidR="008C2F39" w:rsidRDefault="008C2F39" w:rsidP="008C2F39">
      <w:pPr>
        <w:rPr>
          <w:lang w:val="en-US"/>
        </w:rPr>
      </w:pPr>
    </w:p>
    <w:p w14:paraId="44A0B241" w14:textId="71AA7D31" w:rsidR="007947AD" w:rsidRDefault="007947AD">
      <w:pPr>
        <w:rPr>
          <w:lang w:val="en-US"/>
        </w:rPr>
      </w:pPr>
      <w:r>
        <w:rPr>
          <w:lang w:val="en-US"/>
        </w:rPr>
        <w:br w:type="page"/>
      </w:r>
    </w:p>
    <w:p w14:paraId="42785C4F" w14:textId="6934E746" w:rsidR="00422943" w:rsidRPr="007F56D6" w:rsidRDefault="00D749D9" w:rsidP="008C2F39">
      <w:pPr>
        <w:rPr>
          <w:b/>
          <w:bCs/>
          <w:lang w:val="en-US"/>
        </w:rPr>
      </w:pPr>
      <w:r w:rsidRPr="007F56D6">
        <w:rPr>
          <w:b/>
          <w:bCs/>
          <w:i/>
          <w:iCs/>
          <w:noProof/>
          <w:color w:val="E782A9" w:themeColor="accent5"/>
        </w:rPr>
        <w:lastRenderedPageBreak/>
        <w:drawing>
          <wp:anchor distT="0" distB="0" distL="114300" distR="114300" simplePos="0" relativeHeight="251686400" behindDoc="0" locked="0" layoutInCell="1" allowOverlap="1" wp14:anchorId="598CA2AE" wp14:editId="3E8C3BFB">
            <wp:simplePos x="0" y="0"/>
            <wp:positionH relativeFrom="column">
              <wp:posOffset>1324610</wp:posOffset>
            </wp:positionH>
            <wp:positionV relativeFrom="page">
              <wp:posOffset>915761</wp:posOffset>
            </wp:positionV>
            <wp:extent cx="3519706" cy="3255157"/>
            <wp:effectExtent l="233680" t="147320" r="346710" b="0"/>
            <wp:wrapNone/>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45" cstate="print">
                      <a:extLst>
                        <a:ext uri="{28A0092B-C50C-407E-A947-70E740481C1C}">
                          <a14:useLocalDpi xmlns:a14="http://schemas.microsoft.com/office/drawing/2010/main" val="0"/>
                        </a:ext>
                      </a:extLst>
                    </a:blip>
                    <a:stretch>
                      <a:fillRect/>
                    </a:stretch>
                  </pic:blipFill>
                  <pic:spPr>
                    <a:xfrm rot="14298913" flipH="1">
                      <a:off x="0" y="0"/>
                      <a:ext cx="3519706" cy="3255157"/>
                    </a:xfrm>
                    <a:prstGeom prst="rect">
                      <a:avLst/>
                    </a:prstGeom>
                  </pic:spPr>
                </pic:pic>
              </a:graphicData>
            </a:graphic>
            <wp14:sizeRelH relativeFrom="margin">
              <wp14:pctWidth>0</wp14:pctWidth>
            </wp14:sizeRelH>
            <wp14:sizeRelV relativeFrom="margin">
              <wp14:pctHeight>0</wp14:pctHeight>
            </wp14:sizeRelV>
          </wp:anchor>
        </w:drawing>
      </w:r>
      <w:r w:rsidR="008036D9" w:rsidRPr="007F56D6">
        <w:rPr>
          <w:b/>
          <w:bCs/>
          <w:lang w:val="en-US"/>
        </w:rPr>
        <w:t xml:space="preserve">Additional </w:t>
      </w:r>
      <w:r w:rsidR="007F56D6" w:rsidRPr="007F56D6">
        <w:rPr>
          <w:b/>
          <w:bCs/>
          <w:lang w:val="en-US"/>
        </w:rPr>
        <w:t>Images</w:t>
      </w:r>
    </w:p>
    <w:p w14:paraId="4AA06E98" w14:textId="7E3EE34A" w:rsidR="00422943" w:rsidRDefault="00112A6A">
      <w:pPr>
        <w:rPr>
          <w:lang w:val="en-US"/>
        </w:rPr>
      </w:pPr>
      <w:r>
        <w:rPr>
          <w:noProof/>
          <w:lang w:val="en-US"/>
        </w:rPr>
        <w:drawing>
          <wp:anchor distT="0" distB="0" distL="114300" distR="114300" simplePos="0" relativeHeight="251654656" behindDoc="1" locked="0" layoutInCell="1" allowOverlap="1" wp14:anchorId="404BE1AD" wp14:editId="40CD6997">
            <wp:simplePos x="0" y="0"/>
            <wp:positionH relativeFrom="column">
              <wp:posOffset>84364</wp:posOffset>
            </wp:positionH>
            <wp:positionV relativeFrom="page">
              <wp:posOffset>1155065</wp:posOffset>
            </wp:positionV>
            <wp:extent cx="5431790" cy="2714625"/>
            <wp:effectExtent l="0" t="0" r="3810" b="3175"/>
            <wp:wrapNone/>
            <wp:docPr id="46" name="Image 46" descr="Une image contenant extérieur, eau, nuageux, pl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extérieur, eau, nuageux, plage&#10;&#10;Description générée automatiquement"/>
                    <pic:cNvPicPr/>
                  </pic:nvPicPr>
                  <pic:blipFill>
                    <a:blip r:embed="rId46" cstate="print">
                      <a:extLst>
                        <a:ext uri="{28A0092B-C50C-407E-A947-70E740481C1C}">
                          <a14:useLocalDpi xmlns:a14="http://schemas.microsoft.com/office/drawing/2010/main"/>
                        </a:ext>
                      </a:extLst>
                    </a:blip>
                    <a:stretch>
                      <a:fillRect/>
                    </a:stretch>
                  </pic:blipFill>
                  <pic:spPr>
                    <a:xfrm>
                      <a:off x="0" y="0"/>
                      <a:ext cx="5431790" cy="271462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05856" behindDoc="1" locked="0" layoutInCell="1" allowOverlap="1" wp14:anchorId="243C59F3" wp14:editId="151A2770">
            <wp:simplePos x="0" y="0"/>
            <wp:positionH relativeFrom="column">
              <wp:posOffset>53431</wp:posOffset>
            </wp:positionH>
            <wp:positionV relativeFrom="page">
              <wp:posOffset>4258945</wp:posOffset>
            </wp:positionV>
            <wp:extent cx="5416550" cy="5415915"/>
            <wp:effectExtent l="0" t="0" r="6350" b="0"/>
            <wp:wrapNone/>
            <wp:docPr id="52" name="Image 52" descr="Une image contenant eau, extérieur, nature, océ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eau, extérieur, nature, océan&#10;&#10;Description générée automatiquement"/>
                    <pic:cNvPicPr/>
                  </pic:nvPicPr>
                  <pic:blipFill rotWithShape="1">
                    <a:blip r:embed="rId47" cstate="print">
                      <a:extLst>
                        <a:ext uri="{28A0092B-C50C-407E-A947-70E740481C1C}">
                          <a14:useLocalDpi xmlns:a14="http://schemas.microsoft.com/office/drawing/2010/main" val="0"/>
                        </a:ext>
                      </a:extLst>
                    </a:blip>
                    <a:srcRect l="22854" t="-1" r="40366" b="44691"/>
                    <a:stretch/>
                  </pic:blipFill>
                  <pic:spPr bwMode="auto">
                    <a:xfrm>
                      <a:off x="0" y="0"/>
                      <a:ext cx="5416550" cy="541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5E9F">
        <w:rPr>
          <w:rFonts w:cs="Times New Roman (Corps CS)"/>
          <w:b/>
          <w:bCs/>
          <w:noProof/>
          <w:color w:val="E782A9" w:themeColor="accent5"/>
          <w:spacing w:val="60"/>
          <w:sz w:val="46"/>
          <w:szCs w:val="46"/>
        </w:rPr>
        <w:drawing>
          <wp:anchor distT="0" distB="0" distL="114300" distR="114300" simplePos="0" relativeHeight="251718144" behindDoc="0" locked="0" layoutInCell="1" allowOverlap="1" wp14:anchorId="6C51E1DA" wp14:editId="55AF88B6">
            <wp:simplePos x="0" y="0"/>
            <wp:positionH relativeFrom="column">
              <wp:posOffset>3719</wp:posOffset>
            </wp:positionH>
            <wp:positionV relativeFrom="page">
              <wp:posOffset>4704715</wp:posOffset>
            </wp:positionV>
            <wp:extent cx="5707407" cy="5018939"/>
            <wp:effectExtent l="0" t="0" r="0"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2" cstate="print">
                      <a:extLst>
                        <a:ext uri="{28A0092B-C50C-407E-A947-70E740481C1C}">
                          <a14:useLocalDpi xmlns:a14="http://schemas.microsoft.com/office/drawing/2010/main" val="0"/>
                        </a:ext>
                      </a:extLst>
                    </a:blip>
                    <a:stretch>
                      <a:fillRect/>
                    </a:stretch>
                  </pic:blipFill>
                  <pic:spPr bwMode="auto">
                    <a:xfrm rot="10800000">
                      <a:off x="0" y="0"/>
                      <a:ext cx="5707407" cy="50189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2943">
        <w:rPr>
          <w:lang w:val="en-US"/>
        </w:rPr>
        <w:br w:type="page"/>
      </w:r>
    </w:p>
    <w:p w14:paraId="44C4C91B" w14:textId="2011B765" w:rsidR="00422943" w:rsidRDefault="00422943" w:rsidP="008C2F39">
      <w:pPr>
        <w:rPr>
          <w:lang w:val="en-US"/>
        </w:rPr>
      </w:pPr>
    </w:p>
    <w:p w14:paraId="62B55C41" w14:textId="6DBD9176" w:rsidR="00261E0F" w:rsidRDefault="00261E0F" w:rsidP="008C2F39">
      <w:pPr>
        <w:rPr>
          <w:lang w:val="en-US"/>
        </w:rPr>
      </w:pPr>
    </w:p>
    <w:p w14:paraId="41E0626A" w14:textId="2BA544C5" w:rsidR="00261E0F" w:rsidRDefault="00261E0F" w:rsidP="008C2F39">
      <w:pPr>
        <w:rPr>
          <w:lang w:val="en-US"/>
        </w:rPr>
      </w:pPr>
      <w:r>
        <w:rPr>
          <w:rFonts w:cs="Times New Roman (Corps CS)"/>
          <w:b/>
          <w:bCs/>
          <w:noProof/>
          <w:color w:val="E782A9" w:themeColor="accent5"/>
          <w:spacing w:val="60"/>
          <w:sz w:val="46"/>
          <w:szCs w:val="46"/>
        </w:rPr>
        <w:drawing>
          <wp:anchor distT="0" distB="0" distL="114300" distR="114300" simplePos="0" relativeHeight="251722240" behindDoc="0" locked="0" layoutInCell="1" allowOverlap="1" wp14:anchorId="7A08C5B7" wp14:editId="5ECB804E">
            <wp:simplePos x="0" y="0"/>
            <wp:positionH relativeFrom="column">
              <wp:posOffset>3597910</wp:posOffset>
            </wp:positionH>
            <wp:positionV relativeFrom="page">
              <wp:posOffset>1503680</wp:posOffset>
            </wp:positionV>
            <wp:extent cx="2074545" cy="4761230"/>
            <wp:effectExtent l="825500" t="215900" r="97155"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8" cstate="print">
                      <a:extLst>
                        <a:ext uri="{28A0092B-C50C-407E-A947-70E740481C1C}">
                          <a14:useLocalDpi xmlns:a14="http://schemas.microsoft.com/office/drawing/2010/main" val="0"/>
                        </a:ext>
                      </a:extLst>
                    </a:blip>
                    <a:stretch>
                      <a:fillRect/>
                    </a:stretch>
                  </pic:blipFill>
                  <pic:spPr bwMode="auto">
                    <a:xfrm rot="9160938">
                      <a:off x="0" y="0"/>
                      <a:ext cx="2074545" cy="4761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7904" behindDoc="1" locked="0" layoutInCell="1" allowOverlap="1" wp14:anchorId="0AF8F391" wp14:editId="475D90C8">
            <wp:simplePos x="0" y="0"/>
            <wp:positionH relativeFrom="column">
              <wp:posOffset>1270</wp:posOffset>
            </wp:positionH>
            <wp:positionV relativeFrom="page">
              <wp:posOffset>1408430</wp:posOffset>
            </wp:positionV>
            <wp:extent cx="2609215" cy="5999480"/>
            <wp:effectExtent l="0" t="0" r="0" b="0"/>
            <wp:wrapNone/>
            <wp:docPr id="192" name="Image 192" descr="Une image contenant extérieur, crépuscule, nuages, monta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descr="Une image contenant extérieur, crépuscule, nuages, montagne&#10;&#10;Description générée automatiquement"/>
                    <pic:cNvPicPr/>
                  </pic:nvPicPr>
                  <pic:blipFill rotWithShape="1">
                    <a:blip r:embed="rId49" cstate="print">
                      <a:extLst>
                        <a:ext uri="{28A0092B-C50C-407E-A947-70E740481C1C}">
                          <a14:useLocalDpi xmlns:a14="http://schemas.microsoft.com/office/drawing/2010/main" val="0"/>
                        </a:ext>
                      </a:extLst>
                    </a:blip>
                    <a:srcRect l="30142" r="50969" b="34857"/>
                    <a:stretch/>
                  </pic:blipFill>
                  <pic:spPr bwMode="auto">
                    <a:xfrm>
                      <a:off x="0" y="0"/>
                      <a:ext cx="2609215" cy="5999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09952" behindDoc="1" locked="0" layoutInCell="1" allowOverlap="1" wp14:anchorId="536B885A" wp14:editId="6B91DBF0">
            <wp:simplePos x="0" y="0"/>
            <wp:positionH relativeFrom="column">
              <wp:posOffset>2870835</wp:posOffset>
            </wp:positionH>
            <wp:positionV relativeFrom="page">
              <wp:posOffset>1408691</wp:posOffset>
            </wp:positionV>
            <wp:extent cx="2600325" cy="5998845"/>
            <wp:effectExtent l="0" t="0" r="3175" b="0"/>
            <wp:wrapNone/>
            <wp:docPr id="49" name="Image 49" descr="Une image contenant extérieur, nature, crépuscule, nuag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extérieur, nature, crépuscule, nuages&#10;&#10;Description générée automatiquement"/>
                    <pic:cNvPicPr/>
                  </pic:nvPicPr>
                  <pic:blipFill rotWithShape="1">
                    <a:blip r:embed="rId50" cstate="print">
                      <a:extLst>
                        <a:ext uri="{28A0092B-C50C-407E-A947-70E740481C1C}">
                          <a14:useLocalDpi xmlns:a14="http://schemas.microsoft.com/office/drawing/2010/main" val="0"/>
                        </a:ext>
                      </a:extLst>
                    </a:blip>
                    <a:srcRect l="24082" t="9673" r="32732" b="23929"/>
                    <a:stretch/>
                  </pic:blipFill>
                  <pic:spPr bwMode="auto">
                    <a:xfrm>
                      <a:off x="0" y="0"/>
                      <a:ext cx="2600325" cy="5998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D0FC4E" w14:textId="3A13109D" w:rsidR="00261E0F" w:rsidRDefault="00261E0F" w:rsidP="008C2F39">
      <w:pPr>
        <w:rPr>
          <w:lang w:val="en-US"/>
        </w:rPr>
      </w:pPr>
    </w:p>
    <w:p w14:paraId="0136F28D" w14:textId="60BBE162" w:rsidR="00261E0F" w:rsidRDefault="00261E0F" w:rsidP="008C2F39">
      <w:pPr>
        <w:rPr>
          <w:lang w:val="en-US"/>
        </w:rPr>
      </w:pPr>
    </w:p>
    <w:p w14:paraId="0D44DB63" w14:textId="60F747ED" w:rsidR="00261E0F" w:rsidRDefault="00261E0F" w:rsidP="008C2F39">
      <w:pPr>
        <w:rPr>
          <w:lang w:val="en-US"/>
        </w:rPr>
      </w:pPr>
    </w:p>
    <w:p w14:paraId="31099F17" w14:textId="3209FAB1" w:rsidR="00261E0F" w:rsidRDefault="00D749D9" w:rsidP="008C2F39">
      <w:pPr>
        <w:rPr>
          <w:lang w:val="en-US"/>
        </w:rPr>
      </w:pPr>
      <w:r>
        <w:rPr>
          <w:rFonts w:cs="Times New Roman (Corps CS)"/>
          <w:b/>
          <w:bCs/>
          <w:noProof/>
          <w:color w:val="E782A9" w:themeColor="accent5"/>
          <w:spacing w:val="60"/>
          <w:sz w:val="46"/>
          <w:szCs w:val="46"/>
        </w:rPr>
        <w:drawing>
          <wp:anchor distT="0" distB="0" distL="114300" distR="114300" simplePos="0" relativeHeight="251720192" behindDoc="0" locked="0" layoutInCell="1" allowOverlap="1" wp14:anchorId="70F2EBF7" wp14:editId="320BC8ED">
            <wp:simplePos x="0" y="0"/>
            <wp:positionH relativeFrom="column">
              <wp:posOffset>-849522</wp:posOffset>
            </wp:positionH>
            <wp:positionV relativeFrom="page">
              <wp:posOffset>2626822</wp:posOffset>
            </wp:positionV>
            <wp:extent cx="3572640" cy="3949450"/>
            <wp:effectExtent l="0" t="0" r="0" b="635"/>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572640" cy="3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4354EB" w14:textId="74EEDE00" w:rsidR="00261E0F" w:rsidRDefault="00261E0F" w:rsidP="008C2F39">
      <w:pPr>
        <w:rPr>
          <w:lang w:val="en-US"/>
        </w:rPr>
      </w:pPr>
    </w:p>
    <w:p w14:paraId="61047A15" w14:textId="3566ECCC" w:rsidR="00261E0F" w:rsidRDefault="00261E0F" w:rsidP="008C2F39">
      <w:pPr>
        <w:rPr>
          <w:lang w:val="en-US"/>
        </w:rPr>
      </w:pPr>
    </w:p>
    <w:p w14:paraId="51EAE86B" w14:textId="513FCE54" w:rsidR="00261E0F" w:rsidRDefault="00261E0F" w:rsidP="008C2F39">
      <w:pPr>
        <w:rPr>
          <w:lang w:val="en-US"/>
        </w:rPr>
      </w:pPr>
    </w:p>
    <w:p w14:paraId="15DBCEEE" w14:textId="2F7ADFCA" w:rsidR="00261E0F" w:rsidRDefault="00261E0F" w:rsidP="008C2F39">
      <w:pPr>
        <w:rPr>
          <w:lang w:val="en-US"/>
        </w:rPr>
      </w:pPr>
    </w:p>
    <w:p w14:paraId="4C079230" w14:textId="040795C9" w:rsidR="00261E0F" w:rsidRDefault="00261E0F" w:rsidP="008C2F39">
      <w:pPr>
        <w:rPr>
          <w:lang w:val="en-US"/>
        </w:rPr>
      </w:pPr>
    </w:p>
    <w:p w14:paraId="214A1BA4" w14:textId="70F33C15" w:rsidR="00261E0F" w:rsidRDefault="00261E0F" w:rsidP="008C2F39">
      <w:pPr>
        <w:rPr>
          <w:lang w:val="en-US"/>
        </w:rPr>
      </w:pPr>
    </w:p>
    <w:p w14:paraId="7FE595DF" w14:textId="23519D95" w:rsidR="00261E0F" w:rsidRDefault="00261E0F" w:rsidP="008C2F39">
      <w:pPr>
        <w:rPr>
          <w:lang w:val="en-US"/>
        </w:rPr>
      </w:pPr>
    </w:p>
    <w:p w14:paraId="75D7578D" w14:textId="6146A5DF" w:rsidR="00261E0F" w:rsidRDefault="00261E0F" w:rsidP="008C2F39">
      <w:pPr>
        <w:rPr>
          <w:lang w:val="en-US"/>
        </w:rPr>
      </w:pPr>
    </w:p>
    <w:p w14:paraId="6E563A58" w14:textId="53B8B711" w:rsidR="00261E0F" w:rsidRDefault="00261E0F" w:rsidP="008C2F39">
      <w:pPr>
        <w:rPr>
          <w:lang w:val="en-US"/>
        </w:rPr>
      </w:pPr>
    </w:p>
    <w:p w14:paraId="656D98A0" w14:textId="1C61B1AB" w:rsidR="00261E0F" w:rsidRDefault="00261E0F" w:rsidP="008C2F39">
      <w:pPr>
        <w:rPr>
          <w:lang w:val="en-US"/>
        </w:rPr>
      </w:pPr>
    </w:p>
    <w:p w14:paraId="66E32977" w14:textId="33BAA082" w:rsidR="00261E0F" w:rsidRDefault="00261E0F" w:rsidP="008C2F39">
      <w:pPr>
        <w:rPr>
          <w:lang w:val="en-US"/>
        </w:rPr>
      </w:pPr>
    </w:p>
    <w:p w14:paraId="19AC72BF" w14:textId="0F636F0F" w:rsidR="00261E0F" w:rsidRDefault="00261E0F" w:rsidP="008C2F39">
      <w:pPr>
        <w:rPr>
          <w:lang w:val="en-US"/>
        </w:rPr>
      </w:pPr>
    </w:p>
    <w:p w14:paraId="22D2319D" w14:textId="74C616A5" w:rsidR="00261E0F" w:rsidRDefault="00261E0F" w:rsidP="008C2F39">
      <w:pPr>
        <w:rPr>
          <w:lang w:val="en-US"/>
        </w:rPr>
      </w:pPr>
    </w:p>
    <w:p w14:paraId="6E5FA423" w14:textId="6628B7A4" w:rsidR="00261E0F" w:rsidRDefault="00261E0F" w:rsidP="008C2F39">
      <w:pPr>
        <w:rPr>
          <w:lang w:val="en-US"/>
        </w:rPr>
      </w:pPr>
    </w:p>
    <w:p w14:paraId="431A0231" w14:textId="57D2F60E" w:rsidR="00261E0F" w:rsidRDefault="00261E0F" w:rsidP="008C2F39">
      <w:pPr>
        <w:rPr>
          <w:lang w:val="en-US"/>
        </w:rPr>
      </w:pPr>
    </w:p>
    <w:p w14:paraId="53365246" w14:textId="09CE77E4" w:rsidR="00261E0F" w:rsidRDefault="00261E0F" w:rsidP="008C2F39">
      <w:pPr>
        <w:rPr>
          <w:lang w:val="en-US"/>
        </w:rPr>
      </w:pPr>
    </w:p>
    <w:p w14:paraId="07FF81FE" w14:textId="702A9BE0" w:rsidR="00261E0F" w:rsidRDefault="00261E0F" w:rsidP="008C2F39">
      <w:pPr>
        <w:rPr>
          <w:lang w:val="en-US"/>
        </w:rPr>
      </w:pPr>
    </w:p>
    <w:p w14:paraId="2DAADFD4" w14:textId="0F59A0CF" w:rsidR="00261E0F" w:rsidRDefault="00261E0F" w:rsidP="008C2F39">
      <w:pPr>
        <w:rPr>
          <w:lang w:val="en-US"/>
        </w:rPr>
      </w:pPr>
    </w:p>
    <w:p w14:paraId="1DAC5792" w14:textId="6A50554D" w:rsidR="00261E0F" w:rsidRDefault="00261E0F" w:rsidP="00261E0F">
      <w:pPr>
        <w:rPr>
          <w:lang w:val="en-US"/>
        </w:rPr>
      </w:pPr>
    </w:p>
    <w:p w14:paraId="77A835F5" w14:textId="72714CAC" w:rsidR="00261E0F" w:rsidRPr="00921AE1" w:rsidRDefault="00261E0F" w:rsidP="00D84AAD">
      <w:pPr>
        <w:pStyle w:val="Bodycopy"/>
        <w:numPr>
          <w:ilvl w:val="0"/>
          <w:numId w:val="36"/>
        </w:numPr>
        <w:ind w:left="284" w:hanging="284"/>
        <w:jc w:val="left"/>
      </w:pPr>
      <w:r>
        <w:t>Bullet point 01</w:t>
      </w:r>
    </w:p>
    <w:p w14:paraId="0B2AE182" w14:textId="77777777" w:rsidR="00261E0F" w:rsidRPr="00921AE1" w:rsidRDefault="00261E0F" w:rsidP="00D84AAD">
      <w:pPr>
        <w:pStyle w:val="Bodycopy"/>
        <w:numPr>
          <w:ilvl w:val="0"/>
          <w:numId w:val="37"/>
        </w:numPr>
        <w:ind w:left="284" w:hanging="284"/>
        <w:jc w:val="left"/>
      </w:pPr>
      <w:r>
        <w:t>Bullet point 02</w:t>
      </w:r>
    </w:p>
    <w:p w14:paraId="0719E21E" w14:textId="77777777" w:rsidR="00261E0F" w:rsidRPr="00921AE1" w:rsidRDefault="00261E0F" w:rsidP="00D84AAD">
      <w:pPr>
        <w:pStyle w:val="Bodycopy"/>
        <w:numPr>
          <w:ilvl w:val="0"/>
          <w:numId w:val="38"/>
        </w:numPr>
        <w:ind w:left="284" w:hanging="284"/>
        <w:jc w:val="left"/>
      </w:pPr>
      <w:r>
        <w:t>Bullet point 03</w:t>
      </w:r>
    </w:p>
    <w:p w14:paraId="07043A9F" w14:textId="77777777" w:rsidR="00261E0F" w:rsidRPr="00921AE1" w:rsidRDefault="00261E0F" w:rsidP="00D84AAD">
      <w:pPr>
        <w:pStyle w:val="Bodycopy"/>
        <w:numPr>
          <w:ilvl w:val="0"/>
          <w:numId w:val="39"/>
        </w:numPr>
        <w:ind w:left="284" w:hanging="284"/>
        <w:jc w:val="left"/>
      </w:pPr>
      <w:r>
        <w:t>Bullet point 04</w:t>
      </w:r>
    </w:p>
    <w:p w14:paraId="48498F32" w14:textId="77777777" w:rsidR="00261E0F" w:rsidRPr="00921AE1" w:rsidRDefault="00261E0F" w:rsidP="00D84AAD">
      <w:pPr>
        <w:pStyle w:val="Bodycopy"/>
        <w:numPr>
          <w:ilvl w:val="0"/>
          <w:numId w:val="40"/>
        </w:numPr>
        <w:ind w:left="284" w:hanging="284"/>
        <w:jc w:val="left"/>
      </w:pPr>
      <w:r>
        <w:t>Bullet point 05</w:t>
      </w:r>
    </w:p>
    <w:p w14:paraId="28E4677A" w14:textId="18CDCCBF" w:rsidR="009D42C7" w:rsidRPr="00261E0F" w:rsidRDefault="00261E0F" w:rsidP="00D84AAD">
      <w:pPr>
        <w:pStyle w:val="ListParagraph"/>
        <w:numPr>
          <w:ilvl w:val="0"/>
          <w:numId w:val="41"/>
        </w:numPr>
        <w:ind w:left="284" w:hanging="284"/>
        <w:rPr>
          <w:sz w:val="20"/>
          <w:szCs w:val="20"/>
          <w:lang w:val="en-US"/>
        </w:rPr>
      </w:pPr>
      <w:r w:rsidRPr="00261E0F">
        <w:rPr>
          <w:sz w:val="20"/>
          <w:szCs w:val="20"/>
        </w:rPr>
        <w:t>Bullet point 06</w:t>
      </w:r>
    </w:p>
    <w:p w14:paraId="4F4C6D76" w14:textId="77777777" w:rsidR="0098438A" w:rsidRDefault="0098438A" w:rsidP="0083017C">
      <w:pPr>
        <w:rPr>
          <w:lang w:val="en-US"/>
        </w:rPr>
      </w:pPr>
    </w:p>
    <w:p w14:paraId="0328A90E" w14:textId="77777777" w:rsidR="0098438A" w:rsidRDefault="0098438A" w:rsidP="0083017C">
      <w:pPr>
        <w:rPr>
          <w:lang w:val="en-US"/>
        </w:rPr>
      </w:pPr>
    </w:p>
    <w:p w14:paraId="3828D6BD" w14:textId="4D955C20" w:rsidR="0098438A" w:rsidRDefault="0098438A" w:rsidP="0083017C">
      <w:pPr>
        <w:rPr>
          <w:lang w:val="en-US"/>
        </w:rPr>
      </w:pPr>
    </w:p>
    <w:p w14:paraId="7D6CDF4E" w14:textId="77777777" w:rsidR="00261E0F" w:rsidRDefault="00261E0F" w:rsidP="0098438A">
      <w:pPr>
        <w:rPr>
          <w:lang w:val="en-US"/>
        </w:rPr>
      </w:pPr>
    </w:p>
    <w:p w14:paraId="58B3AE53" w14:textId="77777777" w:rsidR="00261E0F" w:rsidRDefault="00261E0F" w:rsidP="0098438A">
      <w:pPr>
        <w:rPr>
          <w:lang w:val="en-US"/>
        </w:rPr>
      </w:pPr>
    </w:p>
    <w:p w14:paraId="64B48C43" w14:textId="54BFAF44" w:rsidR="0098438A" w:rsidRDefault="000C0F40" w:rsidP="0098438A">
      <w:pPr>
        <w:rPr>
          <w:lang w:val="en-US"/>
        </w:rPr>
      </w:pPr>
      <w:r>
        <w:rPr>
          <w:lang w:val="en-US"/>
        </w:rPr>
        <w:t>Tables</w:t>
      </w:r>
    </w:p>
    <w:p w14:paraId="2A62EA7D" w14:textId="2FCA7515" w:rsidR="0098438A" w:rsidRDefault="0098438A" w:rsidP="0098438A">
      <w:pPr>
        <w:rPr>
          <w:lang w:val="en-US"/>
        </w:rPr>
      </w:pPr>
    </w:p>
    <w:tbl>
      <w:tblPr>
        <w:tblStyle w:val="TableNormal1"/>
        <w:tblpPr w:leftFromText="180" w:rightFromText="180" w:vertAnchor="text" w:tblpY="1"/>
        <w:tblOverlap w:val="never"/>
        <w:tblW w:w="411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410"/>
        <w:gridCol w:w="1701"/>
      </w:tblGrid>
      <w:tr w:rsidR="0098438A" w14:paraId="6114E9AF" w14:textId="77777777" w:rsidTr="0098438A">
        <w:trPr>
          <w:trHeight w:val="342"/>
        </w:trPr>
        <w:tc>
          <w:tcPr>
            <w:tcW w:w="2410" w:type="dxa"/>
            <w:tcBorders>
              <w:top w:val="nil"/>
              <w:left w:val="nil"/>
              <w:bottom w:val="single" w:sz="24" w:space="0" w:color="EAAA00" w:themeColor="accent2"/>
              <w:right w:val="single" w:sz="4" w:space="0" w:color="EAAA00" w:themeColor="accent2"/>
            </w:tcBorders>
          </w:tcPr>
          <w:p w14:paraId="18E2EFFC" w14:textId="342DF71D" w:rsidR="0098438A" w:rsidRDefault="0098438A" w:rsidP="0098438A">
            <w:pPr>
              <w:pStyle w:val="TableParagraph"/>
              <w:spacing w:line="188" w:lineRule="exact"/>
              <w:ind w:right="70"/>
              <w:rPr>
                <w:b/>
                <w:sz w:val="20"/>
              </w:rPr>
            </w:pPr>
            <w:proofErr w:type="spellStart"/>
            <w:r>
              <w:rPr>
                <w:b/>
                <w:sz w:val="20"/>
              </w:rPr>
              <w:t>Title</w:t>
            </w:r>
            <w:proofErr w:type="spellEnd"/>
          </w:p>
        </w:tc>
        <w:tc>
          <w:tcPr>
            <w:tcW w:w="1701" w:type="dxa"/>
            <w:tcBorders>
              <w:top w:val="nil"/>
              <w:left w:val="single" w:sz="4" w:space="0" w:color="EAAA00" w:themeColor="accent2"/>
              <w:bottom w:val="single" w:sz="24" w:space="0" w:color="EAAA00" w:themeColor="accent2"/>
              <w:right w:val="nil"/>
            </w:tcBorders>
          </w:tcPr>
          <w:p w14:paraId="551D5363" w14:textId="2248CB2B" w:rsidR="0098438A" w:rsidRDefault="0098438A" w:rsidP="0098438A">
            <w:pPr>
              <w:pStyle w:val="TableParagraph"/>
              <w:spacing w:line="188" w:lineRule="exact"/>
              <w:ind w:left="213"/>
              <w:rPr>
                <w:b/>
                <w:sz w:val="20"/>
              </w:rPr>
            </w:pPr>
            <w:proofErr w:type="spellStart"/>
            <w:r>
              <w:rPr>
                <w:b/>
                <w:sz w:val="20"/>
              </w:rPr>
              <w:t>Title</w:t>
            </w:r>
            <w:proofErr w:type="spellEnd"/>
          </w:p>
        </w:tc>
      </w:tr>
      <w:tr w:rsidR="0098438A" w14:paraId="764F50CB" w14:textId="77777777" w:rsidTr="0098438A">
        <w:trPr>
          <w:trHeight w:val="453"/>
        </w:trPr>
        <w:tc>
          <w:tcPr>
            <w:tcW w:w="2410" w:type="dxa"/>
            <w:tcBorders>
              <w:top w:val="single" w:sz="24" w:space="0" w:color="EAAA00" w:themeColor="accent2"/>
              <w:left w:val="nil"/>
              <w:bottom w:val="single" w:sz="8" w:space="0" w:color="EAAA00" w:themeColor="accent2"/>
              <w:right w:val="single" w:sz="4" w:space="0" w:color="EAAA00" w:themeColor="accent2"/>
            </w:tcBorders>
          </w:tcPr>
          <w:p w14:paraId="7A55CDEA" w14:textId="15DCDC78" w:rsidR="0098438A" w:rsidRDefault="0098438A" w:rsidP="0098438A">
            <w:pPr>
              <w:pStyle w:val="TableParagraph"/>
              <w:spacing w:before="155"/>
              <w:ind w:right="70"/>
              <w:rPr>
                <w:sz w:val="20"/>
              </w:rPr>
            </w:pPr>
            <w:r>
              <w:rPr>
                <w:sz w:val="20"/>
              </w:rPr>
              <w:t>Info</w:t>
            </w:r>
          </w:p>
        </w:tc>
        <w:tc>
          <w:tcPr>
            <w:tcW w:w="1701" w:type="dxa"/>
            <w:tcBorders>
              <w:top w:val="single" w:sz="24" w:space="0" w:color="EAAA00" w:themeColor="accent2"/>
              <w:left w:val="single" w:sz="4" w:space="0" w:color="EAAA00" w:themeColor="accent2"/>
              <w:bottom w:val="single" w:sz="8" w:space="0" w:color="EAAA00" w:themeColor="accent2"/>
              <w:right w:val="nil"/>
            </w:tcBorders>
          </w:tcPr>
          <w:p w14:paraId="48C98710" w14:textId="77777777" w:rsidR="0098438A" w:rsidRDefault="0098438A" w:rsidP="0098438A">
            <w:pPr>
              <w:pStyle w:val="TableParagraph"/>
              <w:ind w:left="213"/>
              <w:rPr>
                <w:rFonts w:ascii="Times New Roman"/>
                <w:sz w:val="20"/>
              </w:rPr>
            </w:pPr>
          </w:p>
        </w:tc>
      </w:tr>
      <w:tr w:rsidR="0098438A" w14:paraId="0222D97E" w14:textId="77777777" w:rsidTr="0098438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5BDB6FBC" w14:textId="42192BAA" w:rsidR="0098438A" w:rsidRDefault="0098438A" w:rsidP="0098438A">
            <w:pPr>
              <w:pStyle w:val="TableParagraph"/>
              <w:spacing w:before="69"/>
              <w:ind w:right="70"/>
              <w:rPr>
                <w:sz w:val="20"/>
              </w:rPr>
            </w:pPr>
            <w:r w:rsidRPr="002E39D9">
              <w:rPr>
                <w:sz w:val="20"/>
              </w:rPr>
              <w:t>Info</w:t>
            </w:r>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0C5A6008" w14:textId="77777777" w:rsidR="0098438A" w:rsidRDefault="0098438A" w:rsidP="0098438A">
            <w:pPr>
              <w:pStyle w:val="TableParagraph"/>
              <w:ind w:left="213"/>
              <w:rPr>
                <w:rFonts w:ascii="Times New Roman"/>
                <w:sz w:val="20"/>
              </w:rPr>
            </w:pPr>
          </w:p>
        </w:tc>
      </w:tr>
      <w:tr w:rsidR="0098438A" w:rsidRPr="00167A41" w14:paraId="6FA1A638" w14:textId="77777777" w:rsidTr="0098438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0DFE6E4C" w14:textId="3562A618" w:rsidR="0098438A" w:rsidRPr="00167A41" w:rsidRDefault="0098438A" w:rsidP="0098438A">
            <w:pPr>
              <w:pStyle w:val="TableParagraph"/>
              <w:spacing w:before="69"/>
              <w:ind w:right="70"/>
              <w:rPr>
                <w:sz w:val="20"/>
                <w:lang w:val="en-US"/>
              </w:rPr>
            </w:pPr>
            <w:r w:rsidRPr="002E39D9">
              <w:rPr>
                <w:sz w:val="20"/>
              </w:rPr>
              <w:t>Info</w:t>
            </w:r>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74DA23F0" w14:textId="77777777" w:rsidR="0098438A" w:rsidRPr="00167A41" w:rsidRDefault="0098438A" w:rsidP="0098438A">
            <w:pPr>
              <w:pStyle w:val="TableParagraph"/>
              <w:ind w:left="213"/>
              <w:rPr>
                <w:rFonts w:ascii="Times New Roman"/>
                <w:sz w:val="20"/>
                <w:lang w:val="en-US"/>
              </w:rPr>
            </w:pPr>
          </w:p>
        </w:tc>
      </w:tr>
      <w:tr w:rsidR="0098438A" w:rsidRPr="00167A41" w14:paraId="3611511B" w14:textId="77777777" w:rsidTr="0098438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2772B240" w14:textId="79B6A35E" w:rsidR="0098438A" w:rsidRPr="00167A41" w:rsidRDefault="0098438A" w:rsidP="0098438A">
            <w:pPr>
              <w:pStyle w:val="TableParagraph"/>
              <w:spacing w:before="69"/>
              <w:ind w:right="70"/>
              <w:rPr>
                <w:sz w:val="20"/>
                <w:lang w:val="en-US"/>
              </w:rPr>
            </w:pPr>
            <w:r w:rsidRPr="002E39D9">
              <w:rPr>
                <w:sz w:val="20"/>
              </w:rPr>
              <w:t>Info</w:t>
            </w:r>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762CF71F" w14:textId="77777777" w:rsidR="0098438A" w:rsidRPr="00167A41" w:rsidRDefault="0098438A" w:rsidP="0098438A">
            <w:pPr>
              <w:pStyle w:val="TableParagraph"/>
              <w:ind w:left="213"/>
              <w:rPr>
                <w:rFonts w:ascii="Times New Roman"/>
                <w:sz w:val="20"/>
                <w:lang w:val="en-US"/>
              </w:rPr>
            </w:pPr>
          </w:p>
        </w:tc>
      </w:tr>
      <w:tr w:rsidR="0098438A" w14:paraId="4666B023" w14:textId="77777777" w:rsidTr="0098438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51614190" w14:textId="2928BCE2" w:rsidR="0098438A" w:rsidRPr="005634B3" w:rsidRDefault="0098438A" w:rsidP="0098438A">
            <w:pPr>
              <w:pStyle w:val="TableParagraph"/>
              <w:spacing w:before="69"/>
              <w:ind w:right="70"/>
              <w:rPr>
                <w:color w:val="FF0000"/>
                <w:sz w:val="20"/>
              </w:rPr>
            </w:pPr>
            <w:r w:rsidRPr="003C13D8">
              <w:rPr>
                <w:sz w:val="20"/>
              </w:rPr>
              <w:t>Info</w:t>
            </w:r>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1B1D1977" w14:textId="77777777" w:rsidR="0098438A" w:rsidRDefault="0098438A" w:rsidP="0098438A">
            <w:pPr>
              <w:pStyle w:val="TableParagraph"/>
              <w:ind w:left="213"/>
              <w:rPr>
                <w:rFonts w:ascii="Times New Roman"/>
                <w:sz w:val="20"/>
              </w:rPr>
            </w:pPr>
          </w:p>
        </w:tc>
      </w:tr>
      <w:tr w:rsidR="0098438A" w:rsidRPr="00167A41" w14:paraId="04E7CA18" w14:textId="77777777" w:rsidTr="0098438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6C801A9C" w14:textId="12462449" w:rsidR="0098438A" w:rsidRPr="00167A41" w:rsidRDefault="0098438A" w:rsidP="0098438A">
            <w:pPr>
              <w:pStyle w:val="TableParagraph"/>
              <w:spacing w:before="69"/>
              <w:ind w:right="70"/>
              <w:rPr>
                <w:sz w:val="20"/>
                <w:lang w:val="en-US"/>
              </w:rPr>
            </w:pPr>
            <w:r w:rsidRPr="003C13D8">
              <w:rPr>
                <w:sz w:val="20"/>
              </w:rPr>
              <w:t>Info</w:t>
            </w:r>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0989C218" w14:textId="77777777" w:rsidR="0098438A" w:rsidRPr="00167A41" w:rsidRDefault="0098438A" w:rsidP="0098438A">
            <w:pPr>
              <w:pStyle w:val="TableParagraph"/>
              <w:ind w:left="213"/>
              <w:rPr>
                <w:rFonts w:ascii="Times New Roman"/>
                <w:sz w:val="20"/>
                <w:lang w:val="en-US"/>
              </w:rPr>
            </w:pPr>
          </w:p>
        </w:tc>
      </w:tr>
      <w:tr w:rsidR="0098438A" w14:paraId="6041751E" w14:textId="77777777" w:rsidTr="0098438A">
        <w:trPr>
          <w:trHeight w:val="367"/>
        </w:trPr>
        <w:tc>
          <w:tcPr>
            <w:tcW w:w="2410" w:type="dxa"/>
            <w:tcBorders>
              <w:top w:val="single" w:sz="8" w:space="0" w:color="EAAA00" w:themeColor="accent2"/>
              <w:left w:val="nil"/>
              <w:bottom w:val="single" w:sz="8" w:space="0" w:color="EAAA00" w:themeColor="accent2"/>
              <w:right w:val="single" w:sz="4" w:space="0" w:color="EAAA00" w:themeColor="accent2"/>
            </w:tcBorders>
          </w:tcPr>
          <w:p w14:paraId="4B40B71C" w14:textId="74CC4A59" w:rsidR="0098438A" w:rsidRDefault="0098438A" w:rsidP="0098438A">
            <w:pPr>
              <w:pStyle w:val="TableParagraph"/>
              <w:spacing w:before="69"/>
              <w:ind w:right="70"/>
              <w:rPr>
                <w:sz w:val="20"/>
              </w:rPr>
            </w:pPr>
            <w:r w:rsidRPr="003C13D8">
              <w:rPr>
                <w:sz w:val="20"/>
              </w:rPr>
              <w:t>Info</w:t>
            </w:r>
          </w:p>
        </w:tc>
        <w:tc>
          <w:tcPr>
            <w:tcW w:w="1701" w:type="dxa"/>
            <w:tcBorders>
              <w:top w:val="single" w:sz="8" w:space="0" w:color="EAAA00" w:themeColor="accent2"/>
              <w:left w:val="single" w:sz="4" w:space="0" w:color="EAAA00" w:themeColor="accent2"/>
              <w:bottom w:val="single" w:sz="8" w:space="0" w:color="EAAA00" w:themeColor="accent2"/>
              <w:right w:val="nil"/>
            </w:tcBorders>
          </w:tcPr>
          <w:p w14:paraId="0CBD9673" w14:textId="77777777" w:rsidR="0098438A" w:rsidRDefault="0098438A" w:rsidP="0098438A">
            <w:pPr>
              <w:pStyle w:val="TableParagraph"/>
              <w:ind w:left="213"/>
              <w:rPr>
                <w:rFonts w:ascii="Times New Roman"/>
                <w:sz w:val="20"/>
              </w:rPr>
            </w:pPr>
          </w:p>
        </w:tc>
      </w:tr>
      <w:tr w:rsidR="0098438A" w:rsidRPr="00167A41" w14:paraId="47AF0B29" w14:textId="77777777" w:rsidTr="0098438A">
        <w:trPr>
          <w:trHeight w:val="369"/>
        </w:trPr>
        <w:tc>
          <w:tcPr>
            <w:tcW w:w="2410" w:type="dxa"/>
            <w:tcBorders>
              <w:top w:val="single" w:sz="8" w:space="0" w:color="EAAA00" w:themeColor="accent2"/>
              <w:left w:val="nil"/>
              <w:bottom w:val="nil"/>
              <w:right w:val="single" w:sz="4" w:space="0" w:color="EAAA00" w:themeColor="accent2"/>
            </w:tcBorders>
          </w:tcPr>
          <w:p w14:paraId="4A36FAB5" w14:textId="153782DE" w:rsidR="0098438A" w:rsidRPr="005634B3" w:rsidRDefault="0098438A" w:rsidP="0098438A">
            <w:pPr>
              <w:pStyle w:val="TableParagraph"/>
              <w:spacing w:before="69"/>
              <w:ind w:right="70"/>
              <w:rPr>
                <w:b/>
                <w:bCs/>
                <w:sz w:val="20"/>
                <w:lang w:val="en-US"/>
              </w:rPr>
            </w:pPr>
            <w:r w:rsidRPr="003C13D8">
              <w:rPr>
                <w:sz w:val="20"/>
              </w:rPr>
              <w:t>Info</w:t>
            </w:r>
          </w:p>
        </w:tc>
        <w:tc>
          <w:tcPr>
            <w:tcW w:w="1701" w:type="dxa"/>
            <w:tcBorders>
              <w:top w:val="single" w:sz="8" w:space="0" w:color="EAAA00" w:themeColor="accent2"/>
              <w:left w:val="single" w:sz="4" w:space="0" w:color="EAAA00" w:themeColor="accent2"/>
              <w:bottom w:val="nil"/>
              <w:right w:val="nil"/>
            </w:tcBorders>
          </w:tcPr>
          <w:p w14:paraId="3A3CC06E" w14:textId="77777777" w:rsidR="0098438A" w:rsidRPr="00167A41" w:rsidRDefault="0098438A" w:rsidP="0098438A">
            <w:pPr>
              <w:pStyle w:val="TableParagraph"/>
              <w:ind w:left="213"/>
              <w:rPr>
                <w:rFonts w:ascii="Times New Roman"/>
                <w:sz w:val="20"/>
                <w:lang w:val="en-US"/>
              </w:rPr>
            </w:pPr>
          </w:p>
        </w:tc>
      </w:tr>
    </w:tbl>
    <w:tbl>
      <w:tblPr>
        <w:tblStyle w:val="TableNormal1"/>
        <w:tblW w:w="411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410"/>
        <w:gridCol w:w="1701"/>
      </w:tblGrid>
      <w:tr w:rsidR="0098438A" w14:paraId="6714CDD8" w14:textId="77777777" w:rsidTr="0098438A">
        <w:trPr>
          <w:trHeight w:val="342"/>
        </w:trPr>
        <w:tc>
          <w:tcPr>
            <w:tcW w:w="2410" w:type="dxa"/>
            <w:tcBorders>
              <w:top w:val="nil"/>
              <w:left w:val="nil"/>
              <w:bottom w:val="single" w:sz="24" w:space="0" w:color="E782A9" w:themeColor="accent5"/>
              <w:right w:val="single" w:sz="4" w:space="0" w:color="E782A9" w:themeColor="accent5"/>
            </w:tcBorders>
          </w:tcPr>
          <w:p w14:paraId="05FFD51A" w14:textId="77777777" w:rsidR="0098438A" w:rsidRDefault="0098438A" w:rsidP="000E2F62">
            <w:pPr>
              <w:pStyle w:val="TableParagraph"/>
              <w:spacing w:line="188" w:lineRule="exact"/>
              <w:ind w:right="70"/>
              <w:rPr>
                <w:b/>
                <w:sz w:val="20"/>
              </w:rPr>
            </w:pPr>
            <w:proofErr w:type="spellStart"/>
            <w:r>
              <w:rPr>
                <w:b/>
                <w:sz w:val="20"/>
              </w:rPr>
              <w:t>Title</w:t>
            </w:r>
            <w:proofErr w:type="spellEnd"/>
          </w:p>
        </w:tc>
        <w:tc>
          <w:tcPr>
            <w:tcW w:w="1701" w:type="dxa"/>
            <w:tcBorders>
              <w:top w:val="nil"/>
              <w:left w:val="single" w:sz="4" w:space="0" w:color="E782A9" w:themeColor="accent5"/>
              <w:bottom w:val="single" w:sz="24" w:space="0" w:color="E782A9" w:themeColor="accent5"/>
              <w:right w:val="nil"/>
            </w:tcBorders>
          </w:tcPr>
          <w:p w14:paraId="429EF474" w14:textId="77777777" w:rsidR="0098438A" w:rsidRDefault="0098438A" w:rsidP="000E2F62">
            <w:pPr>
              <w:pStyle w:val="TableParagraph"/>
              <w:spacing w:line="188" w:lineRule="exact"/>
              <w:ind w:left="213"/>
              <w:rPr>
                <w:b/>
                <w:sz w:val="20"/>
              </w:rPr>
            </w:pPr>
            <w:proofErr w:type="spellStart"/>
            <w:r>
              <w:rPr>
                <w:b/>
                <w:sz w:val="20"/>
              </w:rPr>
              <w:t>Title</w:t>
            </w:r>
            <w:proofErr w:type="spellEnd"/>
          </w:p>
        </w:tc>
      </w:tr>
      <w:tr w:rsidR="0098438A" w14:paraId="6A4EE26E" w14:textId="77777777" w:rsidTr="0098438A">
        <w:trPr>
          <w:trHeight w:val="453"/>
        </w:trPr>
        <w:tc>
          <w:tcPr>
            <w:tcW w:w="2410" w:type="dxa"/>
            <w:tcBorders>
              <w:top w:val="single" w:sz="24" w:space="0" w:color="E782A9" w:themeColor="accent5"/>
              <w:left w:val="nil"/>
              <w:bottom w:val="single" w:sz="8" w:space="0" w:color="E782A9" w:themeColor="accent5"/>
              <w:right w:val="single" w:sz="4" w:space="0" w:color="E782A9" w:themeColor="accent5"/>
            </w:tcBorders>
          </w:tcPr>
          <w:p w14:paraId="2429D128" w14:textId="77777777" w:rsidR="0098438A" w:rsidRDefault="0098438A" w:rsidP="000E2F62">
            <w:pPr>
              <w:pStyle w:val="TableParagraph"/>
              <w:spacing w:before="155"/>
              <w:ind w:right="70"/>
              <w:rPr>
                <w:sz w:val="20"/>
              </w:rPr>
            </w:pPr>
            <w:r>
              <w:rPr>
                <w:sz w:val="20"/>
              </w:rPr>
              <w:t>Info</w:t>
            </w:r>
          </w:p>
        </w:tc>
        <w:tc>
          <w:tcPr>
            <w:tcW w:w="1701" w:type="dxa"/>
            <w:tcBorders>
              <w:top w:val="single" w:sz="24" w:space="0" w:color="E782A9" w:themeColor="accent5"/>
              <w:left w:val="single" w:sz="4" w:space="0" w:color="E782A9" w:themeColor="accent5"/>
              <w:bottom w:val="single" w:sz="8" w:space="0" w:color="E782A9" w:themeColor="accent5"/>
              <w:right w:val="nil"/>
            </w:tcBorders>
          </w:tcPr>
          <w:p w14:paraId="73499E68" w14:textId="77777777" w:rsidR="0098438A" w:rsidRDefault="0098438A" w:rsidP="000E2F62">
            <w:pPr>
              <w:pStyle w:val="TableParagraph"/>
              <w:ind w:left="213"/>
              <w:rPr>
                <w:rFonts w:ascii="Times New Roman"/>
                <w:sz w:val="20"/>
              </w:rPr>
            </w:pPr>
          </w:p>
        </w:tc>
      </w:tr>
      <w:tr w:rsidR="0098438A" w14:paraId="172F0650" w14:textId="77777777" w:rsidTr="0098438A">
        <w:trPr>
          <w:trHeight w:val="367"/>
        </w:trPr>
        <w:tc>
          <w:tcPr>
            <w:tcW w:w="2410" w:type="dxa"/>
            <w:tcBorders>
              <w:top w:val="single" w:sz="8" w:space="0" w:color="E782A9" w:themeColor="accent5"/>
              <w:left w:val="nil"/>
              <w:bottom w:val="single" w:sz="8" w:space="0" w:color="E782A9" w:themeColor="accent5"/>
              <w:right w:val="single" w:sz="4" w:space="0" w:color="E782A9" w:themeColor="accent5"/>
            </w:tcBorders>
          </w:tcPr>
          <w:p w14:paraId="6F519077" w14:textId="77777777" w:rsidR="0098438A" w:rsidRDefault="0098438A" w:rsidP="000E2F62">
            <w:pPr>
              <w:pStyle w:val="TableParagraph"/>
              <w:spacing w:before="69"/>
              <w:ind w:right="70"/>
              <w:rPr>
                <w:sz w:val="20"/>
              </w:rPr>
            </w:pPr>
            <w:r w:rsidRPr="002E39D9">
              <w:rPr>
                <w:sz w:val="20"/>
              </w:rPr>
              <w:t>Info</w:t>
            </w:r>
          </w:p>
        </w:tc>
        <w:tc>
          <w:tcPr>
            <w:tcW w:w="1701" w:type="dxa"/>
            <w:tcBorders>
              <w:top w:val="single" w:sz="8" w:space="0" w:color="E782A9" w:themeColor="accent5"/>
              <w:left w:val="single" w:sz="4" w:space="0" w:color="E782A9" w:themeColor="accent5"/>
              <w:bottom w:val="single" w:sz="8" w:space="0" w:color="E782A9" w:themeColor="accent5"/>
              <w:right w:val="nil"/>
            </w:tcBorders>
          </w:tcPr>
          <w:p w14:paraId="272024C3" w14:textId="77777777" w:rsidR="0098438A" w:rsidRDefault="0098438A" w:rsidP="000E2F62">
            <w:pPr>
              <w:pStyle w:val="TableParagraph"/>
              <w:ind w:left="213"/>
              <w:rPr>
                <w:rFonts w:ascii="Times New Roman"/>
                <w:sz w:val="20"/>
              </w:rPr>
            </w:pPr>
          </w:p>
        </w:tc>
      </w:tr>
      <w:tr w:rsidR="0098438A" w:rsidRPr="00167A41" w14:paraId="18F39569" w14:textId="77777777" w:rsidTr="0098438A">
        <w:trPr>
          <w:trHeight w:val="367"/>
        </w:trPr>
        <w:tc>
          <w:tcPr>
            <w:tcW w:w="2410" w:type="dxa"/>
            <w:tcBorders>
              <w:top w:val="single" w:sz="8" w:space="0" w:color="E782A9" w:themeColor="accent5"/>
              <w:left w:val="nil"/>
              <w:bottom w:val="single" w:sz="8" w:space="0" w:color="E782A9" w:themeColor="accent5"/>
              <w:right w:val="single" w:sz="4" w:space="0" w:color="E782A9" w:themeColor="accent5"/>
            </w:tcBorders>
          </w:tcPr>
          <w:p w14:paraId="0211EAC1" w14:textId="77777777" w:rsidR="0098438A" w:rsidRPr="00167A41" w:rsidRDefault="0098438A" w:rsidP="000E2F62">
            <w:pPr>
              <w:pStyle w:val="TableParagraph"/>
              <w:spacing w:before="69"/>
              <w:ind w:right="70"/>
              <w:rPr>
                <w:sz w:val="20"/>
                <w:lang w:val="en-US"/>
              </w:rPr>
            </w:pPr>
            <w:r w:rsidRPr="002E39D9">
              <w:rPr>
                <w:sz w:val="20"/>
              </w:rPr>
              <w:t>Info</w:t>
            </w:r>
          </w:p>
        </w:tc>
        <w:tc>
          <w:tcPr>
            <w:tcW w:w="1701" w:type="dxa"/>
            <w:tcBorders>
              <w:top w:val="single" w:sz="8" w:space="0" w:color="E782A9" w:themeColor="accent5"/>
              <w:left w:val="single" w:sz="4" w:space="0" w:color="E782A9" w:themeColor="accent5"/>
              <w:bottom w:val="single" w:sz="8" w:space="0" w:color="E782A9" w:themeColor="accent5"/>
              <w:right w:val="nil"/>
            </w:tcBorders>
          </w:tcPr>
          <w:p w14:paraId="0467B0BA" w14:textId="77777777" w:rsidR="0098438A" w:rsidRPr="00167A41" w:rsidRDefault="0098438A" w:rsidP="000E2F62">
            <w:pPr>
              <w:pStyle w:val="TableParagraph"/>
              <w:ind w:left="213"/>
              <w:rPr>
                <w:rFonts w:ascii="Times New Roman"/>
                <w:sz w:val="20"/>
                <w:lang w:val="en-US"/>
              </w:rPr>
            </w:pPr>
          </w:p>
        </w:tc>
      </w:tr>
      <w:tr w:rsidR="0098438A" w:rsidRPr="00167A41" w14:paraId="7CE577A7" w14:textId="77777777" w:rsidTr="0098438A">
        <w:trPr>
          <w:trHeight w:val="367"/>
        </w:trPr>
        <w:tc>
          <w:tcPr>
            <w:tcW w:w="2410" w:type="dxa"/>
            <w:tcBorders>
              <w:top w:val="single" w:sz="8" w:space="0" w:color="E782A9" w:themeColor="accent5"/>
              <w:left w:val="nil"/>
              <w:bottom w:val="single" w:sz="8" w:space="0" w:color="E782A9" w:themeColor="accent5"/>
              <w:right w:val="single" w:sz="4" w:space="0" w:color="E782A9" w:themeColor="accent5"/>
            </w:tcBorders>
          </w:tcPr>
          <w:p w14:paraId="53B78C57" w14:textId="77777777" w:rsidR="0098438A" w:rsidRPr="00167A41" w:rsidRDefault="0098438A" w:rsidP="000E2F62">
            <w:pPr>
              <w:pStyle w:val="TableParagraph"/>
              <w:spacing w:before="69"/>
              <w:ind w:right="70"/>
              <w:rPr>
                <w:sz w:val="20"/>
                <w:lang w:val="en-US"/>
              </w:rPr>
            </w:pPr>
            <w:r w:rsidRPr="002E39D9">
              <w:rPr>
                <w:sz w:val="20"/>
              </w:rPr>
              <w:t>Info</w:t>
            </w:r>
          </w:p>
        </w:tc>
        <w:tc>
          <w:tcPr>
            <w:tcW w:w="1701" w:type="dxa"/>
            <w:tcBorders>
              <w:top w:val="single" w:sz="8" w:space="0" w:color="E782A9" w:themeColor="accent5"/>
              <w:left w:val="single" w:sz="4" w:space="0" w:color="E782A9" w:themeColor="accent5"/>
              <w:bottom w:val="single" w:sz="8" w:space="0" w:color="E782A9" w:themeColor="accent5"/>
              <w:right w:val="nil"/>
            </w:tcBorders>
          </w:tcPr>
          <w:p w14:paraId="438FC0D5" w14:textId="77777777" w:rsidR="0098438A" w:rsidRPr="00167A41" w:rsidRDefault="0098438A" w:rsidP="000E2F62">
            <w:pPr>
              <w:pStyle w:val="TableParagraph"/>
              <w:ind w:left="213"/>
              <w:rPr>
                <w:rFonts w:ascii="Times New Roman"/>
                <w:sz w:val="20"/>
                <w:lang w:val="en-US"/>
              </w:rPr>
            </w:pPr>
          </w:p>
        </w:tc>
      </w:tr>
      <w:tr w:rsidR="0098438A" w14:paraId="2EF2C0DD" w14:textId="77777777" w:rsidTr="0098438A">
        <w:trPr>
          <w:trHeight w:val="367"/>
        </w:trPr>
        <w:tc>
          <w:tcPr>
            <w:tcW w:w="2410" w:type="dxa"/>
            <w:tcBorders>
              <w:top w:val="single" w:sz="8" w:space="0" w:color="E782A9" w:themeColor="accent5"/>
              <w:left w:val="nil"/>
              <w:bottom w:val="single" w:sz="8" w:space="0" w:color="E782A9" w:themeColor="accent5"/>
              <w:right w:val="single" w:sz="4" w:space="0" w:color="E782A9" w:themeColor="accent5"/>
            </w:tcBorders>
          </w:tcPr>
          <w:p w14:paraId="0A2C3E6D" w14:textId="77777777" w:rsidR="0098438A" w:rsidRPr="005634B3" w:rsidRDefault="0098438A" w:rsidP="000E2F62">
            <w:pPr>
              <w:pStyle w:val="TableParagraph"/>
              <w:spacing w:before="69"/>
              <w:ind w:right="70"/>
              <w:rPr>
                <w:color w:val="FF0000"/>
                <w:sz w:val="20"/>
              </w:rPr>
            </w:pPr>
            <w:r w:rsidRPr="003C13D8">
              <w:rPr>
                <w:sz w:val="20"/>
              </w:rPr>
              <w:t>Info</w:t>
            </w:r>
          </w:p>
        </w:tc>
        <w:tc>
          <w:tcPr>
            <w:tcW w:w="1701" w:type="dxa"/>
            <w:tcBorders>
              <w:top w:val="single" w:sz="8" w:space="0" w:color="E782A9" w:themeColor="accent5"/>
              <w:left w:val="single" w:sz="4" w:space="0" w:color="E782A9" w:themeColor="accent5"/>
              <w:bottom w:val="single" w:sz="8" w:space="0" w:color="E782A9" w:themeColor="accent5"/>
              <w:right w:val="nil"/>
            </w:tcBorders>
          </w:tcPr>
          <w:p w14:paraId="5E639FB5" w14:textId="77777777" w:rsidR="0098438A" w:rsidRDefault="0098438A" w:rsidP="000E2F62">
            <w:pPr>
              <w:pStyle w:val="TableParagraph"/>
              <w:ind w:left="213"/>
              <w:rPr>
                <w:rFonts w:ascii="Times New Roman"/>
                <w:sz w:val="20"/>
              </w:rPr>
            </w:pPr>
          </w:p>
        </w:tc>
      </w:tr>
      <w:tr w:rsidR="0098438A" w:rsidRPr="00167A41" w14:paraId="31878621" w14:textId="77777777" w:rsidTr="0098438A">
        <w:trPr>
          <w:trHeight w:val="367"/>
        </w:trPr>
        <w:tc>
          <w:tcPr>
            <w:tcW w:w="2410" w:type="dxa"/>
            <w:tcBorders>
              <w:top w:val="single" w:sz="8" w:space="0" w:color="E782A9" w:themeColor="accent5"/>
              <w:left w:val="nil"/>
              <w:bottom w:val="single" w:sz="8" w:space="0" w:color="E782A9" w:themeColor="accent5"/>
              <w:right w:val="single" w:sz="4" w:space="0" w:color="E782A9" w:themeColor="accent5"/>
            </w:tcBorders>
          </w:tcPr>
          <w:p w14:paraId="31DDBD85" w14:textId="77777777" w:rsidR="0098438A" w:rsidRPr="00167A41" w:rsidRDefault="0098438A" w:rsidP="000E2F62">
            <w:pPr>
              <w:pStyle w:val="TableParagraph"/>
              <w:spacing w:before="69"/>
              <w:ind w:right="70"/>
              <w:rPr>
                <w:sz w:val="20"/>
                <w:lang w:val="en-US"/>
              </w:rPr>
            </w:pPr>
            <w:r w:rsidRPr="003C13D8">
              <w:rPr>
                <w:sz w:val="20"/>
              </w:rPr>
              <w:t>Info</w:t>
            </w:r>
          </w:p>
        </w:tc>
        <w:tc>
          <w:tcPr>
            <w:tcW w:w="1701" w:type="dxa"/>
            <w:tcBorders>
              <w:top w:val="single" w:sz="8" w:space="0" w:color="E782A9" w:themeColor="accent5"/>
              <w:left w:val="single" w:sz="4" w:space="0" w:color="E782A9" w:themeColor="accent5"/>
              <w:bottom w:val="single" w:sz="8" w:space="0" w:color="E782A9" w:themeColor="accent5"/>
              <w:right w:val="nil"/>
            </w:tcBorders>
          </w:tcPr>
          <w:p w14:paraId="22BC6BFD" w14:textId="77777777" w:rsidR="0098438A" w:rsidRPr="00167A41" w:rsidRDefault="0098438A" w:rsidP="000E2F62">
            <w:pPr>
              <w:pStyle w:val="TableParagraph"/>
              <w:ind w:left="213"/>
              <w:rPr>
                <w:rFonts w:ascii="Times New Roman"/>
                <w:sz w:val="20"/>
                <w:lang w:val="en-US"/>
              </w:rPr>
            </w:pPr>
          </w:p>
        </w:tc>
      </w:tr>
      <w:tr w:rsidR="0098438A" w14:paraId="7D59BBE4" w14:textId="77777777" w:rsidTr="0098438A">
        <w:trPr>
          <w:trHeight w:val="367"/>
        </w:trPr>
        <w:tc>
          <w:tcPr>
            <w:tcW w:w="2410" w:type="dxa"/>
            <w:tcBorders>
              <w:top w:val="single" w:sz="8" w:space="0" w:color="E782A9" w:themeColor="accent5"/>
              <w:left w:val="nil"/>
              <w:bottom w:val="single" w:sz="8" w:space="0" w:color="E782A9" w:themeColor="accent5"/>
              <w:right w:val="single" w:sz="4" w:space="0" w:color="E782A9" w:themeColor="accent5"/>
            </w:tcBorders>
          </w:tcPr>
          <w:p w14:paraId="373162D3" w14:textId="77777777" w:rsidR="0098438A" w:rsidRDefault="0098438A" w:rsidP="000E2F62">
            <w:pPr>
              <w:pStyle w:val="TableParagraph"/>
              <w:spacing w:before="69"/>
              <w:ind w:right="70"/>
              <w:rPr>
                <w:sz w:val="20"/>
              </w:rPr>
            </w:pPr>
            <w:r w:rsidRPr="003C13D8">
              <w:rPr>
                <w:sz w:val="20"/>
              </w:rPr>
              <w:t>Info</w:t>
            </w:r>
          </w:p>
        </w:tc>
        <w:tc>
          <w:tcPr>
            <w:tcW w:w="1701" w:type="dxa"/>
            <w:tcBorders>
              <w:top w:val="single" w:sz="8" w:space="0" w:color="E782A9" w:themeColor="accent5"/>
              <w:left w:val="single" w:sz="4" w:space="0" w:color="E782A9" w:themeColor="accent5"/>
              <w:bottom w:val="single" w:sz="8" w:space="0" w:color="E782A9" w:themeColor="accent5"/>
              <w:right w:val="nil"/>
            </w:tcBorders>
          </w:tcPr>
          <w:p w14:paraId="7CA91363" w14:textId="77777777" w:rsidR="0098438A" w:rsidRDefault="0098438A" w:rsidP="000E2F62">
            <w:pPr>
              <w:pStyle w:val="TableParagraph"/>
              <w:ind w:left="213"/>
              <w:rPr>
                <w:rFonts w:ascii="Times New Roman"/>
                <w:sz w:val="20"/>
              </w:rPr>
            </w:pPr>
          </w:p>
        </w:tc>
      </w:tr>
      <w:tr w:rsidR="0098438A" w:rsidRPr="00167A41" w14:paraId="77A6E5B8" w14:textId="77777777" w:rsidTr="0098438A">
        <w:trPr>
          <w:trHeight w:val="369"/>
        </w:trPr>
        <w:tc>
          <w:tcPr>
            <w:tcW w:w="2410" w:type="dxa"/>
            <w:tcBorders>
              <w:top w:val="single" w:sz="8" w:space="0" w:color="E782A9" w:themeColor="accent5"/>
              <w:left w:val="nil"/>
              <w:bottom w:val="nil"/>
              <w:right w:val="single" w:sz="4" w:space="0" w:color="E782A9" w:themeColor="accent5"/>
            </w:tcBorders>
          </w:tcPr>
          <w:p w14:paraId="768A0EA3" w14:textId="77777777" w:rsidR="0098438A" w:rsidRPr="005634B3" w:rsidRDefault="0098438A" w:rsidP="000E2F62">
            <w:pPr>
              <w:pStyle w:val="TableParagraph"/>
              <w:spacing w:before="69"/>
              <w:ind w:right="70"/>
              <w:rPr>
                <w:b/>
                <w:bCs/>
                <w:sz w:val="20"/>
                <w:lang w:val="en-US"/>
              </w:rPr>
            </w:pPr>
            <w:r w:rsidRPr="003C13D8">
              <w:rPr>
                <w:sz w:val="20"/>
              </w:rPr>
              <w:t>Info</w:t>
            </w:r>
          </w:p>
        </w:tc>
        <w:tc>
          <w:tcPr>
            <w:tcW w:w="1701" w:type="dxa"/>
            <w:tcBorders>
              <w:top w:val="single" w:sz="8" w:space="0" w:color="E782A9" w:themeColor="accent5"/>
              <w:left w:val="single" w:sz="4" w:space="0" w:color="E782A9" w:themeColor="accent5"/>
              <w:bottom w:val="nil"/>
              <w:right w:val="nil"/>
            </w:tcBorders>
          </w:tcPr>
          <w:p w14:paraId="29608A50" w14:textId="77777777" w:rsidR="0098438A" w:rsidRPr="00167A41" w:rsidRDefault="0098438A" w:rsidP="000E2F62">
            <w:pPr>
              <w:pStyle w:val="TableParagraph"/>
              <w:ind w:left="213"/>
              <w:rPr>
                <w:rFonts w:ascii="Times New Roman"/>
                <w:sz w:val="20"/>
                <w:lang w:val="en-US"/>
              </w:rPr>
            </w:pPr>
          </w:p>
        </w:tc>
      </w:tr>
    </w:tbl>
    <w:tbl>
      <w:tblPr>
        <w:tblStyle w:val="TableNormal1"/>
        <w:tblpPr w:leftFromText="180" w:rightFromText="180" w:vertAnchor="text" w:horzAnchor="margin" w:tblpXSpec="right" w:tblpY="626"/>
        <w:tblOverlap w:val="never"/>
        <w:tblW w:w="411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410"/>
        <w:gridCol w:w="1701"/>
      </w:tblGrid>
      <w:tr w:rsidR="00816193" w14:paraId="06E4FEB3" w14:textId="77777777" w:rsidTr="00816193">
        <w:trPr>
          <w:trHeight w:val="342"/>
        </w:trPr>
        <w:tc>
          <w:tcPr>
            <w:tcW w:w="2410" w:type="dxa"/>
            <w:tcBorders>
              <w:top w:val="nil"/>
              <w:left w:val="nil"/>
              <w:bottom w:val="single" w:sz="24" w:space="0" w:color="407EC9" w:themeColor="accent6"/>
              <w:right w:val="single" w:sz="4" w:space="0" w:color="407EC9" w:themeColor="accent6"/>
            </w:tcBorders>
          </w:tcPr>
          <w:p w14:paraId="600696F5" w14:textId="77777777" w:rsidR="00816193" w:rsidRDefault="00816193" w:rsidP="00816193">
            <w:pPr>
              <w:pStyle w:val="TableParagraph"/>
              <w:spacing w:line="188" w:lineRule="exact"/>
              <w:ind w:right="70"/>
              <w:rPr>
                <w:b/>
                <w:sz w:val="20"/>
              </w:rPr>
            </w:pPr>
            <w:proofErr w:type="spellStart"/>
            <w:r>
              <w:rPr>
                <w:b/>
                <w:sz w:val="20"/>
              </w:rPr>
              <w:t>Title</w:t>
            </w:r>
            <w:proofErr w:type="spellEnd"/>
          </w:p>
        </w:tc>
        <w:tc>
          <w:tcPr>
            <w:tcW w:w="1701" w:type="dxa"/>
            <w:tcBorders>
              <w:top w:val="nil"/>
              <w:left w:val="single" w:sz="4" w:space="0" w:color="407EC9" w:themeColor="accent6"/>
              <w:bottom w:val="single" w:sz="24" w:space="0" w:color="407EC9" w:themeColor="accent6"/>
              <w:right w:val="nil"/>
            </w:tcBorders>
          </w:tcPr>
          <w:p w14:paraId="77DA25B1" w14:textId="77777777" w:rsidR="00816193" w:rsidRDefault="00816193" w:rsidP="00816193">
            <w:pPr>
              <w:pStyle w:val="TableParagraph"/>
              <w:spacing w:line="188" w:lineRule="exact"/>
              <w:ind w:left="213"/>
              <w:rPr>
                <w:b/>
                <w:sz w:val="20"/>
              </w:rPr>
            </w:pPr>
            <w:proofErr w:type="spellStart"/>
            <w:r>
              <w:rPr>
                <w:b/>
                <w:sz w:val="20"/>
              </w:rPr>
              <w:t>Title</w:t>
            </w:r>
            <w:proofErr w:type="spellEnd"/>
          </w:p>
        </w:tc>
      </w:tr>
      <w:tr w:rsidR="00816193" w14:paraId="103A567B" w14:textId="77777777" w:rsidTr="00816193">
        <w:trPr>
          <w:trHeight w:val="453"/>
        </w:trPr>
        <w:tc>
          <w:tcPr>
            <w:tcW w:w="2410" w:type="dxa"/>
            <w:tcBorders>
              <w:top w:val="single" w:sz="24" w:space="0" w:color="407EC9" w:themeColor="accent6"/>
              <w:left w:val="nil"/>
              <w:bottom w:val="single" w:sz="8" w:space="0" w:color="407EC9" w:themeColor="accent6"/>
              <w:right w:val="single" w:sz="4" w:space="0" w:color="407EC9" w:themeColor="accent6"/>
            </w:tcBorders>
          </w:tcPr>
          <w:p w14:paraId="1A0BD533" w14:textId="77777777" w:rsidR="00816193" w:rsidRDefault="00816193" w:rsidP="00816193">
            <w:pPr>
              <w:pStyle w:val="TableParagraph"/>
              <w:spacing w:before="155"/>
              <w:ind w:right="70"/>
              <w:rPr>
                <w:sz w:val="20"/>
              </w:rPr>
            </w:pPr>
            <w:r>
              <w:rPr>
                <w:sz w:val="20"/>
              </w:rPr>
              <w:t>Info</w:t>
            </w:r>
          </w:p>
        </w:tc>
        <w:tc>
          <w:tcPr>
            <w:tcW w:w="1701" w:type="dxa"/>
            <w:tcBorders>
              <w:top w:val="single" w:sz="24" w:space="0" w:color="407EC9" w:themeColor="accent6"/>
              <w:left w:val="single" w:sz="4" w:space="0" w:color="407EC9" w:themeColor="accent6"/>
              <w:bottom w:val="single" w:sz="8" w:space="0" w:color="407EC9" w:themeColor="accent6"/>
              <w:right w:val="nil"/>
            </w:tcBorders>
          </w:tcPr>
          <w:p w14:paraId="52FEB388" w14:textId="77777777" w:rsidR="00816193" w:rsidRDefault="00816193" w:rsidP="00816193">
            <w:pPr>
              <w:pStyle w:val="TableParagraph"/>
              <w:ind w:left="213"/>
              <w:rPr>
                <w:rFonts w:ascii="Times New Roman"/>
                <w:sz w:val="20"/>
              </w:rPr>
            </w:pPr>
          </w:p>
        </w:tc>
      </w:tr>
      <w:tr w:rsidR="00816193" w:rsidRPr="00167A41" w14:paraId="337B5594" w14:textId="77777777" w:rsidTr="00816193">
        <w:trPr>
          <w:trHeight w:val="367"/>
        </w:trPr>
        <w:tc>
          <w:tcPr>
            <w:tcW w:w="2410" w:type="dxa"/>
            <w:tcBorders>
              <w:top w:val="single" w:sz="8" w:space="0" w:color="407EC9" w:themeColor="accent6"/>
              <w:left w:val="nil"/>
              <w:bottom w:val="single" w:sz="8" w:space="0" w:color="407EC9" w:themeColor="accent6"/>
              <w:right w:val="single" w:sz="4" w:space="0" w:color="407EC9" w:themeColor="accent6"/>
            </w:tcBorders>
          </w:tcPr>
          <w:p w14:paraId="291459A4" w14:textId="77777777" w:rsidR="00816193" w:rsidRPr="00167A41" w:rsidRDefault="00816193" w:rsidP="00816193">
            <w:pPr>
              <w:pStyle w:val="TableParagraph"/>
              <w:spacing w:before="69"/>
              <w:ind w:right="70"/>
              <w:rPr>
                <w:sz w:val="20"/>
                <w:lang w:val="en-US"/>
              </w:rPr>
            </w:pPr>
            <w:r w:rsidRPr="002E39D9">
              <w:rPr>
                <w:sz w:val="20"/>
              </w:rPr>
              <w:t>Info</w:t>
            </w:r>
          </w:p>
        </w:tc>
        <w:tc>
          <w:tcPr>
            <w:tcW w:w="1701" w:type="dxa"/>
            <w:tcBorders>
              <w:top w:val="single" w:sz="8" w:space="0" w:color="407EC9" w:themeColor="accent6"/>
              <w:left w:val="single" w:sz="4" w:space="0" w:color="407EC9" w:themeColor="accent6"/>
              <w:bottom w:val="single" w:sz="8" w:space="0" w:color="407EC9" w:themeColor="accent6"/>
              <w:right w:val="nil"/>
            </w:tcBorders>
          </w:tcPr>
          <w:p w14:paraId="0CBFC1D2" w14:textId="77777777" w:rsidR="00816193" w:rsidRPr="00167A41" w:rsidRDefault="00816193" w:rsidP="00816193">
            <w:pPr>
              <w:pStyle w:val="TableParagraph"/>
              <w:ind w:left="213"/>
              <w:rPr>
                <w:rFonts w:ascii="Times New Roman"/>
                <w:sz w:val="20"/>
                <w:lang w:val="en-US"/>
              </w:rPr>
            </w:pPr>
          </w:p>
        </w:tc>
      </w:tr>
      <w:tr w:rsidR="00816193" w:rsidRPr="00167A41" w14:paraId="05F45A1B" w14:textId="77777777" w:rsidTr="00816193">
        <w:trPr>
          <w:trHeight w:val="367"/>
        </w:trPr>
        <w:tc>
          <w:tcPr>
            <w:tcW w:w="2410" w:type="dxa"/>
            <w:tcBorders>
              <w:top w:val="single" w:sz="8" w:space="0" w:color="407EC9" w:themeColor="accent6"/>
              <w:left w:val="nil"/>
              <w:bottom w:val="single" w:sz="8" w:space="0" w:color="407EC9" w:themeColor="accent6"/>
              <w:right w:val="single" w:sz="4" w:space="0" w:color="407EC9" w:themeColor="accent6"/>
            </w:tcBorders>
          </w:tcPr>
          <w:p w14:paraId="1D8EE2C3" w14:textId="77777777" w:rsidR="00816193" w:rsidRPr="00167A41" w:rsidRDefault="00816193" w:rsidP="00816193">
            <w:pPr>
              <w:pStyle w:val="TableParagraph"/>
              <w:spacing w:before="69"/>
              <w:ind w:right="70"/>
              <w:rPr>
                <w:sz w:val="20"/>
                <w:lang w:val="en-US"/>
              </w:rPr>
            </w:pPr>
            <w:r w:rsidRPr="002E39D9">
              <w:rPr>
                <w:sz w:val="20"/>
              </w:rPr>
              <w:t>Info</w:t>
            </w:r>
          </w:p>
        </w:tc>
        <w:tc>
          <w:tcPr>
            <w:tcW w:w="1701" w:type="dxa"/>
            <w:tcBorders>
              <w:top w:val="single" w:sz="8" w:space="0" w:color="407EC9" w:themeColor="accent6"/>
              <w:left w:val="single" w:sz="4" w:space="0" w:color="407EC9" w:themeColor="accent6"/>
              <w:bottom w:val="single" w:sz="8" w:space="0" w:color="407EC9" w:themeColor="accent6"/>
              <w:right w:val="nil"/>
            </w:tcBorders>
          </w:tcPr>
          <w:p w14:paraId="0D9E1E12" w14:textId="77777777" w:rsidR="00816193" w:rsidRPr="00167A41" w:rsidRDefault="00816193" w:rsidP="00816193">
            <w:pPr>
              <w:pStyle w:val="TableParagraph"/>
              <w:ind w:left="213"/>
              <w:rPr>
                <w:rFonts w:ascii="Times New Roman"/>
                <w:sz w:val="20"/>
                <w:lang w:val="en-US"/>
              </w:rPr>
            </w:pPr>
          </w:p>
        </w:tc>
      </w:tr>
      <w:tr w:rsidR="00816193" w14:paraId="12ACBDCD" w14:textId="77777777" w:rsidTr="00816193">
        <w:trPr>
          <w:trHeight w:val="367"/>
        </w:trPr>
        <w:tc>
          <w:tcPr>
            <w:tcW w:w="2410" w:type="dxa"/>
            <w:tcBorders>
              <w:top w:val="single" w:sz="8" w:space="0" w:color="407EC9" w:themeColor="accent6"/>
              <w:left w:val="nil"/>
              <w:bottom w:val="single" w:sz="8" w:space="0" w:color="407EC9" w:themeColor="accent6"/>
              <w:right w:val="single" w:sz="4" w:space="0" w:color="407EC9" w:themeColor="accent6"/>
            </w:tcBorders>
          </w:tcPr>
          <w:p w14:paraId="0A316ED1" w14:textId="77777777" w:rsidR="00816193" w:rsidRPr="005634B3" w:rsidRDefault="00816193" w:rsidP="00816193">
            <w:pPr>
              <w:pStyle w:val="TableParagraph"/>
              <w:spacing w:before="69"/>
              <w:ind w:right="70"/>
              <w:rPr>
                <w:color w:val="FF0000"/>
                <w:sz w:val="20"/>
              </w:rPr>
            </w:pPr>
            <w:r w:rsidRPr="003C13D8">
              <w:rPr>
                <w:sz w:val="20"/>
              </w:rPr>
              <w:t>Info</w:t>
            </w:r>
          </w:p>
        </w:tc>
        <w:tc>
          <w:tcPr>
            <w:tcW w:w="1701" w:type="dxa"/>
            <w:tcBorders>
              <w:top w:val="single" w:sz="8" w:space="0" w:color="407EC9" w:themeColor="accent6"/>
              <w:left w:val="single" w:sz="4" w:space="0" w:color="407EC9" w:themeColor="accent6"/>
              <w:bottom w:val="single" w:sz="8" w:space="0" w:color="407EC9" w:themeColor="accent6"/>
              <w:right w:val="nil"/>
            </w:tcBorders>
          </w:tcPr>
          <w:p w14:paraId="2574F376" w14:textId="77777777" w:rsidR="00816193" w:rsidRDefault="00816193" w:rsidP="00816193">
            <w:pPr>
              <w:pStyle w:val="TableParagraph"/>
              <w:ind w:left="213"/>
              <w:rPr>
                <w:rFonts w:ascii="Times New Roman"/>
                <w:sz w:val="20"/>
              </w:rPr>
            </w:pPr>
          </w:p>
        </w:tc>
      </w:tr>
      <w:tr w:rsidR="00816193" w:rsidRPr="00167A41" w14:paraId="4FC2D1AC" w14:textId="77777777" w:rsidTr="00816193">
        <w:trPr>
          <w:trHeight w:val="367"/>
        </w:trPr>
        <w:tc>
          <w:tcPr>
            <w:tcW w:w="2410" w:type="dxa"/>
            <w:tcBorders>
              <w:top w:val="single" w:sz="8" w:space="0" w:color="407EC9" w:themeColor="accent6"/>
              <w:left w:val="nil"/>
              <w:bottom w:val="single" w:sz="8" w:space="0" w:color="407EC9" w:themeColor="accent6"/>
              <w:right w:val="single" w:sz="4" w:space="0" w:color="407EC9" w:themeColor="accent6"/>
            </w:tcBorders>
          </w:tcPr>
          <w:p w14:paraId="07FA2357" w14:textId="77777777" w:rsidR="00816193" w:rsidRPr="00167A41" w:rsidRDefault="00816193" w:rsidP="00816193">
            <w:pPr>
              <w:pStyle w:val="TableParagraph"/>
              <w:spacing w:before="69"/>
              <w:ind w:right="70"/>
              <w:rPr>
                <w:sz w:val="20"/>
                <w:lang w:val="en-US"/>
              </w:rPr>
            </w:pPr>
            <w:r w:rsidRPr="003C13D8">
              <w:rPr>
                <w:sz w:val="20"/>
              </w:rPr>
              <w:t>Info</w:t>
            </w:r>
          </w:p>
        </w:tc>
        <w:tc>
          <w:tcPr>
            <w:tcW w:w="1701" w:type="dxa"/>
            <w:tcBorders>
              <w:top w:val="single" w:sz="8" w:space="0" w:color="407EC9" w:themeColor="accent6"/>
              <w:left w:val="single" w:sz="4" w:space="0" w:color="407EC9" w:themeColor="accent6"/>
              <w:bottom w:val="single" w:sz="8" w:space="0" w:color="407EC9" w:themeColor="accent6"/>
              <w:right w:val="nil"/>
            </w:tcBorders>
          </w:tcPr>
          <w:p w14:paraId="222A671F" w14:textId="77777777" w:rsidR="00816193" w:rsidRPr="00167A41" w:rsidRDefault="00816193" w:rsidP="00816193">
            <w:pPr>
              <w:pStyle w:val="TableParagraph"/>
              <w:ind w:left="213"/>
              <w:rPr>
                <w:rFonts w:ascii="Times New Roman"/>
                <w:sz w:val="20"/>
                <w:lang w:val="en-US"/>
              </w:rPr>
            </w:pPr>
          </w:p>
        </w:tc>
      </w:tr>
      <w:tr w:rsidR="00816193" w14:paraId="241FFC15" w14:textId="77777777" w:rsidTr="00816193">
        <w:trPr>
          <w:trHeight w:val="367"/>
        </w:trPr>
        <w:tc>
          <w:tcPr>
            <w:tcW w:w="2410" w:type="dxa"/>
            <w:tcBorders>
              <w:top w:val="single" w:sz="8" w:space="0" w:color="407EC9" w:themeColor="accent6"/>
              <w:left w:val="nil"/>
              <w:bottom w:val="single" w:sz="8" w:space="0" w:color="407EC9" w:themeColor="accent6"/>
              <w:right w:val="single" w:sz="4" w:space="0" w:color="407EC9" w:themeColor="accent6"/>
            </w:tcBorders>
          </w:tcPr>
          <w:p w14:paraId="7FF2A346" w14:textId="77777777" w:rsidR="00816193" w:rsidRDefault="00816193" w:rsidP="00816193">
            <w:pPr>
              <w:pStyle w:val="TableParagraph"/>
              <w:spacing w:before="69"/>
              <w:ind w:right="70"/>
              <w:rPr>
                <w:sz w:val="20"/>
              </w:rPr>
            </w:pPr>
            <w:r w:rsidRPr="003C13D8">
              <w:rPr>
                <w:sz w:val="20"/>
              </w:rPr>
              <w:t>Info</w:t>
            </w:r>
          </w:p>
        </w:tc>
        <w:tc>
          <w:tcPr>
            <w:tcW w:w="1701" w:type="dxa"/>
            <w:tcBorders>
              <w:top w:val="single" w:sz="8" w:space="0" w:color="407EC9" w:themeColor="accent6"/>
              <w:left w:val="single" w:sz="4" w:space="0" w:color="407EC9" w:themeColor="accent6"/>
              <w:bottom w:val="single" w:sz="8" w:space="0" w:color="407EC9" w:themeColor="accent6"/>
              <w:right w:val="nil"/>
            </w:tcBorders>
          </w:tcPr>
          <w:p w14:paraId="1A6EB4EF" w14:textId="77777777" w:rsidR="00816193" w:rsidRDefault="00816193" w:rsidP="00816193">
            <w:pPr>
              <w:pStyle w:val="TableParagraph"/>
              <w:ind w:left="213"/>
              <w:rPr>
                <w:rFonts w:ascii="Times New Roman"/>
                <w:sz w:val="20"/>
              </w:rPr>
            </w:pPr>
          </w:p>
        </w:tc>
      </w:tr>
      <w:tr w:rsidR="00816193" w:rsidRPr="00167A41" w14:paraId="7272A2B5" w14:textId="77777777" w:rsidTr="00816193">
        <w:trPr>
          <w:trHeight w:val="369"/>
        </w:trPr>
        <w:tc>
          <w:tcPr>
            <w:tcW w:w="2410" w:type="dxa"/>
            <w:tcBorders>
              <w:top w:val="single" w:sz="8" w:space="0" w:color="407EC9" w:themeColor="accent6"/>
              <w:left w:val="nil"/>
              <w:bottom w:val="single" w:sz="8" w:space="0" w:color="407EC9" w:themeColor="accent6"/>
              <w:right w:val="single" w:sz="4" w:space="0" w:color="407EC9" w:themeColor="accent6"/>
            </w:tcBorders>
          </w:tcPr>
          <w:p w14:paraId="7A168180" w14:textId="77777777" w:rsidR="00816193" w:rsidRPr="005634B3" w:rsidRDefault="00816193" w:rsidP="00816193">
            <w:pPr>
              <w:pStyle w:val="TableParagraph"/>
              <w:spacing w:before="69"/>
              <w:ind w:right="70"/>
              <w:rPr>
                <w:b/>
                <w:bCs/>
                <w:sz w:val="20"/>
                <w:lang w:val="en-US"/>
              </w:rPr>
            </w:pPr>
            <w:r w:rsidRPr="003C13D8">
              <w:rPr>
                <w:sz w:val="20"/>
              </w:rPr>
              <w:t>Info</w:t>
            </w:r>
          </w:p>
        </w:tc>
        <w:tc>
          <w:tcPr>
            <w:tcW w:w="1701" w:type="dxa"/>
            <w:tcBorders>
              <w:top w:val="single" w:sz="8" w:space="0" w:color="407EC9" w:themeColor="accent6"/>
              <w:left w:val="single" w:sz="4" w:space="0" w:color="407EC9" w:themeColor="accent6"/>
              <w:bottom w:val="single" w:sz="8" w:space="0" w:color="407EC9" w:themeColor="accent6"/>
              <w:right w:val="nil"/>
            </w:tcBorders>
          </w:tcPr>
          <w:p w14:paraId="4C72FD77" w14:textId="77777777" w:rsidR="00816193" w:rsidRPr="00167A41" w:rsidRDefault="00816193" w:rsidP="00816193">
            <w:pPr>
              <w:pStyle w:val="TableParagraph"/>
              <w:ind w:left="213"/>
              <w:rPr>
                <w:rFonts w:ascii="Times New Roman"/>
                <w:sz w:val="20"/>
                <w:lang w:val="en-US"/>
              </w:rPr>
            </w:pPr>
          </w:p>
        </w:tc>
      </w:tr>
      <w:tr w:rsidR="00816193" w:rsidRPr="00167A41" w14:paraId="1C62C0BF" w14:textId="77777777" w:rsidTr="00816193">
        <w:trPr>
          <w:trHeight w:val="48"/>
        </w:trPr>
        <w:tc>
          <w:tcPr>
            <w:tcW w:w="2410" w:type="dxa"/>
            <w:tcBorders>
              <w:top w:val="single" w:sz="8" w:space="0" w:color="407EC9" w:themeColor="accent6"/>
              <w:left w:val="nil"/>
              <w:bottom w:val="nil"/>
              <w:right w:val="single" w:sz="4" w:space="0" w:color="407EC9" w:themeColor="accent6"/>
            </w:tcBorders>
          </w:tcPr>
          <w:p w14:paraId="32D8E9D9" w14:textId="77777777" w:rsidR="00816193" w:rsidRPr="003C13D8" w:rsidRDefault="00816193" w:rsidP="00816193">
            <w:pPr>
              <w:pStyle w:val="TableParagraph"/>
              <w:spacing w:before="69"/>
              <w:ind w:right="70"/>
              <w:rPr>
                <w:sz w:val="20"/>
              </w:rPr>
            </w:pPr>
            <w:r>
              <w:rPr>
                <w:sz w:val="20"/>
              </w:rPr>
              <w:t>Info</w:t>
            </w:r>
          </w:p>
        </w:tc>
        <w:tc>
          <w:tcPr>
            <w:tcW w:w="1701" w:type="dxa"/>
            <w:tcBorders>
              <w:top w:val="single" w:sz="8" w:space="0" w:color="407EC9" w:themeColor="accent6"/>
              <w:left w:val="single" w:sz="4" w:space="0" w:color="407EC9" w:themeColor="accent6"/>
              <w:bottom w:val="nil"/>
              <w:right w:val="nil"/>
            </w:tcBorders>
          </w:tcPr>
          <w:p w14:paraId="468FF97B" w14:textId="77777777" w:rsidR="00816193" w:rsidRPr="00167A41" w:rsidRDefault="00816193" w:rsidP="00816193">
            <w:pPr>
              <w:pStyle w:val="TableParagraph"/>
              <w:ind w:left="213"/>
              <w:rPr>
                <w:rFonts w:ascii="Times New Roman"/>
                <w:sz w:val="20"/>
                <w:lang w:val="en-US"/>
              </w:rPr>
            </w:pPr>
          </w:p>
        </w:tc>
      </w:tr>
    </w:tbl>
    <w:p w14:paraId="4D2D3961" w14:textId="77777777" w:rsidR="0098438A" w:rsidRPr="0098438A" w:rsidRDefault="0098438A" w:rsidP="0098438A">
      <w:pPr>
        <w:rPr>
          <w:lang w:val="en-US"/>
        </w:rPr>
      </w:pPr>
      <w:r>
        <w:rPr>
          <w:lang w:val="en-US"/>
        </w:rPr>
        <w:br w:type="textWrapping" w:clear="all"/>
      </w:r>
    </w:p>
    <w:tbl>
      <w:tblPr>
        <w:tblStyle w:val="TableNormal1"/>
        <w:tblpPr w:leftFromText="180" w:rightFromText="180" w:vertAnchor="text" w:tblpY="1"/>
        <w:tblOverlap w:val="never"/>
        <w:tblW w:w="411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410"/>
        <w:gridCol w:w="1701"/>
      </w:tblGrid>
      <w:tr w:rsidR="0098438A" w14:paraId="5C37D6D3" w14:textId="77777777" w:rsidTr="003807D0">
        <w:trPr>
          <w:trHeight w:val="342"/>
        </w:trPr>
        <w:tc>
          <w:tcPr>
            <w:tcW w:w="2410" w:type="dxa"/>
            <w:tcBorders>
              <w:top w:val="nil"/>
              <w:left w:val="nil"/>
              <w:bottom w:val="single" w:sz="24" w:space="0" w:color="00B2A9" w:themeColor="accent3"/>
              <w:right w:val="single" w:sz="4" w:space="0" w:color="00B2A9" w:themeColor="accent3"/>
            </w:tcBorders>
          </w:tcPr>
          <w:p w14:paraId="5AFF1946" w14:textId="77777777" w:rsidR="0098438A" w:rsidRDefault="0098438A" w:rsidP="003807D0">
            <w:pPr>
              <w:pStyle w:val="TableParagraph"/>
              <w:spacing w:line="188" w:lineRule="exact"/>
              <w:ind w:right="70"/>
              <w:rPr>
                <w:b/>
                <w:sz w:val="20"/>
              </w:rPr>
            </w:pPr>
            <w:proofErr w:type="spellStart"/>
            <w:r>
              <w:rPr>
                <w:b/>
                <w:sz w:val="20"/>
              </w:rPr>
              <w:t>Title</w:t>
            </w:r>
            <w:proofErr w:type="spellEnd"/>
          </w:p>
        </w:tc>
        <w:tc>
          <w:tcPr>
            <w:tcW w:w="1701" w:type="dxa"/>
            <w:tcBorders>
              <w:top w:val="nil"/>
              <w:left w:val="single" w:sz="4" w:space="0" w:color="00B2A9" w:themeColor="accent3"/>
              <w:bottom w:val="single" w:sz="24" w:space="0" w:color="00B2A9" w:themeColor="accent3"/>
              <w:right w:val="nil"/>
            </w:tcBorders>
          </w:tcPr>
          <w:p w14:paraId="077986DF" w14:textId="77777777" w:rsidR="0098438A" w:rsidRDefault="0098438A" w:rsidP="003807D0">
            <w:pPr>
              <w:pStyle w:val="TableParagraph"/>
              <w:spacing w:line="188" w:lineRule="exact"/>
              <w:ind w:left="213"/>
              <w:rPr>
                <w:b/>
                <w:sz w:val="20"/>
              </w:rPr>
            </w:pPr>
            <w:proofErr w:type="spellStart"/>
            <w:r>
              <w:rPr>
                <w:b/>
                <w:sz w:val="20"/>
              </w:rPr>
              <w:t>Title</w:t>
            </w:r>
            <w:proofErr w:type="spellEnd"/>
          </w:p>
        </w:tc>
      </w:tr>
      <w:tr w:rsidR="0098438A" w14:paraId="69301E05" w14:textId="77777777" w:rsidTr="003807D0">
        <w:trPr>
          <w:trHeight w:val="453"/>
        </w:trPr>
        <w:tc>
          <w:tcPr>
            <w:tcW w:w="2410" w:type="dxa"/>
            <w:tcBorders>
              <w:top w:val="single" w:sz="24" w:space="0" w:color="00B2A9" w:themeColor="accent3"/>
              <w:left w:val="nil"/>
              <w:bottom w:val="nil"/>
              <w:right w:val="single" w:sz="4" w:space="0" w:color="00B2A9" w:themeColor="accent3"/>
            </w:tcBorders>
          </w:tcPr>
          <w:p w14:paraId="6539573C" w14:textId="77777777" w:rsidR="0098438A" w:rsidRDefault="0098438A" w:rsidP="003807D0">
            <w:pPr>
              <w:pStyle w:val="TableParagraph"/>
              <w:spacing w:before="155"/>
              <w:ind w:right="70"/>
              <w:rPr>
                <w:sz w:val="20"/>
              </w:rPr>
            </w:pPr>
            <w:r>
              <w:rPr>
                <w:sz w:val="20"/>
              </w:rPr>
              <w:t>Info</w:t>
            </w:r>
          </w:p>
        </w:tc>
        <w:tc>
          <w:tcPr>
            <w:tcW w:w="1701" w:type="dxa"/>
            <w:tcBorders>
              <w:top w:val="single" w:sz="24" w:space="0" w:color="00B2A9" w:themeColor="accent3"/>
              <w:left w:val="single" w:sz="4" w:space="0" w:color="00B2A9" w:themeColor="accent3"/>
              <w:bottom w:val="nil"/>
              <w:right w:val="nil"/>
            </w:tcBorders>
          </w:tcPr>
          <w:p w14:paraId="63D478EE" w14:textId="77777777" w:rsidR="0098438A" w:rsidRDefault="0098438A" w:rsidP="003807D0">
            <w:pPr>
              <w:pStyle w:val="TableParagraph"/>
              <w:ind w:left="213"/>
              <w:rPr>
                <w:rFonts w:ascii="Times New Roman"/>
                <w:sz w:val="20"/>
              </w:rPr>
            </w:pPr>
          </w:p>
        </w:tc>
      </w:tr>
      <w:tr w:rsidR="0098438A" w:rsidRPr="00167A41" w14:paraId="15A90936" w14:textId="77777777" w:rsidTr="003807D0">
        <w:trPr>
          <w:trHeight w:val="367"/>
        </w:trPr>
        <w:tc>
          <w:tcPr>
            <w:tcW w:w="2410" w:type="dxa"/>
            <w:tcBorders>
              <w:top w:val="single" w:sz="8" w:space="0" w:color="00B2A9" w:themeColor="accent3"/>
              <w:left w:val="nil"/>
              <w:bottom w:val="single" w:sz="8" w:space="0" w:color="00B2A9" w:themeColor="accent3"/>
              <w:right w:val="single" w:sz="4" w:space="0" w:color="00B2A9" w:themeColor="accent3"/>
            </w:tcBorders>
          </w:tcPr>
          <w:p w14:paraId="5C91BE1F" w14:textId="77777777" w:rsidR="0098438A" w:rsidRPr="00167A41" w:rsidRDefault="0098438A" w:rsidP="003807D0">
            <w:pPr>
              <w:pStyle w:val="TableParagraph"/>
              <w:spacing w:before="69"/>
              <w:ind w:right="70"/>
              <w:rPr>
                <w:sz w:val="20"/>
                <w:lang w:val="en-US"/>
              </w:rPr>
            </w:pPr>
            <w:r w:rsidRPr="002E39D9">
              <w:rPr>
                <w:sz w:val="20"/>
              </w:rPr>
              <w:t>Info</w:t>
            </w:r>
          </w:p>
        </w:tc>
        <w:tc>
          <w:tcPr>
            <w:tcW w:w="1701" w:type="dxa"/>
            <w:tcBorders>
              <w:top w:val="single" w:sz="8" w:space="0" w:color="00B2A9" w:themeColor="accent3"/>
              <w:left w:val="single" w:sz="4" w:space="0" w:color="00B2A9" w:themeColor="accent3"/>
              <w:bottom w:val="single" w:sz="8" w:space="0" w:color="00B2A9" w:themeColor="accent3"/>
              <w:right w:val="nil"/>
            </w:tcBorders>
          </w:tcPr>
          <w:p w14:paraId="5E379702" w14:textId="77777777" w:rsidR="0098438A" w:rsidRPr="00167A41" w:rsidRDefault="0098438A" w:rsidP="003807D0">
            <w:pPr>
              <w:pStyle w:val="TableParagraph"/>
              <w:ind w:left="213"/>
              <w:rPr>
                <w:rFonts w:ascii="Times New Roman"/>
                <w:sz w:val="20"/>
                <w:lang w:val="en-US"/>
              </w:rPr>
            </w:pPr>
          </w:p>
        </w:tc>
      </w:tr>
      <w:tr w:rsidR="0098438A" w:rsidRPr="00167A41" w14:paraId="329E801E" w14:textId="77777777" w:rsidTr="003807D0">
        <w:trPr>
          <w:trHeight w:val="367"/>
        </w:trPr>
        <w:tc>
          <w:tcPr>
            <w:tcW w:w="2410" w:type="dxa"/>
            <w:tcBorders>
              <w:top w:val="single" w:sz="8" w:space="0" w:color="00B2A9" w:themeColor="accent3"/>
              <w:left w:val="nil"/>
              <w:bottom w:val="single" w:sz="8" w:space="0" w:color="00B2A9" w:themeColor="accent3"/>
              <w:right w:val="single" w:sz="4" w:space="0" w:color="00B2A9" w:themeColor="accent3"/>
            </w:tcBorders>
          </w:tcPr>
          <w:p w14:paraId="10D31C29" w14:textId="77777777" w:rsidR="0098438A" w:rsidRPr="00167A41" w:rsidRDefault="0098438A" w:rsidP="003807D0">
            <w:pPr>
              <w:pStyle w:val="TableParagraph"/>
              <w:spacing w:before="69"/>
              <w:ind w:right="70"/>
              <w:rPr>
                <w:sz w:val="20"/>
                <w:lang w:val="en-US"/>
              </w:rPr>
            </w:pPr>
            <w:r w:rsidRPr="002E39D9">
              <w:rPr>
                <w:sz w:val="20"/>
              </w:rPr>
              <w:t>Info</w:t>
            </w:r>
          </w:p>
        </w:tc>
        <w:tc>
          <w:tcPr>
            <w:tcW w:w="1701" w:type="dxa"/>
            <w:tcBorders>
              <w:top w:val="single" w:sz="8" w:space="0" w:color="00B2A9" w:themeColor="accent3"/>
              <w:left w:val="single" w:sz="4" w:space="0" w:color="00B2A9" w:themeColor="accent3"/>
              <w:bottom w:val="single" w:sz="8" w:space="0" w:color="00B2A9" w:themeColor="accent3"/>
              <w:right w:val="nil"/>
            </w:tcBorders>
          </w:tcPr>
          <w:p w14:paraId="0DEC0593" w14:textId="77777777" w:rsidR="0098438A" w:rsidRPr="00167A41" w:rsidRDefault="0098438A" w:rsidP="003807D0">
            <w:pPr>
              <w:pStyle w:val="TableParagraph"/>
              <w:ind w:left="213"/>
              <w:rPr>
                <w:rFonts w:ascii="Times New Roman"/>
                <w:sz w:val="20"/>
                <w:lang w:val="en-US"/>
              </w:rPr>
            </w:pPr>
          </w:p>
        </w:tc>
      </w:tr>
      <w:tr w:rsidR="0098438A" w14:paraId="01338F2A" w14:textId="77777777" w:rsidTr="003807D0">
        <w:trPr>
          <w:trHeight w:val="367"/>
        </w:trPr>
        <w:tc>
          <w:tcPr>
            <w:tcW w:w="2410" w:type="dxa"/>
            <w:tcBorders>
              <w:top w:val="single" w:sz="8" w:space="0" w:color="00B2A9" w:themeColor="accent3"/>
              <w:left w:val="nil"/>
              <w:bottom w:val="single" w:sz="8" w:space="0" w:color="00B2A9" w:themeColor="accent3"/>
              <w:right w:val="single" w:sz="4" w:space="0" w:color="00B2A9" w:themeColor="accent3"/>
            </w:tcBorders>
          </w:tcPr>
          <w:p w14:paraId="05A5BCB8" w14:textId="77777777" w:rsidR="0098438A" w:rsidRPr="005634B3" w:rsidRDefault="0098438A" w:rsidP="003807D0">
            <w:pPr>
              <w:pStyle w:val="TableParagraph"/>
              <w:spacing w:before="69"/>
              <w:ind w:right="70"/>
              <w:rPr>
                <w:color w:val="FF0000"/>
                <w:sz w:val="20"/>
              </w:rPr>
            </w:pPr>
            <w:r w:rsidRPr="003C13D8">
              <w:rPr>
                <w:sz w:val="20"/>
              </w:rPr>
              <w:t>Info</w:t>
            </w:r>
          </w:p>
        </w:tc>
        <w:tc>
          <w:tcPr>
            <w:tcW w:w="1701" w:type="dxa"/>
            <w:tcBorders>
              <w:top w:val="single" w:sz="8" w:space="0" w:color="00B2A9" w:themeColor="accent3"/>
              <w:left w:val="single" w:sz="4" w:space="0" w:color="00B2A9" w:themeColor="accent3"/>
              <w:bottom w:val="single" w:sz="8" w:space="0" w:color="00B2A9" w:themeColor="accent3"/>
              <w:right w:val="nil"/>
            </w:tcBorders>
          </w:tcPr>
          <w:p w14:paraId="42458CB3" w14:textId="77777777" w:rsidR="0098438A" w:rsidRDefault="0098438A" w:rsidP="003807D0">
            <w:pPr>
              <w:pStyle w:val="TableParagraph"/>
              <w:ind w:left="213"/>
              <w:rPr>
                <w:rFonts w:ascii="Times New Roman"/>
                <w:sz w:val="20"/>
              </w:rPr>
            </w:pPr>
          </w:p>
        </w:tc>
      </w:tr>
      <w:tr w:rsidR="0098438A" w:rsidRPr="00167A41" w14:paraId="6B20B478" w14:textId="77777777" w:rsidTr="003807D0">
        <w:trPr>
          <w:trHeight w:val="367"/>
        </w:trPr>
        <w:tc>
          <w:tcPr>
            <w:tcW w:w="2410" w:type="dxa"/>
            <w:tcBorders>
              <w:top w:val="single" w:sz="8" w:space="0" w:color="00B2A9" w:themeColor="accent3"/>
              <w:left w:val="nil"/>
              <w:bottom w:val="single" w:sz="8" w:space="0" w:color="00B2A9" w:themeColor="accent3"/>
              <w:right w:val="single" w:sz="4" w:space="0" w:color="00B2A9" w:themeColor="accent3"/>
            </w:tcBorders>
          </w:tcPr>
          <w:p w14:paraId="3207F375" w14:textId="77777777" w:rsidR="0098438A" w:rsidRPr="00167A41" w:rsidRDefault="0098438A" w:rsidP="003807D0">
            <w:pPr>
              <w:pStyle w:val="TableParagraph"/>
              <w:spacing w:before="69"/>
              <w:ind w:right="70"/>
              <w:rPr>
                <w:sz w:val="20"/>
                <w:lang w:val="en-US"/>
              </w:rPr>
            </w:pPr>
            <w:r w:rsidRPr="003C13D8">
              <w:rPr>
                <w:sz w:val="20"/>
              </w:rPr>
              <w:t>Info</w:t>
            </w:r>
          </w:p>
        </w:tc>
        <w:tc>
          <w:tcPr>
            <w:tcW w:w="1701" w:type="dxa"/>
            <w:tcBorders>
              <w:top w:val="single" w:sz="8" w:space="0" w:color="00B2A9" w:themeColor="accent3"/>
              <w:left w:val="single" w:sz="4" w:space="0" w:color="00B2A9" w:themeColor="accent3"/>
              <w:bottom w:val="single" w:sz="8" w:space="0" w:color="00B2A9" w:themeColor="accent3"/>
              <w:right w:val="nil"/>
            </w:tcBorders>
          </w:tcPr>
          <w:p w14:paraId="7613A7FE" w14:textId="77777777" w:rsidR="0098438A" w:rsidRPr="00167A41" w:rsidRDefault="0098438A" w:rsidP="003807D0">
            <w:pPr>
              <w:pStyle w:val="TableParagraph"/>
              <w:ind w:left="213"/>
              <w:rPr>
                <w:rFonts w:ascii="Times New Roman"/>
                <w:sz w:val="20"/>
                <w:lang w:val="en-US"/>
              </w:rPr>
            </w:pPr>
          </w:p>
        </w:tc>
      </w:tr>
      <w:tr w:rsidR="0098438A" w14:paraId="009CFED8" w14:textId="77777777" w:rsidTr="003807D0">
        <w:trPr>
          <w:trHeight w:val="367"/>
        </w:trPr>
        <w:tc>
          <w:tcPr>
            <w:tcW w:w="2410" w:type="dxa"/>
            <w:tcBorders>
              <w:top w:val="single" w:sz="8" w:space="0" w:color="00B2A9" w:themeColor="accent3"/>
              <w:left w:val="nil"/>
              <w:bottom w:val="single" w:sz="8" w:space="0" w:color="00B2A9" w:themeColor="accent3"/>
              <w:right w:val="single" w:sz="4" w:space="0" w:color="00B2A9" w:themeColor="accent3"/>
            </w:tcBorders>
          </w:tcPr>
          <w:p w14:paraId="60B8451F" w14:textId="77777777" w:rsidR="0098438A" w:rsidRDefault="0098438A" w:rsidP="003807D0">
            <w:pPr>
              <w:pStyle w:val="TableParagraph"/>
              <w:spacing w:before="69"/>
              <w:ind w:right="70"/>
              <w:rPr>
                <w:sz w:val="20"/>
              </w:rPr>
            </w:pPr>
            <w:r w:rsidRPr="003C13D8">
              <w:rPr>
                <w:sz w:val="20"/>
              </w:rPr>
              <w:t>Info</w:t>
            </w:r>
          </w:p>
        </w:tc>
        <w:tc>
          <w:tcPr>
            <w:tcW w:w="1701" w:type="dxa"/>
            <w:tcBorders>
              <w:top w:val="single" w:sz="8" w:space="0" w:color="00B2A9" w:themeColor="accent3"/>
              <w:left w:val="single" w:sz="4" w:space="0" w:color="00B2A9" w:themeColor="accent3"/>
              <w:bottom w:val="single" w:sz="8" w:space="0" w:color="00B2A9" w:themeColor="accent3"/>
              <w:right w:val="nil"/>
            </w:tcBorders>
          </w:tcPr>
          <w:p w14:paraId="184094E6" w14:textId="77777777" w:rsidR="0098438A" w:rsidRDefault="0098438A" w:rsidP="003807D0">
            <w:pPr>
              <w:pStyle w:val="TableParagraph"/>
              <w:ind w:left="213"/>
              <w:rPr>
                <w:rFonts w:ascii="Times New Roman"/>
                <w:sz w:val="20"/>
              </w:rPr>
            </w:pPr>
          </w:p>
        </w:tc>
      </w:tr>
      <w:tr w:rsidR="0098438A" w:rsidRPr="00167A41" w14:paraId="0F7A4D0B" w14:textId="77777777" w:rsidTr="003807D0">
        <w:trPr>
          <w:trHeight w:val="369"/>
        </w:trPr>
        <w:tc>
          <w:tcPr>
            <w:tcW w:w="2410" w:type="dxa"/>
            <w:tcBorders>
              <w:top w:val="single" w:sz="8" w:space="0" w:color="00B2A9" w:themeColor="accent3"/>
              <w:left w:val="nil"/>
              <w:bottom w:val="single" w:sz="8" w:space="0" w:color="00B2A9" w:themeColor="accent3"/>
              <w:right w:val="single" w:sz="4" w:space="0" w:color="00B2A9" w:themeColor="accent3"/>
            </w:tcBorders>
          </w:tcPr>
          <w:p w14:paraId="21E95C4B" w14:textId="77777777" w:rsidR="0098438A" w:rsidRPr="005634B3" w:rsidRDefault="0098438A" w:rsidP="003807D0">
            <w:pPr>
              <w:pStyle w:val="TableParagraph"/>
              <w:spacing w:before="69"/>
              <w:ind w:right="70"/>
              <w:rPr>
                <w:b/>
                <w:bCs/>
                <w:sz w:val="20"/>
                <w:lang w:val="en-US"/>
              </w:rPr>
            </w:pPr>
            <w:r w:rsidRPr="003C13D8">
              <w:rPr>
                <w:sz w:val="20"/>
              </w:rPr>
              <w:t>Info</w:t>
            </w:r>
          </w:p>
        </w:tc>
        <w:tc>
          <w:tcPr>
            <w:tcW w:w="1701" w:type="dxa"/>
            <w:tcBorders>
              <w:top w:val="single" w:sz="8" w:space="0" w:color="00B2A9" w:themeColor="accent3"/>
              <w:left w:val="single" w:sz="4" w:space="0" w:color="00B2A9" w:themeColor="accent3"/>
              <w:bottom w:val="single" w:sz="8" w:space="0" w:color="00B2A9" w:themeColor="accent3"/>
              <w:right w:val="nil"/>
            </w:tcBorders>
          </w:tcPr>
          <w:p w14:paraId="10866917" w14:textId="77777777" w:rsidR="0098438A" w:rsidRPr="00167A41" w:rsidRDefault="0098438A" w:rsidP="003807D0">
            <w:pPr>
              <w:pStyle w:val="TableParagraph"/>
              <w:ind w:left="213"/>
              <w:rPr>
                <w:rFonts w:ascii="Times New Roman"/>
                <w:sz w:val="20"/>
                <w:lang w:val="en-US"/>
              </w:rPr>
            </w:pPr>
          </w:p>
        </w:tc>
      </w:tr>
      <w:tr w:rsidR="003807D0" w:rsidRPr="00167A41" w14:paraId="40636FE2" w14:textId="77777777" w:rsidTr="003807D0">
        <w:trPr>
          <w:trHeight w:val="48"/>
        </w:trPr>
        <w:tc>
          <w:tcPr>
            <w:tcW w:w="2410" w:type="dxa"/>
            <w:tcBorders>
              <w:top w:val="single" w:sz="8" w:space="0" w:color="00B2A9" w:themeColor="accent3"/>
              <w:left w:val="nil"/>
              <w:bottom w:val="nil"/>
              <w:right w:val="single" w:sz="4" w:space="0" w:color="00B2A9" w:themeColor="accent3"/>
            </w:tcBorders>
          </w:tcPr>
          <w:p w14:paraId="6065AD5C" w14:textId="2BBC6FCC" w:rsidR="003807D0" w:rsidRPr="003C13D8" w:rsidRDefault="003807D0" w:rsidP="003807D0">
            <w:pPr>
              <w:pStyle w:val="TableParagraph"/>
              <w:spacing w:before="69"/>
              <w:ind w:right="70"/>
              <w:rPr>
                <w:sz w:val="20"/>
              </w:rPr>
            </w:pPr>
            <w:r>
              <w:rPr>
                <w:sz w:val="20"/>
              </w:rPr>
              <w:t>Info</w:t>
            </w:r>
          </w:p>
        </w:tc>
        <w:tc>
          <w:tcPr>
            <w:tcW w:w="1701" w:type="dxa"/>
            <w:tcBorders>
              <w:top w:val="single" w:sz="8" w:space="0" w:color="00B2A9" w:themeColor="accent3"/>
              <w:left w:val="single" w:sz="4" w:space="0" w:color="00B2A9" w:themeColor="accent3"/>
              <w:bottom w:val="nil"/>
              <w:right w:val="nil"/>
            </w:tcBorders>
          </w:tcPr>
          <w:p w14:paraId="37B89CC8" w14:textId="77777777" w:rsidR="003807D0" w:rsidRPr="00167A41" w:rsidRDefault="003807D0" w:rsidP="003807D0">
            <w:pPr>
              <w:pStyle w:val="TableParagraph"/>
              <w:ind w:left="213"/>
              <w:rPr>
                <w:rFonts w:ascii="Times New Roman"/>
                <w:sz w:val="20"/>
                <w:lang w:val="en-US"/>
              </w:rPr>
            </w:pPr>
          </w:p>
        </w:tc>
      </w:tr>
    </w:tbl>
    <w:p w14:paraId="04FA7EE6" w14:textId="43E0E8BC" w:rsidR="0098438A" w:rsidRDefault="0098438A" w:rsidP="0098438A">
      <w:pPr>
        <w:rPr>
          <w:lang w:val="en-US"/>
        </w:rPr>
      </w:pPr>
    </w:p>
    <w:tbl>
      <w:tblPr>
        <w:tblStyle w:val="TableNormal1"/>
        <w:tblpPr w:leftFromText="180" w:rightFromText="180" w:vertAnchor="text" w:horzAnchor="margin" w:tblpXSpec="right" w:tblpY="326"/>
        <w:tblOverlap w:val="never"/>
        <w:tblW w:w="4111"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1E0" w:firstRow="1" w:lastRow="1" w:firstColumn="1" w:lastColumn="1" w:noHBand="0" w:noVBand="0"/>
      </w:tblPr>
      <w:tblGrid>
        <w:gridCol w:w="2410"/>
        <w:gridCol w:w="1701"/>
      </w:tblGrid>
      <w:tr w:rsidR="000C0F40" w14:paraId="6B940A72" w14:textId="77777777" w:rsidTr="000C0F40">
        <w:trPr>
          <w:trHeight w:val="342"/>
        </w:trPr>
        <w:tc>
          <w:tcPr>
            <w:tcW w:w="2410" w:type="dxa"/>
            <w:tcBorders>
              <w:top w:val="nil"/>
              <w:left w:val="nil"/>
              <w:bottom w:val="single" w:sz="24" w:space="0" w:color="8031A7" w:themeColor="accent4"/>
              <w:right w:val="single" w:sz="4" w:space="0" w:color="8031A7" w:themeColor="accent4"/>
            </w:tcBorders>
          </w:tcPr>
          <w:p w14:paraId="315E426F" w14:textId="77777777" w:rsidR="000C0F40" w:rsidRDefault="000C0F40" w:rsidP="000C0F40">
            <w:pPr>
              <w:pStyle w:val="TableParagraph"/>
              <w:spacing w:line="188" w:lineRule="exact"/>
              <w:ind w:right="70"/>
              <w:rPr>
                <w:b/>
                <w:sz w:val="20"/>
              </w:rPr>
            </w:pPr>
            <w:proofErr w:type="spellStart"/>
            <w:r>
              <w:rPr>
                <w:b/>
                <w:sz w:val="20"/>
              </w:rPr>
              <w:t>Title</w:t>
            </w:r>
            <w:proofErr w:type="spellEnd"/>
          </w:p>
        </w:tc>
        <w:tc>
          <w:tcPr>
            <w:tcW w:w="1701" w:type="dxa"/>
            <w:tcBorders>
              <w:top w:val="nil"/>
              <w:left w:val="single" w:sz="4" w:space="0" w:color="8031A7" w:themeColor="accent4"/>
              <w:bottom w:val="single" w:sz="24" w:space="0" w:color="8031A7" w:themeColor="accent4"/>
              <w:right w:val="nil"/>
            </w:tcBorders>
          </w:tcPr>
          <w:p w14:paraId="08276D2D" w14:textId="77777777" w:rsidR="000C0F40" w:rsidRDefault="000C0F40" w:rsidP="000C0F40">
            <w:pPr>
              <w:pStyle w:val="TableParagraph"/>
              <w:spacing w:line="188" w:lineRule="exact"/>
              <w:ind w:left="213"/>
              <w:rPr>
                <w:b/>
                <w:sz w:val="20"/>
              </w:rPr>
            </w:pPr>
            <w:proofErr w:type="spellStart"/>
            <w:r>
              <w:rPr>
                <w:b/>
                <w:sz w:val="20"/>
              </w:rPr>
              <w:t>Title</w:t>
            </w:r>
            <w:proofErr w:type="spellEnd"/>
          </w:p>
        </w:tc>
      </w:tr>
      <w:tr w:rsidR="000C0F40" w14:paraId="57F49894" w14:textId="77777777" w:rsidTr="000C0F40">
        <w:trPr>
          <w:trHeight w:val="453"/>
        </w:trPr>
        <w:tc>
          <w:tcPr>
            <w:tcW w:w="2410" w:type="dxa"/>
            <w:tcBorders>
              <w:top w:val="single" w:sz="24" w:space="0" w:color="8031A7" w:themeColor="accent4"/>
              <w:left w:val="nil"/>
              <w:bottom w:val="single" w:sz="8" w:space="0" w:color="8031A7" w:themeColor="accent4"/>
              <w:right w:val="single" w:sz="4" w:space="0" w:color="8031A7" w:themeColor="accent4"/>
            </w:tcBorders>
          </w:tcPr>
          <w:p w14:paraId="2961B2F9" w14:textId="77777777" w:rsidR="000C0F40" w:rsidRDefault="000C0F40" w:rsidP="000C0F40">
            <w:pPr>
              <w:pStyle w:val="TableParagraph"/>
              <w:spacing w:before="155"/>
              <w:ind w:right="70"/>
              <w:rPr>
                <w:sz w:val="20"/>
              </w:rPr>
            </w:pPr>
            <w:r>
              <w:rPr>
                <w:sz w:val="20"/>
              </w:rPr>
              <w:t>Info</w:t>
            </w:r>
          </w:p>
        </w:tc>
        <w:tc>
          <w:tcPr>
            <w:tcW w:w="1701" w:type="dxa"/>
            <w:tcBorders>
              <w:top w:val="single" w:sz="24" w:space="0" w:color="8031A7" w:themeColor="accent4"/>
              <w:left w:val="single" w:sz="4" w:space="0" w:color="8031A7" w:themeColor="accent4"/>
              <w:bottom w:val="single" w:sz="8" w:space="0" w:color="8031A7" w:themeColor="accent4"/>
              <w:right w:val="nil"/>
            </w:tcBorders>
          </w:tcPr>
          <w:p w14:paraId="241BC22A" w14:textId="77777777" w:rsidR="000C0F40" w:rsidRDefault="000C0F40" w:rsidP="000C0F40">
            <w:pPr>
              <w:pStyle w:val="TableParagraph"/>
              <w:ind w:left="213"/>
              <w:rPr>
                <w:rFonts w:ascii="Times New Roman"/>
                <w:sz w:val="20"/>
              </w:rPr>
            </w:pPr>
          </w:p>
        </w:tc>
      </w:tr>
      <w:tr w:rsidR="000C0F40" w:rsidRPr="00167A41" w14:paraId="58EB9D72" w14:textId="77777777" w:rsidTr="000C0F40">
        <w:trPr>
          <w:trHeight w:val="367"/>
        </w:trPr>
        <w:tc>
          <w:tcPr>
            <w:tcW w:w="2410" w:type="dxa"/>
            <w:tcBorders>
              <w:top w:val="single" w:sz="8" w:space="0" w:color="8031A7" w:themeColor="accent4"/>
              <w:left w:val="nil"/>
              <w:bottom w:val="single" w:sz="8" w:space="0" w:color="8031A7" w:themeColor="accent4"/>
              <w:right w:val="single" w:sz="4" w:space="0" w:color="8031A7" w:themeColor="accent4"/>
            </w:tcBorders>
          </w:tcPr>
          <w:p w14:paraId="5D8E3F01" w14:textId="77777777" w:rsidR="000C0F40" w:rsidRPr="00167A41" w:rsidRDefault="000C0F40" w:rsidP="000C0F40">
            <w:pPr>
              <w:pStyle w:val="TableParagraph"/>
              <w:spacing w:before="69"/>
              <w:ind w:right="70"/>
              <w:rPr>
                <w:sz w:val="20"/>
                <w:lang w:val="en-US"/>
              </w:rPr>
            </w:pPr>
            <w:r w:rsidRPr="002E39D9">
              <w:rPr>
                <w:sz w:val="20"/>
              </w:rPr>
              <w:t>Info</w:t>
            </w:r>
          </w:p>
        </w:tc>
        <w:tc>
          <w:tcPr>
            <w:tcW w:w="1701" w:type="dxa"/>
            <w:tcBorders>
              <w:top w:val="single" w:sz="8" w:space="0" w:color="8031A7" w:themeColor="accent4"/>
              <w:left w:val="single" w:sz="4" w:space="0" w:color="8031A7" w:themeColor="accent4"/>
              <w:bottom w:val="single" w:sz="8" w:space="0" w:color="8031A7" w:themeColor="accent4"/>
              <w:right w:val="nil"/>
            </w:tcBorders>
          </w:tcPr>
          <w:p w14:paraId="3513F004" w14:textId="77777777" w:rsidR="000C0F40" w:rsidRPr="00167A41" w:rsidRDefault="000C0F40" w:rsidP="000C0F40">
            <w:pPr>
              <w:pStyle w:val="TableParagraph"/>
              <w:ind w:left="213"/>
              <w:rPr>
                <w:rFonts w:ascii="Times New Roman"/>
                <w:sz w:val="20"/>
                <w:lang w:val="en-US"/>
              </w:rPr>
            </w:pPr>
          </w:p>
        </w:tc>
      </w:tr>
      <w:tr w:rsidR="000C0F40" w:rsidRPr="00167A41" w14:paraId="43EA9440" w14:textId="77777777" w:rsidTr="000C0F40">
        <w:trPr>
          <w:trHeight w:val="367"/>
        </w:trPr>
        <w:tc>
          <w:tcPr>
            <w:tcW w:w="2410" w:type="dxa"/>
            <w:tcBorders>
              <w:top w:val="single" w:sz="8" w:space="0" w:color="8031A7" w:themeColor="accent4"/>
              <w:left w:val="nil"/>
              <w:bottom w:val="single" w:sz="8" w:space="0" w:color="8031A7" w:themeColor="accent4"/>
              <w:right w:val="single" w:sz="4" w:space="0" w:color="8031A7" w:themeColor="accent4"/>
            </w:tcBorders>
          </w:tcPr>
          <w:p w14:paraId="62041001" w14:textId="77777777" w:rsidR="000C0F40" w:rsidRPr="00167A41" w:rsidRDefault="000C0F40" w:rsidP="000C0F40">
            <w:pPr>
              <w:pStyle w:val="TableParagraph"/>
              <w:spacing w:before="69"/>
              <w:ind w:right="70"/>
              <w:rPr>
                <w:sz w:val="20"/>
                <w:lang w:val="en-US"/>
              </w:rPr>
            </w:pPr>
            <w:r w:rsidRPr="002E39D9">
              <w:rPr>
                <w:sz w:val="20"/>
              </w:rPr>
              <w:t>Info</w:t>
            </w:r>
          </w:p>
        </w:tc>
        <w:tc>
          <w:tcPr>
            <w:tcW w:w="1701" w:type="dxa"/>
            <w:tcBorders>
              <w:top w:val="single" w:sz="8" w:space="0" w:color="8031A7" w:themeColor="accent4"/>
              <w:left w:val="single" w:sz="4" w:space="0" w:color="8031A7" w:themeColor="accent4"/>
              <w:bottom w:val="single" w:sz="8" w:space="0" w:color="8031A7" w:themeColor="accent4"/>
              <w:right w:val="nil"/>
            </w:tcBorders>
          </w:tcPr>
          <w:p w14:paraId="50E6DE4A" w14:textId="77777777" w:rsidR="000C0F40" w:rsidRPr="00167A41" w:rsidRDefault="000C0F40" w:rsidP="000C0F40">
            <w:pPr>
              <w:pStyle w:val="TableParagraph"/>
              <w:ind w:left="213"/>
              <w:rPr>
                <w:rFonts w:ascii="Times New Roman"/>
                <w:sz w:val="20"/>
                <w:lang w:val="en-US"/>
              </w:rPr>
            </w:pPr>
          </w:p>
        </w:tc>
      </w:tr>
      <w:tr w:rsidR="000C0F40" w14:paraId="69275E85" w14:textId="77777777" w:rsidTr="000C0F40">
        <w:trPr>
          <w:trHeight w:val="367"/>
        </w:trPr>
        <w:tc>
          <w:tcPr>
            <w:tcW w:w="2410" w:type="dxa"/>
            <w:tcBorders>
              <w:top w:val="single" w:sz="8" w:space="0" w:color="8031A7" w:themeColor="accent4"/>
              <w:left w:val="nil"/>
              <w:bottom w:val="single" w:sz="8" w:space="0" w:color="8031A7" w:themeColor="accent4"/>
              <w:right w:val="single" w:sz="4" w:space="0" w:color="8031A7" w:themeColor="accent4"/>
            </w:tcBorders>
          </w:tcPr>
          <w:p w14:paraId="19462D26" w14:textId="77777777" w:rsidR="000C0F40" w:rsidRPr="005634B3" w:rsidRDefault="000C0F40" w:rsidP="000C0F40">
            <w:pPr>
              <w:pStyle w:val="TableParagraph"/>
              <w:spacing w:before="69"/>
              <w:ind w:right="70"/>
              <w:rPr>
                <w:color w:val="FF0000"/>
                <w:sz w:val="20"/>
              </w:rPr>
            </w:pPr>
            <w:r w:rsidRPr="003C13D8">
              <w:rPr>
                <w:sz w:val="20"/>
              </w:rPr>
              <w:t>Info</w:t>
            </w:r>
          </w:p>
        </w:tc>
        <w:tc>
          <w:tcPr>
            <w:tcW w:w="1701" w:type="dxa"/>
            <w:tcBorders>
              <w:top w:val="single" w:sz="8" w:space="0" w:color="8031A7" w:themeColor="accent4"/>
              <w:left w:val="single" w:sz="4" w:space="0" w:color="8031A7" w:themeColor="accent4"/>
              <w:bottom w:val="single" w:sz="8" w:space="0" w:color="8031A7" w:themeColor="accent4"/>
              <w:right w:val="nil"/>
            </w:tcBorders>
          </w:tcPr>
          <w:p w14:paraId="343ED2BD" w14:textId="77777777" w:rsidR="000C0F40" w:rsidRDefault="000C0F40" w:rsidP="000C0F40">
            <w:pPr>
              <w:pStyle w:val="TableParagraph"/>
              <w:ind w:left="213"/>
              <w:rPr>
                <w:rFonts w:ascii="Times New Roman"/>
                <w:sz w:val="20"/>
              </w:rPr>
            </w:pPr>
          </w:p>
        </w:tc>
      </w:tr>
      <w:tr w:rsidR="000C0F40" w:rsidRPr="00167A41" w14:paraId="44A24B37" w14:textId="77777777" w:rsidTr="000C0F40">
        <w:trPr>
          <w:trHeight w:val="367"/>
        </w:trPr>
        <w:tc>
          <w:tcPr>
            <w:tcW w:w="2410" w:type="dxa"/>
            <w:tcBorders>
              <w:top w:val="single" w:sz="8" w:space="0" w:color="8031A7" w:themeColor="accent4"/>
              <w:left w:val="nil"/>
              <w:bottom w:val="single" w:sz="8" w:space="0" w:color="8031A7" w:themeColor="accent4"/>
              <w:right w:val="single" w:sz="4" w:space="0" w:color="8031A7" w:themeColor="accent4"/>
            </w:tcBorders>
          </w:tcPr>
          <w:p w14:paraId="2662078F" w14:textId="77777777" w:rsidR="000C0F40" w:rsidRPr="00167A41" w:rsidRDefault="000C0F40" w:rsidP="000C0F40">
            <w:pPr>
              <w:pStyle w:val="TableParagraph"/>
              <w:spacing w:before="69"/>
              <w:ind w:right="70"/>
              <w:rPr>
                <w:sz w:val="20"/>
                <w:lang w:val="en-US"/>
              </w:rPr>
            </w:pPr>
            <w:r w:rsidRPr="003C13D8">
              <w:rPr>
                <w:sz w:val="20"/>
              </w:rPr>
              <w:t>Info</w:t>
            </w:r>
          </w:p>
        </w:tc>
        <w:tc>
          <w:tcPr>
            <w:tcW w:w="1701" w:type="dxa"/>
            <w:tcBorders>
              <w:top w:val="single" w:sz="8" w:space="0" w:color="8031A7" w:themeColor="accent4"/>
              <w:left w:val="single" w:sz="4" w:space="0" w:color="8031A7" w:themeColor="accent4"/>
              <w:bottom w:val="single" w:sz="8" w:space="0" w:color="8031A7" w:themeColor="accent4"/>
              <w:right w:val="nil"/>
            </w:tcBorders>
          </w:tcPr>
          <w:p w14:paraId="19C8BA5D" w14:textId="77777777" w:rsidR="000C0F40" w:rsidRPr="00167A41" w:rsidRDefault="000C0F40" w:rsidP="000C0F40">
            <w:pPr>
              <w:pStyle w:val="TableParagraph"/>
              <w:ind w:left="213"/>
              <w:rPr>
                <w:rFonts w:ascii="Times New Roman"/>
                <w:sz w:val="20"/>
                <w:lang w:val="en-US"/>
              </w:rPr>
            </w:pPr>
          </w:p>
        </w:tc>
      </w:tr>
      <w:tr w:rsidR="000C0F40" w14:paraId="37856952" w14:textId="77777777" w:rsidTr="000C0F40">
        <w:trPr>
          <w:trHeight w:val="367"/>
        </w:trPr>
        <w:tc>
          <w:tcPr>
            <w:tcW w:w="2410" w:type="dxa"/>
            <w:tcBorders>
              <w:top w:val="single" w:sz="8" w:space="0" w:color="8031A7" w:themeColor="accent4"/>
              <w:left w:val="nil"/>
              <w:bottom w:val="single" w:sz="8" w:space="0" w:color="8031A7" w:themeColor="accent4"/>
              <w:right w:val="single" w:sz="4" w:space="0" w:color="8031A7" w:themeColor="accent4"/>
            </w:tcBorders>
          </w:tcPr>
          <w:p w14:paraId="212C571F" w14:textId="77777777" w:rsidR="000C0F40" w:rsidRDefault="000C0F40" w:rsidP="000C0F40">
            <w:pPr>
              <w:pStyle w:val="TableParagraph"/>
              <w:spacing w:before="69"/>
              <w:ind w:right="70"/>
              <w:rPr>
                <w:sz w:val="20"/>
              </w:rPr>
            </w:pPr>
            <w:r w:rsidRPr="003C13D8">
              <w:rPr>
                <w:sz w:val="20"/>
              </w:rPr>
              <w:t>Info</w:t>
            </w:r>
          </w:p>
        </w:tc>
        <w:tc>
          <w:tcPr>
            <w:tcW w:w="1701" w:type="dxa"/>
            <w:tcBorders>
              <w:top w:val="single" w:sz="8" w:space="0" w:color="8031A7" w:themeColor="accent4"/>
              <w:left w:val="single" w:sz="4" w:space="0" w:color="8031A7" w:themeColor="accent4"/>
              <w:bottom w:val="single" w:sz="8" w:space="0" w:color="8031A7" w:themeColor="accent4"/>
              <w:right w:val="nil"/>
            </w:tcBorders>
          </w:tcPr>
          <w:p w14:paraId="3D170772" w14:textId="77777777" w:rsidR="000C0F40" w:rsidRDefault="000C0F40" w:rsidP="000C0F40">
            <w:pPr>
              <w:pStyle w:val="TableParagraph"/>
              <w:ind w:left="213"/>
              <w:rPr>
                <w:rFonts w:ascii="Times New Roman"/>
                <w:sz w:val="20"/>
              </w:rPr>
            </w:pPr>
          </w:p>
        </w:tc>
      </w:tr>
      <w:tr w:rsidR="000C0F40" w:rsidRPr="00167A41" w14:paraId="197F990C" w14:textId="77777777" w:rsidTr="000C0F40">
        <w:trPr>
          <w:trHeight w:val="369"/>
        </w:trPr>
        <w:tc>
          <w:tcPr>
            <w:tcW w:w="2410" w:type="dxa"/>
            <w:tcBorders>
              <w:top w:val="single" w:sz="8" w:space="0" w:color="8031A7" w:themeColor="accent4"/>
              <w:left w:val="nil"/>
              <w:bottom w:val="single" w:sz="8" w:space="0" w:color="8031A7" w:themeColor="accent4"/>
              <w:right w:val="single" w:sz="4" w:space="0" w:color="8031A7" w:themeColor="accent4"/>
            </w:tcBorders>
          </w:tcPr>
          <w:p w14:paraId="14263E84" w14:textId="77777777" w:rsidR="000C0F40" w:rsidRPr="005634B3" w:rsidRDefault="000C0F40" w:rsidP="000C0F40">
            <w:pPr>
              <w:pStyle w:val="TableParagraph"/>
              <w:spacing w:before="69"/>
              <w:ind w:right="70"/>
              <w:rPr>
                <w:b/>
                <w:bCs/>
                <w:sz w:val="20"/>
                <w:lang w:val="en-US"/>
              </w:rPr>
            </w:pPr>
            <w:r w:rsidRPr="003C13D8">
              <w:rPr>
                <w:sz w:val="20"/>
              </w:rPr>
              <w:t>Info</w:t>
            </w:r>
          </w:p>
        </w:tc>
        <w:tc>
          <w:tcPr>
            <w:tcW w:w="1701" w:type="dxa"/>
            <w:tcBorders>
              <w:top w:val="single" w:sz="8" w:space="0" w:color="8031A7" w:themeColor="accent4"/>
              <w:left w:val="single" w:sz="4" w:space="0" w:color="8031A7" w:themeColor="accent4"/>
              <w:bottom w:val="single" w:sz="8" w:space="0" w:color="8031A7" w:themeColor="accent4"/>
              <w:right w:val="nil"/>
            </w:tcBorders>
          </w:tcPr>
          <w:p w14:paraId="1A390B9F" w14:textId="77777777" w:rsidR="000C0F40" w:rsidRPr="00167A41" w:rsidRDefault="000C0F40" w:rsidP="000C0F40">
            <w:pPr>
              <w:pStyle w:val="TableParagraph"/>
              <w:ind w:left="213"/>
              <w:rPr>
                <w:rFonts w:ascii="Times New Roman"/>
                <w:sz w:val="20"/>
                <w:lang w:val="en-US"/>
              </w:rPr>
            </w:pPr>
          </w:p>
        </w:tc>
      </w:tr>
      <w:tr w:rsidR="000C0F40" w:rsidRPr="00167A41" w14:paraId="32A425B0" w14:textId="77777777" w:rsidTr="000C0F40">
        <w:trPr>
          <w:trHeight w:val="48"/>
        </w:trPr>
        <w:tc>
          <w:tcPr>
            <w:tcW w:w="2410" w:type="dxa"/>
            <w:tcBorders>
              <w:top w:val="single" w:sz="8" w:space="0" w:color="8031A7" w:themeColor="accent4"/>
              <w:left w:val="nil"/>
              <w:bottom w:val="nil"/>
              <w:right w:val="single" w:sz="4" w:space="0" w:color="8031A7" w:themeColor="accent4"/>
            </w:tcBorders>
          </w:tcPr>
          <w:p w14:paraId="4F1F235F" w14:textId="77777777" w:rsidR="000C0F40" w:rsidRPr="003C13D8" w:rsidRDefault="000C0F40" w:rsidP="000C0F40">
            <w:pPr>
              <w:pStyle w:val="TableParagraph"/>
              <w:spacing w:before="69"/>
              <w:ind w:right="70"/>
              <w:rPr>
                <w:sz w:val="20"/>
              </w:rPr>
            </w:pPr>
            <w:r>
              <w:rPr>
                <w:sz w:val="20"/>
              </w:rPr>
              <w:t>Info</w:t>
            </w:r>
          </w:p>
        </w:tc>
        <w:tc>
          <w:tcPr>
            <w:tcW w:w="1701" w:type="dxa"/>
            <w:tcBorders>
              <w:top w:val="single" w:sz="8" w:space="0" w:color="8031A7" w:themeColor="accent4"/>
              <w:left w:val="single" w:sz="4" w:space="0" w:color="8031A7" w:themeColor="accent4"/>
              <w:bottom w:val="nil"/>
              <w:right w:val="nil"/>
            </w:tcBorders>
          </w:tcPr>
          <w:p w14:paraId="789CCE52" w14:textId="77777777" w:rsidR="000C0F40" w:rsidRPr="00167A41" w:rsidRDefault="000C0F40" w:rsidP="000C0F40">
            <w:pPr>
              <w:pStyle w:val="TableParagraph"/>
              <w:ind w:left="213"/>
              <w:rPr>
                <w:rFonts w:ascii="Times New Roman"/>
                <w:sz w:val="20"/>
                <w:lang w:val="en-US"/>
              </w:rPr>
            </w:pPr>
          </w:p>
        </w:tc>
      </w:tr>
    </w:tbl>
    <w:p w14:paraId="264D5242" w14:textId="77777777" w:rsidR="000C0F40" w:rsidRPr="000C0F40" w:rsidRDefault="000C0F40" w:rsidP="000C0F40">
      <w:pPr>
        <w:jc w:val="center"/>
        <w:rPr>
          <w:lang w:val="en-US"/>
        </w:rPr>
      </w:pPr>
    </w:p>
    <w:sectPr w:rsidR="000C0F40" w:rsidRPr="000C0F40" w:rsidSect="00302CAB">
      <w:type w:val="continuous"/>
      <w:pgSz w:w="11906" w:h="16838" w:code="9"/>
      <w:pgMar w:top="1135" w:right="1639" w:bottom="879" w:left="1338" w:header="714" w:footer="55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510BE9" w14:textId="77777777" w:rsidR="00B65A7F" w:rsidRDefault="00B65A7F" w:rsidP="00A713EF">
      <w:pPr>
        <w:spacing w:after="0" w:line="240" w:lineRule="auto"/>
      </w:pPr>
      <w:r>
        <w:separator/>
      </w:r>
    </w:p>
  </w:endnote>
  <w:endnote w:type="continuationSeparator" w:id="0">
    <w:p w14:paraId="77AFC12B" w14:textId="77777777" w:rsidR="00B65A7F" w:rsidRDefault="00B65A7F" w:rsidP="00A713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JTI">
    <w:altName w:val="Malgun Gothic"/>
    <w:charset w:val="00"/>
    <w:family w:val="swiss"/>
    <w:pitch w:val="variable"/>
    <w:sig w:usb0="00000001" w:usb1="00000000" w:usb2="00000000" w:usb3="00000000" w:csb0="0000001B" w:csb1="00000000"/>
  </w:font>
  <w:font w:name="Georgia">
    <w:altName w:val="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tlas Grotesk">
    <w:altName w:val="Calibri"/>
    <w:panose1 w:val="00000000000000000000"/>
    <w:charset w:val="00"/>
    <w:family w:val="modern"/>
    <w:notTrueType/>
    <w:pitch w:val="variable"/>
    <w:sig w:usb0="00000007" w:usb1="00000000" w:usb2="00000000" w:usb3="00000000" w:csb0="00000093" w:csb1="00000000"/>
  </w:font>
  <w:font w:name="Arial (Titres)">
    <w:panose1 w:val="00000000000000000000"/>
    <w:charset w:val="00"/>
    <w:family w:val="roman"/>
    <w:notTrueType/>
    <w:pitch w:val="default"/>
  </w:font>
  <w:font w:name="Times New Roman (Titres CS)">
    <w:panose1 w:val="00000000000000000000"/>
    <w:charset w:val="00"/>
    <w:family w:val="roman"/>
    <w:notTrueType/>
    <w:pitch w:val="default"/>
  </w:font>
  <w:font w:name="Times New Roman (Corps CS)">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6A4C6" w14:textId="77777777" w:rsidR="007F56D6" w:rsidRDefault="007F56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3B919" w14:textId="79030379" w:rsidR="00A4624D" w:rsidRPr="003E7D1A" w:rsidRDefault="003130F4" w:rsidP="003130F4">
    <w:pPr>
      <w:pStyle w:val="CopyrightVersion"/>
      <w:ind w:left="0"/>
      <w:rPr>
        <w:rFonts w:ascii="Arial" w:hAnsi="Arial" w:cs="Arial"/>
        <w:sz w:val="16"/>
        <w:szCs w:val="16"/>
      </w:rPr>
    </w:pPr>
    <w:r w:rsidRPr="003E7D1A">
      <w:rPr>
        <w:rFonts w:ascii="Arial" w:hAnsi="Arial" w:cs="Arial"/>
        <w:sz w:val="16"/>
        <w:szCs w:val="16"/>
      </w:rPr>
      <w:t>Copyright © 2020 – JT International S.A. – All rights reserved</w:t>
    </w:r>
    <w:r w:rsidR="00A4624D" w:rsidRPr="003E7D1A">
      <w:rPr>
        <w:rFonts w:ascii="Arial" w:hAnsi="Arial" w:cs="Arial"/>
        <w:sz w:val="16"/>
        <w:szCs w:val="16"/>
      </w:rPr>
      <w:tab/>
      <w:t xml:space="preserve">Page </w:t>
    </w:r>
    <w:r w:rsidR="00A4624D" w:rsidRPr="003E7D1A">
      <w:rPr>
        <w:rFonts w:ascii="Arial" w:hAnsi="Arial" w:cs="Arial"/>
        <w:sz w:val="16"/>
        <w:szCs w:val="16"/>
      </w:rPr>
      <w:fldChar w:fldCharType="begin"/>
    </w:r>
    <w:r w:rsidR="00A4624D" w:rsidRPr="003E7D1A">
      <w:rPr>
        <w:rFonts w:ascii="Arial" w:hAnsi="Arial" w:cs="Arial"/>
        <w:sz w:val="16"/>
        <w:szCs w:val="16"/>
      </w:rPr>
      <w:instrText xml:space="preserve"> PAGE   \* MERGEFORMAT </w:instrText>
    </w:r>
    <w:r w:rsidR="00A4624D" w:rsidRPr="003E7D1A">
      <w:rPr>
        <w:rFonts w:ascii="Arial" w:hAnsi="Arial" w:cs="Arial"/>
        <w:sz w:val="16"/>
        <w:szCs w:val="16"/>
      </w:rPr>
      <w:fldChar w:fldCharType="separate"/>
    </w:r>
    <w:r w:rsidR="00A4624D" w:rsidRPr="003E7D1A">
      <w:rPr>
        <w:rFonts w:ascii="Arial" w:hAnsi="Arial" w:cs="Arial"/>
        <w:sz w:val="16"/>
        <w:szCs w:val="16"/>
      </w:rPr>
      <w:t>2</w:t>
    </w:r>
    <w:r w:rsidR="00A4624D" w:rsidRPr="003E7D1A">
      <w:rPr>
        <w:rFonts w:ascii="Arial" w:hAnsi="Arial" w:cs="Arial"/>
        <w:sz w:val="16"/>
        <w:szCs w:val="16"/>
      </w:rPr>
      <w:fldChar w:fldCharType="end"/>
    </w:r>
    <w:r w:rsidR="00A4624D" w:rsidRPr="003E7D1A">
      <w:rPr>
        <w:rFonts w:ascii="Arial" w:hAnsi="Arial" w:cs="Arial"/>
        <w:sz w:val="16"/>
        <w:szCs w:val="16"/>
      </w:rPr>
      <w:t xml:space="preserve"> of </w:t>
    </w:r>
    <w:r w:rsidR="00325F8D" w:rsidRPr="003E7D1A">
      <w:rPr>
        <w:rFonts w:ascii="Arial" w:hAnsi="Arial" w:cs="Arial"/>
        <w:sz w:val="16"/>
        <w:szCs w:val="16"/>
      </w:rPr>
      <w:fldChar w:fldCharType="begin"/>
    </w:r>
    <w:r w:rsidR="00325F8D" w:rsidRPr="003E7D1A">
      <w:rPr>
        <w:rFonts w:ascii="Arial" w:hAnsi="Arial" w:cs="Arial"/>
        <w:sz w:val="16"/>
        <w:szCs w:val="16"/>
      </w:rPr>
      <w:instrText xml:space="preserve"> NUMPAGES   \* MERGEFORMAT </w:instrText>
    </w:r>
    <w:r w:rsidR="00325F8D" w:rsidRPr="003E7D1A">
      <w:rPr>
        <w:rFonts w:ascii="Arial" w:hAnsi="Arial" w:cs="Arial"/>
        <w:sz w:val="16"/>
        <w:szCs w:val="16"/>
      </w:rPr>
      <w:fldChar w:fldCharType="separate"/>
    </w:r>
    <w:r w:rsidR="00A4624D" w:rsidRPr="003E7D1A">
      <w:rPr>
        <w:rFonts w:ascii="Arial" w:hAnsi="Arial" w:cs="Arial"/>
        <w:sz w:val="16"/>
        <w:szCs w:val="16"/>
      </w:rPr>
      <w:t>3</w:t>
    </w:r>
    <w:r w:rsidR="00325F8D" w:rsidRPr="003E7D1A">
      <w:rPr>
        <w:rFonts w:ascii="Arial" w:hAnsi="Arial" w:cs="Arial"/>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eastAsiaTheme="minorEastAsia" w:hAnsi="Arial" w:cstheme="minorBidi"/>
        <w:color w:val="auto"/>
        <w:sz w:val="16"/>
        <w:szCs w:val="16"/>
        <w:lang w:val="en-GB"/>
      </w:rPr>
      <w:id w:val="145710802"/>
      <w:docPartObj>
        <w:docPartGallery w:val="Page Numbers (Bottom of Page)"/>
        <w:docPartUnique/>
      </w:docPartObj>
    </w:sdtPr>
    <w:sdtEndPr>
      <w:rPr>
        <w:rFonts w:asciiTheme="minorHAnsi" w:hAnsiTheme="minorHAnsi"/>
        <w:noProof/>
      </w:rPr>
    </w:sdtEndPr>
    <w:sdtContent>
      <w:p w14:paraId="7CF70B4A" w14:textId="77777777" w:rsidR="00B30EDC" w:rsidRPr="00320AB9" w:rsidRDefault="00B30EDC" w:rsidP="00B30EDC">
        <w:pPr>
          <w:pStyle w:val="CopyrightVersion"/>
          <w:ind w:left="0"/>
          <w:rPr>
            <w:rFonts w:ascii="Arial" w:hAnsi="Arial" w:cs="Arial"/>
            <w:sz w:val="16"/>
            <w:szCs w:val="16"/>
          </w:rPr>
        </w:pPr>
        <w:r w:rsidRPr="00320AB9">
          <w:rPr>
            <w:rFonts w:ascii="Arial" w:hAnsi="Arial" w:cs="Arial"/>
            <w:sz w:val="16"/>
            <w:szCs w:val="16"/>
          </w:rPr>
          <w:t>Confidentiality agreement</w:t>
        </w:r>
      </w:p>
      <w:p w14:paraId="2C790E5E" w14:textId="77777777" w:rsidR="00B30EDC" w:rsidRPr="00320AB9" w:rsidRDefault="00B30EDC" w:rsidP="00B30EDC">
        <w:pPr>
          <w:pStyle w:val="CopyrightVersion"/>
          <w:ind w:left="0"/>
          <w:rPr>
            <w:rFonts w:ascii="Arial" w:hAnsi="Arial" w:cs="Arial"/>
            <w:sz w:val="16"/>
            <w:szCs w:val="16"/>
          </w:rPr>
        </w:pPr>
        <w:r w:rsidRPr="00320AB9">
          <w:rPr>
            <w:rFonts w:ascii="Arial" w:hAnsi="Arial" w:cs="Arial"/>
            <w:sz w:val="16"/>
            <w:szCs w:val="16"/>
          </w:rPr>
          <w:t>This document is published by JT International S.A. (JTI)</w:t>
        </w:r>
      </w:p>
      <w:p w14:paraId="3B2908FC" w14:textId="7489649F" w:rsidR="00B30EDC" w:rsidRPr="00320AB9" w:rsidRDefault="00B30EDC" w:rsidP="00B30EDC">
        <w:pPr>
          <w:pStyle w:val="CopyrightVersion"/>
          <w:ind w:left="0"/>
          <w:rPr>
            <w:rFonts w:ascii="Arial" w:hAnsi="Arial" w:cs="Arial"/>
            <w:sz w:val="16"/>
            <w:szCs w:val="16"/>
          </w:rPr>
        </w:pPr>
        <w:r w:rsidRPr="00320AB9">
          <w:rPr>
            <w:rFonts w:ascii="Arial" w:hAnsi="Arial" w:cs="Arial"/>
            <w:sz w:val="16"/>
            <w:szCs w:val="16"/>
          </w:rPr>
          <w:t xml:space="preserve">It contains JTI confidential and proprietary information, and under no circumstances should it be delivered or disclosed to any person not employed </w:t>
        </w:r>
        <w:r w:rsidR="00320AB9">
          <w:rPr>
            <w:rFonts w:ascii="Arial" w:hAnsi="Arial" w:cs="Arial"/>
            <w:sz w:val="16"/>
            <w:szCs w:val="16"/>
          </w:rPr>
          <w:br/>
        </w:r>
        <w:r w:rsidRPr="00320AB9">
          <w:rPr>
            <w:rFonts w:ascii="Arial" w:hAnsi="Arial" w:cs="Arial"/>
            <w:sz w:val="16"/>
            <w:szCs w:val="16"/>
          </w:rPr>
          <w:t xml:space="preserve">by JTI, its authorized agents or affiliated companies without the express written </w:t>
        </w:r>
        <w:r w:rsidRPr="00320AB9">
          <w:rPr>
            <w:rFonts w:ascii="Arial" w:hAnsi="Arial" w:cs="Arial"/>
            <w:sz w:val="16"/>
            <w:szCs w:val="16"/>
            <w:lang w:val="en-GB"/>
          </w:rPr>
          <w:t>authori</w:t>
        </w:r>
        <w:r w:rsidR="00A35421" w:rsidRPr="00320AB9">
          <w:rPr>
            <w:rFonts w:ascii="Arial" w:hAnsi="Arial" w:cs="Arial"/>
            <w:sz w:val="16"/>
            <w:szCs w:val="16"/>
            <w:lang w:val="en-GB"/>
          </w:rPr>
          <w:t>s</w:t>
        </w:r>
        <w:r w:rsidRPr="00320AB9">
          <w:rPr>
            <w:rFonts w:ascii="Arial" w:hAnsi="Arial" w:cs="Arial"/>
            <w:sz w:val="16"/>
            <w:szCs w:val="16"/>
            <w:lang w:val="en-GB"/>
          </w:rPr>
          <w:t>ation</w:t>
        </w:r>
        <w:r w:rsidRPr="00320AB9">
          <w:rPr>
            <w:rFonts w:ascii="Arial" w:hAnsi="Arial" w:cs="Arial"/>
            <w:sz w:val="16"/>
            <w:szCs w:val="16"/>
          </w:rPr>
          <w:t xml:space="preserve"> of an officer of JT International S.A.</w:t>
        </w:r>
      </w:p>
      <w:p w14:paraId="304A8769" w14:textId="77777777" w:rsidR="00B30EDC" w:rsidRPr="00320AB9" w:rsidRDefault="00B30EDC" w:rsidP="00B30EDC">
        <w:pPr>
          <w:pStyle w:val="CopyrightVersion"/>
          <w:ind w:left="0"/>
          <w:rPr>
            <w:sz w:val="16"/>
            <w:szCs w:val="16"/>
          </w:rPr>
        </w:pPr>
      </w:p>
      <w:p w14:paraId="36399525" w14:textId="77777777" w:rsidR="00B30EDC" w:rsidRPr="00320AB9" w:rsidRDefault="00B30EDC" w:rsidP="00B30EDC">
        <w:pPr>
          <w:pStyle w:val="CopyrightVersion"/>
          <w:ind w:left="0"/>
          <w:rPr>
            <w:rFonts w:ascii="Arial" w:hAnsi="Arial" w:cs="Arial"/>
            <w:sz w:val="16"/>
            <w:szCs w:val="16"/>
          </w:rPr>
        </w:pPr>
        <w:r w:rsidRPr="00320AB9">
          <w:rPr>
            <w:rFonts w:ascii="Arial" w:hAnsi="Arial" w:cs="Arial"/>
            <w:sz w:val="16"/>
            <w:szCs w:val="16"/>
          </w:rPr>
          <w:t>Copyright © 20</w:t>
        </w:r>
        <w:r w:rsidR="00A35421" w:rsidRPr="00320AB9">
          <w:rPr>
            <w:rFonts w:ascii="Arial" w:hAnsi="Arial" w:cs="Arial"/>
            <w:sz w:val="16"/>
            <w:szCs w:val="16"/>
          </w:rPr>
          <w:t>20</w:t>
        </w:r>
        <w:r w:rsidRPr="00320AB9">
          <w:rPr>
            <w:rFonts w:ascii="Arial" w:hAnsi="Arial" w:cs="Arial"/>
            <w:sz w:val="16"/>
            <w:szCs w:val="16"/>
          </w:rPr>
          <w:t xml:space="preserve"> – JT International S.A. – All rights reserved</w:t>
        </w:r>
      </w:p>
      <w:p w14:paraId="5A1B89A7" w14:textId="5E6B8B55" w:rsidR="00FF1F95" w:rsidRPr="00B30EDC" w:rsidRDefault="00680FFF" w:rsidP="00B30EDC">
        <w:pPr>
          <w:pStyle w:val="Footer"/>
          <w:tabs>
            <w:tab w:val="center" w:pos="4513"/>
            <w:tab w:val="right" w:pos="9026"/>
          </w:tabs>
          <w:jc w:val="right"/>
          <w:rPr>
            <w:noProof/>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F82D4" w14:textId="6D33B147" w:rsidR="003F344C" w:rsidRPr="003E7D1A" w:rsidRDefault="00B7246F" w:rsidP="00B7246F">
    <w:pPr>
      <w:pStyle w:val="CopyrightVersion"/>
      <w:ind w:left="0"/>
      <w:jc w:val="both"/>
      <w:rPr>
        <w:rFonts w:ascii="Arial" w:hAnsi="Arial" w:cs="Arial"/>
        <w:sz w:val="16"/>
        <w:szCs w:val="16"/>
      </w:rPr>
    </w:pPr>
    <w:r w:rsidRPr="00320AB9">
      <w:rPr>
        <w:color w:val="000000" w:themeColor="text1"/>
        <w:sz w:val="16"/>
        <w:szCs w:val="16"/>
      </w:rPr>
      <w:t>JTI Request for Proposal</w:t>
    </w:r>
    <w:r w:rsidR="0069173C" w:rsidRPr="003E7D1A">
      <w:rPr>
        <w:rFonts w:ascii="Arial" w:hAnsi="Arial" w:cs="Arial"/>
        <w:sz w:val="16"/>
        <w:szCs w:val="16"/>
      </w:rPr>
      <w:tab/>
      <w:t xml:space="preserve">Page </w:t>
    </w:r>
    <w:r w:rsidR="0069173C" w:rsidRPr="003E7D1A">
      <w:rPr>
        <w:rFonts w:ascii="Arial" w:hAnsi="Arial" w:cs="Arial"/>
        <w:sz w:val="16"/>
        <w:szCs w:val="16"/>
      </w:rPr>
      <w:fldChar w:fldCharType="begin"/>
    </w:r>
    <w:r w:rsidR="0069173C" w:rsidRPr="003E7D1A">
      <w:rPr>
        <w:rFonts w:ascii="Arial" w:hAnsi="Arial" w:cs="Arial"/>
        <w:sz w:val="16"/>
        <w:szCs w:val="16"/>
      </w:rPr>
      <w:instrText xml:space="preserve"> PAGE   \* MERGEFORMAT </w:instrText>
    </w:r>
    <w:r w:rsidR="0069173C" w:rsidRPr="003E7D1A">
      <w:rPr>
        <w:rFonts w:ascii="Arial" w:hAnsi="Arial" w:cs="Arial"/>
        <w:sz w:val="16"/>
        <w:szCs w:val="16"/>
      </w:rPr>
      <w:fldChar w:fldCharType="separate"/>
    </w:r>
    <w:r w:rsidR="0069173C" w:rsidRPr="003E7D1A">
      <w:rPr>
        <w:rFonts w:ascii="Arial" w:hAnsi="Arial" w:cs="Arial"/>
        <w:sz w:val="16"/>
        <w:szCs w:val="16"/>
      </w:rPr>
      <w:t>2</w:t>
    </w:r>
    <w:r w:rsidR="0069173C" w:rsidRPr="003E7D1A">
      <w:rPr>
        <w:rFonts w:ascii="Arial" w:hAnsi="Arial" w:cs="Arial"/>
        <w:sz w:val="16"/>
        <w:szCs w:val="16"/>
      </w:rPr>
      <w:fldChar w:fldCharType="end"/>
    </w:r>
    <w:r w:rsidR="0069173C" w:rsidRPr="003E7D1A">
      <w:rPr>
        <w:rFonts w:ascii="Arial" w:hAnsi="Arial" w:cs="Arial"/>
        <w:sz w:val="16"/>
        <w:szCs w:val="16"/>
      </w:rPr>
      <w:t xml:space="preserve"> of </w:t>
    </w:r>
    <w:r w:rsidR="0069173C" w:rsidRPr="003E7D1A">
      <w:rPr>
        <w:rFonts w:ascii="Arial" w:hAnsi="Arial" w:cs="Arial"/>
        <w:sz w:val="16"/>
        <w:szCs w:val="16"/>
      </w:rPr>
      <w:fldChar w:fldCharType="begin"/>
    </w:r>
    <w:r w:rsidR="0069173C" w:rsidRPr="003E7D1A">
      <w:rPr>
        <w:rFonts w:ascii="Arial" w:hAnsi="Arial" w:cs="Arial"/>
        <w:sz w:val="16"/>
        <w:szCs w:val="16"/>
      </w:rPr>
      <w:instrText xml:space="preserve"> NUMPAGES   \* MERGEFORMAT </w:instrText>
    </w:r>
    <w:r w:rsidR="0069173C" w:rsidRPr="003E7D1A">
      <w:rPr>
        <w:rFonts w:ascii="Arial" w:hAnsi="Arial" w:cs="Arial"/>
        <w:sz w:val="16"/>
        <w:szCs w:val="16"/>
      </w:rPr>
      <w:fldChar w:fldCharType="separate"/>
    </w:r>
    <w:r w:rsidR="0069173C" w:rsidRPr="003E7D1A">
      <w:rPr>
        <w:rFonts w:ascii="Arial" w:hAnsi="Arial" w:cs="Arial"/>
        <w:sz w:val="16"/>
        <w:szCs w:val="16"/>
      </w:rPr>
      <w:t>9</w:t>
    </w:r>
    <w:r w:rsidR="0069173C" w:rsidRPr="003E7D1A">
      <w:rPr>
        <w:rFonts w:ascii="Arial" w:hAnsi="Arial" w:cs="Arial"/>
        <w:sz w:val="16"/>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B821F" w14:textId="0D9DCFB3" w:rsidR="00D20456" w:rsidRPr="003E7D1A" w:rsidRDefault="00B7246F" w:rsidP="0069173C">
    <w:pPr>
      <w:pStyle w:val="CopyrightVersion"/>
      <w:ind w:left="0"/>
      <w:rPr>
        <w:rFonts w:ascii="Arial" w:hAnsi="Arial" w:cs="Arial"/>
        <w:sz w:val="16"/>
        <w:szCs w:val="16"/>
      </w:rPr>
    </w:pPr>
    <w:r w:rsidRPr="00320AB9">
      <w:rPr>
        <w:color w:val="000000" w:themeColor="text1"/>
        <w:sz w:val="16"/>
        <w:szCs w:val="16"/>
      </w:rPr>
      <w:t>JTI Request for Proposal</w:t>
    </w:r>
    <w:r w:rsidR="0069173C" w:rsidRPr="003E7D1A">
      <w:rPr>
        <w:rFonts w:ascii="Arial" w:hAnsi="Arial" w:cs="Arial"/>
        <w:sz w:val="16"/>
        <w:szCs w:val="16"/>
      </w:rPr>
      <w:tab/>
      <w:t xml:space="preserve">Page </w:t>
    </w:r>
    <w:r w:rsidR="0069173C" w:rsidRPr="003E7D1A">
      <w:rPr>
        <w:rFonts w:ascii="Arial" w:hAnsi="Arial" w:cs="Arial"/>
        <w:sz w:val="16"/>
        <w:szCs w:val="16"/>
      </w:rPr>
      <w:fldChar w:fldCharType="begin"/>
    </w:r>
    <w:r w:rsidR="0069173C" w:rsidRPr="003E7D1A">
      <w:rPr>
        <w:rFonts w:ascii="Arial" w:hAnsi="Arial" w:cs="Arial"/>
        <w:sz w:val="16"/>
        <w:szCs w:val="16"/>
      </w:rPr>
      <w:instrText xml:space="preserve"> PAGE   \* MERGEFORMAT </w:instrText>
    </w:r>
    <w:r w:rsidR="0069173C" w:rsidRPr="003E7D1A">
      <w:rPr>
        <w:rFonts w:ascii="Arial" w:hAnsi="Arial" w:cs="Arial"/>
        <w:sz w:val="16"/>
        <w:szCs w:val="16"/>
      </w:rPr>
      <w:fldChar w:fldCharType="separate"/>
    </w:r>
    <w:r w:rsidR="0069173C" w:rsidRPr="003E7D1A">
      <w:rPr>
        <w:rFonts w:ascii="Arial" w:hAnsi="Arial" w:cs="Arial"/>
        <w:sz w:val="16"/>
        <w:szCs w:val="16"/>
      </w:rPr>
      <w:t>2</w:t>
    </w:r>
    <w:r w:rsidR="0069173C" w:rsidRPr="003E7D1A">
      <w:rPr>
        <w:rFonts w:ascii="Arial" w:hAnsi="Arial" w:cs="Arial"/>
        <w:sz w:val="16"/>
        <w:szCs w:val="16"/>
      </w:rPr>
      <w:fldChar w:fldCharType="end"/>
    </w:r>
    <w:r w:rsidR="0069173C" w:rsidRPr="003E7D1A">
      <w:rPr>
        <w:rFonts w:ascii="Arial" w:hAnsi="Arial" w:cs="Arial"/>
        <w:sz w:val="16"/>
        <w:szCs w:val="16"/>
      </w:rPr>
      <w:t xml:space="preserve"> of </w:t>
    </w:r>
    <w:r w:rsidR="0069173C" w:rsidRPr="003E7D1A">
      <w:rPr>
        <w:rFonts w:ascii="Arial" w:hAnsi="Arial" w:cs="Arial"/>
        <w:sz w:val="16"/>
        <w:szCs w:val="16"/>
      </w:rPr>
      <w:fldChar w:fldCharType="begin"/>
    </w:r>
    <w:r w:rsidR="0069173C" w:rsidRPr="003E7D1A">
      <w:rPr>
        <w:rFonts w:ascii="Arial" w:hAnsi="Arial" w:cs="Arial"/>
        <w:sz w:val="16"/>
        <w:szCs w:val="16"/>
      </w:rPr>
      <w:instrText xml:space="preserve"> NUMPAGES   \* MERGEFORMAT </w:instrText>
    </w:r>
    <w:r w:rsidR="0069173C" w:rsidRPr="003E7D1A">
      <w:rPr>
        <w:rFonts w:ascii="Arial" w:hAnsi="Arial" w:cs="Arial"/>
        <w:sz w:val="16"/>
        <w:szCs w:val="16"/>
      </w:rPr>
      <w:fldChar w:fldCharType="separate"/>
    </w:r>
    <w:r w:rsidR="0069173C" w:rsidRPr="003E7D1A">
      <w:rPr>
        <w:rFonts w:ascii="Arial" w:hAnsi="Arial" w:cs="Arial"/>
        <w:sz w:val="16"/>
        <w:szCs w:val="16"/>
      </w:rPr>
      <w:t>9</w:t>
    </w:r>
    <w:r w:rsidR="0069173C" w:rsidRPr="003E7D1A">
      <w:rPr>
        <w:rFonts w:ascii="Arial" w:hAnsi="Arial" w:cs="Arial"/>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B884BB" w14:textId="77777777" w:rsidR="00B65A7F" w:rsidRDefault="00B65A7F" w:rsidP="00A713EF">
      <w:pPr>
        <w:spacing w:after="0" w:line="240" w:lineRule="auto"/>
      </w:pPr>
      <w:r>
        <w:separator/>
      </w:r>
    </w:p>
  </w:footnote>
  <w:footnote w:type="continuationSeparator" w:id="0">
    <w:p w14:paraId="25190DAC" w14:textId="77777777" w:rsidR="00B65A7F" w:rsidRDefault="00B65A7F" w:rsidP="00A713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3D7422" w14:textId="77777777" w:rsidR="007F56D6" w:rsidRDefault="007F56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C55CC" w14:textId="3D29507C" w:rsidR="003130F4" w:rsidRDefault="00D92435" w:rsidP="00E26A49">
    <w:pPr>
      <w:pStyle w:val="Header"/>
      <w:tabs>
        <w:tab w:val="clear" w:pos="4513"/>
        <w:tab w:val="clear" w:pos="9026"/>
        <w:tab w:val="left" w:pos="8165"/>
      </w:tabs>
      <w:ind w:right="-634"/>
    </w:pPr>
    <w:r>
      <w:rPr>
        <w:noProof/>
      </w:rPr>
      <mc:AlternateContent>
        <mc:Choice Requires="wpg">
          <w:drawing>
            <wp:anchor distT="0" distB="0" distL="114300" distR="114300" simplePos="0" relativeHeight="251681792" behindDoc="0" locked="0" layoutInCell="1" allowOverlap="1" wp14:anchorId="39243C09" wp14:editId="750186AD">
              <wp:simplePos x="0" y="0"/>
              <wp:positionH relativeFrom="margin">
                <wp:align>right</wp:align>
              </wp:positionH>
              <wp:positionV relativeFrom="paragraph">
                <wp:posOffset>-470394</wp:posOffset>
              </wp:positionV>
              <wp:extent cx="7560000" cy="360000"/>
              <wp:effectExtent l="0" t="0" r="3175" b="2540"/>
              <wp:wrapNone/>
              <wp:docPr id="16" name="Groupe 16"/>
              <wp:cNvGraphicFramePr/>
              <a:graphic xmlns:a="http://schemas.openxmlformats.org/drawingml/2006/main">
                <a:graphicData uri="http://schemas.microsoft.com/office/word/2010/wordprocessingGroup">
                  <wpg:wgp>
                    <wpg:cNvGrpSpPr/>
                    <wpg:grpSpPr>
                      <a:xfrm>
                        <a:off x="0" y="0"/>
                        <a:ext cx="7560000" cy="360000"/>
                        <a:chOff x="0" y="0"/>
                        <a:chExt cx="7560000" cy="360000"/>
                      </a:xfrm>
                    </wpg:grpSpPr>
                    <wps:wsp>
                      <wps:cNvPr id="14" name="Rectangle 14"/>
                      <wps:cNvSpPr/>
                      <wps:spPr>
                        <a:xfrm>
                          <a:off x="0" y="0"/>
                          <a:ext cx="7560000" cy="1800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Ellipse 15"/>
                      <wps:cNvSpPr/>
                      <wps:spPr>
                        <a:xfrm>
                          <a:off x="812802" y="0"/>
                          <a:ext cx="360000" cy="360000"/>
                        </a:xfrm>
                        <a:prstGeom prst="ellipse">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a="http://schemas.openxmlformats.org/drawingml/2006/main">
          <w:pict w14:anchorId="0B5D483A">
            <v:group id="Groupe 16" style="position:absolute;margin-left:544.1pt;margin-top:-37.05pt;width:595.3pt;height:28.35pt;z-index:251681792;mso-position-horizontal:right;mso-position-horizontal-relative:margin;mso-height-relative:margin" coordsize="75600,3600" o:spid="_x0000_s1026" w14:anchorId="2A984F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">
              <v:rect id="Rectangle 14" style="position:absolute;width:75600;height:1800;visibility:visible;mso-wrap-style:square;v-text-anchor:middle" o:spid="_x0000_s1027" fillcolor="#00b2a9 [3206]"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"/>
              <v:oval id="Ellipse 15" style="position:absolute;left:8128;width:3600;height:3600;visibility:visible;mso-wrap-style:square;v-text-anchor:middle" o:spid="_x0000_s1028" fillcolor="#00b2a9 [3206]"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">
                <v:stroke joinstyle="miter"/>
              </v:oval>
              <w10:wrap anchorx="margin"/>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F2097" w14:textId="0131F90A" w:rsidR="009D2BF1" w:rsidRDefault="002A63AD" w:rsidP="00C27622">
    <w:pPr>
      <w:pStyle w:val="Header"/>
    </w:pPr>
    <w:r>
      <w:rPr>
        <w:noProof/>
      </w:rPr>
      <mc:AlternateContent>
        <mc:Choice Requires="wps">
          <w:drawing>
            <wp:anchor distT="0" distB="0" distL="114300" distR="114300" simplePos="0" relativeHeight="251677696" behindDoc="0" locked="0" layoutInCell="1" allowOverlap="1" wp14:anchorId="77BCB912" wp14:editId="6AA76E75">
              <wp:simplePos x="0" y="0"/>
              <wp:positionH relativeFrom="margin">
                <wp:posOffset>0</wp:posOffset>
              </wp:positionH>
              <wp:positionV relativeFrom="paragraph">
                <wp:posOffset>-463550</wp:posOffset>
              </wp:positionV>
              <wp:extent cx="359410" cy="359410"/>
              <wp:effectExtent l="0" t="0" r="2540" b="2540"/>
              <wp:wrapNone/>
              <wp:docPr id="13" name="Ellipse 13"/>
              <wp:cNvGraphicFramePr/>
              <a:graphic xmlns:a="http://schemas.openxmlformats.org/drawingml/2006/main">
                <a:graphicData uri="http://schemas.microsoft.com/office/word/2010/wordprocessingShape">
                  <wps:wsp>
                    <wps:cNvSpPr/>
                    <wps:spPr>
                      <a:xfrm>
                        <a:off x="0" y="0"/>
                        <a:ext cx="359410" cy="359410"/>
                      </a:xfrm>
                      <a:prstGeom prst="ellipse">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2FDF040">
            <v:oval id="Ellipse 13" style="position:absolute;margin-left:0;margin-top:-36.5pt;width:28.3pt;height:28.3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00b2a9 [3206]" stroked="f" strokeweight="1pt" w14:anchorId="179911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">
              <v:stroke joinstyle="miter"/>
              <w10:wrap anchorx="margin"/>
            </v:oval>
          </w:pict>
        </mc:Fallback>
      </mc:AlternateContent>
    </w:r>
    <w:r>
      <w:rPr>
        <w:noProof/>
      </w:rPr>
      <mc:AlternateContent>
        <mc:Choice Requires="wps">
          <w:drawing>
            <wp:anchor distT="0" distB="0" distL="114300" distR="114300" simplePos="0" relativeHeight="251676672" behindDoc="0" locked="0" layoutInCell="1" allowOverlap="1" wp14:anchorId="42149BF8" wp14:editId="72EE97CA">
              <wp:simplePos x="0" y="0"/>
              <wp:positionH relativeFrom="page">
                <wp:posOffset>0</wp:posOffset>
              </wp:positionH>
              <wp:positionV relativeFrom="paragraph">
                <wp:posOffset>-463550</wp:posOffset>
              </wp:positionV>
              <wp:extent cx="7559675" cy="179705"/>
              <wp:effectExtent l="0" t="0" r="3175" b="0"/>
              <wp:wrapNone/>
              <wp:docPr id="12" name="Rectangle 12"/>
              <wp:cNvGraphicFramePr/>
              <a:graphic xmlns:a="http://schemas.openxmlformats.org/drawingml/2006/main">
                <a:graphicData uri="http://schemas.microsoft.com/office/word/2010/wordprocessingShape">
                  <wps:wsp>
                    <wps:cNvSpPr/>
                    <wps:spPr>
                      <a:xfrm>
                        <a:off x="0" y="0"/>
                        <a:ext cx="7559675" cy="179705"/>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AD070AB">
            <v:rect id="Rectangle 12" style="position:absolute;margin-left:0;margin-top:-36.5pt;width:595.25pt;height:14.15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spid="_x0000_s1026" fillcolor="#00b2a9 [3206]" stroked="f" strokeweight="1pt" w14:anchorId="15EA3D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">
              <w10:wrap anchorx="page"/>
            </v:rect>
          </w:pict>
        </mc:Fallback>
      </mc:AlternateContent>
    </w:r>
    <w:r w:rsidR="00F0059B">
      <w:rPr>
        <w:noProof/>
      </w:rPr>
      <mc:AlternateContent>
        <mc:Choice Requires="wps">
          <w:drawing>
            <wp:anchor distT="0" distB="0" distL="114300" distR="114300" simplePos="0" relativeHeight="251658240" behindDoc="0" locked="0" layoutInCell="1" allowOverlap="1" wp14:anchorId="27A57D97" wp14:editId="077CA2AC">
              <wp:simplePos x="0" y="0"/>
              <wp:positionH relativeFrom="page">
                <wp:posOffset>407035</wp:posOffset>
              </wp:positionH>
              <wp:positionV relativeFrom="page">
                <wp:posOffset>645795</wp:posOffset>
              </wp:positionV>
              <wp:extent cx="2519680" cy="575945"/>
              <wp:effectExtent l="0" t="0" r="7620" b="8255"/>
              <wp:wrapNone/>
              <wp:docPr id="3" name="Text Box 3"/>
              <wp:cNvGraphicFramePr/>
              <a:graphic xmlns:a="http://schemas.openxmlformats.org/drawingml/2006/main">
                <a:graphicData uri="http://schemas.microsoft.com/office/word/2010/wordprocessingShape">
                  <wps:wsp>
                    <wps:cNvSpPr txBox="1"/>
                    <wps:spPr>
                      <a:xfrm>
                        <a:off x="0" y="0"/>
                        <a:ext cx="2519680" cy="575945"/>
                      </a:xfrm>
                      <a:prstGeom prst="rect">
                        <a:avLst/>
                      </a:prstGeom>
                      <a:noFill/>
                      <a:ln w="6350">
                        <a:noFill/>
                      </a:ln>
                    </wps:spPr>
                    <wps:txbx>
                      <w:txbxContent>
                        <w:p w14:paraId="69C46AA1" w14:textId="77777777" w:rsidR="00580474" w:rsidRPr="00662E68" w:rsidRDefault="00662E68" w:rsidP="00C27622">
                          <w:pPr>
                            <w:pStyle w:val="Function"/>
                            <w:rPr>
                              <w:lang w:val="fr-CH"/>
                            </w:rPr>
                          </w:pPr>
                          <w:r w:rsidRPr="00662E68">
                            <w:rPr>
                              <w:lang w:val="fr-CH"/>
                            </w:rPr>
                            <w:t>JTI SA Finance</w:t>
                          </w:r>
                        </w:p>
                        <w:p w14:paraId="2F3B83BF" w14:textId="77777777" w:rsidR="00F65DEF" w:rsidRPr="00662E68" w:rsidRDefault="00662E68" w:rsidP="00C27622">
                          <w:pPr>
                            <w:pStyle w:val="Sub-function"/>
                            <w:rPr>
                              <w:lang w:val="fr-CH"/>
                            </w:rPr>
                          </w:pPr>
                          <w:r w:rsidRPr="00662E68">
                            <w:rPr>
                              <w:lang w:val="fr-CH"/>
                            </w:rPr>
                            <w:t>Geneva HQ Procurement</w:t>
                          </w:r>
                          <w:r>
                            <w:rPr>
                              <w:lang w:val="fr-CH"/>
                            </w:rPr>
                            <w:t>, SWITZERLAND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A57D97" id="_x0000_t202" coordsize="21600,21600" o:spt="202" path="m,l,21600r21600,l21600,xe">
              <v:stroke joinstyle="miter"/>
              <v:path gradientshapeok="t" o:connecttype="rect"/>
            </v:shapetype>
            <v:shape id="_x0000_s1033" type="#_x0000_t202" style="position:absolute;margin-left:32.05pt;margin-top:50.85pt;width:198.4pt;height:45.3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" filled="f" stroked="f" strokeweight=".5pt">
              <v:textbox inset="0,0,0,0">
                <w:txbxContent>
                  <w:p w14:paraId="69C46AA1" w14:textId="77777777" w:rsidR="00580474" w:rsidRPr="00662E68" w:rsidRDefault="00662E68" w:rsidP="00C27622">
                    <w:pPr>
                      <w:pStyle w:val="Function"/>
                      <w:rPr>
                        <w:lang w:val="fr-CH"/>
                      </w:rPr>
                    </w:pPr>
                    <w:r w:rsidRPr="00662E68">
                      <w:rPr>
                        <w:lang w:val="fr-CH"/>
                      </w:rPr>
                      <w:t>JTI SA Finance</w:t>
                    </w:r>
                  </w:p>
                  <w:p w14:paraId="2F3B83BF" w14:textId="77777777" w:rsidR="00F65DEF" w:rsidRPr="00662E68" w:rsidRDefault="00662E68" w:rsidP="00C27622">
                    <w:pPr>
                      <w:pStyle w:val="Sub-function"/>
                      <w:rPr>
                        <w:lang w:val="fr-CH"/>
                      </w:rPr>
                    </w:pPr>
                    <w:r w:rsidRPr="00662E68">
                      <w:rPr>
                        <w:lang w:val="fr-CH"/>
                      </w:rPr>
                      <w:t>Geneva HQ Procurement</w:t>
                    </w:r>
                    <w:r>
                      <w:rPr>
                        <w:lang w:val="fr-CH"/>
                      </w:rPr>
                      <w:t>, SWITZERLAND</w:t>
                    </w:r>
                  </w:p>
                </w:txbxContent>
              </v:textbox>
              <w10:wrap anchorx="page" anchory="page"/>
            </v:shape>
          </w:pict>
        </mc:Fallback>
      </mc:AlternateContent>
    </w:r>
    <w:r w:rsidR="00F0059B" w:rsidRPr="009D2BF1">
      <w:rPr>
        <w:noProof/>
      </w:rPr>
      <w:drawing>
        <wp:anchor distT="0" distB="0" distL="114300" distR="114300" simplePos="0" relativeHeight="251657216" behindDoc="0" locked="0" layoutInCell="1" allowOverlap="1" wp14:anchorId="4C2E1789" wp14:editId="53796365">
          <wp:simplePos x="0" y="0"/>
          <wp:positionH relativeFrom="page">
            <wp:posOffset>6398260</wp:posOffset>
          </wp:positionH>
          <wp:positionV relativeFrom="page">
            <wp:posOffset>598805</wp:posOffset>
          </wp:positionV>
          <wp:extent cx="791845" cy="582930"/>
          <wp:effectExtent l="0" t="0" r="0" b="1270"/>
          <wp:wrapNone/>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1845" cy="58293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E693E" w14:textId="347AF3B5" w:rsidR="004964DA" w:rsidRDefault="00D92435" w:rsidP="00C27622">
    <w:pPr>
      <w:pStyle w:val="Header"/>
    </w:pPr>
    <w:r>
      <w:rPr>
        <w:noProof/>
      </w:rPr>
      <mc:AlternateContent>
        <mc:Choice Requires="wpg">
          <w:drawing>
            <wp:anchor distT="0" distB="0" distL="114300" distR="114300" simplePos="0" relativeHeight="251683840" behindDoc="0" locked="0" layoutInCell="1" allowOverlap="1" wp14:anchorId="2B7772A4" wp14:editId="6BE43AA2">
              <wp:simplePos x="0" y="0"/>
              <wp:positionH relativeFrom="page">
                <wp:align>right</wp:align>
              </wp:positionH>
              <wp:positionV relativeFrom="paragraph">
                <wp:posOffset>-457835</wp:posOffset>
              </wp:positionV>
              <wp:extent cx="7560000" cy="360000"/>
              <wp:effectExtent l="0" t="0" r="3175" b="2540"/>
              <wp:wrapNone/>
              <wp:docPr id="19" name="Groupe 19"/>
              <wp:cNvGraphicFramePr/>
              <a:graphic xmlns:a="http://schemas.openxmlformats.org/drawingml/2006/main">
                <a:graphicData uri="http://schemas.microsoft.com/office/word/2010/wordprocessingGroup">
                  <wpg:wgp>
                    <wpg:cNvGrpSpPr/>
                    <wpg:grpSpPr>
                      <a:xfrm>
                        <a:off x="0" y="0"/>
                        <a:ext cx="7560000" cy="360000"/>
                        <a:chOff x="0" y="0"/>
                        <a:chExt cx="7560000" cy="360000"/>
                      </a:xfrm>
                    </wpg:grpSpPr>
                    <wps:wsp>
                      <wps:cNvPr id="20" name="Rectangle 20"/>
                      <wps:cNvSpPr/>
                      <wps:spPr>
                        <a:xfrm>
                          <a:off x="0" y="0"/>
                          <a:ext cx="7560000" cy="1800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Ellipse 21"/>
                      <wps:cNvSpPr/>
                      <wps:spPr>
                        <a:xfrm>
                          <a:off x="812802" y="0"/>
                          <a:ext cx="360000" cy="360000"/>
                        </a:xfrm>
                        <a:prstGeom prst="ellipse">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a="http://schemas.openxmlformats.org/drawingml/2006/main">
          <w:pict w14:anchorId="67905E29">
            <v:group id="Groupe 19" style="position:absolute;margin-left:544.1pt;margin-top:-36.05pt;width:595.3pt;height:28.35pt;z-index:251683840;mso-position-horizontal:right;mso-position-horizontal-relative:page;mso-height-relative:margin" coordsize="75600,3600" o:spid="_x0000_s1026" w14:anchorId="2ACF36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">
              <v:rect id="Rectangle 20" style="position:absolute;width:75600;height:1800;visibility:visible;mso-wrap-style:square;v-text-anchor:middle" o:spid="_x0000_s1027" fillcolor="#00b2a9 [3206]"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"/>
              <v:oval id="Ellipse 21" style="position:absolute;left:8128;width:3600;height:3600;visibility:visible;mso-wrap-style:square;v-text-anchor:middle" o:spid="_x0000_s1028" fillcolor="#00b2a9 [3206]"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">
                <v:stroke joinstyle="miter"/>
              </v:oval>
              <w10:wrap anchorx="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498E0" w14:textId="409C7991" w:rsidR="004964DA" w:rsidRDefault="00D92435" w:rsidP="00D156CF">
    <w:pPr>
      <w:pStyle w:val="Header"/>
      <w:tabs>
        <w:tab w:val="clear" w:pos="9026"/>
      </w:tabs>
      <w:ind w:right="-634"/>
    </w:pPr>
    <w:r>
      <w:rPr>
        <w:noProof/>
      </w:rPr>
      <mc:AlternateContent>
        <mc:Choice Requires="wpg">
          <w:drawing>
            <wp:anchor distT="0" distB="0" distL="114300" distR="114300" simplePos="0" relativeHeight="251685888" behindDoc="0" locked="0" layoutInCell="1" allowOverlap="1" wp14:anchorId="26C39597" wp14:editId="4DF082D8">
              <wp:simplePos x="0" y="0"/>
              <wp:positionH relativeFrom="page">
                <wp:posOffset>-2540</wp:posOffset>
              </wp:positionH>
              <wp:positionV relativeFrom="paragraph">
                <wp:posOffset>-457835</wp:posOffset>
              </wp:positionV>
              <wp:extent cx="7560000" cy="360000"/>
              <wp:effectExtent l="0" t="0" r="3175" b="2540"/>
              <wp:wrapNone/>
              <wp:docPr id="25" name="Groupe 25"/>
              <wp:cNvGraphicFramePr/>
              <a:graphic xmlns:a="http://schemas.openxmlformats.org/drawingml/2006/main">
                <a:graphicData uri="http://schemas.microsoft.com/office/word/2010/wordprocessingGroup">
                  <wpg:wgp>
                    <wpg:cNvGrpSpPr/>
                    <wpg:grpSpPr>
                      <a:xfrm>
                        <a:off x="0" y="0"/>
                        <a:ext cx="7560000" cy="360000"/>
                        <a:chOff x="0" y="0"/>
                        <a:chExt cx="7560000" cy="360000"/>
                      </a:xfrm>
                    </wpg:grpSpPr>
                    <wps:wsp>
                      <wps:cNvPr id="26" name="Rectangle 26"/>
                      <wps:cNvSpPr/>
                      <wps:spPr>
                        <a:xfrm>
                          <a:off x="0" y="0"/>
                          <a:ext cx="7560000" cy="180000"/>
                        </a:xfrm>
                        <a:prstGeom prst="rect">
                          <a:avLst/>
                        </a:prstGeom>
                        <a:solidFill>
                          <a:srgbClr val="00B2A9"/>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Ellipse 27"/>
                      <wps:cNvSpPr/>
                      <wps:spPr>
                        <a:xfrm>
                          <a:off x="812802" y="0"/>
                          <a:ext cx="360000" cy="360000"/>
                        </a:xfrm>
                        <a:prstGeom prst="ellipse">
                          <a:avLst/>
                        </a:prstGeom>
                        <a:solidFill>
                          <a:srgbClr val="00B2A9"/>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a="http://schemas.openxmlformats.org/drawingml/2006/main">
          <w:pict w14:anchorId="6C1F0B55">
            <v:group id="Groupe 25" style="position:absolute;margin-left:-.2pt;margin-top:-36.05pt;width:595.3pt;height:28.35pt;z-index:251685888;mso-position-horizontal-relative:page;mso-height-relative:margin" coordsize="75600,3600" o:spid="_x0000_s1026" w14:anchorId="149CBF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">
              <v:rect id="Rectangle 26" style="position:absolute;width:75600;height:1800;visibility:visible;mso-wrap-style:square;v-text-anchor:middle" o:spid="_x0000_s1027" fillcolor="#00b2a9"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"/>
              <v:oval id="Ellipse 27" style="position:absolute;left:8128;width:3600;height:3600;visibility:visible;mso-wrap-style:square;v-text-anchor:middle" o:spid="_x0000_s1028" fillcolor="#00b2a9"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">
                <v:stroke joinstyle="miter"/>
              </v:oval>
              <w10:wrap anchorx="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E2BAF" w14:textId="0C1F9D34" w:rsidR="004964DA" w:rsidRDefault="002A5B66" w:rsidP="00C27622">
    <w:pPr>
      <w:pStyle w:val="Header"/>
    </w:pPr>
    <w:r>
      <w:rPr>
        <w:noProof/>
      </w:rPr>
      <w:drawing>
        <wp:inline distT="0" distB="0" distL="0" distR="0" wp14:anchorId="33DE78E8" wp14:editId="761B985C">
          <wp:extent cx="1993900" cy="477428"/>
          <wp:effectExtent l="0" t="0" r="0" b="571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
                    <a:extLst>
                      <a:ext uri="{28A0092B-C50C-407E-A947-70E740481C1C}">
                        <a14:useLocalDpi xmlns:a14="http://schemas.microsoft.com/office/drawing/2010/main" val="0"/>
                      </a:ext>
                    </a:extLst>
                  </a:blip>
                  <a:stretch>
                    <a:fillRect/>
                  </a:stretch>
                </pic:blipFill>
                <pic:spPr>
                  <a:xfrm>
                    <a:off x="0" y="0"/>
                    <a:ext cx="2040201" cy="488515"/>
                  </a:xfrm>
                  <a:prstGeom prst="rect">
                    <a:avLst/>
                  </a:prstGeom>
                </pic:spPr>
              </pic:pic>
            </a:graphicData>
          </a:graphic>
        </wp:inline>
      </w:drawing>
    </w:r>
    <w:r w:rsidR="004964DA">
      <w:rPr>
        <w:noProof/>
      </w:rPr>
      <w:drawing>
        <wp:anchor distT="0" distB="0" distL="114300" distR="114300" simplePos="0" relativeHeight="251671552" behindDoc="0" locked="0" layoutInCell="1" allowOverlap="1" wp14:anchorId="491E903F" wp14:editId="1BB10B5E">
          <wp:simplePos x="0" y="0"/>
          <wp:positionH relativeFrom="column">
            <wp:posOffset>-849630</wp:posOffset>
          </wp:positionH>
          <wp:positionV relativeFrom="page">
            <wp:posOffset>2540</wp:posOffset>
          </wp:positionV>
          <wp:extent cx="7559675" cy="240665"/>
          <wp:effectExtent l="0" t="0" r="0" b="63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2">
                    <a:extLst>
                      <a:ext uri="{28A0092B-C50C-407E-A947-70E740481C1C}">
                        <a14:useLocalDpi xmlns:a14="http://schemas.microsoft.com/office/drawing/2010/main" val="0"/>
                      </a:ext>
                    </a:extLst>
                  </a:blip>
                  <a:stretch>
                    <a:fillRect/>
                  </a:stretch>
                </pic:blipFill>
                <pic:spPr>
                  <a:xfrm>
                    <a:off x="0" y="0"/>
                    <a:ext cx="7559675" cy="24066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77523761" o:spid="_x0000_i1026" type="#_x0000_t75" style="width:11.85pt;height:11.85pt;visibility:visible;mso-wrap-style:square" o:bullet="t">
        <v:imagedata r:id="rId1" o:title=""/>
      </v:shape>
    </w:pict>
  </w:numPicBullet>
  <w:numPicBullet w:numPicBulletId="1">
    <w:pict>
      <v:shape id="Picture 1416474489" o:spid="_x0000_i1027" type="#_x0000_t75" style="width:17.3pt;height:17.3pt;visibility:visible;mso-wrap-style:square" o:bullet="t">
        <v:imagedata r:id="rId2" o:title=""/>
      </v:shape>
    </w:pict>
  </w:numPicBullet>
  <w:numPicBullet w:numPicBulletId="2">
    <w:pict>
      <v:shape id="Picture 985599266" o:spid="_x0000_i1028" type="#_x0000_t75" style="width:17.3pt;height:18.25pt;visibility:visible;mso-wrap-style:square" o:bullet="t">
        <v:imagedata r:id="rId3" o:title=""/>
      </v:shape>
    </w:pict>
  </w:numPicBullet>
  <w:numPicBullet w:numPicBulletId="3">
    <w:pict>
      <v:shape id="Picture 1581168899" o:spid="_x0000_i1029" type="#_x0000_t75" style="width:17.3pt;height:17.3pt;visibility:visible;mso-wrap-style:square" o:bullet="t">
        <v:imagedata r:id="rId4" o:title=""/>
      </v:shape>
    </w:pict>
  </w:numPicBullet>
  <w:numPicBullet w:numPicBulletId="4">
    <w:pict>
      <v:shape id="Picture 1545670362" o:spid="_x0000_i1030" type="#_x0000_t75" style="width:17.3pt;height:17.3pt;visibility:visible;mso-wrap-style:square" o:bullet="t">
        <v:imagedata r:id="rId5" o:title=""/>
      </v:shape>
    </w:pict>
  </w:numPicBullet>
  <w:numPicBullet w:numPicBulletId="5">
    <w:pict>
      <v:shape id="Picture 218371607" o:spid="_x0000_i1031" type="#_x0000_t75" style="width:17.3pt;height:18.25pt;visibility:visible;mso-wrap-style:square" o:bullet="t">
        <v:imagedata r:id="rId6" o:title=""/>
      </v:shape>
    </w:pict>
  </w:numPicBullet>
  <w:numPicBullet w:numPicBulletId="6">
    <w:pict>
      <v:shape id="Picture 262467061" o:spid="_x0000_i1032" type="#_x0000_t75" style="width:11.85pt;height:11.85pt;visibility:visible;mso-wrap-style:square" o:bullet="t">
        <v:imagedata r:id="rId7" o:title=""/>
      </v:shape>
    </w:pict>
  </w:numPicBullet>
  <w:numPicBullet w:numPicBulletId="7">
    <w:pict>
      <v:shape id="Picture 2119594476" o:spid="_x0000_i1033" type="#_x0000_t75" style="width:8.2pt;height:8.2pt;visibility:visible;mso-wrap-style:square" o:bullet="t">
        <v:imagedata r:id="rId8" o:title=""/>
      </v:shape>
    </w:pict>
  </w:numPicBullet>
  <w:numPicBullet w:numPicBulletId="8">
    <w:pict>
      <v:shape id="Picture 1009586868" o:spid="_x0000_i1034" type="#_x0000_t75" style="width:8.2pt;height:8.2pt;visibility:visible;mso-wrap-style:square" o:bullet="t">
        <v:imagedata r:id="rId9" o:title=""/>
      </v:shape>
    </w:pict>
  </w:numPicBullet>
  <w:numPicBullet w:numPicBulletId="9">
    <w:pict>
      <v:shape id="Picture 541320206" o:spid="_x0000_i1035" type="#_x0000_t75" style="width:8.2pt;height:8.2pt;visibility:visible;mso-wrap-style:square" o:bullet="t">
        <v:imagedata r:id="rId10" o:title=""/>
      </v:shape>
    </w:pict>
  </w:numPicBullet>
  <w:numPicBullet w:numPicBulletId="10">
    <w:pict>
      <v:shape id="Picture 1631496563" o:spid="_x0000_i1036" type="#_x0000_t75" style="width:8.2pt;height:8.2pt;visibility:visible;mso-wrap-style:square" o:bullet="t">
        <v:imagedata r:id="rId11" o:title=""/>
      </v:shape>
    </w:pict>
  </w:numPicBullet>
  <w:numPicBullet w:numPicBulletId="11">
    <w:pict>
      <v:shape id="Picture 1300787919" o:spid="_x0000_i1037" type="#_x0000_t75" style="width:8.2pt;height:8.2pt;visibility:visible;mso-wrap-style:square" o:bullet="t">
        <v:imagedata r:id="rId12" o:title=""/>
      </v:shape>
    </w:pict>
  </w:numPicBullet>
  <w:numPicBullet w:numPicBulletId="12">
    <w:pict>
      <v:shape id="Picture 1809196452" o:spid="_x0000_i1038" type="#_x0000_t75" style="width:8.2pt;height:8.2pt;visibility:visible;mso-wrap-style:square" o:bullet="t">
        <v:imagedata r:id="rId13" o:title=""/>
      </v:shape>
    </w:pict>
  </w:numPicBullet>
  <w:abstractNum w:abstractNumId="0" w15:restartNumberingAfterBreak="0">
    <w:nsid w:val="FFFFFF7C"/>
    <w:multiLevelType w:val="singleLevel"/>
    <w:tmpl w:val="8126241E"/>
    <w:lvl w:ilvl="0">
      <w:start w:val="1"/>
      <w:numFmt w:val="decimal"/>
      <w:lvlText w:val="%1."/>
      <w:lvlJc w:val="left"/>
      <w:pPr>
        <w:tabs>
          <w:tab w:val="num" w:pos="1492"/>
        </w:tabs>
        <w:ind w:left="1492" w:hanging="360"/>
      </w:pPr>
    </w:lvl>
  </w:abstractNum>
  <w:abstractNum w:abstractNumId="1" w15:restartNumberingAfterBreak="0">
    <w:nsid w:val="FFFFFF7D"/>
    <w:multiLevelType w:val="multilevel"/>
    <w:tmpl w:val="0876182C"/>
    <w:lvl w:ilvl="0">
      <w:start w:val="1"/>
      <w:numFmt w:val="decimal"/>
      <w:lvlText w:val="%1."/>
      <w:lvlJc w:val="left"/>
      <w:pPr>
        <w:tabs>
          <w:tab w:val="num" w:pos="1209"/>
        </w:tabs>
        <w:ind w:left="1209"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FFFFFF7E"/>
    <w:multiLevelType w:val="hybridMultilevel"/>
    <w:tmpl w:val="C264FEEA"/>
    <w:lvl w:ilvl="0" w:tplc="85B4F118">
      <w:start w:val="1"/>
      <w:numFmt w:val="decimal"/>
      <w:lvlText w:val="%1."/>
      <w:lvlJc w:val="left"/>
      <w:pPr>
        <w:tabs>
          <w:tab w:val="num" w:pos="926"/>
        </w:tabs>
        <w:ind w:left="926" w:hanging="360"/>
      </w:pPr>
    </w:lvl>
    <w:lvl w:ilvl="1" w:tplc="E7D43808">
      <w:numFmt w:val="decimal"/>
      <w:lvlText w:val=""/>
      <w:lvlJc w:val="left"/>
    </w:lvl>
    <w:lvl w:ilvl="2" w:tplc="F7588716">
      <w:numFmt w:val="decimal"/>
      <w:lvlText w:val=""/>
      <w:lvlJc w:val="left"/>
    </w:lvl>
    <w:lvl w:ilvl="3" w:tplc="01BE114E">
      <w:numFmt w:val="decimal"/>
      <w:lvlText w:val=""/>
      <w:lvlJc w:val="left"/>
    </w:lvl>
    <w:lvl w:ilvl="4" w:tplc="46162AAC">
      <w:numFmt w:val="decimal"/>
      <w:lvlText w:val=""/>
      <w:lvlJc w:val="left"/>
    </w:lvl>
    <w:lvl w:ilvl="5" w:tplc="620E351A">
      <w:numFmt w:val="decimal"/>
      <w:lvlText w:val=""/>
      <w:lvlJc w:val="left"/>
    </w:lvl>
    <w:lvl w:ilvl="6" w:tplc="7EFAD50E">
      <w:numFmt w:val="decimal"/>
      <w:lvlText w:val=""/>
      <w:lvlJc w:val="left"/>
    </w:lvl>
    <w:lvl w:ilvl="7" w:tplc="36EEA822">
      <w:numFmt w:val="decimal"/>
      <w:lvlText w:val=""/>
      <w:lvlJc w:val="left"/>
    </w:lvl>
    <w:lvl w:ilvl="8" w:tplc="A7E0E652">
      <w:numFmt w:val="decimal"/>
      <w:lvlText w:val=""/>
      <w:lvlJc w:val="left"/>
    </w:lvl>
  </w:abstractNum>
  <w:abstractNum w:abstractNumId="3" w15:restartNumberingAfterBreak="0">
    <w:nsid w:val="FFFFFF7F"/>
    <w:multiLevelType w:val="hybridMultilevel"/>
    <w:tmpl w:val="0D90B666"/>
    <w:lvl w:ilvl="0" w:tplc="EDEE6800">
      <w:start w:val="1"/>
      <w:numFmt w:val="decimal"/>
      <w:lvlText w:val="%1."/>
      <w:lvlJc w:val="left"/>
      <w:pPr>
        <w:tabs>
          <w:tab w:val="num" w:pos="643"/>
        </w:tabs>
        <w:ind w:left="643" w:hanging="360"/>
      </w:pPr>
    </w:lvl>
    <w:lvl w:ilvl="1" w:tplc="226E4FB8">
      <w:numFmt w:val="decimal"/>
      <w:lvlText w:val=""/>
      <w:lvlJc w:val="left"/>
    </w:lvl>
    <w:lvl w:ilvl="2" w:tplc="C5CA6918">
      <w:numFmt w:val="decimal"/>
      <w:lvlText w:val=""/>
      <w:lvlJc w:val="left"/>
    </w:lvl>
    <w:lvl w:ilvl="3" w:tplc="3A880576">
      <w:numFmt w:val="decimal"/>
      <w:lvlText w:val=""/>
      <w:lvlJc w:val="left"/>
    </w:lvl>
    <w:lvl w:ilvl="4" w:tplc="F4282EDC">
      <w:numFmt w:val="decimal"/>
      <w:lvlText w:val=""/>
      <w:lvlJc w:val="left"/>
    </w:lvl>
    <w:lvl w:ilvl="5" w:tplc="1D989766">
      <w:numFmt w:val="decimal"/>
      <w:lvlText w:val=""/>
      <w:lvlJc w:val="left"/>
    </w:lvl>
    <w:lvl w:ilvl="6" w:tplc="89A64652">
      <w:numFmt w:val="decimal"/>
      <w:lvlText w:val=""/>
      <w:lvlJc w:val="left"/>
    </w:lvl>
    <w:lvl w:ilvl="7" w:tplc="31920828">
      <w:numFmt w:val="decimal"/>
      <w:lvlText w:val=""/>
      <w:lvlJc w:val="left"/>
    </w:lvl>
    <w:lvl w:ilvl="8" w:tplc="3036F41A">
      <w:numFmt w:val="decimal"/>
      <w:lvlText w:val=""/>
      <w:lvlJc w:val="left"/>
    </w:lvl>
  </w:abstractNum>
  <w:abstractNum w:abstractNumId="4" w15:restartNumberingAfterBreak="0">
    <w:nsid w:val="FFFFFF80"/>
    <w:multiLevelType w:val="hybridMultilevel"/>
    <w:tmpl w:val="E8023C72"/>
    <w:lvl w:ilvl="0" w:tplc="B590D39E">
      <w:start w:val="1"/>
      <w:numFmt w:val="bullet"/>
      <w:lvlText w:val=""/>
      <w:lvlJc w:val="left"/>
      <w:pPr>
        <w:tabs>
          <w:tab w:val="num" w:pos="1492"/>
        </w:tabs>
        <w:ind w:left="1492" w:hanging="360"/>
      </w:pPr>
      <w:rPr>
        <w:rFonts w:ascii="Symbol" w:hAnsi="Symbol" w:hint="default"/>
      </w:rPr>
    </w:lvl>
    <w:lvl w:ilvl="1" w:tplc="D5525656">
      <w:numFmt w:val="decimal"/>
      <w:lvlText w:val=""/>
      <w:lvlJc w:val="left"/>
    </w:lvl>
    <w:lvl w:ilvl="2" w:tplc="A330ECB6">
      <w:numFmt w:val="decimal"/>
      <w:lvlText w:val=""/>
      <w:lvlJc w:val="left"/>
    </w:lvl>
    <w:lvl w:ilvl="3" w:tplc="AC920154">
      <w:numFmt w:val="decimal"/>
      <w:lvlText w:val=""/>
      <w:lvlJc w:val="left"/>
    </w:lvl>
    <w:lvl w:ilvl="4" w:tplc="3DA0B72E">
      <w:numFmt w:val="decimal"/>
      <w:lvlText w:val=""/>
      <w:lvlJc w:val="left"/>
    </w:lvl>
    <w:lvl w:ilvl="5" w:tplc="FD64A24A">
      <w:numFmt w:val="decimal"/>
      <w:lvlText w:val=""/>
      <w:lvlJc w:val="left"/>
    </w:lvl>
    <w:lvl w:ilvl="6" w:tplc="9BA0F104">
      <w:numFmt w:val="decimal"/>
      <w:lvlText w:val=""/>
      <w:lvlJc w:val="left"/>
    </w:lvl>
    <w:lvl w:ilvl="7" w:tplc="CB40E2B8">
      <w:numFmt w:val="decimal"/>
      <w:lvlText w:val=""/>
      <w:lvlJc w:val="left"/>
    </w:lvl>
    <w:lvl w:ilvl="8" w:tplc="461AE9BE">
      <w:numFmt w:val="decimal"/>
      <w:lvlText w:val=""/>
      <w:lvlJc w:val="left"/>
    </w:lvl>
  </w:abstractNum>
  <w:abstractNum w:abstractNumId="5" w15:restartNumberingAfterBreak="0">
    <w:nsid w:val="FFFFFF81"/>
    <w:multiLevelType w:val="hybridMultilevel"/>
    <w:tmpl w:val="5DAA9668"/>
    <w:lvl w:ilvl="0" w:tplc="A1D2A16C">
      <w:start w:val="1"/>
      <w:numFmt w:val="bullet"/>
      <w:lvlText w:val=""/>
      <w:lvlJc w:val="left"/>
      <w:pPr>
        <w:tabs>
          <w:tab w:val="num" w:pos="1209"/>
        </w:tabs>
        <w:ind w:left="1209" w:hanging="360"/>
      </w:pPr>
      <w:rPr>
        <w:rFonts w:ascii="Symbol" w:hAnsi="Symbol" w:hint="default"/>
      </w:rPr>
    </w:lvl>
    <w:lvl w:ilvl="1" w:tplc="33E8C98A">
      <w:numFmt w:val="decimal"/>
      <w:lvlText w:val=""/>
      <w:lvlJc w:val="left"/>
    </w:lvl>
    <w:lvl w:ilvl="2" w:tplc="35C2CAAE">
      <w:numFmt w:val="decimal"/>
      <w:lvlText w:val=""/>
      <w:lvlJc w:val="left"/>
    </w:lvl>
    <w:lvl w:ilvl="3" w:tplc="F04AE3F2">
      <w:numFmt w:val="decimal"/>
      <w:lvlText w:val=""/>
      <w:lvlJc w:val="left"/>
    </w:lvl>
    <w:lvl w:ilvl="4" w:tplc="4618678C">
      <w:numFmt w:val="decimal"/>
      <w:lvlText w:val=""/>
      <w:lvlJc w:val="left"/>
    </w:lvl>
    <w:lvl w:ilvl="5" w:tplc="DA522452">
      <w:numFmt w:val="decimal"/>
      <w:lvlText w:val=""/>
      <w:lvlJc w:val="left"/>
    </w:lvl>
    <w:lvl w:ilvl="6" w:tplc="BBB4967A">
      <w:numFmt w:val="decimal"/>
      <w:lvlText w:val=""/>
      <w:lvlJc w:val="left"/>
    </w:lvl>
    <w:lvl w:ilvl="7" w:tplc="5BAA1F76">
      <w:numFmt w:val="decimal"/>
      <w:lvlText w:val=""/>
      <w:lvlJc w:val="left"/>
    </w:lvl>
    <w:lvl w:ilvl="8" w:tplc="54861F98">
      <w:numFmt w:val="decimal"/>
      <w:lvlText w:val=""/>
      <w:lvlJc w:val="left"/>
    </w:lvl>
  </w:abstractNum>
  <w:abstractNum w:abstractNumId="6" w15:restartNumberingAfterBreak="0">
    <w:nsid w:val="FFFFFF82"/>
    <w:multiLevelType w:val="hybridMultilevel"/>
    <w:tmpl w:val="A8B6EEDE"/>
    <w:lvl w:ilvl="0" w:tplc="C8727782">
      <w:start w:val="1"/>
      <w:numFmt w:val="bullet"/>
      <w:lvlText w:val=""/>
      <w:lvlJc w:val="left"/>
      <w:pPr>
        <w:tabs>
          <w:tab w:val="num" w:pos="926"/>
        </w:tabs>
        <w:ind w:left="926" w:hanging="360"/>
      </w:pPr>
      <w:rPr>
        <w:rFonts w:ascii="Symbol" w:hAnsi="Symbol" w:hint="default"/>
      </w:rPr>
    </w:lvl>
    <w:lvl w:ilvl="1" w:tplc="3EF6C4AA">
      <w:numFmt w:val="decimal"/>
      <w:lvlText w:val=""/>
      <w:lvlJc w:val="left"/>
    </w:lvl>
    <w:lvl w:ilvl="2" w:tplc="29F4BF86">
      <w:numFmt w:val="decimal"/>
      <w:lvlText w:val=""/>
      <w:lvlJc w:val="left"/>
    </w:lvl>
    <w:lvl w:ilvl="3" w:tplc="1A2A3C96">
      <w:numFmt w:val="decimal"/>
      <w:lvlText w:val=""/>
      <w:lvlJc w:val="left"/>
    </w:lvl>
    <w:lvl w:ilvl="4" w:tplc="BE60F594">
      <w:numFmt w:val="decimal"/>
      <w:lvlText w:val=""/>
      <w:lvlJc w:val="left"/>
    </w:lvl>
    <w:lvl w:ilvl="5" w:tplc="BDC84758">
      <w:numFmt w:val="decimal"/>
      <w:lvlText w:val=""/>
      <w:lvlJc w:val="left"/>
    </w:lvl>
    <w:lvl w:ilvl="6" w:tplc="64E405F0">
      <w:numFmt w:val="decimal"/>
      <w:lvlText w:val=""/>
      <w:lvlJc w:val="left"/>
    </w:lvl>
    <w:lvl w:ilvl="7" w:tplc="4274DDBA">
      <w:numFmt w:val="decimal"/>
      <w:lvlText w:val=""/>
      <w:lvlJc w:val="left"/>
    </w:lvl>
    <w:lvl w:ilvl="8" w:tplc="A9E65B0C">
      <w:numFmt w:val="decimal"/>
      <w:lvlText w:val=""/>
      <w:lvlJc w:val="left"/>
    </w:lvl>
  </w:abstractNum>
  <w:abstractNum w:abstractNumId="7" w15:restartNumberingAfterBreak="0">
    <w:nsid w:val="FFFFFF83"/>
    <w:multiLevelType w:val="hybridMultilevel"/>
    <w:tmpl w:val="7D549688"/>
    <w:lvl w:ilvl="0" w:tplc="E932B6BC">
      <w:start w:val="1"/>
      <w:numFmt w:val="bullet"/>
      <w:lvlText w:val=""/>
      <w:lvlJc w:val="left"/>
      <w:pPr>
        <w:tabs>
          <w:tab w:val="num" w:pos="643"/>
        </w:tabs>
        <w:ind w:left="643" w:hanging="360"/>
      </w:pPr>
      <w:rPr>
        <w:rFonts w:ascii="Symbol" w:hAnsi="Symbol" w:hint="default"/>
      </w:rPr>
    </w:lvl>
    <w:lvl w:ilvl="1" w:tplc="D0840158">
      <w:numFmt w:val="decimal"/>
      <w:lvlText w:val=""/>
      <w:lvlJc w:val="left"/>
    </w:lvl>
    <w:lvl w:ilvl="2" w:tplc="0AFCA3DE">
      <w:numFmt w:val="decimal"/>
      <w:lvlText w:val=""/>
      <w:lvlJc w:val="left"/>
    </w:lvl>
    <w:lvl w:ilvl="3" w:tplc="1C7654E0">
      <w:numFmt w:val="decimal"/>
      <w:lvlText w:val=""/>
      <w:lvlJc w:val="left"/>
    </w:lvl>
    <w:lvl w:ilvl="4" w:tplc="662E7846">
      <w:numFmt w:val="decimal"/>
      <w:lvlText w:val=""/>
      <w:lvlJc w:val="left"/>
    </w:lvl>
    <w:lvl w:ilvl="5" w:tplc="8E8637A8">
      <w:numFmt w:val="decimal"/>
      <w:lvlText w:val=""/>
      <w:lvlJc w:val="left"/>
    </w:lvl>
    <w:lvl w:ilvl="6" w:tplc="84645156">
      <w:numFmt w:val="decimal"/>
      <w:lvlText w:val=""/>
      <w:lvlJc w:val="left"/>
    </w:lvl>
    <w:lvl w:ilvl="7" w:tplc="A8C06764">
      <w:numFmt w:val="decimal"/>
      <w:lvlText w:val=""/>
      <w:lvlJc w:val="left"/>
    </w:lvl>
    <w:lvl w:ilvl="8" w:tplc="DDE2DA5C">
      <w:numFmt w:val="decimal"/>
      <w:lvlText w:val=""/>
      <w:lvlJc w:val="left"/>
    </w:lvl>
  </w:abstractNum>
  <w:abstractNum w:abstractNumId="8" w15:restartNumberingAfterBreak="0">
    <w:nsid w:val="FFFFFF88"/>
    <w:multiLevelType w:val="hybridMultilevel"/>
    <w:tmpl w:val="FF142A0A"/>
    <w:lvl w:ilvl="0" w:tplc="FC304FBA">
      <w:start w:val="1"/>
      <w:numFmt w:val="decimal"/>
      <w:lvlText w:val="%1."/>
      <w:lvlJc w:val="left"/>
      <w:pPr>
        <w:tabs>
          <w:tab w:val="num" w:pos="360"/>
        </w:tabs>
        <w:ind w:left="360" w:hanging="360"/>
      </w:pPr>
    </w:lvl>
    <w:lvl w:ilvl="1" w:tplc="23AC05C6">
      <w:numFmt w:val="decimal"/>
      <w:lvlText w:val=""/>
      <w:lvlJc w:val="left"/>
    </w:lvl>
    <w:lvl w:ilvl="2" w:tplc="BC4663F6">
      <w:numFmt w:val="decimal"/>
      <w:lvlText w:val=""/>
      <w:lvlJc w:val="left"/>
    </w:lvl>
    <w:lvl w:ilvl="3" w:tplc="57466F88">
      <w:numFmt w:val="decimal"/>
      <w:lvlText w:val=""/>
      <w:lvlJc w:val="left"/>
    </w:lvl>
    <w:lvl w:ilvl="4" w:tplc="0FC2C8AA">
      <w:numFmt w:val="decimal"/>
      <w:lvlText w:val=""/>
      <w:lvlJc w:val="left"/>
    </w:lvl>
    <w:lvl w:ilvl="5" w:tplc="C3169ECA">
      <w:numFmt w:val="decimal"/>
      <w:lvlText w:val=""/>
      <w:lvlJc w:val="left"/>
    </w:lvl>
    <w:lvl w:ilvl="6" w:tplc="3880E6E0">
      <w:numFmt w:val="decimal"/>
      <w:lvlText w:val=""/>
      <w:lvlJc w:val="left"/>
    </w:lvl>
    <w:lvl w:ilvl="7" w:tplc="D420848C">
      <w:numFmt w:val="decimal"/>
      <w:lvlText w:val=""/>
      <w:lvlJc w:val="left"/>
    </w:lvl>
    <w:lvl w:ilvl="8" w:tplc="4D3A1020">
      <w:numFmt w:val="decimal"/>
      <w:lvlText w:val=""/>
      <w:lvlJc w:val="left"/>
    </w:lvl>
  </w:abstractNum>
  <w:abstractNum w:abstractNumId="9" w15:restartNumberingAfterBreak="0">
    <w:nsid w:val="FFFFFF89"/>
    <w:multiLevelType w:val="hybridMultilevel"/>
    <w:tmpl w:val="7EDA08D0"/>
    <w:lvl w:ilvl="0" w:tplc="36F83424">
      <w:start w:val="1"/>
      <w:numFmt w:val="bullet"/>
      <w:lvlText w:val=""/>
      <w:lvlJc w:val="left"/>
      <w:pPr>
        <w:tabs>
          <w:tab w:val="num" w:pos="360"/>
        </w:tabs>
        <w:ind w:left="360" w:hanging="360"/>
      </w:pPr>
      <w:rPr>
        <w:rFonts w:ascii="Symbol" w:hAnsi="Symbol" w:hint="default"/>
      </w:rPr>
    </w:lvl>
    <w:lvl w:ilvl="1" w:tplc="B9B2982A">
      <w:numFmt w:val="decimal"/>
      <w:lvlText w:val=""/>
      <w:lvlJc w:val="left"/>
    </w:lvl>
    <w:lvl w:ilvl="2" w:tplc="2DEE56E8">
      <w:numFmt w:val="decimal"/>
      <w:lvlText w:val=""/>
      <w:lvlJc w:val="left"/>
    </w:lvl>
    <w:lvl w:ilvl="3" w:tplc="68748BD2">
      <w:numFmt w:val="decimal"/>
      <w:lvlText w:val=""/>
      <w:lvlJc w:val="left"/>
    </w:lvl>
    <w:lvl w:ilvl="4" w:tplc="5A247D74">
      <w:numFmt w:val="decimal"/>
      <w:lvlText w:val=""/>
      <w:lvlJc w:val="left"/>
    </w:lvl>
    <w:lvl w:ilvl="5" w:tplc="3CC0FF64">
      <w:numFmt w:val="decimal"/>
      <w:lvlText w:val=""/>
      <w:lvlJc w:val="left"/>
    </w:lvl>
    <w:lvl w:ilvl="6" w:tplc="6B900A10">
      <w:numFmt w:val="decimal"/>
      <w:lvlText w:val=""/>
      <w:lvlJc w:val="left"/>
    </w:lvl>
    <w:lvl w:ilvl="7" w:tplc="501811E6">
      <w:numFmt w:val="decimal"/>
      <w:lvlText w:val=""/>
      <w:lvlJc w:val="left"/>
    </w:lvl>
    <w:lvl w:ilvl="8" w:tplc="FCFE5B28">
      <w:numFmt w:val="decimal"/>
      <w:lvlText w:val=""/>
      <w:lvlJc w:val="left"/>
    </w:lvl>
  </w:abstractNum>
  <w:abstractNum w:abstractNumId="10" w15:restartNumberingAfterBreak="0">
    <w:nsid w:val="005E525F"/>
    <w:multiLevelType w:val="hybridMultilevel"/>
    <w:tmpl w:val="B3CC0CA8"/>
    <w:lvl w:ilvl="0" w:tplc="6378482A">
      <w:start w:val="1"/>
      <w:numFmt w:val="bullet"/>
      <w:lvlText w:val=""/>
      <w:lvlPicBulletId w:val="5"/>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DDF53E3"/>
    <w:multiLevelType w:val="hybridMultilevel"/>
    <w:tmpl w:val="06D0D9DC"/>
    <w:lvl w:ilvl="0" w:tplc="72CC6852">
      <w:start w:val="1"/>
      <w:numFmt w:val="bullet"/>
      <w:lvlText w:val=""/>
      <w:lvlJc w:val="left"/>
      <w:pPr>
        <w:ind w:left="720" w:hanging="360"/>
      </w:pPr>
      <w:rPr>
        <w:rFonts w:ascii="Symbol" w:hAnsi="Symbol" w:hint="default"/>
      </w:rPr>
    </w:lvl>
    <w:lvl w:ilvl="1" w:tplc="9F7CD13C">
      <w:start w:val="1"/>
      <w:numFmt w:val="bullet"/>
      <w:lvlText w:val=""/>
      <w:lvlPicBulletId w:val="6"/>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2332D2"/>
    <w:multiLevelType w:val="hybridMultilevel"/>
    <w:tmpl w:val="A5F66FD2"/>
    <w:lvl w:ilvl="0" w:tplc="793C895E">
      <w:start w:val="1"/>
      <w:numFmt w:val="bullet"/>
      <w:lvlText w:val=""/>
      <w:lvlPicBulletId w:val="2"/>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5633645"/>
    <w:multiLevelType w:val="hybridMultilevel"/>
    <w:tmpl w:val="6C44CE24"/>
    <w:lvl w:ilvl="0" w:tplc="30FEF9D2">
      <w:start w:val="1"/>
      <w:numFmt w:val="bullet"/>
      <w:lvlText w:val=""/>
      <w:lvlPicBulletId w:val="12"/>
      <w:lvlJc w:val="left"/>
      <w:pPr>
        <w:ind w:left="502"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9AA4B26"/>
    <w:multiLevelType w:val="hybridMultilevel"/>
    <w:tmpl w:val="7E2AB5AC"/>
    <w:lvl w:ilvl="0" w:tplc="19A057E2">
      <w:start w:val="1"/>
      <w:numFmt w:val="bullet"/>
      <w:lvlText w:val=""/>
      <w:lvlPicBulletId w:val="8"/>
      <w:lvlJc w:val="left"/>
      <w:pPr>
        <w:ind w:left="502"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630E46"/>
    <w:multiLevelType w:val="hybridMultilevel"/>
    <w:tmpl w:val="970AC162"/>
    <w:lvl w:ilvl="0" w:tplc="19A057E2">
      <w:start w:val="1"/>
      <w:numFmt w:val="bullet"/>
      <w:lvlText w:val=""/>
      <w:lvlPicBulletId w:val="8"/>
      <w:lvlJc w:val="left"/>
      <w:pPr>
        <w:ind w:left="502"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64D0023"/>
    <w:multiLevelType w:val="hybridMultilevel"/>
    <w:tmpl w:val="C3B80628"/>
    <w:lvl w:ilvl="0" w:tplc="D5E43F2E">
      <w:start w:val="1"/>
      <w:numFmt w:val="bullet"/>
      <w:lvlText w:val=""/>
      <w:lvlPicBulletId w:val="10"/>
      <w:lvlJc w:val="left"/>
      <w:pPr>
        <w:ind w:left="502"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7A5171D"/>
    <w:multiLevelType w:val="hybridMultilevel"/>
    <w:tmpl w:val="E09071CC"/>
    <w:lvl w:ilvl="0" w:tplc="A9B03E14">
      <w:start w:val="1"/>
      <w:numFmt w:val="bullet"/>
      <w:lvlText w:val=""/>
      <w:lvlPicBulletId w:val="11"/>
      <w:lvlJc w:val="left"/>
      <w:pPr>
        <w:ind w:left="502"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7DB3732"/>
    <w:multiLevelType w:val="hybridMultilevel"/>
    <w:tmpl w:val="7F50AD40"/>
    <w:lvl w:ilvl="0" w:tplc="4A089DFA">
      <w:start w:val="1"/>
      <w:numFmt w:val="bullet"/>
      <w:lvlText w:val=""/>
      <w:lvlPicBulletId w:val="4"/>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91D6E8B"/>
    <w:multiLevelType w:val="hybridMultilevel"/>
    <w:tmpl w:val="37284B6C"/>
    <w:lvl w:ilvl="0" w:tplc="9F805B4C">
      <w:start w:val="1"/>
      <w:numFmt w:val="bullet"/>
      <w:lvlText w:val=""/>
      <w:lvlPicBulletId w:val="9"/>
      <w:lvlJc w:val="left"/>
      <w:pPr>
        <w:ind w:left="502"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9E865B8"/>
    <w:multiLevelType w:val="hybridMultilevel"/>
    <w:tmpl w:val="192C1E2A"/>
    <w:lvl w:ilvl="0" w:tplc="793C895E">
      <w:start w:val="1"/>
      <w:numFmt w:val="bullet"/>
      <w:lvlText w:val=""/>
      <w:lvlPicBulletId w:val="2"/>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53451D"/>
    <w:multiLevelType w:val="hybridMultilevel"/>
    <w:tmpl w:val="529E0044"/>
    <w:lvl w:ilvl="0" w:tplc="19A057E2">
      <w:start w:val="1"/>
      <w:numFmt w:val="bullet"/>
      <w:lvlText w:val=""/>
      <w:lvlPicBulletId w:val="8"/>
      <w:lvlJc w:val="left"/>
      <w:pPr>
        <w:ind w:left="502"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F657E9F"/>
    <w:multiLevelType w:val="hybridMultilevel"/>
    <w:tmpl w:val="065433DA"/>
    <w:lvl w:ilvl="0" w:tplc="809AFDC6">
      <w:start w:val="1"/>
      <w:numFmt w:val="bullet"/>
      <w:pStyle w:val="List1"/>
      <w:lvlText w:val=""/>
      <w:lvlJc w:val="left"/>
      <w:pPr>
        <w:tabs>
          <w:tab w:val="num" w:pos="1004"/>
        </w:tabs>
        <w:ind w:left="1004" w:hanging="360"/>
      </w:pPr>
      <w:rPr>
        <w:rFonts w:ascii="Wingdings" w:hAnsi="Wingdings" w:hint="default"/>
        <w:sz w:val="16"/>
      </w:rPr>
    </w:lvl>
    <w:lvl w:ilvl="1" w:tplc="04090003">
      <w:start w:val="1"/>
      <w:numFmt w:val="bullet"/>
      <w:lvlText w:val="o"/>
      <w:lvlJc w:val="left"/>
      <w:pPr>
        <w:tabs>
          <w:tab w:val="num" w:pos="1724"/>
        </w:tabs>
        <w:ind w:left="1724" w:hanging="360"/>
      </w:pPr>
      <w:rPr>
        <w:rFonts w:ascii="Courier New" w:hAnsi="Courier New" w:hint="default"/>
      </w:rPr>
    </w:lvl>
    <w:lvl w:ilvl="2" w:tplc="04090005">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3" w15:restartNumberingAfterBreak="0">
    <w:nsid w:val="33545745"/>
    <w:multiLevelType w:val="hybridMultilevel"/>
    <w:tmpl w:val="9738D3A6"/>
    <w:lvl w:ilvl="0" w:tplc="19A057E2">
      <w:start w:val="1"/>
      <w:numFmt w:val="bullet"/>
      <w:lvlText w:val=""/>
      <w:lvlPicBulletId w:val="8"/>
      <w:lvlJc w:val="left"/>
      <w:pPr>
        <w:ind w:left="502"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52F7A4D"/>
    <w:multiLevelType w:val="multilevel"/>
    <w:tmpl w:val="778CD79A"/>
    <w:lvl w:ilvl="0">
      <w:start w:val="1"/>
      <w:numFmt w:val="upperLetter"/>
      <w:pStyle w:val="Heading1"/>
      <w:lvlText w:val="%1."/>
      <w:lvlJc w:val="left"/>
      <w:pPr>
        <w:ind w:left="360" w:hanging="360"/>
      </w:pPr>
      <w:rPr>
        <w:rFonts w:asciiTheme="minorHAnsi" w:hAnsiTheme="minorHAnsi" w:hint="default"/>
        <w:b/>
        <w:i w:val="0"/>
        <w:color w:val="E782A9" w:themeColor="accent5"/>
        <w:sz w:val="46"/>
        <w:szCs w:val="46"/>
      </w:rPr>
    </w:lvl>
    <w:lvl w:ilvl="1">
      <w:start w:val="1"/>
      <w:numFmt w:val="decimal"/>
      <w:pStyle w:val="Heading2"/>
      <w:lvlText w:val="%1.%2"/>
      <w:lvlJc w:val="left"/>
      <w:pPr>
        <w:ind w:left="107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5" w15:restartNumberingAfterBreak="0">
    <w:nsid w:val="35E97333"/>
    <w:multiLevelType w:val="hybridMultilevel"/>
    <w:tmpl w:val="9E326D88"/>
    <w:lvl w:ilvl="0" w:tplc="793C895E">
      <w:start w:val="1"/>
      <w:numFmt w:val="bullet"/>
      <w:lvlText w:val=""/>
      <w:lvlPicBulletId w:val="2"/>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5870C8"/>
    <w:multiLevelType w:val="hybridMultilevel"/>
    <w:tmpl w:val="137E07C6"/>
    <w:lvl w:ilvl="0" w:tplc="9F805B4C">
      <w:start w:val="1"/>
      <w:numFmt w:val="bullet"/>
      <w:lvlText w:val=""/>
      <w:lvlPicBulletId w:val="9"/>
      <w:lvlJc w:val="left"/>
      <w:pPr>
        <w:ind w:left="720" w:hanging="360"/>
      </w:pPr>
      <w:rPr>
        <w:rFonts w:ascii="Symbol" w:hAnsi="Symbol" w:hint="default"/>
        <w:color w:val="auto"/>
      </w:rPr>
    </w:lvl>
    <w:lvl w:ilvl="1" w:tplc="08090003">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7" w15:restartNumberingAfterBreak="0">
    <w:nsid w:val="4E264046"/>
    <w:multiLevelType w:val="hybridMultilevel"/>
    <w:tmpl w:val="F9DAED34"/>
    <w:lvl w:ilvl="0" w:tplc="793C895E">
      <w:start w:val="1"/>
      <w:numFmt w:val="bullet"/>
      <w:lvlText w:val=""/>
      <w:lvlPicBulletId w:val="2"/>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F826CC1"/>
    <w:multiLevelType w:val="hybridMultilevel"/>
    <w:tmpl w:val="E26CD998"/>
    <w:lvl w:ilvl="0" w:tplc="22F0B99E">
      <w:start w:val="1"/>
      <w:numFmt w:val="bullet"/>
      <w:lvlText w:val=""/>
      <w:lvlPicBulletId w:val="0"/>
      <w:lvlJc w:val="left"/>
      <w:pPr>
        <w:ind w:left="502" w:hanging="360"/>
      </w:pPr>
      <w:rPr>
        <w:rFonts w:ascii="Symbol" w:hAnsi="Symbol" w:hint="default"/>
      </w:rPr>
    </w:lvl>
    <w:lvl w:ilvl="1" w:tplc="08090003">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9" w15:restartNumberingAfterBreak="0">
    <w:nsid w:val="51D345E5"/>
    <w:multiLevelType w:val="hybridMultilevel"/>
    <w:tmpl w:val="3B6C0A60"/>
    <w:lvl w:ilvl="0" w:tplc="9F805B4C">
      <w:start w:val="1"/>
      <w:numFmt w:val="bullet"/>
      <w:lvlText w:val=""/>
      <w:lvlPicBulletId w:val="9"/>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24C7F1D"/>
    <w:multiLevelType w:val="hybridMultilevel"/>
    <w:tmpl w:val="7C369030"/>
    <w:lvl w:ilvl="0" w:tplc="793C895E">
      <w:start w:val="1"/>
      <w:numFmt w:val="bullet"/>
      <w:lvlText w:val=""/>
      <w:lvlPicBulletId w:val="2"/>
      <w:lvlJc w:val="left"/>
      <w:pPr>
        <w:ind w:left="720"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213F85"/>
    <w:multiLevelType w:val="hybridMultilevel"/>
    <w:tmpl w:val="342E16C8"/>
    <w:lvl w:ilvl="0" w:tplc="72CC6852">
      <w:start w:val="1"/>
      <w:numFmt w:val="bullet"/>
      <w:lvlText w:val=""/>
      <w:lvlJc w:val="left"/>
      <w:pPr>
        <w:ind w:left="720" w:hanging="360"/>
      </w:pPr>
      <w:rPr>
        <w:rFonts w:ascii="Symbol" w:hAnsi="Symbol" w:hint="default"/>
      </w:rPr>
    </w:lvl>
    <w:lvl w:ilvl="1" w:tplc="7EA4E7CE">
      <w:start w:val="1"/>
      <w:numFmt w:val="bullet"/>
      <w:lvlText w:val=""/>
      <w:lvlPicBulletId w:val="7"/>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66517EA"/>
    <w:multiLevelType w:val="hybridMultilevel"/>
    <w:tmpl w:val="FF76E7A0"/>
    <w:lvl w:ilvl="0" w:tplc="65A61630">
      <w:start w:val="1"/>
      <w:numFmt w:val="bullet"/>
      <w:lvlText w:val=""/>
      <w:lvlJc w:val="left"/>
      <w:pPr>
        <w:ind w:left="720" w:hanging="360"/>
      </w:pPr>
      <w:rPr>
        <w:rFonts w:ascii="Symbol" w:hAnsi="Symbol" w:hint="default"/>
      </w:rPr>
    </w:lvl>
    <w:lvl w:ilvl="1" w:tplc="99FC0588">
      <w:start w:val="1"/>
      <w:numFmt w:val="bullet"/>
      <w:pStyle w:val="Subbullet"/>
      <w:lvlText w:val="–"/>
      <w:lvlJc w:val="left"/>
      <w:pPr>
        <w:ind w:left="1440" w:hanging="360"/>
      </w:pPr>
      <w:rPr>
        <w:rFonts w:ascii="Arial" w:hAnsi="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9C235CB"/>
    <w:multiLevelType w:val="hybridMultilevel"/>
    <w:tmpl w:val="B3BCBCCE"/>
    <w:lvl w:ilvl="0" w:tplc="54187154">
      <w:start w:val="1"/>
      <w:numFmt w:val="bullet"/>
      <w:lvlText w:val=""/>
      <w:lvlPicBulletId w:val="1"/>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C09131A"/>
    <w:multiLevelType w:val="hybridMultilevel"/>
    <w:tmpl w:val="201056C4"/>
    <w:lvl w:ilvl="0" w:tplc="22F0B99E">
      <w:start w:val="1"/>
      <w:numFmt w:val="bullet"/>
      <w:lvlText w:val=""/>
      <w:lvlPicBulletId w:val="0"/>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CDB7ABD"/>
    <w:multiLevelType w:val="hybridMultilevel"/>
    <w:tmpl w:val="DCD2F990"/>
    <w:lvl w:ilvl="0" w:tplc="793C895E">
      <w:start w:val="1"/>
      <w:numFmt w:val="bullet"/>
      <w:lvlText w:val=""/>
      <w:lvlPicBulletId w:val="2"/>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37428D7"/>
    <w:multiLevelType w:val="hybridMultilevel"/>
    <w:tmpl w:val="FC922E90"/>
    <w:lvl w:ilvl="0" w:tplc="7EA4E7CE">
      <w:start w:val="1"/>
      <w:numFmt w:val="bullet"/>
      <w:lvlText w:val=""/>
      <w:lvlPicBulletId w:val="7"/>
      <w:lvlJc w:val="left"/>
      <w:pPr>
        <w:ind w:left="144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37A06B7"/>
    <w:multiLevelType w:val="hybridMultilevel"/>
    <w:tmpl w:val="B0983444"/>
    <w:lvl w:ilvl="0" w:tplc="72CC6852">
      <w:start w:val="1"/>
      <w:numFmt w:val="bullet"/>
      <w:lvlText w:val=""/>
      <w:lvlJc w:val="left"/>
      <w:pPr>
        <w:ind w:left="720" w:hanging="360"/>
      </w:pPr>
      <w:rPr>
        <w:rFonts w:ascii="Symbol" w:hAnsi="Symbol" w:hint="default"/>
      </w:rPr>
    </w:lvl>
    <w:lvl w:ilvl="1" w:tplc="54187154">
      <w:start w:val="1"/>
      <w:numFmt w:val="bullet"/>
      <w:lvlText w:val=""/>
      <w:lvlPicBulletId w:val="1"/>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5A078B3"/>
    <w:multiLevelType w:val="hybridMultilevel"/>
    <w:tmpl w:val="5B38CAE0"/>
    <w:lvl w:ilvl="0" w:tplc="19A057E2">
      <w:start w:val="1"/>
      <w:numFmt w:val="bullet"/>
      <w:lvlText w:val=""/>
      <w:lvlPicBulletId w:val="8"/>
      <w:lvlJc w:val="left"/>
      <w:pPr>
        <w:ind w:left="502"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CC9269C"/>
    <w:multiLevelType w:val="hybridMultilevel"/>
    <w:tmpl w:val="C0E81082"/>
    <w:lvl w:ilvl="0" w:tplc="19A057E2">
      <w:start w:val="1"/>
      <w:numFmt w:val="bullet"/>
      <w:lvlText w:val=""/>
      <w:lvlPicBulletId w:val="8"/>
      <w:lvlJc w:val="left"/>
      <w:pPr>
        <w:ind w:left="502"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ED5296D"/>
    <w:multiLevelType w:val="hybridMultilevel"/>
    <w:tmpl w:val="E7EA8EFC"/>
    <w:lvl w:ilvl="0" w:tplc="22F0B99E">
      <w:start w:val="1"/>
      <w:numFmt w:val="bullet"/>
      <w:pStyle w:val="Bullet"/>
      <w:lvlText w:val=""/>
      <w:lvlPicBulletId w:val="0"/>
      <w:lvlJc w:val="left"/>
      <w:pPr>
        <w:ind w:left="720" w:hanging="360"/>
      </w:pPr>
      <w:rPr>
        <w:rFonts w:ascii="Symbol" w:hAnsi="Symbol" w:hint="default"/>
        <w:color w:val="407EC9" w:themeColor="accent6"/>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4135A87"/>
    <w:multiLevelType w:val="hybridMultilevel"/>
    <w:tmpl w:val="1960BC2E"/>
    <w:lvl w:ilvl="0" w:tplc="DF566C4A">
      <w:start w:val="1"/>
      <w:numFmt w:val="bullet"/>
      <w:pStyle w:val="BodyTex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C13448A"/>
    <w:multiLevelType w:val="hybridMultilevel"/>
    <w:tmpl w:val="29062A8A"/>
    <w:lvl w:ilvl="0" w:tplc="1DF23E10">
      <w:start w:val="1"/>
      <w:numFmt w:val="bullet"/>
      <w:lvlText w:val=""/>
      <w:lvlPicBulletId w:val="3"/>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058123598">
    <w:abstractNumId w:val="24"/>
  </w:num>
  <w:num w:numId="2" w16cid:durableId="1165628493">
    <w:abstractNumId w:val="32"/>
  </w:num>
  <w:num w:numId="3" w16cid:durableId="1992515540">
    <w:abstractNumId w:val="22"/>
  </w:num>
  <w:num w:numId="4" w16cid:durableId="1580364481">
    <w:abstractNumId w:val="41"/>
  </w:num>
  <w:num w:numId="5" w16cid:durableId="648365277">
    <w:abstractNumId w:val="28"/>
  </w:num>
  <w:num w:numId="6" w16cid:durableId="600575375">
    <w:abstractNumId w:val="40"/>
  </w:num>
  <w:num w:numId="7" w16cid:durableId="1182166605">
    <w:abstractNumId w:val="33"/>
  </w:num>
  <w:num w:numId="8" w16cid:durableId="679700025">
    <w:abstractNumId w:val="35"/>
  </w:num>
  <w:num w:numId="9" w16cid:durableId="282269619">
    <w:abstractNumId w:val="34"/>
  </w:num>
  <w:num w:numId="10" w16cid:durableId="272906914">
    <w:abstractNumId w:val="42"/>
  </w:num>
  <w:num w:numId="11" w16cid:durableId="1455246087">
    <w:abstractNumId w:val="18"/>
  </w:num>
  <w:num w:numId="12" w16cid:durableId="1591812289">
    <w:abstractNumId w:val="10"/>
  </w:num>
  <w:num w:numId="13" w16cid:durableId="549078137">
    <w:abstractNumId w:val="37"/>
  </w:num>
  <w:num w:numId="14" w16cid:durableId="1060251355">
    <w:abstractNumId w:val="25"/>
  </w:num>
  <w:num w:numId="15" w16cid:durableId="971209280">
    <w:abstractNumId w:val="12"/>
  </w:num>
  <w:num w:numId="16" w16cid:durableId="477453092">
    <w:abstractNumId w:val="20"/>
  </w:num>
  <w:num w:numId="17" w16cid:durableId="1433281275">
    <w:abstractNumId w:val="27"/>
  </w:num>
  <w:num w:numId="18" w16cid:durableId="1607345980">
    <w:abstractNumId w:val="30"/>
  </w:num>
  <w:num w:numId="19" w16cid:durableId="602691327">
    <w:abstractNumId w:val="4"/>
  </w:num>
  <w:num w:numId="20" w16cid:durableId="1423988941">
    <w:abstractNumId w:val="5"/>
  </w:num>
  <w:num w:numId="21" w16cid:durableId="2062553316">
    <w:abstractNumId w:val="6"/>
  </w:num>
  <w:num w:numId="22" w16cid:durableId="663894975">
    <w:abstractNumId w:val="7"/>
  </w:num>
  <w:num w:numId="23" w16cid:durableId="882403396">
    <w:abstractNumId w:val="9"/>
  </w:num>
  <w:num w:numId="24" w16cid:durableId="744108141">
    <w:abstractNumId w:val="0"/>
  </w:num>
  <w:num w:numId="25" w16cid:durableId="1272202379">
    <w:abstractNumId w:val="1"/>
  </w:num>
  <w:num w:numId="26" w16cid:durableId="563837557">
    <w:abstractNumId w:val="2"/>
  </w:num>
  <w:num w:numId="27" w16cid:durableId="1722710611">
    <w:abstractNumId w:val="3"/>
  </w:num>
  <w:num w:numId="28" w16cid:durableId="445269178">
    <w:abstractNumId w:val="8"/>
  </w:num>
  <w:num w:numId="29" w16cid:durableId="2089693164">
    <w:abstractNumId w:val="11"/>
  </w:num>
  <w:num w:numId="30" w16cid:durableId="1080104578">
    <w:abstractNumId w:val="31"/>
  </w:num>
  <w:num w:numId="31" w16cid:durableId="1462264711">
    <w:abstractNumId w:val="39"/>
  </w:num>
  <w:num w:numId="32" w16cid:durableId="1269896196">
    <w:abstractNumId w:val="23"/>
  </w:num>
  <w:num w:numId="33" w16cid:durableId="809250137">
    <w:abstractNumId w:val="14"/>
  </w:num>
  <w:num w:numId="34" w16cid:durableId="1232228537">
    <w:abstractNumId w:val="15"/>
  </w:num>
  <w:num w:numId="35" w16cid:durableId="1817139392">
    <w:abstractNumId w:val="21"/>
  </w:num>
  <w:num w:numId="36" w16cid:durableId="799803875">
    <w:abstractNumId w:val="36"/>
  </w:num>
  <w:num w:numId="37" w16cid:durableId="194319715">
    <w:abstractNumId w:val="38"/>
  </w:num>
  <w:num w:numId="38" w16cid:durableId="2134203888">
    <w:abstractNumId w:val="19"/>
  </w:num>
  <w:num w:numId="39" w16cid:durableId="1453785397">
    <w:abstractNumId w:val="16"/>
  </w:num>
  <w:num w:numId="40" w16cid:durableId="1019310329">
    <w:abstractNumId w:val="17"/>
  </w:num>
  <w:num w:numId="41" w16cid:durableId="30999622">
    <w:abstractNumId w:val="13"/>
  </w:num>
  <w:num w:numId="42" w16cid:durableId="321086923">
    <w:abstractNumId w:val="29"/>
  </w:num>
  <w:num w:numId="43" w16cid:durableId="235166751">
    <w:abstractNumId w:val="2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1701"/>
  <w:hyphenationZone w:val="425"/>
  <w:characterSpacingControl w:val="doNotCompress"/>
  <w:hdrShapeDefaults>
    <o:shapedefaults v:ext="edit" spidmax="3073">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E68"/>
    <w:rsid w:val="00006870"/>
    <w:rsid w:val="00011447"/>
    <w:rsid w:val="00011A2A"/>
    <w:rsid w:val="00016AA9"/>
    <w:rsid w:val="00026119"/>
    <w:rsid w:val="00036C78"/>
    <w:rsid w:val="00042A43"/>
    <w:rsid w:val="000754A9"/>
    <w:rsid w:val="0008281C"/>
    <w:rsid w:val="000A6444"/>
    <w:rsid w:val="000C0914"/>
    <w:rsid w:val="000C0F40"/>
    <w:rsid w:val="000C2EAB"/>
    <w:rsid w:val="000C61F9"/>
    <w:rsid w:val="000D00F5"/>
    <w:rsid w:val="000D5170"/>
    <w:rsid w:val="000E2FDD"/>
    <w:rsid w:val="000F05A8"/>
    <w:rsid w:val="000F697D"/>
    <w:rsid w:val="00112A6A"/>
    <w:rsid w:val="001141A6"/>
    <w:rsid w:val="001236A7"/>
    <w:rsid w:val="00123F98"/>
    <w:rsid w:val="00131547"/>
    <w:rsid w:val="0013159B"/>
    <w:rsid w:val="001616B7"/>
    <w:rsid w:val="00176D50"/>
    <w:rsid w:val="00177F07"/>
    <w:rsid w:val="00182030"/>
    <w:rsid w:val="00187AFC"/>
    <w:rsid w:val="001A35EE"/>
    <w:rsid w:val="001E5361"/>
    <w:rsid w:val="00205BB7"/>
    <w:rsid w:val="00206E81"/>
    <w:rsid w:val="002171B7"/>
    <w:rsid w:val="00236543"/>
    <w:rsid w:val="00244F1E"/>
    <w:rsid w:val="00247302"/>
    <w:rsid w:val="00261E0F"/>
    <w:rsid w:val="002860FB"/>
    <w:rsid w:val="00287131"/>
    <w:rsid w:val="002A2E2A"/>
    <w:rsid w:val="002A403B"/>
    <w:rsid w:val="002A5B66"/>
    <w:rsid w:val="002A63AD"/>
    <w:rsid w:val="002B4C63"/>
    <w:rsid w:val="002B5152"/>
    <w:rsid w:val="002E08E7"/>
    <w:rsid w:val="00302CAB"/>
    <w:rsid w:val="003130F4"/>
    <w:rsid w:val="00320AB9"/>
    <w:rsid w:val="0032305A"/>
    <w:rsid w:val="00325F8D"/>
    <w:rsid w:val="00327DFC"/>
    <w:rsid w:val="0033506B"/>
    <w:rsid w:val="003528BA"/>
    <w:rsid w:val="003807D0"/>
    <w:rsid w:val="0038255D"/>
    <w:rsid w:val="00387D76"/>
    <w:rsid w:val="003A79E2"/>
    <w:rsid w:val="003B116B"/>
    <w:rsid w:val="003C4DAB"/>
    <w:rsid w:val="003D453C"/>
    <w:rsid w:val="003E0FAF"/>
    <w:rsid w:val="003E7D1A"/>
    <w:rsid w:val="003F344C"/>
    <w:rsid w:val="003F6DA5"/>
    <w:rsid w:val="00401F87"/>
    <w:rsid w:val="00422943"/>
    <w:rsid w:val="00425E9F"/>
    <w:rsid w:val="004263C8"/>
    <w:rsid w:val="00433160"/>
    <w:rsid w:val="00435843"/>
    <w:rsid w:val="00444DDE"/>
    <w:rsid w:val="00446435"/>
    <w:rsid w:val="00452867"/>
    <w:rsid w:val="00455263"/>
    <w:rsid w:val="00481F3F"/>
    <w:rsid w:val="004964DA"/>
    <w:rsid w:val="004A0F1E"/>
    <w:rsid w:val="004B186E"/>
    <w:rsid w:val="004C2D7F"/>
    <w:rsid w:val="004C3C77"/>
    <w:rsid w:val="004D5B32"/>
    <w:rsid w:val="004E4BB6"/>
    <w:rsid w:val="004E70AC"/>
    <w:rsid w:val="004E7815"/>
    <w:rsid w:val="0050238D"/>
    <w:rsid w:val="005208A0"/>
    <w:rsid w:val="00523304"/>
    <w:rsid w:val="005347F3"/>
    <w:rsid w:val="00541353"/>
    <w:rsid w:val="0054536D"/>
    <w:rsid w:val="005623F3"/>
    <w:rsid w:val="005634B3"/>
    <w:rsid w:val="00573453"/>
    <w:rsid w:val="00580402"/>
    <w:rsid w:val="00580474"/>
    <w:rsid w:val="005C6B48"/>
    <w:rsid w:val="005D1B6D"/>
    <w:rsid w:val="005D6628"/>
    <w:rsid w:val="005D6AEF"/>
    <w:rsid w:val="005E14A5"/>
    <w:rsid w:val="006003DF"/>
    <w:rsid w:val="00617AD6"/>
    <w:rsid w:val="00662E68"/>
    <w:rsid w:val="00680FFF"/>
    <w:rsid w:val="0069173C"/>
    <w:rsid w:val="006E7395"/>
    <w:rsid w:val="006F4163"/>
    <w:rsid w:val="00700AE4"/>
    <w:rsid w:val="007012F6"/>
    <w:rsid w:val="00702F68"/>
    <w:rsid w:val="00705988"/>
    <w:rsid w:val="00707E70"/>
    <w:rsid w:val="00732A92"/>
    <w:rsid w:val="00736709"/>
    <w:rsid w:val="00744B7F"/>
    <w:rsid w:val="00745A27"/>
    <w:rsid w:val="00752173"/>
    <w:rsid w:val="0076568B"/>
    <w:rsid w:val="00766254"/>
    <w:rsid w:val="007947AD"/>
    <w:rsid w:val="007A0A73"/>
    <w:rsid w:val="007A6D2E"/>
    <w:rsid w:val="007B7404"/>
    <w:rsid w:val="007B74B0"/>
    <w:rsid w:val="007C0FE9"/>
    <w:rsid w:val="007D7C9A"/>
    <w:rsid w:val="007F12A1"/>
    <w:rsid w:val="007F56D6"/>
    <w:rsid w:val="007F64F0"/>
    <w:rsid w:val="007F77FC"/>
    <w:rsid w:val="0080358B"/>
    <w:rsid w:val="008036D9"/>
    <w:rsid w:val="00816193"/>
    <w:rsid w:val="0083017C"/>
    <w:rsid w:val="00862C11"/>
    <w:rsid w:val="008702D0"/>
    <w:rsid w:val="00871706"/>
    <w:rsid w:val="008816F9"/>
    <w:rsid w:val="00881BE0"/>
    <w:rsid w:val="00895A03"/>
    <w:rsid w:val="00895B85"/>
    <w:rsid w:val="008A59B6"/>
    <w:rsid w:val="008B0A44"/>
    <w:rsid w:val="008B3AF5"/>
    <w:rsid w:val="008C0E44"/>
    <w:rsid w:val="008C2969"/>
    <w:rsid w:val="008C2F39"/>
    <w:rsid w:val="008D796F"/>
    <w:rsid w:val="008E205C"/>
    <w:rsid w:val="008F0B62"/>
    <w:rsid w:val="00901A15"/>
    <w:rsid w:val="0091085B"/>
    <w:rsid w:val="00913484"/>
    <w:rsid w:val="00921AE1"/>
    <w:rsid w:val="00930E9C"/>
    <w:rsid w:val="00937474"/>
    <w:rsid w:val="00971B5A"/>
    <w:rsid w:val="00980B2D"/>
    <w:rsid w:val="0098335A"/>
    <w:rsid w:val="00983767"/>
    <w:rsid w:val="0098438A"/>
    <w:rsid w:val="0099256C"/>
    <w:rsid w:val="009A3EED"/>
    <w:rsid w:val="009C440E"/>
    <w:rsid w:val="009C521B"/>
    <w:rsid w:val="009D2BF1"/>
    <w:rsid w:val="009D2EEF"/>
    <w:rsid w:val="009D3A1B"/>
    <w:rsid w:val="009D42C7"/>
    <w:rsid w:val="009D42CF"/>
    <w:rsid w:val="009E6125"/>
    <w:rsid w:val="009F1196"/>
    <w:rsid w:val="00A04D38"/>
    <w:rsid w:val="00A35421"/>
    <w:rsid w:val="00A4624D"/>
    <w:rsid w:val="00A463AE"/>
    <w:rsid w:val="00A501E5"/>
    <w:rsid w:val="00A5449C"/>
    <w:rsid w:val="00A713EF"/>
    <w:rsid w:val="00A81346"/>
    <w:rsid w:val="00A83A13"/>
    <w:rsid w:val="00AA699C"/>
    <w:rsid w:val="00B0118B"/>
    <w:rsid w:val="00B027DD"/>
    <w:rsid w:val="00B30EDC"/>
    <w:rsid w:val="00B3252F"/>
    <w:rsid w:val="00B32E22"/>
    <w:rsid w:val="00B4028C"/>
    <w:rsid w:val="00B427DA"/>
    <w:rsid w:val="00B43B06"/>
    <w:rsid w:val="00B520B5"/>
    <w:rsid w:val="00B65A7F"/>
    <w:rsid w:val="00B66425"/>
    <w:rsid w:val="00B7246F"/>
    <w:rsid w:val="00B7374B"/>
    <w:rsid w:val="00B76280"/>
    <w:rsid w:val="00BB79ED"/>
    <w:rsid w:val="00BC6DC3"/>
    <w:rsid w:val="00BD13ED"/>
    <w:rsid w:val="00BD615A"/>
    <w:rsid w:val="00BE71A8"/>
    <w:rsid w:val="00C27622"/>
    <w:rsid w:val="00C3187B"/>
    <w:rsid w:val="00C44116"/>
    <w:rsid w:val="00C500AF"/>
    <w:rsid w:val="00C51D3D"/>
    <w:rsid w:val="00C64AD6"/>
    <w:rsid w:val="00C658A6"/>
    <w:rsid w:val="00C755A3"/>
    <w:rsid w:val="00C84B66"/>
    <w:rsid w:val="00C858CF"/>
    <w:rsid w:val="00C90C31"/>
    <w:rsid w:val="00CC2066"/>
    <w:rsid w:val="00CC4E7A"/>
    <w:rsid w:val="00CD3044"/>
    <w:rsid w:val="00CD68E4"/>
    <w:rsid w:val="00CD6C0D"/>
    <w:rsid w:val="00CD742C"/>
    <w:rsid w:val="00CE407E"/>
    <w:rsid w:val="00D156CF"/>
    <w:rsid w:val="00D20456"/>
    <w:rsid w:val="00D3760D"/>
    <w:rsid w:val="00D60F6E"/>
    <w:rsid w:val="00D71C56"/>
    <w:rsid w:val="00D749D9"/>
    <w:rsid w:val="00D84AAD"/>
    <w:rsid w:val="00D92435"/>
    <w:rsid w:val="00DA5256"/>
    <w:rsid w:val="00DB78F8"/>
    <w:rsid w:val="00DC010C"/>
    <w:rsid w:val="00DC641E"/>
    <w:rsid w:val="00DD04CE"/>
    <w:rsid w:val="00DD2683"/>
    <w:rsid w:val="00DD3FCD"/>
    <w:rsid w:val="00DE41BF"/>
    <w:rsid w:val="00E12393"/>
    <w:rsid w:val="00E172E7"/>
    <w:rsid w:val="00E26A49"/>
    <w:rsid w:val="00E3573B"/>
    <w:rsid w:val="00E37927"/>
    <w:rsid w:val="00E57C40"/>
    <w:rsid w:val="00E61B5D"/>
    <w:rsid w:val="00E649CB"/>
    <w:rsid w:val="00E72543"/>
    <w:rsid w:val="00E8577F"/>
    <w:rsid w:val="00E85E02"/>
    <w:rsid w:val="00EC4CC4"/>
    <w:rsid w:val="00ED3133"/>
    <w:rsid w:val="00EE1B1F"/>
    <w:rsid w:val="00F0059B"/>
    <w:rsid w:val="00F02058"/>
    <w:rsid w:val="00F21BB5"/>
    <w:rsid w:val="00F27BE6"/>
    <w:rsid w:val="00F32FD8"/>
    <w:rsid w:val="00F358BF"/>
    <w:rsid w:val="00F65000"/>
    <w:rsid w:val="00F65DEF"/>
    <w:rsid w:val="00F73ECF"/>
    <w:rsid w:val="00F82454"/>
    <w:rsid w:val="00F860E4"/>
    <w:rsid w:val="00F942E7"/>
    <w:rsid w:val="00FA77CC"/>
    <w:rsid w:val="00FA7833"/>
    <w:rsid w:val="00FB393C"/>
    <w:rsid w:val="00FC6AB1"/>
    <w:rsid w:val="00FC73B9"/>
    <w:rsid w:val="00FC79BC"/>
    <w:rsid w:val="00FF1F95"/>
    <w:rsid w:val="00FF635E"/>
    <w:rsid w:val="1C9CED9A"/>
    <w:rsid w:val="2413BD33"/>
    <w:rsid w:val="29646229"/>
    <w:rsid w:val="2F52AA5C"/>
    <w:rsid w:val="50D5AE52"/>
    <w:rsid w:val="5A576844"/>
    <w:rsid w:val="683CA807"/>
    <w:rsid w:val="733A0EA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3073">
      <v:textbox inset="5.85pt,.7pt,5.85pt,.7pt"/>
    </o:shapedefaults>
    <o:shapelayout v:ext="edit">
      <o:idmap v:ext="edit" data="2"/>
    </o:shapelayout>
  </w:shapeDefaults>
  <w:decimalSymbol w:val="."/>
  <w:listSeparator w:val=","/>
  <w14:docId w14:val="439DE4CE"/>
  <w15:chartTrackingRefBased/>
  <w15:docId w15:val="{389B106E-0540-4C56-8469-E8C5FAADC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71A8"/>
  </w:style>
  <w:style w:type="paragraph" w:styleId="Heading1">
    <w:name w:val="heading 1"/>
    <w:basedOn w:val="Normal"/>
    <w:next w:val="Normal"/>
    <w:link w:val="Heading1Char"/>
    <w:uiPriority w:val="9"/>
    <w:qFormat/>
    <w:rsid w:val="007F12A1"/>
    <w:pPr>
      <w:numPr>
        <w:numId w:val="1"/>
      </w:numPr>
      <w:spacing w:before="240" w:after="60" w:line="220" w:lineRule="exact"/>
      <w:outlineLvl w:val="0"/>
    </w:pPr>
    <w:rPr>
      <w:b/>
      <w:caps/>
      <w:color w:val="00B2A9" w:themeColor="accent3"/>
    </w:rPr>
  </w:style>
  <w:style w:type="paragraph" w:styleId="Heading2">
    <w:name w:val="heading 2"/>
    <w:basedOn w:val="Heading1"/>
    <w:next w:val="Normal"/>
    <w:link w:val="Heading2Char"/>
    <w:uiPriority w:val="9"/>
    <w:unhideWhenUsed/>
    <w:rsid w:val="00401F87"/>
    <w:pPr>
      <w:numPr>
        <w:ilvl w:val="1"/>
      </w:numPr>
      <w:spacing w:before="0" w:after="120" w:line="240" w:lineRule="auto"/>
      <w:outlineLvl w:val="1"/>
    </w:pPr>
    <w:rPr>
      <w:b w:val="0"/>
      <w:i/>
      <w:caps w:val="0"/>
    </w:rPr>
  </w:style>
  <w:style w:type="paragraph" w:styleId="Heading3">
    <w:name w:val="heading 3"/>
    <w:basedOn w:val="Bodysubhead"/>
    <w:next w:val="Normal"/>
    <w:link w:val="Heading3Char"/>
    <w:uiPriority w:val="9"/>
    <w:unhideWhenUsed/>
    <w:rsid w:val="00401F87"/>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7622"/>
    <w:pPr>
      <w:tabs>
        <w:tab w:val="center" w:pos="4513"/>
        <w:tab w:val="right" w:pos="9026"/>
      </w:tabs>
      <w:spacing w:after="0" w:line="240" w:lineRule="auto"/>
    </w:pPr>
    <w:rPr>
      <w:sz w:val="18"/>
    </w:rPr>
  </w:style>
  <w:style w:type="character" w:customStyle="1" w:styleId="HeaderChar">
    <w:name w:val="Header Char"/>
    <w:basedOn w:val="DefaultParagraphFont"/>
    <w:link w:val="Header"/>
    <w:uiPriority w:val="99"/>
    <w:rsid w:val="00C27622"/>
    <w:rPr>
      <w:sz w:val="18"/>
    </w:rPr>
  </w:style>
  <w:style w:type="paragraph" w:styleId="Footer">
    <w:name w:val="footer"/>
    <w:basedOn w:val="Normal"/>
    <w:link w:val="FooterChar"/>
    <w:uiPriority w:val="99"/>
    <w:unhideWhenUsed/>
    <w:rsid w:val="00C27622"/>
    <w:pPr>
      <w:tabs>
        <w:tab w:val="right" w:pos="8929"/>
      </w:tabs>
      <w:spacing w:after="0" w:line="240" w:lineRule="auto"/>
    </w:pPr>
    <w:rPr>
      <w:sz w:val="18"/>
    </w:rPr>
  </w:style>
  <w:style w:type="character" w:customStyle="1" w:styleId="FooterChar">
    <w:name w:val="Footer Char"/>
    <w:basedOn w:val="DefaultParagraphFont"/>
    <w:link w:val="Footer"/>
    <w:uiPriority w:val="99"/>
    <w:rsid w:val="00C27622"/>
    <w:rPr>
      <w:sz w:val="18"/>
    </w:rPr>
  </w:style>
  <w:style w:type="table" w:styleId="TableGrid">
    <w:name w:val="Table Grid"/>
    <w:basedOn w:val="TableNormal"/>
    <w:rsid w:val="00732A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F12A1"/>
    <w:rPr>
      <w:b/>
      <w:caps/>
      <w:color w:val="00B2A9" w:themeColor="accent3"/>
    </w:rPr>
  </w:style>
  <w:style w:type="paragraph" w:styleId="NormalWeb">
    <w:name w:val="Normal (Web)"/>
    <w:basedOn w:val="Normal"/>
    <w:uiPriority w:val="99"/>
    <w:semiHidden/>
    <w:unhideWhenUsed/>
    <w:rsid w:val="00A4624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dycopy">
    <w:name w:val="Body copy"/>
    <w:basedOn w:val="NormalWeb"/>
    <w:qFormat/>
    <w:rsid w:val="00401F87"/>
    <w:pPr>
      <w:shd w:val="clear" w:color="auto" w:fill="FFFFFF"/>
      <w:spacing w:before="0" w:beforeAutospacing="0" w:after="120" w:afterAutospacing="0" w:line="220" w:lineRule="exact"/>
      <w:jc w:val="both"/>
    </w:pPr>
    <w:rPr>
      <w:rFonts w:ascii="Arial" w:hAnsi="Arial" w:cs="Arial"/>
      <w:color w:val="000000"/>
      <w:sz w:val="20"/>
      <w:szCs w:val="21"/>
    </w:rPr>
  </w:style>
  <w:style w:type="character" w:customStyle="1" w:styleId="Heading2Char">
    <w:name w:val="Heading 2 Char"/>
    <w:basedOn w:val="DefaultParagraphFont"/>
    <w:link w:val="Heading2"/>
    <w:uiPriority w:val="9"/>
    <w:rsid w:val="00401F87"/>
    <w:rPr>
      <w:i/>
      <w:color w:val="00B2A9" w:themeColor="accent3"/>
    </w:rPr>
  </w:style>
  <w:style w:type="paragraph" w:customStyle="1" w:styleId="Bodysubhead">
    <w:name w:val="Body subhead"/>
    <w:basedOn w:val="Bodycopy"/>
    <w:qFormat/>
    <w:rsid w:val="005623F3"/>
    <w:pPr>
      <w:spacing w:before="120" w:after="60"/>
    </w:pPr>
    <w:rPr>
      <w:b/>
    </w:rPr>
  </w:style>
  <w:style w:type="paragraph" w:customStyle="1" w:styleId="Bullet">
    <w:name w:val="Bullet"/>
    <w:basedOn w:val="Bodycopy"/>
    <w:qFormat/>
    <w:rsid w:val="00FC6AB1"/>
    <w:pPr>
      <w:numPr>
        <w:numId w:val="6"/>
      </w:numPr>
      <w:contextualSpacing/>
    </w:pPr>
  </w:style>
  <w:style w:type="paragraph" w:customStyle="1" w:styleId="Subbullet">
    <w:name w:val="Sub bullet"/>
    <w:basedOn w:val="Bullet"/>
    <w:qFormat/>
    <w:rsid w:val="005623F3"/>
    <w:pPr>
      <w:numPr>
        <w:ilvl w:val="1"/>
        <w:numId w:val="2"/>
      </w:numPr>
      <w:spacing w:after="180"/>
      <w:ind w:left="430" w:hanging="249"/>
    </w:pPr>
  </w:style>
  <w:style w:type="paragraph" w:customStyle="1" w:styleId="Tableentry">
    <w:name w:val="Table entry"/>
    <w:basedOn w:val="Bodycopy"/>
    <w:qFormat/>
    <w:rsid w:val="00CD3044"/>
    <w:pPr>
      <w:shd w:val="clear" w:color="auto" w:fill="auto"/>
      <w:spacing w:before="120" w:after="0"/>
    </w:pPr>
  </w:style>
  <w:style w:type="paragraph" w:customStyle="1" w:styleId="Tableheading">
    <w:name w:val="Table heading"/>
    <w:basedOn w:val="Bodycopy"/>
    <w:qFormat/>
    <w:rsid w:val="00327DFC"/>
    <w:pPr>
      <w:shd w:val="clear" w:color="auto" w:fill="auto"/>
      <w:spacing w:before="120" w:after="0"/>
    </w:pPr>
    <w:rPr>
      <w:b/>
      <w:color w:val="00B2A9" w:themeColor="accent3"/>
    </w:rPr>
  </w:style>
  <w:style w:type="paragraph" w:styleId="TOCHeading">
    <w:name w:val="TOC Heading"/>
    <w:basedOn w:val="Heading1"/>
    <w:next w:val="Normal"/>
    <w:uiPriority w:val="39"/>
    <w:unhideWhenUsed/>
    <w:qFormat/>
    <w:rsid w:val="00206E81"/>
    <w:pPr>
      <w:keepNext/>
      <w:keepLines/>
      <w:numPr>
        <w:numId w:val="0"/>
      </w:numPr>
      <w:spacing w:before="480" w:after="240" w:line="240" w:lineRule="auto"/>
      <w:outlineLvl w:val="9"/>
    </w:pPr>
    <w:rPr>
      <w:rFonts w:asciiTheme="majorHAnsi" w:eastAsiaTheme="majorEastAsia" w:hAnsiTheme="majorHAnsi" w:cstheme="majorBidi"/>
      <w:lang w:val="en-US"/>
    </w:rPr>
  </w:style>
  <w:style w:type="paragraph" w:styleId="TOC1">
    <w:name w:val="toc 1"/>
    <w:basedOn w:val="Normal"/>
    <w:next w:val="Normal"/>
    <w:autoRedefine/>
    <w:uiPriority w:val="39"/>
    <w:unhideWhenUsed/>
    <w:rsid w:val="008702D0"/>
    <w:pPr>
      <w:tabs>
        <w:tab w:val="left" w:pos="284"/>
        <w:tab w:val="right" w:leader="dot" w:pos="8919"/>
      </w:tabs>
      <w:spacing w:before="480" w:after="120" w:line="220" w:lineRule="exact"/>
    </w:pPr>
    <w:rPr>
      <w:caps/>
      <w:noProof/>
      <w:sz w:val="18"/>
    </w:rPr>
  </w:style>
  <w:style w:type="paragraph" w:styleId="TOC2">
    <w:name w:val="toc 2"/>
    <w:basedOn w:val="Normal"/>
    <w:next w:val="Normal"/>
    <w:autoRedefine/>
    <w:uiPriority w:val="39"/>
    <w:unhideWhenUsed/>
    <w:rsid w:val="003528BA"/>
    <w:pPr>
      <w:pBdr>
        <w:bottom w:val="single" w:sz="4" w:space="4" w:color="auto"/>
        <w:between w:val="single" w:sz="4" w:space="1" w:color="auto"/>
      </w:pBdr>
      <w:tabs>
        <w:tab w:val="left" w:pos="426"/>
        <w:tab w:val="left" w:pos="709"/>
        <w:tab w:val="right" w:pos="7770"/>
        <w:tab w:val="right" w:pos="8919"/>
      </w:tabs>
      <w:spacing w:before="120" w:after="120" w:line="240" w:lineRule="auto"/>
    </w:pPr>
    <w:rPr>
      <w:noProof/>
      <w:sz w:val="18"/>
    </w:rPr>
  </w:style>
  <w:style w:type="character" w:styleId="Hyperlink">
    <w:name w:val="Hyperlink"/>
    <w:aliases w:val="Lien hypertexte violet"/>
    <w:basedOn w:val="DefaultParagraphFont"/>
    <w:uiPriority w:val="99"/>
    <w:unhideWhenUsed/>
    <w:qFormat/>
    <w:rsid w:val="001A35EE"/>
    <w:rPr>
      <w:b w:val="0"/>
      <w:i w:val="0"/>
      <w:color w:val="8031A7" w:themeColor="accent4"/>
      <w:u w:val="none"/>
    </w:rPr>
  </w:style>
  <w:style w:type="paragraph" w:customStyle="1" w:styleId="Documenttitle">
    <w:name w:val="Document title"/>
    <w:basedOn w:val="Normal"/>
    <w:qFormat/>
    <w:rsid w:val="00C27622"/>
    <w:pPr>
      <w:spacing w:after="0" w:line="240" w:lineRule="auto"/>
    </w:pPr>
    <w:rPr>
      <w:sz w:val="60"/>
      <w:szCs w:val="60"/>
    </w:rPr>
  </w:style>
  <w:style w:type="paragraph" w:customStyle="1" w:styleId="Documentdate">
    <w:name w:val="Document date"/>
    <w:basedOn w:val="Normal"/>
    <w:qFormat/>
    <w:rsid w:val="00C64AD6"/>
    <w:pPr>
      <w:spacing w:after="0" w:line="240" w:lineRule="auto"/>
    </w:pPr>
    <w:rPr>
      <w:sz w:val="28"/>
      <w:szCs w:val="28"/>
    </w:rPr>
  </w:style>
  <w:style w:type="paragraph" w:customStyle="1" w:styleId="Function">
    <w:name w:val="Function"/>
    <w:basedOn w:val="Normal"/>
    <w:qFormat/>
    <w:rsid w:val="00C27622"/>
    <w:pPr>
      <w:spacing w:after="0" w:line="320" w:lineRule="exact"/>
    </w:pPr>
    <w:rPr>
      <w:b/>
      <w:sz w:val="23"/>
      <w:szCs w:val="23"/>
    </w:rPr>
  </w:style>
  <w:style w:type="paragraph" w:customStyle="1" w:styleId="Sub-function">
    <w:name w:val="Sub-function"/>
    <w:basedOn w:val="Normal"/>
    <w:qFormat/>
    <w:rsid w:val="00C27622"/>
    <w:pPr>
      <w:spacing w:after="0" w:line="320" w:lineRule="exact"/>
    </w:pPr>
    <w:rPr>
      <w:sz w:val="23"/>
      <w:szCs w:val="23"/>
    </w:rPr>
  </w:style>
  <w:style w:type="paragraph" w:customStyle="1" w:styleId="CopyrightVersion">
    <w:name w:val="Copyright &amp; Version"/>
    <w:basedOn w:val="Normal"/>
    <w:next w:val="Normal"/>
    <w:rsid w:val="00B30EDC"/>
    <w:pPr>
      <w:tabs>
        <w:tab w:val="right" w:pos="9923"/>
      </w:tabs>
      <w:autoSpaceDE w:val="0"/>
      <w:autoSpaceDN w:val="0"/>
      <w:adjustRightInd w:val="0"/>
      <w:spacing w:after="0" w:line="240" w:lineRule="auto"/>
      <w:ind w:left="-900"/>
    </w:pPr>
    <w:rPr>
      <w:rFonts w:ascii="JTI" w:eastAsia="Times New Roman" w:hAnsi="JTI" w:cs="Times New Roman"/>
      <w:color w:val="999999"/>
      <w:sz w:val="20"/>
      <w:szCs w:val="24"/>
      <w:lang w:val="en-US"/>
    </w:rPr>
  </w:style>
  <w:style w:type="paragraph" w:customStyle="1" w:styleId="Heading">
    <w:name w:val="Heading"/>
    <w:basedOn w:val="Normal"/>
    <w:link w:val="HeadingChar"/>
    <w:rsid w:val="00B30EDC"/>
    <w:pPr>
      <w:spacing w:after="60" w:line="240" w:lineRule="auto"/>
      <w:ind w:left="28"/>
    </w:pPr>
    <w:rPr>
      <w:rFonts w:ascii="Georgia" w:eastAsia="Times New Roman" w:hAnsi="Georgia" w:cs="Times New Roman"/>
      <w:color w:val="9ED8D2"/>
      <w:kern w:val="28"/>
      <w:sz w:val="46"/>
      <w:szCs w:val="46"/>
      <w:lang w:eastAsia="en-GB"/>
      <w14:ligatures w14:val="standard"/>
      <w14:cntxtAlts/>
    </w:rPr>
  </w:style>
  <w:style w:type="paragraph" w:customStyle="1" w:styleId="HeadingGeorgia">
    <w:name w:val="Heading Georgia"/>
    <w:basedOn w:val="Heading"/>
    <w:link w:val="HeadingGeorgiaChar"/>
    <w:qFormat/>
    <w:rsid w:val="00B30EDC"/>
    <w:pPr>
      <w:spacing w:line="740" w:lineRule="exact"/>
      <w:ind w:left="0"/>
    </w:pPr>
    <w:rPr>
      <w:color w:val="7ECEAA"/>
      <w:lang w:val="en-US"/>
    </w:rPr>
  </w:style>
  <w:style w:type="character" w:customStyle="1" w:styleId="HeadingChar">
    <w:name w:val="Heading Char"/>
    <w:basedOn w:val="DefaultParagraphFont"/>
    <w:link w:val="Heading"/>
    <w:rsid w:val="00B30EDC"/>
    <w:rPr>
      <w:rFonts w:ascii="Georgia" w:eastAsia="Times New Roman" w:hAnsi="Georgia" w:cs="Times New Roman"/>
      <w:color w:val="9ED8D2"/>
      <w:kern w:val="28"/>
      <w:sz w:val="46"/>
      <w:szCs w:val="46"/>
      <w:lang w:eastAsia="en-GB"/>
      <w14:ligatures w14:val="standard"/>
      <w14:cntxtAlts/>
    </w:rPr>
  </w:style>
  <w:style w:type="character" w:customStyle="1" w:styleId="HeadingGeorgiaChar">
    <w:name w:val="Heading Georgia Char"/>
    <w:basedOn w:val="HeadingChar"/>
    <w:link w:val="HeadingGeorgia"/>
    <w:rsid w:val="00B30EDC"/>
    <w:rPr>
      <w:rFonts w:ascii="Georgia" w:eastAsia="Times New Roman" w:hAnsi="Georgia" w:cs="Times New Roman"/>
      <w:color w:val="7ECEAA"/>
      <w:kern w:val="28"/>
      <w:sz w:val="46"/>
      <w:szCs w:val="46"/>
      <w:lang w:val="en-US" w:eastAsia="en-GB"/>
      <w14:ligatures w14:val="standard"/>
      <w14:cntxtAlts/>
    </w:rPr>
  </w:style>
  <w:style w:type="character" w:customStyle="1" w:styleId="Heading3Char">
    <w:name w:val="Heading 3 Char"/>
    <w:basedOn w:val="DefaultParagraphFont"/>
    <w:link w:val="Heading3"/>
    <w:uiPriority w:val="9"/>
    <w:rsid w:val="00401F87"/>
    <w:rPr>
      <w:rFonts w:ascii="Arial" w:eastAsia="Times New Roman" w:hAnsi="Arial" w:cs="Arial"/>
      <w:b/>
      <w:color w:val="000000"/>
      <w:sz w:val="20"/>
      <w:szCs w:val="21"/>
      <w:shd w:val="clear" w:color="auto" w:fill="FFFFFF"/>
      <w:lang w:eastAsia="en-GB"/>
    </w:rPr>
  </w:style>
  <w:style w:type="paragraph" w:customStyle="1" w:styleId="List1">
    <w:name w:val="List1"/>
    <w:basedOn w:val="Normal"/>
    <w:autoRedefine/>
    <w:rsid w:val="00433160"/>
    <w:pPr>
      <w:numPr>
        <w:numId w:val="3"/>
      </w:numPr>
      <w:tabs>
        <w:tab w:val="left" w:pos="567"/>
      </w:tabs>
      <w:autoSpaceDE w:val="0"/>
      <w:autoSpaceDN w:val="0"/>
      <w:adjustRightInd w:val="0"/>
      <w:spacing w:after="0" w:line="240" w:lineRule="auto"/>
      <w:ind w:left="1008"/>
    </w:pPr>
    <w:rPr>
      <w:rFonts w:ascii="Verdana" w:eastAsia="Times New Roman" w:hAnsi="Verdana" w:cs="Arial"/>
      <w:sz w:val="20"/>
      <w:szCs w:val="16"/>
    </w:rPr>
  </w:style>
  <w:style w:type="character" w:styleId="PlaceholderText">
    <w:name w:val="Placeholder Text"/>
    <w:basedOn w:val="DefaultParagraphFont"/>
    <w:uiPriority w:val="99"/>
    <w:semiHidden/>
    <w:rsid w:val="00766254"/>
    <w:rPr>
      <w:color w:val="808080"/>
    </w:rPr>
  </w:style>
  <w:style w:type="paragraph" w:styleId="BodyText">
    <w:name w:val="Body Text"/>
    <w:basedOn w:val="Normal"/>
    <w:link w:val="BodyTextChar"/>
    <w:autoRedefine/>
    <w:semiHidden/>
    <w:rsid w:val="005634B3"/>
    <w:pPr>
      <w:numPr>
        <w:numId w:val="4"/>
      </w:numPr>
      <w:autoSpaceDE w:val="0"/>
      <w:autoSpaceDN w:val="0"/>
      <w:adjustRightInd w:val="0"/>
      <w:spacing w:before="174" w:after="60" w:line="240" w:lineRule="auto"/>
      <w:ind w:left="284" w:right="-1" w:hanging="284"/>
    </w:pPr>
    <w:rPr>
      <w:rFonts w:ascii="Verdana" w:eastAsia="Times New Roman" w:hAnsi="Verdana" w:cs="Times New Roman"/>
      <w:snapToGrid w:val="0"/>
      <w:sz w:val="24"/>
      <w:szCs w:val="20"/>
      <w:lang w:val="en-US"/>
    </w:rPr>
  </w:style>
  <w:style w:type="character" w:customStyle="1" w:styleId="BodyTextChar">
    <w:name w:val="Body Text Char"/>
    <w:basedOn w:val="DefaultParagraphFont"/>
    <w:link w:val="BodyText"/>
    <w:semiHidden/>
    <w:rsid w:val="005634B3"/>
    <w:rPr>
      <w:rFonts w:ascii="Verdana" w:eastAsia="Times New Roman" w:hAnsi="Verdana" w:cs="Times New Roman"/>
      <w:snapToGrid w:val="0"/>
      <w:sz w:val="24"/>
      <w:szCs w:val="20"/>
      <w:lang w:val="en-US"/>
    </w:rPr>
  </w:style>
  <w:style w:type="paragraph" w:customStyle="1" w:styleId="Blockbullet">
    <w:name w:val="Block bullet"/>
    <w:basedOn w:val="List1"/>
    <w:link w:val="BlockbulletChar"/>
    <w:qFormat/>
    <w:rsid w:val="00766254"/>
    <w:pPr>
      <w:numPr>
        <w:numId w:val="0"/>
      </w:numPr>
      <w:ind w:left="360" w:hanging="360"/>
    </w:pPr>
  </w:style>
  <w:style w:type="character" w:customStyle="1" w:styleId="BlockbulletChar">
    <w:name w:val="Block bullet Char"/>
    <w:basedOn w:val="DefaultParagraphFont"/>
    <w:link w:val="Blockbullet"/>
    <w:rsid w:val="00766254"/>
    <w:rPr>
      <w:rFonts w:ascii="Verdana" w:eastAsia="Times New Roman" w:hAnsi="Verdana" w:cs="Arial"/>
      <w:sz w:val="20"/>
      <w:szCs w:val="16"/>
    </w:rPr>
  </w:style>
  <w:style w:type="paragraph" w:customStyle="1" w:styleId="Quick">
    <w:name w:val="Quick _"/>
    <w:basedOn w:val="Normal"/>
    <w:rsid w:val="00766254"/>
    <w:pPr>
      <w:widowControl w:val="0"/>
      <w:spacing w:after="0" w:line="240" w:lineRule="auto"/>
      <w:ind w:left="720" w:hanging="720"/>
    </w:pPr>
    <w:rPr>
      <w:rFonts w:ascii="Times New Roman" w:eastAsia="Times New Roman" w:hAnsi="Times New Roman" w:cs="Times New Roman"/>
      <w:snapToGrid w:val="0"/>
      <w:sz w:val="20"/>
      <w:szCs w:val="20"/>
      <w:lang w:val="en-US"/>
    </w:rPr>
  </w:style>
  <w:style w:type="paragraph" w:styleId="ListParagraph">
    <w:name w:val="List Paragraph"/>
    <w:basedOn w:val="Normal"/>
    <w:uiPriority w:val="34"/>
    <w:qFormat/>
    <w:rsid w:val="00766254"/>
    <w:pPr>
      <w:spacing w:after="200" w:line="276" w:lineRule="auto"/>
      <w:ind w:left="720"/>
      <w:contextualSpacing/>
    </w:pPr>
    <w:rPr>
      <w:rFonts w:ascii="Arial" w:hAnsi="Arial"/>
    </w:rPr>
  </w:style>
  <w:style w:type="paragraph" w:customStyle="1" w:styleId="ABLOCKPARA">
    <w:name w:val="A BLOCK PARA"/>
    <w:basedOn w:val="Normal"/>
    <w:rsid w:val="00766254"/>
    <w:pPr>
      <w:spacing w:after="0" w:line="240" w:lineRule="auto"/>
    </w:pPr>
    <w:rPr>
      <w:rFonts w:ascii="Book Antiqua" w:eastAsia="Times New Roman" w:hAnsi="Book Antiqua" w:cs="Times New Roman"/>
      <w:szCs w:val="20"/>
      <w:lang w:val="en-US"/>
    </w:rPr>
  </w:style>
  <w:style w:type="table" w:styleId="GridTable4-Accent4">
    <w:name w:val="Grid Table 4 Accent 4"/>
    <w:basedOn w:val="TableNormal"/>
    <w:uiPriority w:val="49"/>
    <w:rsid w:val="00766254"/>
    <w:pPr>
      <w:spacing w:after="0" w:line="240" w:lineRule="auto"/>
    </w:pPr>
    <w:rPr>
      <w:rFonts w:ascii="Arial" w:hAnsi="Arial"/>
      <w:sz w:val="18"/>
    </w:rPr>
    <w:tblPr>
      <w:tblStyleRowBandSize w:val="1"/>
      <w:tblStyleColBandSize w:val="1"/>
      <w:tblBorders>
        <w:top w:val="single" w:sz="4" w:space="0" w:color="B676D7" w:themeColor="accent4" w:themeTint="99"/>
        <w:left w:val="single" w:sz="4" w:space="0" w:color="B676D7" w:themeColor="accent4" w:themeTint="99"/>
        <w:bottom w:val="single" w:sz="4" w:space="0" w:color="B676D7" w:themeColor="accent4" w:themeTint="99"/>
        <w:right w:val="single" w:sz="4" w:space="0" w:color="B676D7" w:themeColor="accent4" w:themeTint="99"/>
        <w:insideH w:val="single" w:sz="4" w:space="0" w:color="B676D7" w:themeColor="accent4" w:themeTint="99"/>
        <w:insideV w:val="single" w:sz="4" w:space="0" w:color="B676D7" w:themeColor="accent4" w:themeTint="99"/>
      </w:tblBorders>
    </w:tblPr>
    <w:tblStylePr w:type="firstRow">
      <w:rPr>
        <w:b/>
        <w:bCs/>
        <w:color w:val="FFFFFF" w:themeColor="background1"/>
      </w:rPr>
      <w:tblPr/>
      <w:tcPr>
        <w:tcBorders>
          <w:top w:val="single" w:sz="4" w:space="0" w:color="8031A7" w:themeColor="accent4"/>
          <w:left w:val="single" w:sz="4" w:space="0" w:color="8031A7" w:themeColor="accent4"/>
          <w:bottom w:val="single" w:sz="4" w:space="0" w:color="8031A7" w:themeColor="accent4"/>
          <w:right w:val="single" w:sz="4" w:space="0" w:color="8031A7" w:themeColor="accent4"/>
          <w:insideH w:val="nil"/>
          <w:insideV w:val="nil"/>
        </w:tcBorders>
        <w:shd w:val="clear" w:color="auto" w:fill="8031A7" w:themeFill="accent4"/>
      </w:tcPr>
    </w:tblStylePr>
    <w:tblStylePr w:type="lastRow">
      <w:rPr>
        <w:b/>
        <w:bCs/>
      </w:rPr>
      <w:tblPr/>
      <w:tcPr>
        <w:tcBorders>
          <w:top w:val="double" w:sz="4" w:space="0" w:color="8031A7" w:themeColor="accent4"/>
        </w:tcBorders>
      </w:tcPr>
    </w:tblStylePr>
    <w:tblStylePr w:type="firstCol">
      <w:rPr>
        <w:b/>
        <w:bCs/>
      </w:rPr>
    </w:tblStylePr>
    <w:tblStylePr w:type="lastCol">
      <w:rPr>
        <w:b/>
        <w:bCs/>
      </w:rPr>
    </w:tblStylePr>
    <w:tblStylePr w:type="band1Vert">
      <w:tblPr/>
      <w:tcPr>
        <w:shd w:val="clear" w:color="auto" w:fill="E6D1F1" w:themeFill="accent4" w:themeFillTint="33"/>
      </w:tcPr>
    </w:tblStylePr>
    <w:tblStylePr w:type="band1Horz">
      <w:tblPr/>
      <w:tcPr>
        <w:shd w:val="clear" w:color="auto" w:fill="E6D1F1" w:themeFill="accent4" w:themeFillTint="33"/>
      </w:tcPr>
    </w:tblStylePr>
  </w:style>
  <w:style w:type="table" w:styleId="ListTable4-Accent4">
    <w:name w:val="List Table 4 Accent 4"/>
    <w:basedOn w:val="TableNormal"/>
    <w:uiPriority w:val="49"/>
    <w:rsid w:val="00766254"/>
    <w:pPr>
      <w:spacing w:after="0" w:line="240" w:lineRule="auto"/>
    </w:pPr>
    <w:rPr>
      <w:rFonts w:ascii="Arial" w:hAnsi="Arial"/>
      <w:sz w:val="18"/>
    </w:rPr>
    <w:tblPr>
      <w:tblStyleRowBandSize w:val="1"/>
      <w:tblStyleColBandSize w:val="1"/>
      <w:tblBorders>
        <w:top w:val="single" w:sz="4" w:space="0" w:color="B676D7" w:themeColor="accent4" w:themeTint="99"/>
        <w:left w:val="single" w:sz="4" w:space="0" w:color="B676D7" w:themeColor="accent4" w:themeTint="99"/>
        <w:bottom w:val="single" w:sz="4" w:space="0" w:color="B676D7" w:themeColor="accent4" w:themeTint="99"/>
        <w:right w:val="single" w:sz="4" w:space="0" w:color="B676D7" w:themeColor="accent4" w:themeTint="99"/>
        <w:insideH w:val="single" w:sz="4" w:space="0" w:color="B676D7" w:themeColor="accent4" w:themeTint="99"/>
      </w:tblBorders>
    </w:tblPr>
    <w:tblStylePr w:type="firstRow">
      <w:rPr>
        <w:b/>
        <w:bCs/>
        <w:color w:val="FFFFFF" w:themeColor="background1"/>
      </w:rPr>
      <w:tblPr/>
      <w:tcPr>
        <w:tcBorders>
          <w:top w:val="single" w:sz="4" w:space="0" w:color="8031A7" w:themeColor="accent4"/>
          <w:left w:val="single" w:sz="4" w:space="0" w:color="8031A7" w:themeColor="accent4"/>
          <w:bottom w:val="single" w:sz="4" w:space="0" w:color="8031A7" w:themeColor="accent4"/>
          <w:right w:val="single" w:sz="4" w:space="0" w:color="8031A7" w:themeColor="accent4"/>
          <w:insideH w:val="nil"/>
        </w:tcBorders>
        <w:shd w:val="clear" w:color="auto" w:fill="8031A7" w:themeFill="accent4"/>
      </w:tcPr>
    </w:tblStylePr>
    <w:tblStylePr w:type="lastRow">
      <w:rPr>
        <w:b/>
        <w:bCs/>
      </w:rPr>
      <w:tblPr/>
      <w:tcPr>
        <w:tcBorders>
          <w:top w:val="double" w:sz="4" w:space="0" w:color="B676D7" w:themeColor="accent4" w:themeTint="99"/>
        </w:tcBorders>
      </w:tcPr>
    </w:tblStylePr>
    <w:tblStylePr w:type="firstCol">
      <w:rPr>
        <w:b/>
        <w:bCs/>
      </w:rPr>
    </w:tblStylePr>
    <w:tblStylePr w:type="lastCol">
      <w:rPr>
        <w:b/>
        <w:bCs/>
      </w:rPr>
    </w:tblStylePr>
    <w:tblStylePr w:type="band1Vert">
      <w:tblPr/>
      <w:tcPr>
        <w:shd w:val="clear" w:color="auto" w:fill="E6D1F1" w:themeFill="accent4" w:themeFillTint="33"/>
      </w:tcPr>
    </w:tblStylePr>
    <w:tblStylePr w:type="band1Horz">
      <w:tblPr/>
      <w:tcPr>
        <w:shd w:val="clear" w:color="auto" w:fill="E6D1F1" w:themeFill="accent4" w:themeFillTint="33"/>
      </w:tcPr>
    </w:tblStylePr>
  </w:style>
  <w:style w:type="table" w:styleId="ListTable3-Accent3">
    <w:name w:val="List Table 3 Accent 3"/>
    <w:basedOn w:val="TableNormal"/>
    <w:uiPriority w:val="48"/>
    <w:rsid w:val="00401F87"/>
    <w:pPr>
      <w:spacing w:after="0" w:line="240" w:lineRule="auto"/>
    </w:pPr>
    <w:tblPr>
      <w:tblStyleRowBandSize w:val="1"/>
      <w:tblStyleColBandSize w:val="1"/>
      <w:tblBorders>
        <w:top w:val="single" w:sz="4" w:space="0" w:color="00B2A9" w:themeColor="accent3"/>
        <w:left w:val="single" w:sz="4" w:space="0" w:color="00B2A9" w:themeColor="accent3"/>
        <w:bottom w:val="single" w:sz="4" w:space="0" w:color="00B2A9" w:themeColor="accent3"/>
        <w:right w:val="single" w:sz="4" w:space="0" w:color="00B2A9" w:themeColor="accent3"/>
      </w:tblBorders>
    </w:tblPr>
    <w:tblStylePr w:type="firstRow">
      <w:rPr>
        <w:b/>
        <w:bCs/>
        <w:color w:val="FFFFFF" w:themeColor="background1"/>
      </w:rPr>
      <w:tblPr/>
      <w:tcPr>
        <w:shd w:val="clear" w:color="auto" w:fill="00B2A9" w:themeFill="accent3"/>
      </w:tcPr>
    </w:tblStylePr>
    <w:tblStylePr w:type="lastRow">
      <w:rPr>
        <w:b/>
        <w:bCs/>
      </w:rPr>
      <w:tblPr/>
      <w:tcPr>
        <w:tcBorders>
          <w:top w:val="double" w:sz="4" w:space="0" w:color="00B2A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B2A9" w:themeColor="accent3"/>
          <w:right w:val="single" w:sz="4" w:space="0" w:color="00B2A9" w:themeColor="accent3"/>
        </w:tcBorders>
      </w:tcPr>
    </w:tblStylePr>
    <w:tblStylePr w:type="band1Horz">
      <w:tblPr/>
      <w:tcPr>
        <w:tcBorders>
          <w:top w:val="single" w:sz="4" w:space="0" w:color="00B2A9" w:themeColor="accent3"/>
          <w:bottom w:val="single" w:sz="4" w:space="0" w:color="00B2A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B2A9" w:themeColor="accent3"/>
          <w:left w:val="nil"/>
        </w:tcBorders>
      </w:tcPr>
    </w:tblStylePr>
    <w:tblStylePr w:type="swCell">
      <w:tblPr/>
      <w:tcPr>
        <w:tcBorders>
          <w:top w:val="double" w:sz="4" w:space="0" w:color="00B2A9" w:themeColor="accent3"/>
          <w:right w:val="nil"/>
        </w:tcBorders>
      </w:tcPr>
    </w:tblStylePr>
  </w:style>
  <w:style w:type="table" w:styleId="GridTable4-Accent3">
    <w:name w:val="Grid Table 4 Accent 3"/>
    <w:basedOn w:val="TableNormal"/>
    <w:uiPriority w:val="49"/>
    <w:rsid w:val="00401F87"/>
    <w:pPr>
      <w:spacing w:after="0" w:line="240" w:lineRule="auto"/>
    </w:pPr>
    <w:tblPr>
      <w:tblStyleRowBandSize w:val="1"/>
      <w:tblStyleColBandSize w:val="1"/>
      <w:tblBorders>
        <w:top w:val="single" w:sz="4" w:space="0" w:color="37FFF4" w:themeColor="accent3" w:themeTint="99"/>
        <w:left w:val="single" w:sz="4" w:space="0" w:color="37FFF4" w:themeColor="accent3" w:themeTint="99"/>
        <w:bottom w:val="single" w:sz="4" w:space="0" w:color="37FFF4" w:themeColor="accent3" w:themeTint="99"/>
        <w:right w:val="single" w:sz="4" w:space="0" w:color="37FFF4" w:themeColor="accent3" w:themeTint="99"/>
        <w:insideH w:val="single" w:sz="4" w:space="0" w:color="37FFF4" w:themeColor="accent3" w:themeTint="99"/>
        <w:insideV w:val="single" w:sz="4" w:space="0" w:color="37FFF4" w:themeColor="accent3" w:themeTint="99"/>
      </w:tblBorders>
    </w:tblPr>
    <w:tblStylePr w:type="firstRow">
      <w:rPr>
        <w:b/>
        <w:bCs/>
        <w:color w:val="FFFFFF" w:themeColor="background1"/>
      </w:rPr>
      <w:tblPr/>
      <w:tcPr>
        <w:tcBorders>
          <w:top w:val="single" w:sz="4" w:space="0" w:color="00B2A9" w:themeColor="accent3"/>
          <w:left w:val="single" w:sz="4" w:space="0" w:color="00B2A9" w:themeColor="accent3"/>
          <w:bottom w:val="single" w:sz="4" w:space="0" w:color="00B2A9" w:themeColor="accent3"/>
          <w:right w:val="single" w:sz="4" w:space="0" w:color="00B2A9" w:themeColor="accent3"/>
          <w:insideH w:val="nil"/>
          <w:insideV w:val="nil"/>
        </w:tcBorders>
        <w:shd w:val="clear" w:color="auto" w:fill="00B2A9" w:themeFill="accent3"/>
      </w:tcPr>
    </w:tblStylePr>
    <w:tblStylePr w:type="lastRow">
      <w:rPr>
        <w:b/>
        <w:bCs/>
      </w:rPr>
      <w:tblPr/>
      <w:tcPr>
        <w:tcBorders>
          <w:top w:val="double" w:sz="4" w:space="0" w:color="00B2A9" w:themeColor="accent3"/>
        </w:tcBorders>
      </w:tcPr>
    </w:tblStylePr>
    <w:tblStylePr w:type="firstCol">
      <w:rPr>
        <w:b/>
        <w:bCs/>
      </w:rPr>
    </w:tblStylePr>
    <w:tblStylePr w:type="lastCol">
      <w:rPr>
        <w:b/>
        <w:bCs/>
      </w:rPr>
    </w:tblStylePr>
    <w:tblStylePr w:type="band1Vert">
      <w:tblPr/>
      <w:tcPr>
        <w:shd w:val="clear" w:color="auto" w:fill="BCFFFB" w:themeFill="accent3" w:themeFillTint="33"/>
      </w:tcPr>
    </w:tblStylePr>
    <w:tblStylePr w:type="band1Horz">
      <w:tblPr/>
      <w:tcPr>
        <w:shd w:val="clear" w:color="auto" w:fill="BCFFFB" w:themeFill="accent3" w:themeFillTint="33"/>
      </w:tcPr>
    </w:tblStylePr>
  </w:style>
  <w:style w:type="table" w:styleId="ListTable4-Accent3">
    <w:name w:val="List Table 4 Accent 3"/>
    <w:basedOn w:val="TableNormal"/>
    <w:uiPriority w:val="49"/>
    <w:rsid w:val="00401F87"/>
    <w:pPr>
      <w:spacing w:after="0" w:line="240" w:lineRule="auto"/>
    </w:pPr>
    <w:tblPr>
      <w:tblStyleRowBandSize w:val="1"/>
      <w:tblStyleColBandSize w:val="1"/>
      <w:tblBorders>
        <w:top w:val="single" w:sz="4" w:space="0" w:color="37FFF4" w:themeColor="accent3" w:themeTint="99"/>
        <w:left w:val="single" w:sz="4" w:space="0" w:color="37FFF4" w:themeColor="accent3" w:themeTint="99"/>
        <w:bottom w:val="single" w:sz="4" w:space="0" w:color="37FFF4" w:themeColor="accent3" w:themeTint="99"/>
        <w:right w:val="single" w:sz="4" w:space="0" w:color="37FFF4" w:themeColor="accent3" w:themeTint="99"/>
        <w:insideH w:val="single" w:sz="4" w:space="0" w:color="37FFF4" w:themeColor="accent3" w:themeTint="99"/>
      </w:tblBorders>
    </w:tblPr>
    <w:tblStylePr w:type="firstRow">
      <w:rPr>
        <w:b/>
        <w:bCs/>
        <w:color w:val="FFFFFF" w:themeColor="background1"/>
      </w:rPr>
      <w:tblPr/>
      <w:tcPr>
        <w:tcBorders>
          <w:top w:val="single" w:sz="4" w:space="0" w:color="00B2A9" w:themeColor="accent3"/>
          <w:left w:val="single" w:sz="4" w:space="0" w:color="00B2A9" w:themeColor="accent3"/>
          <w:bottom w:val="single" w:sz="4" w:space="0" w:color="00B2A9" w:themeColor="accent3"/>
          <w:right w:val="single" w:sz="4" w:space="0" w:color="00B2A9" w:themeColor="accent3"/>
          <w:insideH w:val="nil"/>
        </w:tcBorders>
        <w:shd w:val="clear" w:color="auto" w:fill="00B2A9" w:themeFill="accent3"/>
      </w:tcPr>
    </w:tblStylePr>
    <w:tblStylePr w:type="lastRow">
      <w:rPr>
        <w:b/>
        <w:bCs/>
      </w:rPr>
      <w:tblPr/>
      <w:tcPr>
        <w:tcBorders>
          <w:top w:val="double" w:sz="4" w:space="0" w:color="37FFF4" w:themeColor="accent3" w:themeTint="99"/>
        </w:tcBorders>
      </w:tcPr>
    </w:tblStylePr>
    <w:tblStylePr w:type="firstCol">
      <w:rPr>
        <w:b/>
        <w:bCs/>
      </w:rPr>
    </w:tblStylePr>
    <w:tblStylePr w:type="lastCol">
      <w:rPr>
        <w:b/>
        <w:bCs/>
      </w:rPr>
    </w:tblStylePr>
    <w:tblStylePr w:type="band1Vert">
      <w:tblPr/>
      <w:tcPr>
        <w:shd w:val="clear" w:color="auto" w:fill="BCFFFB" w:themeFill="accent3" w:themeFillTint="33"/>
      </w:tcPr>
    </w:tblStylePr>
    <w:tblStylePr w:type="band1Horz">
      <w:tblPr/>
      <w:tcPr>
        <w:shd w:val="clear" w:color="auto" w:fill="BCFFFB" w:themeFill="accent3" w:themeFillTint="33"/>
      </w:tcPr>
    </w:tblStylePr>
  </w:style>
  <w:style w:type="paragraph" w:styleId="TOC3">
    <w:name w:val="toc 3"/>
    <w:basedOn w:val="Normal"/>
    <w:next w:val="Normal"/>
    <w:autoRedefine/>
    <w:uiPriority w:val="39"/>
    <w:unhideWhenUsed/>
    <w:rsid w:val="00401F87"/>
    <w:pPr>
      <w:spacing w:after="100"/>
      <w:ind w:left="440"/>
    </w:pPr>
  </w:style>
  <w:style w:type="paragraph" w:styleId="BalloonText">
    <w:name w:val="Balloon Text"/>
    <w:basedOn w:val="Normal"/>
    <w:link w:val="BalloonTextChar"/>
    <w:uiPriority w:val="99"/>
    <w:semiHidden/>
    <w:unhideWhenUsed/>
    <w:rsid w:val="008D79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796F"/>
    <w:rPr>
      <w:rFonts w:ascii="Segoe UI" w:hAnsi="Segoe UI" w:cs="Segoe UI"/>
      <w:sz w:val="18"/>
      <w:szCs w:val="18"/>
    </w:rPr>
  </w:style>
  <w:style w:type="character" w:styleId="UnresolvedMention">
    <w:name w:val="Unresolved Mention"/>
    <w:basedOn w:val="DefaultParagraphFont"/>
    <w:uiPriority w:val="99"/>
    <w:semiHidden/>
    <w:unhideWhenUsed/>
    <w:rsid w:val="008D796F"/>
    <w:rPr>
      <w:color w:val="605E5C"/>
      <w:shd w:val="clear" w:color="auto" w:fill="E1DFDD"/>
    </w:rPr>
  </w:style>
  <w:style w:type="character" w:styleId="CommentReference">
    <w:name w:val="annotation reference"/>
    <w:basedOn w:val="DefaultParagraphFont"/>
    <w:uiPriority w:val="99"/>
    <w:semiHidden/>
    <w:unhideWhenUsed/>
    <w:rsid w:val="007B7404"/>
    <w:rPr>
      <w:sz w:val="16"/>
      <w:szCs w:val="16"/>
    </w:rPr>
  </w:style>
  <w:style w:type="paragraph" w:styleId="CommentText">
    <w:name w:val="annotation text"/>
    <w:basedOn w:val="Normal"/>
    <w:link w:val="CommentTextChar"/>
    <w:uiPriority w:val="99"/>
    <w:semiHidden/>
    <w:unhideWhenUsed/>
    <w:rsid w:val="007B7404"/>
    <w:pPr>
      <w:spacing w:line="240" w:lineRule="auto"/>
    </w:pPr>
    <w:rPr>
      <w:sz w:val="20"/>
      <w:szCs w:val="20"/>
    </w:rPr>
  </w:style>
  <w:style w:type="character" w:customStyle="1" w:styleId="CommentTextChar">
    <w:name w:val="Comment Text Char"/>
    <w:basedOn w:val="DefaultParagraphFont"/>
    <w:link w:val="CommentText"/>
    <w:uiPriority w:val="99"/>
    <w:semiHidden/>
    <w:rsid w:val="007B7404"/>
    <w:rPr>
      <w:sz w:val="20"/>
      <w:szCs w:val="20"/>
    </w:rPr>
  </w:style>
  <w:style w:type="paragraph" w:styleId="CommentSubject">
    <w:name w:val="annotation subject"/>
    <w:basedOn w:val="CommentText"/>
    <w:next w:val="CommentText"/>
    <w:link w:val="CommentSubjectChar"/>
    <w:uiPriority w:val="99"/>
    <w:semiHidden/>
    <w:unhideWhenUsed/>
    <w:rsid w:val="007B7404"/>
    <w:rPr>
      <w:b/>
      <w:bCs/>
    </w:rPr>
  </w:style>
  <w:style w:type="character" w:customStyle="1" w:styleId="CommentSubjectChar">
    <w:name w:val="Comment Subject Char"/>
    <w:basedOn w:val="CommentTextChar"/>
    <w:link w:val="CommentSubject"/>
    <w:uiPriority w:val="99"/>
    <w:semiHidden/>
    <w:rsid w:val="007B7404"/>
    <w:rPr>
      <w:b/>
      <w:bCs/>
      <w:sz w:val="20"/>
      <w:szCs w:val="20"/>
    </w:rPr>
  </w:style>
  <w:style w:type="paragraph" w:styleId="Revision">
    <w:name w:val="Revision"/>
    <w:hidden/>
    <w:uiPriority w:val="99"/>
    <w:semiHidden/>
    <w:rsid w:val="007B7404"/>
    <w:pPr>
      <w:spacing w:after="0" w:line="240" w:lineRule="auto"/>
    </w:pPr>
  </w:style>
  <w:style w:type="character" w:customStyle="1" w:styleId="e24kjd">
    <w:name w:val="e24kjd"/>
    <w:basedOn w:val="DefaultParagraphFont"/>
    <w:rsid w:val="006003DF"/>
  </w:style>
  <w:style w:type="character" w:styleId="FollowedHyperlink">
    <w:name w:val="FollowedHyperlink"/>
    <w:aliases w:val="Lien hypertexte suivi visité violet"/>
    <w:basedOn w:val="DefaultParagraphFont"/>
    <w:uiPriority w:val="99"/>
    <w:semiHidden/>
    <w:unhideWhenUsed/>
    <w:qFormat/>
    <w:rsid w:val="005D6628"/>
    <w:rPr>
      <w:color w:val="000000" w:themeColor="text1"/>
      <w:u w:val="single"/>
    </w:rPr>
  </w:style>
  <w:style w:type="paragraph" w:customStyle="1" w:styleId="Text">
    <w:name w:val="Text"/>
    <w:basedOn w:val="Normal"/>
    <w:uiPriority w:val="99"/>
    <w:rsid w:val="00BE71A8"/>
    <w:pPr>
      <w:suppressAutoHyphens/>
      <w:autoSpaceDE w:val="0"/>
      <w:autoSpaceDN w:val="0"/>
      <w:adjustRightInd w:val="0"/>
      <w:spacing w:after="120" w:line="220" w:lineRule="atLeast"/>
      <w:jc w:val="both"/>
      <w:textAlignment w:val="center"/>
    </w:pPr>
    <w:rPr>
      <w:rFonts w:ascii="Atlas Grotesk" w:hAnsi="Atlas Grotesk" w:cs="Atlas Grotesk"/>
      <w:color w:val="000000"/>
      <w:sz w:val="17"/>
      <w:szCs w:val="17"/>
      <w:lang w:val="en-US"/>
    </w:rPr>
  </w:style>
  <w:style w:type="character" w:customStyle="1" w:styleId="apple-converted-space">
    <w:name w:val="apple-converted-space"/>
    <w:basedOn w:val="DefaultParagraphFont"/>
    <w:rsid w:val="008B3AF5"/>
  </w:style>
  <w:style w:type="table" w:customStyle="1" w:styleId="TableNormal1">
    <w:name w:val="Table Normal1"/>
    <w:uiPriority w:val="2"/>
    <w:semiHidden/>
    <w:unhideWhenUsed/>
    <w:qFormat/>
    <w:rsid w:val="00011A2A"/>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11A2A"/>
    <w:pPr>
      <w:widowControl w:val="0"/>
      <w:autoSpaceDE w:val="0"/>
      <w:autoSpaceDN w:val="0"/>
      <w:spacing w:after="0" w:line="240" w:lineRule="auto"/>
    </w:pPr>
    <w:rPr>
      <w:rFonts w:ascii="Arial" w:eastAsia="Arial" w:hAnsi="Arial" w:cs="Arial"/>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801911">
      <w:bodyDiv w:val="1"/>
      <w:marLeft w:val="0"/>
      <w:marRight w:val="0"/>
      <w:marTop w:val="0"/>
      <w:marBottom w:val="0"/>
      <w:divBdr>
        <w:top w:val="none" w:sz="0" w:space="0" w:color="auto"/>
        <w:left w:val="none" w:sz="0" w:space="0" w:color="auto"/>
        <w:bottom w:val="none" w:sz="0" w:space="0" w:color="auto"/>
        <w:right w:val="none" w:sz="0" w:space="0" w:color="auto"/>
      </w:divBdr>
      <w:divsChild>
        <w:div w:id="1026760622">
          <w:marLeft w:val="0"/>
          <w:marRight w:val="0"/>
          <w:marTop w:val="0"/>
          <w:marBottom w:val="0"/>
          <w:divBdr>
            <w:top w:val="none" w:sz="0" w:space="0" w:color="auto"/>
            <w:left w:val="none" w:sz="0" w:space="0" w:color="auto"/>
            <w:bottom w:val="single" w:sz="8" w:space="5" w:color="auto"/>
            <w:right w:val="none" w:sz="0" w:space="0" w:color="auto"/>
          </w:divBdr>
        </w:div>
        <w:div w:id="2048219321">
          <w:marLeft w:val="284"/>
          <w:marRight w:val="0"/>
          <w:marTop w:val="0"/>
          <w:marBottom w:val="0"/>
          <w:divBdr>
            <w:top w:val="none" w:sz="0" w:space="0" w:color="auto"/>
            <w:left w:val="none" w:sz="0" w:space="0" w:color="auto"/>
            <w:bottom w:val="single" w:sz="8" w:space="5" w:color="auto"/>
            <w:right w:val="none" w:sz="0" w:space="0" w:color="auto"/>
          </w:divBdr>
        </w:div>
        <w:div w:id="1465393455">
          <w:marLeft w:val="284"/>
          <w:marRight w:val="0"/>
          <w:marTop w:val="0"/>
          <w:marBottom w:val="0"/>
          <w:divBdr>
            <w:top w:val="none" w:sz="0" w:space="0" w:color="auto"/>
            <w:left w:val="none" w:sz="0" w:space="0" w:color="auto"/>
            <w:bottom w:val="single" w:sz="8" w:space="5" w:color="auto"/>
            <w:right w:val="none" w:sz="0" w:space="0" w:color="auto"/>
          </w:divBdr>
        </w:div>
      </w:divsChild>
    </w:div>
    <w:div w:id="236131494">
      <w:bodyDiv w:val="1"/>
      <w:marLeft w:val="0"/>
      <w:marRight w:val="0"/>
      <w:marTop w:val="0"/>
      <w:marBottom w:val="0"/>
      <w:divBdr>
        <w:top w:val="none" w:sz="0" w:space="0" w:color="auto"/>
        <w:left w:val="none" w:sz="0" w:space="0" w:color="auto"/>
        <w:bottom w:val="none" w:sz="0" w:space="0" w:color="auto"/>
        <w:right w:val="none" w:sz="0" w:space="0" w:color="auto"/>
      </w:divBdr>
      <w:divsChild>
        <w:div w:id="226838180">
          <w:marLeft w:val="274"/>
          <w:marRight w:val="0"/>
          <w:marTop w:val="240"/>
          <w:marBottom w:val="0"/>
          <w:divBdr>
            <w:top w:val="none" w:sz="0" w:space="0" w:color="auto"/>
            <w:left w:val="none" w:sz="0" w:space="0" w:color="auto"/>
            <w:bottom w:val="none" w:sz="0" w:space="0" w:color="auto"/>
            <w:right w:val="none" w:sz="0" w:space="0" w:color="auto"/>
          </w:divBdr>
        </w:div>
      </w:divsChild>
    </w:div>
    <w:div w:id="270014762">
      <w:bodyDiv w:val="1"/>
      <w:marLeft w:val="0"/>
      <w:marRight w:val="0"/>
      <w:marTop w:val="0"/>
      <w:marBottom w:val="0"/>
      <w:divBdr>
        <w:top w:val="none" w:sz="0" w:space="0" w:color="auto"/>
        <w:left w:val="none" w:sz="0" w:space="0" w:color="auto"/>
        <w:bottom w:val="none" w:sz="0" w:space="0" w:color="auto"/>
        <w:right w:val="none" w:sz="0" w:space="0" w:color="auto"/>
      </w:divBdr>
    </w:div>
    <w:div w:id="507868380">
      <w:bodyDiv w:val="1"/>
      <w:marLeft w:val="0"/>
      <w:marRight w:val="0"/>
      <w:marTop w:val="0"/>
      <w:marBottom w:val="0"/>
      <w:divBdr>
        <w:top w:val="none" w:sz="0" w:space="0" w:color="auto"/>
        <w:left w:val="none" w:sz="0" w:space="0" w:color="auto"/>
        <w:bottom w:val="none" w:sz="0" w:space="0" w:color="auto"/>
        <w:right w:val="none" w:sz="0" w:space="0" w:color="auto"/>
      </w:divBdr>
    </w:div>
    <w:div w:id="645011312">
      <w:bodyDiv w:val="1"/>
      <w:marLeft w:val="0"/>
      <w:marRight w:val="0"/>
      <w:marTop w:val="0"/>
      <w:marBottom w:val="0"/>
      <w:divBdr>
        <w:top w:val="none" w:sz="0" w:space="0" w:color="auto"/>
        <w:left w:val="none" w:sz="0" w:space="0" w:color="auto"/>
        <w:bottom w:val="none" w:sz="0" w:space="0" w:color="auto"/>
        <w:right w:val="none" w:sz="0" w:space="0" w:color="auto"/>
      </w:divBdr>
    </w:div>
    <w:div w:id="691108296">
      <w:bodyDiv w:val="1"/>
      <w:marLeft w:val="0"/>
      <w:marRight w:val="0"/>
      <w:marTop w:val="0"/>
      <w:marBottom w:val="0"/>
      <w:divBdr>
        <w:top w:val="none" w:sz="0" w:space="0" w:color="auto"/>
        <w:left w:val="none" w:sz="0" w:space="0" w:color="auto"/>
        <w:bottom w:val="none" w:sz="0" w:space="0" w:color="auto"/>
        <w:right w:val="none" w:sz="0" w:space="0" w:color="auto"/>
      </w:divBdr>
    </w:div>
    <w:div w:id="737946149">
      <w:bodyDiv w:val="1"/>
      <w:marLeft w:val="0"/>
      <w:marRight w:val="0"/>
      <w:marTop w:val="0"/>
      <w:marBottom w:val="0"/>
      <w:divBdr>
        <w:top w:val="none" w:sz="0" w:space="0" w:color="auto"/>
        <w:left w:val="none" w:sz="0" w:space="0" w:color="auto"/>
        <w:bottom w:val="none" w:sz="0" w:space="0" w:color="auto"/>
        <w:right w:val="none" w:sz="0" w:space="0" w:color="auto"/>
      </w:divBdr>
    </w:div>
    <w:div w:id="804010269">
      <w:bodyDiv w:val="1"/>
      <w:marLeft w:val="0"/>
      <w:marRight w:val="0"/>
      <w:marTop w:val="0"/>
      <w:marBottom w:val="0"/>
      <w:divBdr>
        <w:top w:val="none" w:sz="0" w:space="0" w:color="auto"/>
        <w:left w:val="none" w:sz="0" w:space="0" w:color="auto"/>
        <w:bottom w:val="none" w:sz="0" w:space="0" w:color="auto"/>
        <w:right w:val="none" w:sz="0" w:space="0" w:color="auto"/>
      </w:divBdr>
    </w:div>
    <w:div w:id="1004430900">
      <w:bodyDiv w:val="1"/>
      <w:marLeft w:val="0"/>
      <w:marRight w:val="0"/>
      <w:marTop w:val="0"/>
      <w:marBottom w:val="0"/>
      <w:divBdr>
        <w:top w:val="none" w:sz="0" w:space="0" w:color="auto"/>
        <w:left w:val="none" w:sz="0" w:space="0" w:color="auto"/>
        <w:bottom w:val="none" w:sz="0" w:space="0" w:color="auto"/>
        <w:right w:val="none" w:sz="0" w:space="0" w:color="auto"/>
      </w:divBdr>
      <w:divsChild>
        <w:div w:id="656497839">
          <w:marLeft w:val="0"/>
          <w:marRight w:val="0"/>
          <w:marTop w:val="0"/>
          <w:marBottom w:val="0"/>
          <w:divBdr>
            <w:top w:val="none" w:sz="0" w:space="0" w:color="auto"/>
            <w:left w:val="none" w:sz="0" w:space="0" w:color="auto"/>
            <w:bottom w:val="single" w:sz="8" w:space="5" w:color="auto"/>
            <w:right w:val="none" w:sz="0" w:space="0" w:color="auto"/>
          </w:divBdr>
        </w:div>
        <w:div w:id="1262497185">
          <w:marLeft w:val="284"/>
          <w:marRight w:val="0"/>
          <w:marTop w:val="0"/>
          <w:marBottom w:val="0"/>
          <w:divBdr>
            <w:top w:val="none" w:sz="0" w:space="0" w:color="auto"/>
            <w:left w:val="none" w:sz="0" w:space="0" w:color="auto"/>
            <w:bottom w:val="single" w:sz="8" w:space="5" w:color="auto"/>
            <w:right w:val="none" w:sz="0" w:space="0" w:color="auto"/>
          </w:divBdr>
        </w:div>
        <w:div w:id="226454487">
          <w:marLeft w:val="284"/>
          <w:marRight w:val="0"/>
          <w:marTop w:val="0"/>
          <w:marBottom w:val="0"/>
          <w:divBdr>
            <w:top w:val="none" w:sz="0" w:space="0" w:color="auto"/>
            <w:left w:val="none" w:sz="0" w:space="0" w:color="auto"/>
            <w:bottom w:val="single" w:sz="8" w:space="5" w:color="auto"/>
            <w:right w:val="none" w:sz="0" w:space="0" w:color="auto"/>
          </w:divBdr>
        </w:div>
      </w:divsChild>
    </w:div>
    <w:div w:id="1345209165">
      <w:bodyDiv w:val="1"/>
      <w:marLeft w:val="0"/>
      <w:marRight w:val="0"/>
      <w:marTop w:val="0"/>
      <w:marBottom w:val="0"/>
      <w:divBdr>
        <w:top w:val="none" w:sz="0" w:space="0" w:color="auto"/>
        <w:left w:val="none" w:sz="0" w:space="0" w:color="auto"/>
        <w:bottom w:val="none" w:sz="0" w:space="0" w:color="auto"/>
        <w:right w:val="none" w:sz="0" w:space="0" w:color="auto"/>
      </w:divBdr>
    </w:div>
    <w:div w:id="1408069008">
      <w:bodyDiv w:val="1"/>
      <w:marLeft w:val="0"/>
      <w:marRight w:val="0"/>
      <w:marTop w:val="0"/>
      <w:marBottom w:val="0"/>
      <w:divBdr>
        <w:top w:val="none" w:sz="0" w:space="0" w:color="auto"/>
        <w:left w:val="none" w:sz="0" w:space="0" w:color="auto"/>
        <w:bottom w:val="none" w:sz="0" w:space="0" w:color="auto"/>
        <w:right w:val="none" w:sz="0" w:space="0" w:color="auto"/>
      </w:divBdr>
    </w:div>
    <w:div w:id="1449547822">
      <w:bodyDiv w:val="1"/>
      <w:marLeft w:val="0"/>
      <w:marRight w:val="0"/>
      <w:marTop w:val="0"/>
      <w:marBottom w:val="0"/>
      <w:divBdr>
        <w:top w:val="none" w:sz="0" w:space="0" w:color="auto"/>
        <w:left w:val="none" w:sz="0" w:space="0" w:color="auto"/>
        <w:bottom w:val="none" w:sz="0" w:space="0" w:color="auto"/>
        <w:right w:val="none" w:sz="0" w:space="0" w:color="auto"/>
      </w:divBdr>
    </w:div>
    <w:div w:id="1912888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hyperlink" Target="https://www.jti.com/about-us/sustainability/our-approach-sustainability" TargetMode="External"/><Relationship Id="rId39" Type="http://schemas.openxmlformats.org/officeDocument/2006/relationships/hyperlink" Target="https://www.jti.com/" TargetMode="External"/><Relationship Id="rId21" Type="http://schemas.openxmlformats.org/officeDocument/2006/relationships/header" Target="header5.xml"/><Relationship Id="rId34" Type="http://schemas.openxmlformats.org/officeDocument/2006/relationships/image" Target="media/image27.jpeg"/><Relationship Id="rId42" Type="http://schemas.openxmlformats.org/officeDocument/2006/relationships/image" Target="media/image32.png"/><Relationship Id="rId47" Type="http://schemas.openxmlformats.org/officeDocument/2006/relationships/image" Target="media/image36.jpeg"/><Relationship Id="rId50" Type="http://schemas.openxmlformats.org/officeDocument/2006/relationships/image" Target="media/image39.jp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22.png"/><Relationship Id="rId11" Type="http://schemas.openxmlformats.org/officeDocument/2006/relationships/image" Target="media/image14.png"/><Relationship Id="rId24" Type="http://schemas.openxmlformats.org/officeDocument/2006/relationships/image" Target="media/image19.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yperlink" Target="https://codeofconduct.jti.com/" TargetMode="External"/><Relationship Id="rId45" Type="http://schemas.openxmlformats.org/officeDocument/2006/relationships/image" Target="media/image34.png"/><Relationship Id="rId53" Type="http://schemas.openxmlformats.org/officeDocument/2006/relationships/glossaryDocument" Target="glossary/document.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footer" Target="footer4.xml"/><Relationship Id="rId31" Type="http://schemas.openxmlformats.org/officeDocument/2006/relationships/image" Target="media/image24.png"/><Relationship Id="rId44" Type="http://schemas.openxmlformats.org/officeDocument/2006/relationships/image" Target="media/image33.jpe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hyperlink" Target="https://www.jt.com/sustainability/index.html" TargetMode="External"/><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yperlink" Target="http://inside.jti.com/Resources/Documents/Global/Policies_Procedures/Business-Travel-and-xpenses-Reimbursement-Practice-for-Consultants.pdf" TargetMode="External"/><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20.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5.jpeg"/><Relationship Id="rId20" Type="http://schemas.openxmlformats.org/officeDocument/2006/relationships/image" Target="media/image16.jpeg"/><Relationship Id="rId41" Type="http://schemas.openxmlformats.org/officeDocument/2006/relationships/hyperlink" Target="https://www.jti.com/sites/default/files/global-files/documents/supplier/jti-supplier-standards.pdf"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header" Target="header6.xml"/><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38.jpeg"/></Relationships>
</file>

<file path=word/_rels/header3.xml.rels><?xml version="1.0" encoding="UTF-8" standalone="yes"?>
<Relationships xmlns="http://schemas.openxmlformats.org/package/2006/relationships"><Relationship Id="rId1" Type="http://schemas.openxmlformats.org/officeDocument/2006/relationships/image" Target="media/image15.emf"/></Relationships>
</file>

<file path=word/_rels/header6.xml.rels><?xml version="1.0" encoding="UTF-8" standalone="yes"?>
<Relationships xmlns="http://schemas.openxmlformats.org/package/2006/relationships"><Relationship Id="rId2" Type="http://schemas.openxmlformats.org/officeDocument/2006/relationships/image" Target="media/image18.jpg"/><Relationship Id="rId1" Type="http://schemas.openxmlformats.org/officeDocument/2006/relationships/image" Target="media/image17.png"/></Relationships>
</file>

<file path=word/_rels/numbering.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3" Type="http://schemas.openxmlformats.org/officeDocument/2006/relationships/image" Target="media/image3.png"/><Relationship Id="rId7" Type="http://schemas.openxmlformats.org/officeDocument/2006/relationships/image" Target="media/image7.png"/><Relationship Id="rId12" Type="http://schemas.openxmlformats.org/officeDocument/2006/relationships/image" Target="media/image12.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11" Type="http://schemas.openxmlformats.org/officeDocument/2006/relationships/image" Target="media/image11.png"/><Relationship Id="rId5" Type="http://schemas.openxmlformats.org/officeDocument/2006/relationships/image" Target="media/image5.png"/><Relationship Id="rId10" Type="http://schemas.openxmlformats.org/officeDocument/2006/relationships/image" Target="media/image10.png"/><Relationship Id="rId4" Type="http://schemas.openxmlformats.org/officeDocument/2006/relationships/image" Target="media/image4.png"/><Relationship Id="rId9"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root\Templates\JTI_Templates\JTI%20Policy%20Template%20Spectrum%20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E06FDD70FC749DF9A725EAD4ED87B38"/>
        <w:category>
          <w:name w:val="General"/>
          <w:gallery w:val="placeholder"/>
        </w:category>
        <w:types>
          <w:type w:val="bbPlcHdr"/>
        </w:types>
        <w:behaviors>
          <w:behavior w:val="content"/>
        </w:behaviors>
        <w:guid w:val="{871EDA9B-1F5D-419A-93B2-314E4333AAE3}"/>
      </w:docPartPr>
      <w:docPartBody>
        <w:p w:rsidR="00127B3C" w:rsidRDefault="00B427DA" w:rsidP="00B427DA">
          <w:pPr>
            <w:pStyle w:val="CE06FDD70FC749DF9A725EAD4ED87B38"/>
          </w:pPr>
          <w:r w:rsidRPr="0011583E">
            <w:rPr>
              <w:rStyle w:val="PlaceholderText"/>
            </w:rPr>
            <w:t>[Title]</w:t>
          </w:r>
        </w:p>
      </w:docPartBody>
    </w:docPart>
    <w:docPart>
      <w:docPartPr>
        <w:name w:val="C3CEF4ABAD982A4F951262A2ABACA008"/>
        <w:category>
          <w:name w:val="Général"/>
          <w:gallery w:val="placeholder"/>
        </w:category>
        <w:types>
          <w:type w:val="bbPlcHdr"/>
        </w:types>
        <w:behaviors>
          <w:behavior w:val="content"/>
        </w:behaviors>
        <w:guid w:val="{90FDE915-38EE-8A48-8515-629E1363BAB3}"/>
      </w:docPartPr>
      <w:docPartBody>
        <w:p w:rsidR="00AB3AFD" w:rsidRDefault="007A0A73" w:rsidP="007A0A73">
          <w:pPr>
            <w:pStyle w:val="C3CEF4ABAD982A4F951262A2ABACA008"/>
          </w:pPr>
          <w:r w:rsidRPr="0022073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JTI">
    <w:altName w:val="Malgun Gothic"/>
    <w:charset w:val="00"/>
    <w:family w:val="swiss"/>
    <w:pitch w:val="variable"/>
    <w:sig w:usb0="00000001" w:usb1="00000000" w:usb2="00000000" w:usb3="00000000" w:csb0="0000001B" w:csb1="00000000"/>
  </w:font>
  <w:font w:name="Georgia">
    <w:altName w:val="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tlas Grotesk">
    <w:altName w:val="Calibri"/>
    <w:panose1 w:val="00000000000000000000"/>
    <w:charset w:val="00"/>
    <w:family w:val="modern"/>
    <w:notTrueType/>
    <w:pitch w:val="variable"/>
    <w:sig w:usb0="00000007" w:usb1="00000000" w:usb2="00000000" w:usb3="00000000" w:csb0="00000093" w:csb1="00000000"/>
  </w:font>
  <w:font w:name="Arial (Titres)">
    <w:panose1 w:val="00000000000000000000"/>
    <w:charset w:val="00"/>
    <w:family w:val="roman"/>
    <w:notTrueType/>
    <w:pitch w:val="default"/>
  </w:font>
  <w:font w:name="Times New Roman (Titres CS)">
    <w:panose1 w:val="00000000000000000000"/>
    <w:charset w:val="00"/>
    <w:family w:val="roman"/>
    <w:notTrueType/>
    <w:pitch w:val="default"/>
  </w:font>
  <w:font w:name="Times New Roman (Corps CS)">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bordersDoNotSurroundHeader/>
  <w:bordersDoNotSurroundFooter/>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E29"/>
    <w:rsid w:val="000878A9"/>
    <w:rsid w:val="00094E29"/>
    <w:rsid w:val="000E6431"/>
    <w:rsid w:val="001236A7"/>
    <w:rsid w:val="00127B3C"/>
    <w:rsid w:val="001D6364"/>
    <w:rsid w:val="002F4F8C"/>
    <w:rsid w:val="003B07E0"/>
    <w:rsid w:val="005B5944"/>
    <w:rsid w:val="005C5E4A"/>
    <w:rsid w:val="00650C7F"/>
    <w:rsid w:val="006722A6"/>
    <w:rsid w:val="006E58E1"/>
    <w:rsid w:val="00724AB0"/>
    <w:rsid w:val="0073263D"/>
    <w:rsid w:val="007A0A73"/>
    <w:rsid w:val="0091085B"/>
    <w:rsid w:val="009127CC"/>
    <w:rsid w:val="0098131A"/>
    <w:rsid w:val="00997A31"/>
    <w:rsid w:val="009E3786"/>
    <w:rsid w:val="00A050B3"/>
    <w:rsid w:val="00A107FF"/>
    <w:rsid w:val="00A914B5"/>
    <w:rsid w:val="00AB3AFD"/>
    <w:rsid w:val="00AD4D5E"/>
    <w:rsid w:val="00B0118B"/>
    <w:rsid w:val="00B427DA"/>
    <w:rsid w:val="00B547BC"/>
    <w:rsid w:val="00C10E7E"/>
    <w:rsid w:val="00C13983"/>
    <w:rsid w:val="00C94651"/>
    <w:rsid w:val="00CC2CAA"/>
    <w:rsid w:val="00D11468"/>
    <w:rsid w:val="00D22B43"/>
    <w:rsid w:val="00DF283F"/>
    <w:rsid w:val="00E10336"/>
    <w:rsid w:val="00E12AE1"/>
    <w:rsid w:val="00E64621"/>
    <w:rsid w:val="00F80D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24AB0"/>
    <w:rPr>
      <w:color w:val="808080"/>
    </w:rPr>
  </w:style>
  <w:style w:type="paragraph" w:customStyle="1" w:styleId="CE06FDD70FC749DF9A725EAD4ED87B38">
    <w:name w:val="CE06FDD70FC749DF9A725EAD4ED87B38"/>
    <w:rsid w:val="00B427DA"/>
    <w:rPr>
      <w:lang w:val="en-GB" w:eastAsia="en-GB"/>
    </w:rPr>
  </w:style>
  <w:style w:type="paragraph" w:customStyle="1" w:styleId="C3CEF4ABAD982A4F951262A2ABACA008">
    <w:name w:val="C3CEF4ABAD982A4F951262A2ABACA008"/>
    <w:rsid w:val="007A0A73"/>
    <w:pPr>
      <w:spacing w:after="0" w:line="240" w:lineRule="auto"/>
    </w:pPr>
    <w:rPr>
      <w:sz w:val="24"/>
      <w:szCs w:val="24"/>
      <w:lang w:val="fr-CH"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JTI">
      <a:dk1>
        <a:sysClr val="windowText" lastClr="000000"/>
      </a:dk1>
      <a:lt1>
        <a:sysClr val="window" lastClr="FFFFFF"/>
      </a:lt1>
      <a:dk2>
        <a:srgbClr val="5F5F5F"/>
      </a:dk2>
      <a:lt2>
        <a:srgbClr val="DDDDDD"/>
      </a:lt2>
      <a:accent1>
        <a:srgbClr val="E03C31"/>
      </a:accent1>
      <a:accent2>
        <a:srgbClr val="EAAA00"/>
      </a:accent2>
      <a:accent3>
        <a:srgbClr val="00B2A9"/>
      </a:accent3>
      <a:accent4>
        <a:srgbClr val="8031A7"/>
      </a:accent4>
      <a:accent5>
        <a:srgbClr val="E782A9"/>
      </a:accent5>
      <a:accent6>
        <a:srgbClr val="407EC9"/>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6f11cca-6ed0-4021-80c3-d8746bf246af">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18E27D7D215AF43987088986C045E3C" ma:contentTypeVersion="11" ma:contentTypeDescription="Create a new document." ma:contentTypeScope="" ma:versionID="57ab1a0c418522c8b21044e4bcb5e44d">
  <xsd:schema xmlns:xsd="http://www.w3.org/2001/XMLSchema" xmlns:xs="http://www.w3.org/2001/XMLSchema" xmlns:p="http://schemas.microsoft.com/office/2006/metadata/properties" xmlns:ns2="f6f11cca-6ed0-4021-80c3-d8746bf246af" targetNamespace="http://schemas.microsoft.com/office/2006/metadata/properties" ma:root="true" ma:fieldsID="957a5e42143d82093acc0ab916b09d9f" ns2:_="">
    <xsd:import namespace="f6f11cca-6ed0-4021-80c3-d8746bf246a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11cca-6ed0-4021-80c3-d8746bf246a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c3dfe741-475c-44cf-bcd4-46bfd3fd0691"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C14C0-34EB-48B5-A011-3195B39FC8BC}">
  <ds:schemaRefs>
    <ds:schemaRef ds:uri="http://schemas.microsoft.com/office/2006/metadata/properties"/>
    <ds:schemaRef ds:uri="http://schemas.microsoft.com/office/infopath/2007/PartnerControls"/>
    <ds:schemaRef ds:uri="f6f11cca-6ed0-4021-80c3-d8746bf246af"/>
  </ds:schemaRefs>
</ds:datastoreItem>
</file>

<file path=customXml/itemProps2.xml><?xml version="1.0" encoding="utf-8"?>
<ds:datastoreItem xmlns:ds="http://schemas.openxmlformats.org/officeDocument/2006/customXml" ds:itemID="{E9F7C7E6-3D56-40CD-8B10-51A9560F05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11cca-6ed0-4021-80c3-d8746bf246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1D9930D-E88F-4ADB-97F0-E7CB8CA42380}">
  <ds:schemaRefs>
    <ds:schemaRef ds:uri="http://schemas.microsoft.com/sharepoint/v3/contenttype/forms"/>
  </ds:schemaRefs>
</ds:datastoreItem>
</file>

<file path=customXml/itemProps4.xml><?xml version="1.0" encoding="utf-8"?>
<ds:datastoreItem xmlns:ds="http://schemas.openxmlformats.org/officeDocument/2006/customXml" ds:itemID="{C4610236-DC80-42E0-80D0-0E583C828614}">
  <ds:schemaRefs>
    <ds:schemaRef ds:uri="http://schemas.openxmlformats.org/officeDocument/2006/bibliography"/>
  </ds:schemaRefs>
</ds:datastoreItem>
</file>

<file path=docMetadata/LabelInfo.xml><?xml version="1.0" encoding="utf-8"?>
<clbl:labelList xmlns:clbl="http://schemas.microsoft.com/office/2020/mipLabelMetadata">
  <clbl:label id="{b020b37f-db72-473e-ae54-fb16df408069}" enabled="1" method="Standard" siteId="{705d07a3-2eea-4f3b-ab59-65ca29abeb26}" removed="0"/>
  <clbl:label id="{e0793d39-0939-496d-b129-198edd916feb}" enabled="0" method="" siteId="{e0793d39-0939-496d-b129-198edd916feb}" removed="1"/>
</clbl:labelList>
</file>

<file path=docProps/app.xml><?xml version="1.0" encoding="utf-8"?>
<Properties xmlns="http://schemas.openxmlformats.org/officeDocument/2006/extended-properties" xmlns:vt="http://schemas.openxmlformats.org/officeDocument/2006/docPropsVTypes">
  <Template>JTI Policy Template Spectrum 01.dotx</Template>
  <TotalTime>42</TotalTime>
  <Pages>13</Pages>
  <Words>1779</Words>
  <Characters>10145</Characters>
  <Application>Microsoft Office Word</Application>
  <DocSecurity>0</DocSecurity>
  <Lines>84</Lines>
  <Paragraphs>23</Paragraphs>
  <ScaleCrop>false</ScaleCrop>
  <Company>JTI</Company>
  <LinksUpToDate>false</LinksUpToDate>
  <CharactersWithSpaces>11901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Janin, Stephane</dc:creator>
  <cp:keywords/>
  <dc:description/>
  <cp:lastModifiedBy>Jain, Prerit</cp:lastModifiedBy>
  <cp:revision>5</cp:revision>
  <cp:lastPrinted>2025-04-14T11:28:00Z</cp:lastPrinted>
  <dcterms:created xsi:type="dcterms:W3CDTF">2025-04-14T10:49:00Z</dcterms:created>
  <dcterms:modified xsi:type="dcterms:W3CDTF">2025-05-08T12:01:00Z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0x010100718E27D7D215AF43987088986C045E3C</vt:lpwstr>
  </property>
  <property fmtid="{D5CDD505-2E9C-101B-9397-08002B2CF9AE}" pid="3" name="AuthorIds_UIVersion_512">
    <vt:lpwstr>150</vt:lpwstr>
  </property>
  <property fmtid="{D5CDD505-2E9C-101B-9397-08002B2CF9AE}" pid="4" name="MSIP_Label_b020b37f-db72-473e-ae54-fb16df408069_Enabled">
    <vt:lpwstr>true</vt:lpwstr>
  </property>
  <property fmtid="{D5CDD505-2E9C-101B-9397-08002B2CF9AE}" pid="5" name="MSIP_Label_b020b37f-db72-473e-ae54-fb16df408069_SetDate">
    <vt:lpwstr>2020-10-15T16:10:42Z</vt:lpwstr>
  </property>
  <property fmtid="{D5CDD505-2E9C-101B-9397-08002B2CF9AE}" pid="6" name="MSIP_Label_b020b37f-db72-473e-ae54-fb16df408069_Method">
    <vt:lpwstr>Standard</vt:lpwstr>
  </property>
  <property fmtid="{D5CDD505-2E9C-101B-9397-08002B2CF9AE}" pid="7" name="MSIP_Label_b020b37f-db72-473e-ae54-fb16df408069_Name">
    <vt:lpwstr>General</vt:lpwstr>
  </property>
  <property fmtid="{D5CDD505-2E9C-101B-9397-08002B2CF9AE}" pid="8" name="MSIP_Label_b020b37f-db72-473e-ae54-fb16df408069_SiteId">
    <vt:lpwstr>705d07a3-2eea-4f3b-ab59-65ca29abeb26</vt:lpwstr>
  </property>
  <property fmtid="{D5CDD505-2E9C-101B-9397-08002B2CF9AE}" pid="9" name="MSIP_Label_b020b37f-db72-473e-ae54-fb16df408069_ActionId">
    <vt:lpwstr>db4fa93e-369a-417b-bb12-0d14b2456a17</vt:lpwstr>
  </property>
  <property fmtid="{D5CDD505-2E9C-101B-9397-08002B2CF9AE}" pid="10" name="MSIP_Label_b020b37f-db72-473e-ae54-fb16df408069_ContentBits">
    <vt:lpwstr>0</vt:lpwstr>
  </property>
  <property fmtid="{D5CDD505-2E9C-101B-9397-08002B2CF9AE}" pid="11" name="MediaServiceImageTags">
    <vt:lpwstr/>
  </property>
</Properties>
</file>