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3180E" w14:textId="1B3AC46C" w:rsidR="004C3C77" w:rsidRPr="009D3A1B" w:rsidRDefault="004C3C77" w:rsidP="00E61B5D">
      <w:pPr>
        <w:rPr>
          <w:rStyle w:val="Hyperlink"/>
        </w:rPr>
      </w:pPr>
    </w:p>
    <w:tbl>
      <w:tblPr>
        <w:tblStyle w:val="TableGrid"/>
        <w:tblpPr w:leftFromText="180" w:rightFromText="180" w:vertAnchor="page" w:horzAnchor="margin" w:tblpY="3141"/>
        <w:tblW w:w="10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2"/>
      </w:tblGrid>
      <w:tr w:rsidR="00F0059B" w14:paraId="14711F96" w14:textId="77777777" w:rsidTr="00F0059B">
        <w:trPr>
          <w:trHeight w:hRule="exact" w:val="1848"/>
        </w:trPr>
        <w:tc>
          <w:tcPr>
            <w:tcW w:w="10752" w:type="dxa"/>
            <w:shd w:val="clear" w:color="auto" w:fill="auto"/>
            <w:tcMar>
              <w:left w:w="0" w:type="dxa"/>
              <w:right w:w="0" w:type="dxa"/>
            </w:tcMar>
          </w:tcPr>
          <w:sdt>
            <w:sdtPr>
              <w:rPr>
                <w:color w:val="0563C1" w:themeColor="hyperlink"/>
                <w:highlight w:val="yellow"/>
              </w:rPr>
              <w:alias w:val="Title"/>
              <w:tag w:val=""/>
              <w:id w:val="1252850375"/>
              <w:placeholder>
                <w:docPart w:val="C3CEF4ABAD982A4F951262A2ABACA008"/>
              </w:placeholder>
              <w:showingPlcHdr/>
              <w:dataBinding w:prefixMappings="xmlns:ns0='http://purl.org/dc/elements/1.1/' xmlns:ns1='http://schemas.openxmlformats.org/package/2006/metadata/core-properties' " w:xpath="/ns1:coreProperties[1]/ns0:title[1]" w:storeItemID="{6C3C8BC8-F283-45AE-878A-BAB7291924A1}"/>
              <w:text/>
            </w:sdtPr>
            <w:sdtContent>
              <w:p w14:paraId="02B166D1" w14:textId="56DC9251" w:rsidR="00F0059B" w:rsidRPr="00766254" w:rsidRDefault="00DD04CE" w:rsidP="00E61B5D">
                <w:pPr>
                  <w:pStyle w:val="Documenttitle"/>
                </w:pPr>
                <w:r w:rsidRPr="0022073A">
                  <w:rPr>
                    <w:rStyle w:val="PlaceholderText"/>
                  </w:rPr>
                  <w:t>[Title]</w:t>
                </w:r>
              </w:p>
            </w:sdtContent>
          </w:sdt>
          <w:p w14:paraId="6AC22036" w14:textId="77777777" w:rsidR="00F0059B" w:rsidRDefault="00F0059B" w:rsidP="00E61B5D">
            <w:pPr>
              <w:pStyle w:val="Documentdate"/>
              <w:rPr>
                <w:b/>
              </w:rPr>
            </w:pPr>
            <w:r>
              <w:rPr>
                <w:b/>
              </w:rPr>
              <w:t>Request for Proposal</w:t>
            </w:r>
          </w:p>
          <w:p w14:paraId="345AB1FA" w14:textId="77777777" w:rsidR="00F0059B" w:rsidRDefault="00F0059B" w:rsidP="00E61B5D">
            <w:pPr>
              <w:pStyle w:val="Documentdate"/>
              <w:rPr>
                <w:b/>
              </w:rPr>
            </w:pPr>
          </w:p>
          <w:p w14:paraId="166AA60E" w14:textId="77777777" w:rsidR="00F0059B" w:rsidRPr="00C90C31" w:rsidRDefault="00F0059B" w:rsidP="00E61B5D">
            <w:pPr>
              <w:pStyle w:val="Documentdate"/>
            </w:pPr>
            <w:r w:rsidRPr="00F942E7">
              <w:rPr>
                <w:highlight w:val="yellow"/>
              </w:rPr>
              <w:t xml:space="preserve">Month </w:t>
            </w:r>
            <w:commentRangeStart w:id="0"/>
            <w:r w:rsidRPr="00F942E7">
              <w:rPr>
                <w:highlight w:val="yellow"/>
              </w:rPr>
              <w:t>2020</w:t>
            </w:r>
            <w:commentRangeEnd w:id="0"/>
            <w:r w:rsidR="00B7246F">
              <w:rPr>
                <w:rStyle w:val="CommentReference"/>
              </w:rPr>
              <w:commentReference w:id="0"/>
            </w:r>
          </w:p>
        </w:tc>
      </w:tr>
    </w:tbl>
    <w:p w14:paraId="626C72B9" w14:textId="0BBD0248" w:rsidR="00FA77CC" w:rsidRPr="00FA77CC" w:rsidRDefault="00261E0F" w:rsidP="00E61B5D">
      <w:pPr>
        <w:rPr>
          <w:rStyle w:val="HeadingGeorgiaChar"/>
          <w:rFonts w:asciiTheme="minorHAnsi" w:eastAsiaTheme="minorHAnsi" w:hAnsiTheme="minorHAnsi" w:cstheme="minorBidi"/>
          <w:color w:val="auto"/>
          <w:kern w:val="0"/>
          <w:sz w:val="22"/>
          <w:szCs w:val="22"/>
          <w:lang w:val="en-GB" w:eastAsia="en-US"/>
          <w14:ligatures w14:val="none"/>
          <w14:cntxtAlts w14:val="0"/>
        </w:rPr>
      </w:pPr>
      <w:r>
        <w:rPr>
          <w:rFonts w:asciiTheme="majorHAnsi" w:hAnsiTheme="majorHAnsi" w:cs="Arial (Titres)"/>
          <w:noProof/>
          <w:spacing w:val="60"/>
          <w:lang w:val="en-US"/>
        </w:rPr>
        <w:drawing>
          <wp:anchor distT="0" distB="0" distL="114300" distR="114300" simplePos="0" relativeHeight="251724288" behindDoc="0" locked="1" layoutInCell="1" allowOverlap="1" wp14:anchorId="6D0D4890" wp14:editId="03236DF0">
            <wp:simplePos x="0" y="0"/>
            <wp:positionH relativeFrom="column">
              <wp:posOffset>0</wp:posOffset>
            </wp:positionH>
            <wp:positionV relativeFrom="page">
              <wp:posOffset>3208020</wp:posOffset>
            </wp:positionV>
            <wp:extent cx="6757035" cy="5852160"/>
            <wp:effectExtent l="0" t="0" r="0" b="2540"/>
            <wp:wrapNone/>
            <wp:docPr id="9" name="Image 9" descr="Une image contenant extérieur, plane, nature, crépus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extérieur, plane, nature, crépuscule&#10;&#10;Description générée automatiquement"/>
                    <pic:cNvPicPr/>
                  </pic:nvPicPr>
                  <pic:blipFill rotWithShape="1">
                    <a:blip r:embed="rId14" cstate="print">
                      <a:extLst>
                        <a:ext uri="{28A0092B-C50C-407E-A947-70E740481C1C}">
                          <a14:useLocalDpi xmlns:a14="http://schemas.microsoft.com/office/drawing/2010/main" val="0"/>
                        </a:ext>
                      </a:extLst>
                    </a:blip>
                    <a:srcRect t="13388"/>
                    <a:stretch/>
                  </pic:blipFill>
                  <pic:spPr bwMode="auto">
                    <a:xfrm>
                      <a:off x="0" y="0"/>
                      <a:ext cx="6757035" cy="585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7CC" w:rsidRPr="1C9CED9A">
        <w:rPr>
          <w:rStyle w:val="HeadingGeorgiaChar"/>
          <w:rFonts w:asciiTheme="majorHAnsi" w:eastAsiaTheme="minorEastAsia" w:hAnsiTheme="majorHAnsi" w:cs="Arial (Titres)"/>
          <w:color w:val="auto"/>
          <w:spacing w:val="60"/>
        </w:rPr>
        <w:br w:type="page"/>
      </w:r>
    </w:p>
    <w:p w14:paraId="2E814D0F" w14:textId="3FA09BEB" w:rsidR="00B30EDC" w:rsidRPr="00FA77CC" w:rsidRDefault="00FA77CC" w:rsidP="00E61B5D">
      <w:pPr>
        <w:pStyle w:val="Heading"/>
        <w:spacing w:line="500" w:lineRule="exact"/>
        <w:ind w:left="709"/>
        <w:rPr>
          <w:rFonts w:asciiTheme="majorHAnsi" w:hAnsiTheme="majorHAnsi" w:cs="Arial (Titres)"/>
          <w:color w:val="auto"/>
          <w:spacing w:val="60"/>
          <w:lang w:val="en-US"/>
          <w14:ligatures w14:val="none"/>
        </w:rPr>
      </w:pPr>
      <w:r w:rsidRPr="00FA77CC">
        <w:rPr>
          <w:rStyle w:val="HeadingGeorgiaChar"/>
          <w:rFonts w:asciiTheme="majorHAnsi" w:hAnsiTheme="majorHAnsi" w:cs="Arial (Titres)"/>
          <w:color w:val="auto"/>
          <w:spacing w:val="60"/>
        </w:rPr>
        <w:lastRenderedPageBreak/>
        <w:t xml:space="preserve">CONFIDENTIALITY NOTICE </w:t>
      </w:r>
      <w:r>
        <w:rPr>
          <w:rStyle w:val="HeadingGeorgiaChar"/>
          <w:rFonts w:asciiTheme="majorHAnsi" w:hAnsiTheme="majorHAnsi" w:cs="Arial (Titres)"/>
          <w:color w:val="auto"/>
          <w:spacing w:val="60"/>
        </w:rPr>
        <w:br/>
      </w:r>
      <w:r w:rsidRPr="00FA77CC">
        <w:rPr>
          <w:rStyle w:val="HeadingGeorgiaChar"/>
          <w:rFonts w:asciiTheme="majorHAnsi" w:hAnsiTheme="majorHAnsi" w:cs="Arial (Titres)"/>
          <w:color w:val="auto"/>
          <w:spacing w:val="60"/>
        </w:rPr>
        <w:t>AND DISCLAIMER</w:t>
      </w:r>
    </w:p>
    <w:p w14:paraId="3175FA9D" w14:textId="77777777" w:rsidR="00B30EDC" w:rsidRPr="00E368EB" w:rsidRDefault="00B30EDC" w:rsidP="00E61B5D">
      <w:pPr>
        <w:spacing w:after="0" w:line="240" w:lineRule="auto"/>
        <w:rPr>
          <w:rFonts w:eastAsia="Times New Roman" w:cs="Arial"/>
        </w:rPr>
      </w:pPr>
    </w:p>
    <w:p w14:paraId="161C1B6D" w14:textId="77777777" w:rsidR="000C0914" w:rsidRPr="00FA77CC" w:rsidRDefault="000C0914" w:rsidP="00E61B5D">
      <w:pPr>
        <w:ind w:left="709" w:right="1633"/>
        <w:rPr>
          <w:sz w:val="20"/>
          <w:szCs w:val="20"/>
        </w:rPr>
      </w:pPr>
      <w:r w:rsidRPr="00FA77CC">
        <w:rPr>
          <w:sz w:val="20"/>
          <w:szCs w:val="20"/>
        </w:rPr>
        <w:t xml:space="preserve">The terms of this Request for Proposal (RFP) and all other information provided by JTI in connection with this initiative must be treated as </w:t>
      </w:r>
      <w:r w:rsidRPr="00FA77CC">
        <w:rPr>
          <w:b/>
          <w:sz w:val="20"/>
          <w:szCs w:val="20"/>
        </w:rPr>
        <w:t>strictly confidential and proprietary</w:t>
      </w:r>
      <w:r w:rsidRPr="00FA77CC">
        <w:rPr>
          <w:sz w:val="20"/>
          <w:szCs w:val="20"/>
        </w:rPr>
        <w:t xml:space="preserve">. All data, business information, or other documents prepared are to be used solely for the purpose of responding to this inquiry. Access shall not be granted to third parties except upon </w:t>
      </w:r>
      <w:r w:rsidRPr="00FA77CC">
        <w:rPr>
          <w:b/>
          <w:sz w:val="20"/>
          <w:szCs w:val="20"/>
        </w:rPr>
        <w:t>prior written consent</w:t>
      </w:r>
      <w:r w:rsidRPr="00FA77CC">
        <w:rPr>
          <w:sz w:val="20"/>
          <w:szCs w:val="20"/>
        </w:rPr>
        <w:t xml:space="preserve"> of JTI and upon the written agreement of the intended recipient to treat the same as confidential. We may request, at any time, that all or part of our material be returned or destroyed. The unauthorised disclosure of the RFP or any part, or failure to observe other requirements contained in this document will result in your immediate disqualification from further consideration as a bidder.</w:t>
      </w:r>
    </w:p>
    <w:p w14:paraId="4F54D586" w14:textId="782EC5ED" w:rsidR="000C0914" w:rsidRPr="00FA77CC" w:rsidRDefault="000C0914" w:rsidP="00E61B5D">
      <w:pPr>
        <w:ind w:left="709" w:right="1633"/>
        <w:rPr>
          <w:sz w:val="20"/>
          <w:szCs w:val="20"/>
        </w:rPr>
      </w:pPr>
      <w:r w:rsidRPr="00FA77CC">
        <w:rPr>
          <w:sz w:val="20"/>
          <w:szCs w:val="20"/>
        </w:rPr>
        <w:t xml:space="preserve">In submitting a proposal, your company agrees that all materials associated with, attached to, </w:t>
      </w:r>
      <w:r w:rsidR="00B66425">
        <w:rPr>
          <w:sz w:val="20"/>
          <w:szCs w:val="20"/>
        </w:rPr>
        <w:br/>
      </w:r>
      <w:r w:rsidRPr="00FA77CC">
        <w:rPr>
          <w:sz w:val="20"/>
          <w:szCs w:val="20"/>
        </w:rPr>
        <w:t xml:space="preserve">or referenced by your proposal may be incorporated into any subsequent contractual agreements between your company and JTI. All costs associated with the development and delivery of </w:t>
      </w:r>
      <w:r w:rsidR="00B66425">
        <w:rPr>
          <w:sz w:val="20"/>
          <w:szCs w:val="20"/>
        </w:rPr>
        <w:br/>
      </w:r>
      <w:r w:rsidRPr="00FA77CC">
        <w:rPr>
          <w:sz w:val="20"/>
          <w:szCs w:val="20"/>
        </w:rPr>
        <w:t>a proposal are to be borne by the bidder and shall not be reimbursed in any manner by JTI.</w:t>
      </w:r>
    </w:p>
    <w:p w14:paraId="049066FA" w14:textId="356C15AD" w:rsidR="000C0914" w:rsidRPr="00FA77CC" w:rsidRDefault="000C0914" w:rsidP="00E61B5D">
      <w:pPr>
        <w:ind w:left="709" w:right="1633"/>
        <w:rPr>
          <w:sz w:val="20"/>
          <w:szCs w:val="20"/>
        </w:rPr>
      </w:pPr>
      <w:r w:rsidRPr="00FA77CC">
        <w:rPr>
          <w:sz w:val="20"/>
          <w:szCs w:val="20"/>
        </w:rPr>
        <w:t>The submission of such a proposal in no way obligates JTI to any bidder and JTI reserves the right to reject any or all bids, in part or in total, to accept any bid if considered best for JTI's interest, and to waive any informalities and minor irregularity in bids received. Your response to this RFP indicates your understanding that this is not a contract or offer of business by JTI and does not give the successful bidder or bidders any measure of exclusivity.</w:t>
      </w:r>
      <w:r w:rsidR="00ED3133" w:rsidRPr="00FA77CC">
        <w:rPr>
          <w:sz w:val="20"/>
          <w:szCs w:val="20"/>
        </w:rPr>
        <w:t xml:space="preserve"> All information and documents submitted </w:t>
      </w:r>
      <w:r w:rsidR="00B66425">
        <w:rPr>
          <w:sz w:val="20"/>
          <w:szCs w:val="20"/>
        </w:rPr>
        <w:br/>
      </w:r>
      <w:r w:rsidR="00ED3133" w:rsidRPr="00FA77CC">
        <w:rPr>
          <w:sz w:val="20"/>
          <w:szCs w:val="20"/>
        </w:rPr>
        <w:t xml:space="preserve">by your company will become the property of JTI, and none will be returned. </w:t>
      </w:r>
    </w:p>
    <w:p w14:paraId="32CB2A83" w14:textId="0E885C00" w:rsidR="000C0914" w:rsidRPr="00FA77CC" w:rsidRDefault="000C0914" w:rsidP="00E61B5D">
      <w:pPr>
        <w:ind w:left="709" w:right="1633"/>
        <w:rPr>
          <w:sz w:val="20"/>
          <w:szCs w:val="20"/>
        </w:rPr>
      </w:pPr>
      <w:r w:rsidRPr="00FA77CC">
        <w:rPr>
          <w:sz w:val="20"/>
          <w:szCs w:val="20"/>
        </w:rPr>
        <w:t xml:space="preserve">JTI makes no warranty or representation that any information provided by JTI is complete or accurate. All such information is provided only so as to indicate the scope of JTI’s requirements. </w:t>
      </w:r>
      <w:r w:rsidR="00B66425">
        <w:rPr>
          <w:sz w:val="20"/>
          <w:szCs w:val="20"/>
        </w:rPr>
        <w:br/>
      </w:r>
      <w:r w:rsidRPr="00FA77CC">
        <w:rPr>
          <w:sz w:val="20"/>
          <w:szCs w:val="20"/>
        </w:rPr>
        <w:t>You are solely responsible to undertake whatever investigation and due diligence you consider appropriate in order to verify the accuracy of any information provided to you.</w:t>
      </w:r>
    </w:p>
    <w:p w14:paraId="372AA514" w14:textId="77777777" w:rsidR="000C0914" w:rsidRPr="00FA77CC" w:rsidRDefault="000C0914" w:rsidP="00E61B5D">
      <w:pPr>
        <w:ind w:left="709" w:right="1633"/>
        <w:rPr>
          <w:sz w:val="20"/>
          <w:szCs w:val="20"/>
        </w:rPr>
      </w:pPr>
      <w:r w:rsidRPr="00FA77CC">
        <w:rPr>
          <w:sz w:val="20"/>
          <w:szCs w:val="20"/>
        </w:rPr>
        <w:t>JTI reserves the right to:</w:t>
      </w:r>
    </w:p>
    <w:p w14:paraId="7A0BC0A9" w14:textId="77777777" w:rsidR="000C0914" w:rsidRPr="00FA77CC" w:rsidRDefault="000C0914" w:rsidP="00D84AAD">
      <w:pPr>
        <w:numPr>
          <w:ilvl w:val="1"/>
          <w:numId w:val="30"/>
        </w:numPr>
        <w:ind w:left="993" w:right="1633" w:hanging="284"/>
        <w:rPr>
          <w:sz w:val="20"/>
          <w:szCs w:val="20"/>
        </w:rPr>
      </w:pPr>
      <w:r w:rsidRPr="00FA77CC">
        <w:rPr>
          <w:sz w:val="20"/>
          <w:szCs w:val="20"/>
        </w:rPr>
        <w:t>Reject any</w:t>
      </w:r>
      <w:r w:rsidR="00ED3133" w:rsidRPr="00FA77CC">
        <w:rPr>
          <w:sz w:val="20"/>
          <w:szCs w:val="20"/>
        </w:rPr>
        <w:t xml:space="preserve"> and all</w:t>
      </w:r>
      <w:r w:rsidRPr="00FA77CC">
        <w:rPr>
          <w:sz w:val="20"/>
          <w:szCs w:val="20"/>
        </w:rPr>
        <w:t xml:space="preserve"> proposal</w:t>
      </w:r>
      <w:r w:rsidR="00ED3133" w:rsidRPr="00FA77CC">
        <w:rPr>
          <w:sz w:val="20"/>
          <w:szCs w:val="20"/>
        </w:rPr>
        <w:t>s</w:t>
      </w:r>
      <w:r w:rsidRPr="00FA77CC">
        <w:rPr>
          <w:sz w:val="20"/>
          <w:szCs w:val="20"/>
        </w:rPr>
        <w:t xml:space="preserve"> without obligation or liability to the potential supplier</w:t>
      </w:r>
      <w:r w:rsidR="00ED3133" w:rsidRPr="00FA77CC">
        <w:rPr>
          <w:sz w:val="20"/>
          <w:szCs w:val="20"/>
        </w:rPr>
        <w:t>s</w:t>
      </w:r>
      <w:r w:rsidRPr="00FA77CC">
        <w:rPr>
          <w:sz w:val="20"/>
          <w:szCs w:val="20"/>
        </w:rPr>
        <w:t>.</w:t>
      </w:r>
    </w:p>
    <w:p w14:paraId="08B15487" w14:textId="77777777" w:rsidR="000C0F40" w:rsidRPr="00FA77CC" w:rsidRDefault="000C0F40" w:rsidP="00D84AAD">
      <w:pPr>
        <w:numPr>
          <w:ilvl w:val="1"/>
          <w:numId w:val="30"/>
        </w:numPr>
        <w:ind w:left="993" w:right="1633" w:hanging="284"/>
        <w:rPr>
          <w:sz w:val="20"/>
          <w:szCs w:val="20"/>
        </w:rPr>
      </w:pPr>
      <w:r w:rsidRPr="00FA77CC">
        <w:rPr>
          <w:sz w:val="20"/>
          <w:szCs w:val="20"/>
        </w:rPr>
        <w:t xml:space="preserve">Withdraw this RFP at any time before or after submission of bids, </w:t>
      </w:r>
      <w:r w:rsidRPr="007126D8">
        <w:rPr>
          <w:sz w:val="20"/>
          <w:szCs w:val="20"/>
        </w:rPr>
        <w:t>providing written notice to all involved parties</w:t>
      </w:r>
      <w:r w:rsidRPr="00FA77CC">
        <w:rPr>
          <w:sz w:val="20"/>
          <w:szCs w:val="20"/>
        </w:rPr>
        <w:t>.</w:t>
      </w:r>
    </w:p>
    <w:p w14:paraId="35B3DA98" w14:textId="77777777" w:rsidR="000C0F40" w:rsidRPr="00FA77CC" w:rsidRDefault="000C0F40" w:rsidP="00D84AAD">
      <w:pPr>
        <w:numPr>
          <w:ilvl w:val="1"/>
          <w:numId w:val="30"/>
        </w:numPr>
        <w:ind w:left="993" w:right="1633" w:hanging="284"/>
        <w:rPr>
          <w:sz w:val="20"/>
          <w:szCs w:val="20"/>
        </w:rPr>
      </w:pPr>
      <w:r w:rsidRPr="00FA77CC">
        <w:rPr>
          <w:sz w:val="20"/>
          <w:szCs w:val="20"/>
        </w:rPr>
        <w:t>Modify the evaluation procedure described in this RFP</w:t>
      </w:r>
      <w:r>
        <w:rPr>
          <w:sz w:val="20"/>
          <w:szCs w:val="20"/>
        </w:rPr>
        <w:t xml:space="preserve"> </w:t>
      </w:r>
      <w:r w:rsidRPr="007126D8">
        <w:rPr>
          <w:sz w:val="20"/>
          <w:szCs w:val="20"/>
        </w:rPr>
        <w:t>with prior written notice to all involved parties</w:t>
      </w:r>
      <w:r>
        <w:rPr>
          <w:sz w:val="20"/>
          <w:szCs w:val="20"/>
        </w:rPr>
        <w:t>.</w:t>
      </w:r>
    </w:p>
    <w:p w14:paraId="26FECC95" w14:textId="77777777" w:rsidR="000C0914" w:rsidRPr="00FA77CC" w:rsidRDefault="000C0914" w:rsidP="00D84AAD">
      <w:pPr>
        <w:numPr>
          <w:ilvl w:val="1"/>
          <w:numId w:val="30"/>
        </w:numPr>
        <w:ind w:left="993" w:right="1633" w:hanging="284"/>
        <w:rPr>
          <w:sz w:val="20"/>
          <w:szCs w:val="20"/>
        </w:rPr>
      </w:pPr>
      <w:r w:rsidRPr="00FA77CC">
        <w:rPr>
          <w:sz w:val="20"/>
          <w:szCs w:val="20"/>
        </w:rPr>
        <w:t>Accept other than the lowest priced offer.</w:t>
      </w:r>
    </w:p>
    <w:p w14:paraId="17FB2B40" w14:textId="77777777" w:rsidR="00ED3133" w:rsidRPr="00FA77CC" w:rsidRDefault="00ED3133" w:rsidP="00D84AAD">
      <w:pPr>
        <w:numPr>
          <w:ilvl w:val="1"/>
          <w:numId w:val="30"/>
        </w:numPr>
        <w:ind w:left="993" w:right="1633" w:hanging="284"/>
        <w:rPr>
          <w:sz w:val="20"/>
          <w:szCs w:val="20"/>
        </w:rPr>
      </w:pPr>
      <w:r w:rsidRPr="00FA77CC">
        <w:rPr>
          <w:sz w:val="20"/>
          <w:szCs w:val="20"/>
        </w:rPr>
        <w:t>Negotiate with one or more participants.</w:t>
      </w:r>
    </w:p>
    <w:p w14:paraId="19B6F5CB" w14:textId="77777777" w:rsidR="000C0914" w:rsidRPr="00FA77CC" w:rsidRDefault="000C0914" w:rsidP="00D84AAD">
      <w:pPr>
        <w:numPr>
          <w:ilvl w:val="1"/>
          <w:numId w:val="30"/>
        </w:numPr>
        <w:ind w:left="993" w:right="1633" w:hanging="284"/>
        <w:rPr>
          <w:sz w:val="20"/>
          <w:szCs w:val="20"/>
        </w:rPr>
      </w:pPr>
      <w:r w:rsidRPr="00FA77CC">
        <w:rPr>
          <w:sz w:val="20"/>
          <w:szCs w:val="20"/>
        </w:rPr>
        <w:t>Award a contract on the basis of initial offers received, without discussions or requests for best and final offers.</w:t>
      </w:r>
    </w:p>
    <w:p w14:paraId="1B00216C" w14:textId="77777777" w:rsidR="000C0914" w:rsidRPr="00FA77CC" w:rsidRDefault="000C0914" w:rsidP="00D84AAD">
      <w:pPr>
        <w:numPr>
          <w:ilvl w:val="1"/>
          <w:numId w:val="30"/>
        </w:numPr>
        <w:ind w:left="993" w:right="1633" w:hanging="284"/>
        <w:rPr>
          <w:sz w:val="20"/>
          <w:szCs w:val="20"/>
        </w:rPr>
      </w:pPr>
      <w:r w:rsidRPr="00FA77CC">
        <w:rPr>
          <w:sz w:val="20"/>
          <w:szCs w:val="20"/>
        </w:rPr>
        <w:t>Decide not to award any contract to any supplier responding to this RFP.</w:t>
      </w:r>
    </w:p>
    <w:p w14:paraId="6F0EFA4F" w14:textId="77777777" w:rsidR="00ED3133" w:rsidRPr="00FA77CC" w:rsidRDefault="00ED3133" w:rsidP="00D84AAD">
      <w:pPr>
        <w:numPr>
          <w:ilvl w:val="1"/>
          <w:numId w:val="30"/>
        </w:numPr>
        <w:ind w:left="993" w:right="1633" w:hanging="284"/>
        <w:rPr>
          <w:sz w:val="20"/>
          <w:szCs w:val="20"/>
        </w:rPr>
      </w:pPr>
      <w:r w:rsidRPr="00FA77CC">
        <w:rPr>
          <w:sz w:val="20"/>
          <w:szCs w:val="20"/>
        </w:rPr>
        <w:t>Award a contract to one or more suppliers.</w:t>
      </w:r>
    </w:p>
    <w:p w14:paraId="661A6808" w14:textId="6D607B7B" w:rsidR="00B30EDC" w:rsidRPr="00C3187B" w:rsidRDefault="000C0914" w:rsidP="00D84AAD">
      <w:pPr>
        <w:numPr>
          <w:ilvl w:val="1"/>
          <w:numId w:val="30"/>
        </w:numPr>
        <w:ind w:left="993" w:right="1633" w:hanging="284"/>
        <w:rPr>
          <w:sz w:val="20"/>
          <w:szCs w:val="20"/>
        </w:rPr>
        <w:sectPr w:rsidR="00B30EDC" w:rsidRPr="00C3187B" w:rsidSect="0069173C">
          <w:headerReference w:type="even" r:id="rId15"/>
          <w:headerReference w:type="default" r:id="rId16"/>
          <w:footerReference w:type="even" r:id="rId17"/>
          <w:footerReference w:type="default" r:id="rId18"/>
          <w:headerReference w:type="first" r:id="rId19"/>
          <w:footerReference w:type="first" r:id="rId20"/>
          <w:pgSz w:w="11906" w:h="16838" w:code="9"/>
          <w:pgMar w:top="1702" w:right="0" w:bottom="878" w:left="634" w:header="737" w:footer="624" w:gutter="0"/>
          <w:cols w:space="708"/>
          <w:titlePg/>
          <w:docGrid w:linePitch="360"/>
        </w:sectPr>
      </w:pPr>
      <w:r w:rsidRPr="00FA77CC">
        <w:rPr>
          <w:sz w:val="20"/>
          <w:szCs w:val="20"/>
        </w:rPr>
        <w:t>Award its total requirements to one supplier or apportion those requirements among two or more suppliers as JTI may deem</w:t>
      </w:r>
      <w:r w:rsidR="00B30EDC" w:rsidRPr="00FA77CC">
        <w:rPr>
          <w:sz w:val="20"/>
          <w:szCs w:val="20"/>
        </w:rPr>
        <w:t>.</w:t>
      </w:r>
    </w:p>
    <w:p w14:paraId="31C832BB" w14:textId="30CDF8EC" w:rsidR="008B3AF5" w:rsidRPr="008B3AF5" w:rsidRDefault="00320AB9" w:rsidP="1C9CED9A">
      <w:pPr>
        <w:rPr>
          <w:rFonts w:cs="Times New Roman (Titres CS)"/>
          <w:color w:val="000000" w:themeColor="text1"/>
          <w:spacing w:val="60"/>
          <w:sz w:val="46"/>
          <w:szCs w:val="46"/>
        </w:rPr>
      </w:pPr>
      <w:r w:rsidRPr="1C9CED9A">
        <w:rPr>
          <w:rFonts w:cs="Times New Roman (Titres CS)"/>
          <w:color w:val="000000" w:themeColor="text1"/>
          <w:spacing w:val="60"/>
          <w:sz w:val="46"/>
          <w:szCs w:val="46"/>
        </w:rPr>
        <w:lastRenderedPageBreak/>
        <w:t>CONTENTS</w:t>
      </w:r>
      <w:r w:rsidR="00707E70">
        <w:rPr>
          <w:noProof/>
        </w:rPr>
        <mc:AlternateContent>
          <mc:Choice Requires="wps">
            <w:drawing>
              <wp:inline distT="0" distB="0" distL="114300" distR="114300" wp14:anchorId="2BFE68EA" wp14:editId="620D8E5F">
                <wp:extent cx="5670229" cy="5918846"/>
                <wp:effectExtent l="0" t="0" r="6985" b="12065"/>
                <wp:docPr id="1857002209"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0229" cy="5918846"/>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671 h 10671"/>
                            <a:gd name="connsiteX1" fmla="*/ 10008 w 10008"/>
                            <a:gd name="connsiteY1" fmla="*/ 1585 h 10671"/>
                            <a:gd name="connsiteX2" fmla="*/ 9303 w 10008"/>
                            <a:gd name="connsiteY2" fmla="*/ 1283 h 10671"/>
                            <a:gd name="connsiteX3" fmla="*/ 10008 w 10008"/>
                            <a:gd name="connsiteY3" fmla="*/ 980 h 10671"/>
                            <a:gd name="connsiteX4" fmla="*/ 10008 w 10008"/>
                            <a:gd name="connsiteY4" fmla="*/ 645 h 10671"/>
                            <a:gd name="connsiteX5" fmla="*/ 8846 w 10008"/>
                            <a:gd name="connsiteY5" fmla="*/ 424 h 10671"/>
                            <a:gd name="connsiteX6" fmla="*/ 8903 w 10008"/>
                            <a:gd name="connsiteY6" fmla="*/ 91 h 10671"/>
                            <a:gd name="connsiteX7" fmla="*/ 7897 w 10008"/>
                            <a:gd name="connsiteY7" fmla="*/ 238 h 10671"/>
                            <a:gd name="connsiteX8" fmla="*/ 6759 w 10008"/>
                            <a:gd name="connsiteY8" fmla="*/ 0 h 10671"/>
                            <a:gd name="connsiteX9" fmla="*/ 8 w 10008"/>
                            <a:gd name="connsiteY9" fmla="*/ 0 h 10671"/>
                            <a:gd name="connsiteX10" fmla="*/ 8 w 10008"/>
                            <a:gd name="connsiteY10" fmla="*/ 9117 h 10671"/>
                            <a:gd name="connsiteX11" fmla="*/ 703 w 10008"/>
                            <a:gd name="connsiteY11" fmla="*/ 9716 h 10671"/>
                            <a:gd name="connsiteX12" fmla="*/ 2629 w 10008"/>
                            <a:gd name="connsiteY12" fmla="*/ 10000 h 10671"/>
                            <a:gd name="connsiteX13" fmla="*/ 10008 w 10008"/>
                            <a:gd name="connsiteY13" fmla="*/ 10671 h 10671"/>
                            <a:gd name="connsiteX0" fmla="*/ 10008 w 10008"/>
                            <a:gd name="connsiteY0" fmla="*/ 10671 h 10710"/>
                            <a:gd name="connsiteX1" fmla="*/ 10008 w 10008"/>
                            <a:gd name="connsiteY1" fmla="*/ 1585 h 10710"/>
                            <a:gd name="connsiteX2" fmla="*/ 9303 w 10008"/>
                            <a:gd name="connsiteY2" fmla="*/ 1283 h 10710"/>
                            <a:gd name="connsiteX3" fmla="*/ 10008 w 10008"/>
                            <a:gd name="connsiteY3" fmla="*/ 980 h 10710"/>
                            <a:gd name="connsiteX4" fmla="*/ 10008 w 10008"/>
                            <a:gd name="connsiteY4" fmla="*/ 645 h 10710"/>
                            <a:gd name="connsiteX5" fmla="*/ 8846 w 10008"/>
                            <a:gd name="connsiteY5" fmla="*/ 424 h 10710"/>
                            <a:gd name="connsiteX6" fmla="*/ 8903 w 10008"/>
                            <a:gd name="connsiteY6" fmla="*/ 91 h 10710"/>
                            <a:gd name="connsiteX7" fmla="*/ 7897 w 10008"/>
                            <a:gd name="connsiteY7" fmla="*/ 238 h 10710"/>
                            <a:gd name="connsiteX8" fmla="*/ 6759 w 10008"/>
                            <a:gd name="connsiteY8" fmla="*/ 0 h 10710"/>
                            <a:gd name="connsiteX9" fmla="*/ 8 w 10008"/>
                            <a:gd name="connsiteY9" fmla="*/ 0 h 10710"/>
                            <a:gd name="connsiteX10" fmla="*/ 8 w 10008"/>
                            <a:gd name="connsiteY10" fmla="*/ 9117 h 10710"/>
                            <a:gd name="connsiteX11" fmla="*/ 703 w 10008"/>
                            <a:gd name="connsiteY11" fmla="*/ 9716 h 10710"/>
                            <a:gd name="connsiteX12" fmla="*/ 2629 w 10008"/>
                            <a:gd name="connsiteY12" fmla="*/ 10671 h 10710"/>
                            <a:gd name="connsiteX13" fmla="*/ 10008 w 10008"/>
                            <a:gd name="connsiteY13" fmla="*/ 10671 h 10710"/>
                            <a:gd name="connsiteX0" fmla="*/ 31396 w 31396"/>
                            <a:gd name="connsiteY0" fmla="*/ 10671 h 10710"/>
                            <a:gd name="connsiteX1" fmla="*/ 31396 w 31396"/>
                            <a:gd name="connsiteY1" fmla="*/ 1585 h 10710"/>
                            <a:gd name="connsiteX2" fmla="*/ 30691 w 31396"/>
                            <a:gd name="connsiteY2" fmla="*/ 1283 h 10710"/>
                            <a:gd name="connsiteX3" fmla="*/ 31396 w 31396"/>
                            <a:gd name="connsiteY3" fmla="*/ 980 h 10710"/>
                            <a:gd name="connsiteX4" fmla="*/ 31396 w 31396"/>
                            <a:gd name="connsiteY4" fmla="*/ 645 h 10710"/>
                            <a:gd name="connsiteX5" fmla="*/ 30234 w 31396"/>
                            <a:gd name="connsiteY5" fmla="*/ 424 h 10710"/>
                            <a:gd name="connsiteX6" fmla="*/ 30291 w 31396"/>
                            <a:gd name="connsiteY6" fmla="*/ 91 h 10710"/>
                            <a:gd name="connsiteX7" fmla="*/ 29285 w 31396"/>
                            <a:gd name="connsiteY7" fmla="*/ 238 h 10710"/>
                            <a:gd name="connsiteX8" fmla="*/ 28147 w 31396"/>
                            <a:gd name="connsiteY8" fmla="*/ 0 h 10710"/>
                            <a:gd name="connsiteX9" fmla="*/ 21396 w 31396"/>
                            <a:gd name="connsiteY9" fmla="*/ 0 h 10710"/>
                            <a:gd name="connsiteX10" fmla="*/ 0 w 31396"/>
                            <a:gd name="connsiteY10" fmla="*/ 9103 h 10710"/>
                            <a:gd name="connsiteX11" fmla="*/ 22091 w 31396"/>
                            <a:gd name="connsiteY11" fmla="*/ 9716 h 10710"/>
                            <a:gd name="connsiteX12" fmla="*/ 24017 w 31396"/>
                            <a:gd name="connsiteY12" fmla="*/ 10671 h 10710"/>
                            <a:gd name="connsiteX13" fmla="*/ 31396 w 31396"/>
                            <a:gd name="connsiteY13" fmla="*/ 10671 h 10710"/>
                            <a:gd name="connsiteX0" fmla="*/ 33032 w 33032"/>
                            <a:gd name="connsiteY0" fmla="*/ 10671 h 10710"/>
                            <a:gd name="connsiteX1" fmla="*/ 33032 w 33032"/>
                            <a:gd name="connsiteY1" fmla="*/ 1585 h 10710"/>
                            <a:gd name="connsiteX2" fmla="*/ 32327 w 33032"/>
                            <a:gd name="connsiteY2" fmla="*/ 1283 h 10710"/>
                            <a:gd name="connsiteX3" fmla="*/ 33032 w 33032"/>
                            <a:gd name="connsiteY3" fmla="*/ 980 h 10710"/>
                            <a:gd name="connsiteX4" fmla="*/ 33032 w 33032"/>
                            <a:gd name="connsiteY4" fmla="*/ 645 h 10710"/>
                            <a:gd name="connsiteX5" fmla="*/ 31870 w 33032"/>
                            <a:gd name="connsiteY5" fmla="*/ 424 h 10710"/>
                            <a:gd name="connsiteX6" fmla="*/ 31927 w 33032"/>
                            <a:gd name="connsiteY6" fmla="*/ 91 h 10710"/>
                            <a:gd name="connsiteX7" fmla="*/ 30921 w 33032"/>
                            <a:gd name="connsiteY7" fmla="*/ 238 h 10710"/>
                            <a:gd name="connsiteX8" fmla="*/ 29783 w 33032"/>
                            <a:gd name="connsiteY8" fmla="*/ 0 h 10710"/>
                            <a:gd name="connsiteX9" fmla="*/ 1636 w 33032"/>
                            <a:gd name="connsiteY9" fmla="*/ 0 h 10710"/>
                            <a:gd name="connsiteX10" fmla="*/ 1636 w 33032"/>
                            <a:gd name="connsiteY10" fmla="*/ 9103 h 10710"/>
                            <a:gd name="connsiteX11" fmla="*/ 23727 w 33032"/>
                            <a:gd name="connsiteY11" fmla="*/ 9716 h 10710"/>
                            <a:gd name="connsiteX12" fmla="*/ 25653 w 33032"/>
                            <a:gd name="connsiteY12" fmla="*/ 10671 h 10710"/>
                            <a:gd name="connsiteX13" fmla="*/ 33032 w 33032"/>
                            <a:gd name="connsiteY13" fmla="*/ 10671 h 10710"/>
                            <a:gd name="connsiteX0" fmla="*/ 33032 w 33032"/>
                            <a:gd name="connsiteY0" fmla="*/ 10671 h 10710"/>
                            <a:gd name="connsiteX1" fmla="*/ 33032 w 33032"/>
                            <a:gd name="connsiteY1" fmla="*/ 1585 h 10710"/>
                            <a:gd name="connsiteX2" fmla="*/ 32327 w 33032"/>
                            <a:gd name="connsiteY2" fmla="*/ 1283 h 10710"/>
                            <a:gd name="connsiteX3" fmla="*/ 33032 w 33032"/>
                            <a:gd name="connsiteY3" fmla="*/ 980 h 10710"/>
                            <a:gd name="connsiteX4" fmla="*/ 33032 w 33032"/>
                            <a:gd name="connsiteY4" fmla="*/ 645 h 10710"/>
                            <a:gd name="connsiteX5" fmla="*/ 31870 w 33032"/>
                            <a:gd name="connsiteY5" fmla="*/ 424 h 10710"/>
                            <a:gd name="connsiteX6" fmla="*/ 31927 w 33032"/>
                            <a:gd name="connsiteY6" fmla="*/ 91 h 10710"/>
                            <a:gd name="connsiteX7" fmla="*/ 30921 w 33032"/>
                            <a:gd name="connsiteY7" fmla="*/ 238 h 10710"/>
                            <a:gd name="connsiteX8" fmla="*/ 29783 w 33032"/>
                            <a:gd name="connsiteY8" fmla="*/ 0 h 10710"/>
                            <a:gd name="connsiteX9" fmla="*/ 1636 w 33032"/>
                            <a:gd name="connsiteY9" fmla="*/ 0 h 10710"/>
                            <a:gd name="connsiteX10" fmla="*/ 1636 w 33032"/>
                            <a:gd name="connsiteY10" fmla="*/ 9103 h 10710"/>
                            <a:gd name="connsiteX11" fmla="*/ 23727 w 33032"/>
                            <a:gd name="connsiteY11" fmla="*/ 9716 h 10710"/>
                            <a:gd name="connsiteX12" fmla="*/ 25653 w 33032"/>
                            <a:gd name="connsiteY12" fmla="*/ 10671 h 10710"/>
                            <a:gd name="connsiteX13" fmla="*/ 33032 w 33032"/>
                            <a:gd name="connsiteY13" fmla="*/ 10671 h 10710"/>
                            <a:gd name="connsiteX0" fmla="*/ 32810 w 32810"/>
                            <a:gd name="connsiteY0" fmla="*/ 10671 h 10678"/>
                            <a:gd name="connsiteX1" fmla="*/ 32810 w 32810"/>
                            <a:gd name="connsiteY1" fmla="*/ 1585 h 10678"/>
                            <a:gd name="connsiteX2" fmla="*/ 32105 w 32810"/>
                            <a:gd name="connsiteY2" fmla="*/ 1283 h 10678"/>
                            <a:gd name="connsiteX3" fmla="*/ 32810 w 32810"/>
                            <a:gd name="connsiteY3" fmla="*/ 980 h 10678"/>
                            <a:gd name="connsiteX4" fmla="*/ 32810 w 32810"/>
                            <a:gd name="connsiteY4" fmla="*/ 645 h 10678"/>
                            <a:gd name="connsiteX5" fmla="*/ 31648 w 32810"/>
                            <a:gd name="connsiteY5" fmla="*/ 424 h 10678"/>
                            <a:gd name="connsiteX6" fmla="*/ 31705 w 32810"/>
                            <a:gd name="connsiteY6" fmla="*/ 91 h 10678"/>
                            <a:gd name="connsiteX7" fmla="*/ 30699 w 32810"/>
                            <a:gd name="connsiteY7" fmla="*/ 238 h 10678"/>
                            <a:gd name="connsiteX8" fmla="*/ 29561 w 32810"/>
                            <a:gd name="connsiteY8" fmla="*/ 0 h 10678"/>
                            <a:gd name="connsiteX9" fmla="*/ 1414 w 32810"/>
                            <a:gd name="connsiteY9" fmla="*/ 0 h 10678"/>
                            <a:gd name="connsiteX10" fmla="*/ 1414 w 32810"/>
                            <a:gd name="connsiteY10" fmla="*/ 9103 h 10678"/>
                            <a:gd name="connsiteX11" fmla="*/ 1893 w 32810"/>
                            <a:gd name="connsiteY11" fmla="*/ 10338 h 10678"/>
                            <a:gd name="connsiteX12" fmla="*/ 25431 w 32810"/>
                            <a:gd name="connsiteY12" fmla="*/ 10671 h 10678"/>
                            <a:gd name="connsiteX13" fmla="*/ 32810 w 32810"/>
                            <a:gd name="connsiteY13" fmla="*/ 10671 h 10678"/>
                            <a:gd name="connsiteX0" fmla="*/ 31473 w 31473"/>
                            <a:gd name="connsiteY0" fmla="*/ 10671 h 10685"/>
                            <a:gd name="connsiteX1" fmla="*/ 31473 w 31473"/>
                            <a:gd name="connsiteY1" fmla="*/ 1585 h 10685"/>
                            <a:gd name="connsiteX2" fmla="*/ 30768 w 31473"/>
                            <a:gd name="connsiteY2" fmla="*/ 1283 h 10685"/>
                            <a:gd name="connsiteX3" fmla="*/ 31473 w 31473"/>
                            <a:gd name="connsiteY3" fmla="*/ 980 h 10685"/>
                            <a:gd name="connsiteX4" fmla="*/ 31473 w 31473"/>
                            <a:gd name="connsiteY4" fmla="*/ 645 h 10685"/>
                            <a:gd name="connsiteX5" fmla="*/ 30311 w 31473"/>
                            <a:gd name="connsiteY5" fmla="*/ 424 h 10685"/>
                            <a:gd name="connsiteX6" fmla="*/ 30368 w 31473"/>
                            <a:gd name="connsiteY6" fmla="*/ 91 h 10685"/>
                            <a:gd name="connsiteX7" fmla="*/ 29362 w 31473"/>
                            <a:gd name="connsiteY7" fmla="*/ 238 h 10685"/>
                            <a:gd name="connsiteX8" fmla="*/ 28224 w 31473"/>
                            <a:gd name="connsiteY8" fmla="*/ 0 h 10685"/>
                            <a:gd name="connsiteX9" fmla="*/ 77 w 31473"/>
                            <a:gd name="connsiteY9" fmla="*/ 0 h 10685"/>
                            <a:gd name="connsiteX10" fmla="*/ 77 w 31473"/>
                            <a:gd name="connsiteY10" fmla="*/ 9103 h 10685"/>
                            <a:gd name="connsiteX11" fmla="*/ 556 w 31473"/>
                            <a:gd name="connsiteY11" fmla="*/ 10338 h 10685"/>
                            <a:gd name="connsiteX12" fmla="*/ 2972 w 31473"/>
                            <a:gd name="connsiteY12" fmla="*/ 10678 h 10685"/>
                            <a:gd name="connsiteX13" fmla="*/ 31473 w 31473"/>
                            <a:gd name="connsiteY13" fmla="*/ 10671 h 10685"/>
                            <a:gd name="connsiteX0" fmla="*/ 31432 w 31432"/>
                            <a:gd name="connsiteY0" fmla="*/ 10671 h 10678"/>
                            <a:gd name="connsiteX1" fmla="*/ 31432 w 31432"/>
                            <a:gd name="connsiteY1" fmla="*/ 1585 h 10678"/>
                            <a:gd name="connsiteX2" fmla="*/ 30727 w 31432"/>
                            <a:gd name="connsiteY2" fmla="*/ 1283 h 10678"/>
                            <a:gd name="connsiteX3" fmla="*/ 31432 w 31432"/>
                            <a:gd name="connsiteY3" fmla="*/ 980 h 10678"/>
                            <a:gd name="connsiteX4" fmla="*/ 31432 w 31432"/>
                            <a:gd name="connsiteY4" fmla="*/ 645 h 10678"/>
                            <a:gd name="connsiteX5" fmla="*/ 30270 w 31432"/>
                            <a:gd name="connsiteY5" fmla="*/ 424 h 10678"/>
                            <a:gd name="connsiteX6" fmla="*/ 30327 w 31432"/>
                            <a:gd name="connsiteY6" fmla="*/ 91 h 10678"/>
                            <a:gd name="connsiteX7" fmla="*/ 29321 w 31432"/>
                            <a:gd name="connsiteY7" fmla="*/ 238 h 10678"/>
                            <a:gd name="connsiteX8" fmla="*/ 28183 w 31432"/>
                            <a:gd name="connsiteY8" fmla="*/ 0 h 10678"/>
                            <a:gd name="connsiteX9" fmla="*/ 36 w 31432"/>
                            <a:gd name="connsiteY9" fmla="*/ 0 h 10678"/>
                            <a:gd name="connsiteX10" fmla="*/ 36 w 31432"/>
                            <a:gd name="connsiteY10" fmla="*/ 9103 h 10678"/>
                            <a:gd name="connsiteX11" fmla="*/ 515 w 31432"/>
                            <a:gd name="connsiteY11" fmla="*/ 10338 h 10678"/>
                            <a:gd name="connsiteX12" fmla="*/ 2931 w 31432"/>
                            <a:gd name="connsiteY12" fmla="*/ 10678 h 10678"/>
                            <a:gd name="connsiteX13" fmla="*/ 31432 w 31432"/>
                            <a:gd name="connsiteY13" fmla="*/ 10671 h 10678"/>
                            <a:gd name="connsiteX0" fmla="*/ 31460 w 31460"/>
                            <a:gd name="connsiteY0" fmla="*/ 10671 h 10678"/>
                            <a:gd name="connsiteX1" fmla="*/ 31460 w 31460"/>
                            <a:gd name="connsiteY1" fmla="*/ 1585 h 10678"/>
                            <a:gd name="connsiteX2" fmla="*/ 30755 w 31460"/>
                            <a:gd name="connsiteY2" fmla="*/ 1283 h 10678"/>
                            <a:gd name="connsiteX3" fmla="*/ 31460 w 31460"/>
                            <a:gd name="connsiteY3" fmla="*/ 980 h 10678"/>
                            <a:gd name="connsiteX4" fmla="*/ 31460 w 31460"/>
                            <a:gd name="connsiteY4" fmla="*/ 645 h 10678"/>
                            <a:gd name="connsiteX5" fmla="*/ 30298 w 31460"/>
                            <a:gd name="connsiteY5" fmla="*/ 424 h 10678"/>
                            <a:gd name="connsiteX6" fmla="*/ 30355 w 31460"/>
                            <a:gd name="connsiteY6" fmla="*/ 91 h 10678"/>
                            <a:gd name="connsiteX7" fmla="*/ 29349 w 31460"/>
                            <a:gd name="connsiteY7" fmla="*/ 238 h 10678"/>
                            <a:gd name="connsiteX8" fmla="*/ 28211 w 31460"/>
                            <a:gd name="connsiteY8" fmla="*/ 0 h 10678"/>
                            <a:gd name="connsiteX9" fmla="*/ 64 w 31460"/>
                            <a:gd name="connsiteY9" fmla="*/ 0 h 10678"/>
                            <a:gd name="connsiteX10" fmla="*/ 28 w 31460"/>
                            <a:gd name="connsiteY10" fmla="*/ 9749 h 10678"/>
                            <a:gd name="connsiteX11" fmla="*/ 543 w 31460"/>
                            <a:gd name="connsiteY11" fmla="*/ 10338 h 10678"/>
                            <a:gd name="connsiteX12" fmla="*/ 2959 w 31460"/>
                            <a:gd name="connsiteY12" fmla="*/ 10678 h 10678"/>
                            <a:gd name="connsiteX13" fmla="*/ 31460 w 31460"/>
                            <a:gd name="connsiteY13" fmla="*/ 10671 h 10678"/>
                            <a:gd name="connsiteX0" fmla="*/ 31443 w 31443"/>
                            <a:gd name="connsiteY0" fmla="*/ 10671 h 10678"/>
                            <a:gd name="connsiteX1" fmla="*/ 31443 w 31443"/>
                            <a:gd name="connsiteY1" fmla="*/ 1585 h 10678"/>
                            <a:gd name="connsiteX2" fmla="*/ 30738 w 31443"/>
                            <a:gd name="connsiteY2" fmla="*/ 1283 h 10678"/>
                            <a:gd name="connsiteX3" fmla="*/ 31443 w 31443"/>
                            <a:gd name="connsiteY3" fmla="*/ 980 h 10678"/>
                            <a:gd name="connsiteX4" fmla="*/ 31443 w 31443"/>
                            <a:gd name="connsiteY4" fmla="*/ 645 h 10678"/>
                            <a:gd name="connsiteX5" fmla="*/ 30281 w 31443"/>
                            <a:gd name="connsiteY5" fmla="*/ 424 h 10678"/>
                            <a:gd name="connsiteX6" fmla="*/ 30338 w 31443"/>
                            <a:gd name="connsiteY6" fmla="*/ 91 h 10678"/>
                            <a:gd name="connsiteX7" fmla="*/ 29332 w 31443"/>
                            <a:gd name="connsiteY7" fmla="*/ 238 h 10678"/>
                            <a:gd name="connsiteX8" fmla="*/ 28194 w 31443"/>
                            <a:gd name="connsiteY8" fmla="*/ 0 h 10678"/>
                            <a:gd name="connsiteX9" fmla="*/ 47 w 31443"/>
                            <a:gd name="connsiteY9" fmla="*/ 0 h 10678"/>
                            <a:gd name="connsiteX10" fmla="*/ 11 w 31443"/>
                            <a:gd name="connsiteY10" fmla="*/ 9749 h 10678"/>
                            <a:gd name="connsiteX11" fmla="*/ 526 w 31443"/>
                            <a:gd name="connsiteY11" fmla="*/ 10338 h 10678"/>
                            <a:gd name="connsiteX12" fmla="*/ 2942 w 31443"/>
                            <a:gd name="connsiteY12" fmla="*/ 10678 h 10678"/>
                            <a:gd name="connsiteX13" fmla="*/ 31443 w 31443"/>
                            <a:gd name="connsiteY13" fmla="*/ 10671 h 10678"/>
                            <a:gd name="connsiteX0" fmla="*/ 31471 w 31471"/>
                            <a:gd name="connsiteY0" fmla="*/ 10671 h 10678"/>
                            <a:gd name="connsiteX1" fmla="*/ 31471 w 31471"/>
                            <a:gd name="connsiteY1" fmla="*/ 1585 h 10678"/>
                            <a:gd name="connsiteX2" fmla="*/ 30766 w 31471"/>
                            <a:gd name="connsiteY2" fmla="*/ 1283 h 10678"/>
                            <a:gd name="connsiteX3" fmla="*/ 31471 w 31471"/>
                            <a:gd name="connsiteY3" fmla="*/ 980 h 10678"/>
                            <a:gd name="connsiteX4" fmla="*/ 31471 w 31471"/>
                            <a:gd name="connsiteY4" fmla="*/ 645 h 10678"/>
                            <a:gd name="connsiteX5" fmla="*/ 30309 w 31471"/>
                            <a:gd name="connsiteY5" fmla="*/ 424 h 10678"/>
                            <a:gd name="connsiteX6" fmla="*/ 30366 w 31471"/>
                            <a:gd name="connsiteY6" fmla="*/ 91 h 10678"/>
                            <a:gd name="connsiteX7" fmla="*/ 29360 w 31471"/>
                            <a:gd name="connsiteY7" fmla="*/ 238 h 10678"/>
                            <a:gd name="connsiteX8" fmla="*/ 28222 w 31471"/>
                            <a:gd name="connsiteY8" fmla="*/ 0 h 10678"/>
                            <a:gd name="connsiteX9" fmla="*/ 75 w 31471"/>
                            <a:gd name="connsiteY9" fmla="*/ 0 h 10678"/>
                            <a:gd name="connsiteX10" fmla="*/ 39 w 31471"/>
                            <a:gd name="connsiteY10" fmla="*/ 9749 h 10678"/>
                            <a:gd name="connsiteX11" fmla="*/ 709 w 31471"/>
                            <a:gd name="connsiteY11" fmla="*/ 10384 h 10678"/>
                            <a:gd name="connsiteX12" fmla="*/ 2970 w 31471"/>
                            <a:gd name="connsiteY12" fmla="*/ 10678 h 10678"/>
                            <a:gd name="connsiteX13" fmla="*/ 31471 w 31471"/>
                            <a:gd name="connsiteY13" fmla="*/ 10671 h 10678"/>
                            <a:gd name="connsiteX0" fmla="*/ 31508 w 31508"/>
                            <a:gd name="connsiteY0" fmla="*/ 10671 h 10678"/>
                            <a:gd name="connsiteX1" fmla="*/ 31508 w 31508"/>
                            <a:gd name="connsiteY1" fmla="*/ 1585 h 10678"/>
                            <a:gd name="connsiteX2" fmla="*/ 30803 w 31508"/>
                            <a:gd name="connsiteY2" fmla="*/ 1283 h 10678"/>
                            <a:gd name="connsiteX3" fmla="*/ 31508 w 31508"/>
                            <a:gd name="connsiteY3" fmla="*/ 980 h 10678"/>
                            <a:gd name="connsiteX4" fmla="*/ 31508 w 31508"/>
                            <a:gd name="connsiteY4" fmla="*/ 645 h 10678"/>
                            <a:gd name="connsiteX5" fmla="*/ 30346 w 31508"/>
                            <a:gd name="connsiteY5" fmla="*/ 424 h 10678"/>
                            <a:gd name="connsiteX6" fmla="*/ 30403 w 31508"/>
                            <a:gd name="connsiteY6" fmla="*/ 91 h 10678"/>
                            <a:gd name="connsiteX7" fmla="*/ 29397 w 31508"/>
                            <a:gd name="connsiteY7" fmla="*/ 238 h 10678"/>
                            <a:gd name="connsiteX8" fmla="*/ 28259 w 31508"/>
                            <a:gd name="connsiteY8" fmla="*/ 0 h 10678"/>
                            <a:gd name="connsiteX9" fmla="*/ 112 w 31508"/>
                            <a:gd name="connsiteY9" fmla="*/ 0 h 10678"/>
                            <a:gd name="connsiteX10" fmla="*/ 76 w 31508"/>
                            <a:gd name="connsiteY10" fmla="*/ 9749 h 10678"/>
                            <a:gd name="connsiteX11" fmla="*/ 746 w 31508"/>
                            <a:gd name="connsiteY11" fmla="*/ 10384 h 10678"/>
                            <a:gd name="connsiteX12" fmla="*/ 3007 w 31508"/>
                            <a:gd name="connsiteY12" fmla="*/ 10678 h 10678"/>
                            <a:gd name="connsiteX13" fmla="*/ 31508 w 31508"/>
                            <a:gd name="connsiteY13" fmla="*/ 10671 h 10678"/>
                            <a:gd name="connsiteX0" fmla="*/ 31508 w 31508"/>
                            <a:gd name="connsiteY0" fmla="*/ 10671 h 10678"/>
                            <a:gd name="connsiteX1" fmla="*/ 31508 w 31508"/>
                            <a:gd name="connsiteY1" fmla="*/ 1585 h 10678"/>
                            <a:gd name="connsiteX2" fmla="*/ 30803 w 31508"/>
                            <a:gd name="connsiteY2" fmla="*/ 1283 h 10678"/>
                            <a:gd name="connsiteX3" fmla="*/ 31508 w 31508"/>
                            <a:gd name="connsiteY3" fmla="*/ 980 h 10678"/>
                            <a:gd name="connsiteX4" fmla="*/ 31508 w 31508"/>
                            <a:gd name="connsiteY4" fmla="*/ 645 h 10678"/>
                            <a:gd name="connsiteX5" fmla="*/ 30346 w 31508"/>
                            <a:gd name="connsiteY5" fmla="*/ 424 h 10678"/>
                            <a:gd name="connsiteX6" fmla="*/ 30403 w 31508"/>
                            <a:gd name="connsiteY6" fmla="*/ 91 h 10678"/>
                            <a:gd name="connsiteX7" fmla="*/ 29397 w 31508"/>
                            <a:gd name="connsiteY7" fmla="*/ 238 h 10678"/>
                            <a:gd name="connsiteX8" fmla="*/ 28259 w 31508"/>
                            <a:gd name="connsiteY8" fmla="*/ 0 h 10678"/>
                            <a:gd name="connsiteX9" fmla="*/ 112 w 31508"/>
                            <a:gd name="connsiteY9" fmla="*/ 0 h 10678"/>
                            <a:gd name="connsiteX10" fmla="*/ 76 w 31508"/>
                            <a:gd name="connsiteY10" fmla="*/ 9749 h 10678"/>
                            <a:gd name="connsiteX11" fmla="*/ 746 w 31508"/>
                            <a:gd name="connsiteY11" fmla="*/ 10384 h 10678"/>
                            <a:gd name="connsiteX12" fmla="*/ 3007 w 31508"/>
                            <a:gd name="connsiteY12" fmla="*/ 10678 h 10678"/>
                            <a:gd name="connsiteX13" fmla="*/ 31508 w 31508"/>
                            <a:gd name="connsiteY13" fmla="*/ 10671 h 10678"/>
                            <a:gd name="connsiteX0" fmla="*/ 31435 w 31435"/>
                            <a:gd name="connsiteY0" fmla="*/ 10671 h 10685"/>
                            <a:gd name="connsiteX1" fmla="*/ 31435 w 31435"/>
                            <a:gd name="connsiteY1" fmla="*/ 1585 h 10685"/>
                            <a:gd name="connsiteX2" fmla="*/ 30730 w 31435"/>
                            <a:gd name="connsiteY2" fmla="*/ 1283 h 10685"/>
                            <a:gd name="connsiteX3" fmla="*/ 31435 w 31435"/>
                            <a:gd name="connsiteY3" fmla="*/ 980 h 10685"/>
                            <a:gd name="connsiteX4" fmla="*/ 31435 w 31435"/>
                            <a:gd name="connsiteY4" fmla="*/ 645 h 10685"/>
                            <a:gd name="connsiteX5" fmla="*/ 30273 w 31435"/>
                            <a:gd name="connsiteY5" fmla="*/ 424 h 10685"/>
                            <a:gd name="connsiteX6" fmla="*/ 30330 w 31435"/>
                            <a:gd name="connsiteY6" fmla="*/ 91 h 10685"/>
                            <a:gd name="connsiteX7" fmla="*/ 29324 w 31435"/>
                            <a:gd name="connsiteY7" fmla="*/ 238 h 10685"/>
                            <a:gd name="connsiteX8" fmla="*/ 28186 w 31435"/>
                            <a:gd name="connsiteY8" fmla="*/ 0 h 10685"/>
                            <a:gd name="connsiteX9" fmla="*/ 39 w 31435"/>
                            <a:gd name="connsiteY9" fmla="*/ 0 h 10685"/>
                            <a:gd name="connsiteX10" fmla="*/ 3 w 31435"/>
                            <a:gd name="connsiteY10" fmla="*/ 9749 h 10685"/>
                            <a:gd name="connsiteX11" fmla="*/ 673 w 31435"/>
                            <a:gd name="connsiteY11" fmla="*/ 10384 h 10685"/>
                            <a:gd name="connsiteX12" fmla="*/ 2934 w 31435"/>
                            <a:gd name="connsiteY12" fmla="*/ 10678 h 10685"/>
                            <a:gd name="connsiteX13" fmla="*/ 31435 w 31435"/>
                            <a:gd name="connsiteY13" fmla="*/ 10671 h 10685"/>
                            <a:gd name="connsiteX0" fmla="*/ 31443 w 31443"/>
                            <a:gd name="connsiteY0" fmla="*/ 10671 h 10678"/>
                            <a:gd name="connsiteX1" fmla="*/ 31443 w 31443"/>
                            <a:gd name="connsiteY1" fmla="*/ 1585 h 10678"/>
                            <a:gd name="connsiteX2" fmla="*/ 30738 w 31443"/>
                            <a:gd name="connsiteY2" fmla="*/ 1283 h 10678"/>
                            <a:gd name="connsiteX3" fmla="*/ 31443 w 31443"/>
                            <a:gd name="connsiteY3" fmla="*/ 980 h 10678"/>
                            <a:gd name="connsiteX4" fmla="*/ 31443 w 31443"/>
                            <a:gd name="connsiteY4" fmla="*/ 645 h 10678"/>
                            <a:gd name="connsiteX5" fmla="*/ 30281 w 31443"/>
                            <a:gd name="connsiteY5" fmla="*/ 424 h 10678"/>
                            <a:gd name="connsiteX6" fmla="*/ 30338 w 31443"/>
                            <a:gd name="connsiteY6" fmla="*/ 91 h 10678"/>
                            <a:gd name="connsiteX7" fmla="*/ 29332 w 31443"/>
                            <a:gd name="connsiteY7" fmla="*/ 238 h 10678"/>
                            <a:gd name="connsiteX8" fmla="*/ 28194 w 31443"/>
                            <a:gd name="connsiteY8" fmla="*/ 0 h 10678"/>
                            <a:gd name="connsiteX9" fmla="*/ 47 w 31443"/>
                            <a:gd name="connsiteY9" fmla="*/ 0 h 10678"/>
                            <a:gd name="connsiteX10" fmla="*/ 11 w 31443"/>
                            <a:gd name="connsiteY10" fmla="*/ 9749 h 10678"/>
                            <a:gd name="connsiteX11" fmla="*/ 681 w 31443"/>
                            <a:gd name="connsiteY11" fmla="*/ 10384 h 10678"/>
                            <a:gd name="connsiteX12" fmla="*/ 2942 w 31443"/>
                            <a:gd name="connsiteY12" fmla="*/ 10678 h 10678"/>
                            <a:gd name="connsiteX13" fmla="*/ 31443 w 31443"/>
                            <a:gd name="connsiteY13" fmla="*/ 10671 h 10678"/>
                            <a:gd name="connsiteX0" fmla="*/ 31482 w 31482"/>
                            <a:gd name="connsiteY0" fmla="*/ 10671 h 10678"/>
                            <a:gd name="connsiteX1" fmla="*/ 31482 w 31482"/>
                            <a:gd name="connsiteY1" fmla="*/ 1585 h 10678"/>
                            <a:gd name="connsiteX2" fmla="*/ 30777 w 31482"/>
                            <a:gd name="connsiteY2" fmla="*/ 1283 h 10678"/>
                            <a:gd name="connsiteX3" fmla="*/ 31482 w 31482"/>
                            <a:gd name="connsiteY3" fmla="*/ 980 h 10678"/>
                            <a:gd name="connsiteX4" fmla="*/ 31482 w 31482"/>
                            <a:gd name="connsiteY4" fmla="*/ 645 h 10678"/>
                            <a:gd name="connsiteX5" fmla="*/ 30320 w 31482"/>
                            <a:gd name="connsiteY5" fmla="*/ 424 h 10678"/>
                            <a:gd name="connsiteX6" fmla="*/ 30377 w 31482"/>
                            <a:gd name="connsiteY6" fmla="*/ 91 h 10678"/>
                            <a:gd name="connsiteX7" fmla="*/ 29371 w 31482"/>
                            <a:gd name="connsiteY7" fmla="*/ 238 h 10678"/>
                            <a:gd name="connsiteX8" fmla="*/ 28233 w 31482"/>
                            <a:gd name="connsiteY8" fmla="*/ 0 h 10678"/>
                            <a:gd name="connsiteX9" fmla="*/ 86 w 31482"/>
                            <a:gd name="connsiteY9" fmla="*/ 0 h 10678"/>
                            <a:gd name="connsiteX10" fmla="*/ 50 w 31482"/>
                            <a:gd name="connsiteY10" fmla="*/ 9749 h 10678"/>
                            <a:gd name="connsiteX11" fmla="*/ 875 w 31482"/>
                            <a:gd name="connsiteY11" fmla="*/ 10416 h 10678"/>
                            <a:gd name="connsiteX12" fmla="*/ 2981 w 31482"/>
                            <a:gd name="connsiteY12" fmla="*/ 10678 h 10678"/>
                            <a:gd name="connsiteX13" fmla="*/ 31482 w 31482"/>
                            <a:gd name="connsiteY13" fmla="*/ 10671 h 10678"/>
                            <a:gd name="connsiteX0" fmla="*/ 31717 w 31717"/>
                            <a:gd name="connsiteY0" fmla="*/ 10671 h 10809"/>
                            <a:gd name="connsiteX1" fmla="*/ 31717 w 31717"/>
                            <a:gd name="connsiteY1" fmla="*/ 1585 h 10809"/>
                            <a:gd name="connsiteX2" fmla="*/ 31012 w 31717"/>
                            <a:gd name="connsiteY2" fmla="*/ 1283 h 10809"/>
                            <a:gd name="connsiteX3" fmla="*/ 31717 w 31717"/>
                            <a:gd name="connsiteY3" fmla="*/ 980 h 10809"/>
                            <a:gd name="connsiteX4" fmla="*/ 31717 w 31717"/>
                            <a:gd name="connsiteY4" fmla="*/ 645 h 10809"/>
                            <a:gd name="connsiteX5" fmla="*/ 30555 w 31717"/>
                            <a:gd name="connsiteY5" fmla="*/ 424 h 10809"/>
                            <a:gd name="connsiteX6" fmla="*/ 30612 w 31717"/>
                            <a:gd name="connsiteY6" fmla="*/ 91 h 10809"/>
                            <a:gd name="connsiteX7" fmla="*/ 29606 w 31717"/>
                            <a:gd name="connsiteY7" fmla="*/ 238 h 10809"/>
                            <a:gd name="connsiteX8" fmla="*/ 28468 w 31717"/>
                            <a:gd name="connsiteY8" fmla="*/ 0 h 10809"/>
                            <a:gd name="connsiteX9" fmla="*/ 321 w 31717"/>
                            <a:gd name="connsiteY9" fmla="*/ 0 h 10809"/>
                            <a:gd name="connsiteX10" fmla="*/ 285 w 31717"/>
                            <a:gd name="connsiteY10" fmla="*/ 9749 h 10809"/>
                            <a:gd name="connsiteX11" fmla="*/ 1110 w 31717"/>
                            <a:gd name="connsiteY11" fmla="*/ 10416 h 10809"/>
                            <a:gd name="connsiteX12" fmla="*/ 3216 w 31717"/>
                            <a:gd name="connsiteY12" fmla="*/ 10678 h 10809"/>
                            <a:gd name="connsiteX13" fmla="*/ 31717 w 31717"/>
                            <a:gd name="connsiteY13" fmla="*/ 10671 h 10809"/>
                            <a:gd name="connsiteX0" fmla="*/ 31483 w 31483"/>
                            <a:gd name="connsiteY0" fmla="*/ 10671 h 10809"/>
                            <a:gd name="connsiteX1" fmla="*/ 31483 w 31483"/>
                            <a:gd name="connsiteY1" fmla="*/ 1585 h 10809"/>
                            <a:gd name="connsiteX2" fmla="*/ 30778 w 31483"/>
                            <a:gd name="connsiteY2" fmla="*/ 1283 h 10809"/>
                            <a:gd name="connsiteX3" fmla="*/ 31483 w 31483"/>
                            <a:gd name="connsiteY3" fmla="*/ 980 h 10809"/>
                            <a:gd name="connsiteX4" fmla="*/ 31483 w 31483"/>
                            <a:gd name="connsiteY4" fmla="*/ 645 h 10809"/>
                            <a:gd name="connsiteX5" fmla="*/ 30321 w 31483"/>
                            <a:gd name="connsiteY5" fmla="*/ 424 h 10809"/>
                            <a:gd name="connsiteX6" fmla="*/ 30378 w 31483"/>
                            <a:gd name="connsiteY6" fmla="*/ 91 h 10809"/>
                            <a:gd name="connsiteX7" fmla="*/ 29372 w 31483"/>
                            <a:gd name="connsiteY7" fmla="*/ 238 h 10809"/>
                            <a:gd name="connsiteX8" fmla="*/ 28234 w 31483"/>
                            <a:gd name="connsiteY8" fmla="*/ 0 h 10809"/>
                            <a:gd name="connsiteX9" fmla="*/ 87 w 31483"/>
                            <a:gd name="connsiteY9" fmla="*/ 0 h 10809"/>
                            <a:gd name="connsiteX10" fmla="*/ 51 w 31483"/>
                            <a:gd name="connsiteY10" fmla="*/ 9749 h 10809"/>
                            <a:gd name="connsiteX11" fmla="*/ 876 w 31483"/>
                            <a:gd name="connsiteY11" fmla="*/ 10416 h 10809"/>
                            <a:gd name="connsiteX12" fmla="*/ 2982 w 31483"/>
                            <a:gd name="connsiteY12" fmla="*/ 10678 h 10809"/>
                            <a:gd name="connsiteX13" fmla="*/ 31483 w 31483"/>
                            <a:gd name="connsiteY13" fmla="*/ 10671 h 10809"/>
                            <a:gd name="connsiteX0" fmla="*/ 31459 w 31459"/>
                            <a:gd name="connsiteY0" fmla="*/ 10671 h 10678"/>
                            <a:gd name="connsiteX1" fmla="*/ 31459 w 31459"/>
                            <a:gd name="connsiteY1" fmla="*/ 1585 h 10678"/>
                            <a:gd name="connsiteX2" fmla="*/ 30754 w 31459"/>
                            <a:gd name="connsiteY2" fmla="*/ 1283 h 10678"/>
                            <a:gd name="connsiteX3" fmla="*/ 31459 w 31459"/>
                            <a:gd name="connsiteY3" fmla="*/ 980 h 10678"/>
                            <a:gd name="connsiteX4" fmla="*/ 31459 w 31459"/>
                            <a:gd name="connsiteY4" fmla="*/ 645 h 10678"/>
                            <a:gd name="connsiteX5" fmla="*/ 30297 w 31459"/>
                            <a:gd name="connsiteY5" fmla="*/ 424 h 10678"/>
                            <a:gd name="connsiteX6" fmla="*/ 30354 w 31459"/>
                            <a:gd name="connsiteY6" fmla="*/ 91 h 10678"/>
                            <a:gd name="connsiteX7" fmla="*/ 29348 w 31459"/>
                            <a:gd name="connsiteY7" fmla="*/ 238 h 10678"/>
                            <a:gd name="connsiteX8" fmla="*/ 28210 w 31459"/>
                            <a:gd name="connsiteY8" fmla="*/ 0 h 10678"/>
                            <a:gd name="connsiteX9" fmla="*/ 63 w 31459"/>
                            <a:gd name="connsiteY9" fmla="*/ 0 h 10678"/>
                            <a:gd name="connsiteX10" fmla="*/ 27 w 31459"/>
                            <a:gd name="connsiteY10" fmla="*/ 9749 h 10678"/>
                            <a:gd name="connsiteX11" fmla="*/ 852 w 31459"/>
                            <a:gd name="connsiteY11" fmla="*/ 10416 h 10678"/>
                            <a:gd name="connsiteX12" fmla="*/ 2958 w 31459"/>
                            <a:gd name="connsiteY12" fmla="*/ 10678 h 10678"/>
                            <a:gd name="connsiteX13" fmla="*/ 31459 w 31459"/>
                            <a:gd name="connsiteY13" fmla="*/ 10671 h 10678"/>
                            <a:gd name="connsiteX0" fmla="*/ 31459 w 31459"/>
                            <a:gd name="connsiteY0" fmla="*/ 10671 h 10678"/>
                            <a:gd name="connsiteX1" fmla="*/ 31459 w 31459"/>
                            <a:gd name="connsiteY1" fmla="*/ 1585 h 10678"/>
                            <a:gd name="connsiteX2" fmla="*/ 30754 w 31459"/>
                            <a:gd name="connsiteY2" fmla="*/ 1283 h 10678"/>
                            <a:gd name="connsiteX3" fmla="*/ 31459 w 31459"/>
                            <a:gd name="connsiteY3" fmla="*/ 980 h 10678"/>
                            <a:gd name="connsiteX4" fmla="*/ 31459 w 31459"/>
                            <a:gd name="connsiteY4" fmla="*/ 645 h 10678"/>
                            <a:gd name="connsiteX5" fmla="*/ 30297 w 31459"/>
                            <a:gd name="connsiteY5" fmla="*/ 424 h 10678"/>
                            <a:gd name="connsiteX6" fmla="*/ 30354 w 31459"/>
                            <a:gd name="connsiteY6" fmla="*/ 91 h 10678"/>
                            <a:gd name="connsiteX7" fmla="*/ 29348 w 31459"/>
                            <a:gd name="connsiteY7" fmla="*/ 238 h 10678"/>
                            <a:gd name="connsiteX8" fmla="*/ 28210 w 31459"/>
                            <a:gd name="connsiteY8" fmla="*/ 0 h 10678"/>
                            <a:gd name="connsiteX9" fmla="*/ 63 w 31459"/>
                            <a:gd name="connsiteY9" fmla="*/ 0 h 10678"/>
                            <a:gd name="connsiteX10" fmla="*/ 27 w 31459"/>
                            <a:gd name="connsiteY10" fmla="*/ 9749 h 10678"/>
                            <a:gd name="connsiteX11" fmla="*/ 852 w 31459"/>
                            <a:gd name="connsiteY11" fmla="*/ 10416 h 10678"/>
                            <a:gd name="connsiteX12" fmla="*/ 2958 w 31459"/>
                            <a:gd name="connsiteY12" fmla="*/ 10678 h 10678"/>
                            <a:gd name="connsiteX13" fmla="*/ 31459 w 31459"/>
                            <a:gd name="connsiteY13" fmla="*/ 10671 h 10678"/>
                            <a:gd name="connsiteX0" fmla="*/ 31459 w 31459"/>
                            <a:gd name="connsiteY0" fmla="*/ 10671 h 10685"/>
                            <a:gd name="connsiteX1" fmla="*/ 31459 w 31459"/>
                            <a:gd name="connsiteY1" fmla="*/ 1585 h 10685"/>
                            <a:gd name="connsiteX2" fmla="*/ 30754 w 31459"/>
                            <a:gd name="connsiteY2" fmla="*/ 1283 h 10685"/>
                            <a:gd name="connsiteX3" fmla="*/ 31459 w 31459"/>
                            <a:gd name="connsiteY3" fmla="*/ 980 h 10685"/>
                            <a:gd name="connsiteX4" fmla="*/ 31459 w 31459"/>
                            <a:gd name="connsiteY4" fmla="*/ 645 h 10685"/>
                            <a:gd name="connsiteX5" fmla="*/ 30297 w 31459"/>
                            <a:gd name="connsiteY5" fmla="*/ 424 h 10685"/>
                            <a:gd name="connsiteX6" fmla="*/ 30354 w 31459"/>
                            <a:gd name="connsiteY6" fmla="*/ 91 h 10685"/>
                            <a:gd name="connsiteX7" fmla="*/ 29348 w 31459"/>
                            <a:gd name="connsiteY7" fmla="*/ 238 h 10685"/>
                            <a:gd name="connsiteX8" fmla="*/ 28210 w 31459"/>
                            <a:gd name="connsiteY8" fmla="*/ 0 h 10685"/>
                            <a:gd name="connsiteX9" fmla="*/ 63 w 31459"/>
                            <a:gd name="connsiteY9" fmla="*/ 0 h 10685"/>
                            <a:gd name="connsiteX10" fmla="*/ 27 w 31459"/>
                            <a:gd name="connsiteY10" fmla="*/ 9749 h 10685"/>
                            <a:gd name="connsiteX11" fmla="*/ 852 w 31459"/>
                            <a:gd name="connsiteY11" fmla="*/ 10416 h 10685"/>
                            <a:gd name="connsiteX12" fmla="*/ 2958 w 31459"/>
                            <a:gd name="connsiteY12" fmla="*/ 10678 h 10685"/>
                            <a:gd name="connsiteX13" fmla="*/ 31459 w 31459"/>
                            <a:gd name="connsiteY13" fmla="*/ 10671 h 10685"/>
                            <a:gd name="connsiteX0" fmla="*/ 31464 w 31464"/>
                            <a:gd name="connsiteY0" fmla="*/ 10671 h 10685"/>
                            <a:gd name="connsiteX1" fmla="*/ 31464 w 31464"/>
                            <a:gd name="connsiteY1" fmla="*/ 1585 h 10685"/>
                            <a:gd name="connsiteX2" fmla="*/ 30759 w 31464"/>
                            <a:gd name="connsiteY2" fmla="*/ 1283 h 10685"/>
                            <a:gd name="connsiteX3" fmla="*/ 31464 w 31464"/>
                            <a:gd name="connsiteY3" fmla="*/ 980 h 10685"/>
                            <a:gd name="connsiteX4" fmla="*/ 31464 w 31464"/>
                            <a:gd name="connsiteY4" fmla="*/ 645 h 10685"/>
                            <a:gd name="connsiteX5" fmla="*/ 30302 w 31464"/>
                            <a:gd name="connsiteY5" fmla="*/ 424 h 10685"/>
                            <a:gd name="connsiteX6" fmla="*/ 30359 w 31464"/>
                            <a:gd name="connsiteY6" fmla="*/ 91 h 10685"/>
                            <a:gd name="connsiteX7" fmla="*/ 29353 w 31464"/>
                            <a:gd name="connsiteY7" fmla="*/ 238 h 10685"/>
                            <a:gd name="connsiteX8" fmla="*/ 28215 w 31464"/>
                            <a:gd name="connsiteY8" fmla="*/ 0 h 10685"/>
                            <a:gd name="connsiteX9" fmla="*/ 68 w 31464"/>
                            <a:gd name="connsiteY9" fmla="*/ 0 h 10685"/>
                            <a:gd name="connsiteX10" fmla="*/ 32 w 31464"/>
                            <a:gd name="connsiteY10" fmla="*/ 9749 h 10685"/>
                            <a:gd name="connsiteX11" fmla="*/ 857 w 31464"/>
                            <a:gd name="connsiteY11" fmla="*/ 10416 h 10685"/>
                            <a:gd name="connsiteX12" fmla="*/ 2963 w 31464"/>
                            <a:gd name="connsiteY12" fmla="*/ 10678 h 10685"/>
                            <a:gd name="connsiteX13" fmla="*/ 31464 w 31464"/>
                            <a:gd name="connsiteY13" fmla="*/ 10671 h 10685"/>
                            <a:gd name="connsiteX0" fmla="*/ 31433 w 31433"/>
                            <a:gd name="connsiteY0" fmla="*/ 10671 h 10685"/>
                            <a:gd name="connsiteX1" fmla="*/ 31433 w 31433"/>
                            <a:gd name="connsiteY1" fmla="*/ 1585 h 10685"/>
                            <a:gd name="connsiteX2" fmla="*/ 30728 w 31433"/>
                            <a:gd name="connsiteY2" fmla="*/ 1283 h 10685"/>
                            <a:gd name="connsiteX3" fmla="*/ 31433 w 31433"/>
                            <a:gd name="connsiteY3" fmla="*/ 980 h 10685"/>
                            <a:gd name="connsiteX4" fmla="*/ 31433 w 31433"/>
                            <a:gd name="connsiteY4" fmla="*/ 645 h 10685"/>
                            <a:gd name="connsiteX5" fmla="*/ 30271 w 31433"/>
                            <a:gd name="connsiteY5" fmla="*/ 424 h 10685"/>
                            <a:gd name="connsiteX6" fmla="*/ 30328 w 31433"/>
                            <a:gd name="connsiteY6" fmla="*/ 91 h 10685"/>
                            <a:gd name="connsiteX7" fmla="*/ 29322 w 31433"/>
                            <a:gd name="connsiteY7" fmla="*/ 238 h 10685"/>
                            <a:gd name="connsiteX8" fmla="*/ 28184 w 31433"/>
                            <a:gd name="connsiteY8" fmla="*/ 0 h 10685"/>
                            <a:gd name="connsiteX9" fmla="*/ 37 w 31433"/>
                            <a:gd name="connsiteY9" fmla="*/ 0 h 10685"/>
                            <a:gd name="connsiteX10" fmla="*/ 1 w 31433"/>
                            <a:gd name="connsiteY10" fmla="*/ 9749 h 10685"/>
                            <a:gd name="connsiteX11" fmla="*/ 826 w 31433"/>
                            <a:gd name="connsiteY11" fmla="*/ 10416 h 10685"/>
                            <a:gd name="connsiteX12" fmla="*/ 2932 w 31433"/>
                            <a:gd name="connsiteY12" fmla="*/ 10678 h 10685"/>
                            <a:gd name="connsiteX13" fmla="*/ 31433 w 31433"/>
                            <a:gd name="connsiteY13" fmla="*/ 10671 h 10685"/>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1433" h="10678">
                              <a:moveTo>
                                <a:pt x="31433" y="10671"/>
                              </a:moveTo>
                              <a:lnTo>
                                <a:pt x="31433" y="1585"/>
                              </a:lnTo>
                              <a:cubicBezTo>
                                <a:pt x="31013" y="1541"/>
                                <a:pt x="30738" y="1441"/>
                                <a:pt x="30728" y="1283"/>
                              </a:cubicBezTo>
                              <a:cubicBezTo>
                                <a:pt x="30718" y="1125"/>
                                <a:pt x="31033" y="1007"/>
                                <a:pt x="31433" y="980"/>
                              </a:cubicBezTo>
                              <a:lnTo>
                                <a:pt x="31433" y="645"/>
                              </a:lnTo>
                              <a:lnTo>
                                <a:pt x="30271" y="424"/>
                              </a:lnTo>
                              <a:cubicBezTo>
                                <a:pt x="30526" y="356"/>
                                <a:pt x="30769" y="205"/>
                                <a:pt x="30328" y="91"/>
                              </a:cubicBezTo>
                              <a:cubicBezTo>
                                <a:pt x="29818" y="-24"/>
                                <a:pt x="29296" y="128"/>
                                <a:pt x="29322" y="238"/>
                              </a:cubicBezTo>
                              <a:lnTo>
                                <a:pt x="28184" y="0"/>
                              </a:lnTo>
                              <a:lnTo>
                                <a:pt x="37" y="0"/>
                              </a:lnTo>
                              <a:cubicBezTo>
                                <a:pt x="37" y="0"/>
                                <a:pt x="10" y="9489"/>
                                <a:pt x="1" y="9749"/>
                              </a:cubicBezTo>
                              <a:cubicBezTo>
                                <a:pt x="-8" y="10009"/>
                                <a:pt x="424" y="10286"/>
                                <a:pt x="826" y="10416"/>
                              </a:cubicBezTo>
                              <a:cubicBezTo>
                                <a:pt x="1228" y="10546"/>
                                <a:pt x="1703" y="10673"/>
                                <a:pt x="2932" y="10678"/>
                              </a:cubicBezTo>
                              <a:lnTo>
                                <a:pt x="31433" y="10671"/>
                              </a:lnTo>
                              <a:close/>
                            </a:path>
                          </a:pathLst>
                        </a:custGeom>
                        <a:noFill/>
                        <a:ln w="127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7E953989" w14:textId="2C1E4EF8" w:rsidR="00F21BB5" w:rsidRPr="00DB78F8"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color w:val="E782A9" w:themeColor="accent5"/>
                                <w:sz w:val="18"/>
                                <w:szCs w:val="18"/>
                              </w:rPr>
                            </w:pPr>
                            <w:hyperlink w:anchor="_A.1_JTI" w:history="1">
                              <w:r w:rsidRPr="00455263">
                                <w:rPr>
                                  <w:rStyle w:val="Hyperlink"/>
                                  <w:rFonts w:ascii="Arial" w:hAnsi="Arial" w:cs="Arial"/>
                                  <w:color w:val="E782A9" w:themeColor="accent5"/>
                                  <w:szCs w:val="18"/>
                                </w:rPr>
                                <w:t xml:space="preserve">A. </w:t>
                              </w:r>
                              <w:r w:rsidRPr="00455263">
                                <w:rPr>
                                  <w:rStyle w:val="Hyperlink"/>
                                  <w:rFonts w:ascii="Arial" w:hAnsi="Arial" w:cs="Arial"/>
                                  <w:color w:val="E782A9" w:themeColor="accent5"/>
                                  <w:szCs w:val="18"/>
                                </w:rPr>
                                <w:tab/>
                              </w:r>
                            </w:hyperlink>
                            <w:hyperlink w:anchor="_A.1_JTI" w:history="1">
                              <w:r w:rsidRPr="00816193">
                                <w:rPr>
                                  <w:rStyle w:val="Hyperlink"/>
                                  <w:rFonts w:ascii="Arial" w:hAnsi="Arial" w:cs="Arial"/>
                                  <w:color w:val="E782A9" w:themeColor="accent5"/>
                                  <w:szCs w:val="18"/>
                                </w:rPr>
                                <w:t>Introduction</w:t>
                              </w:r>
                            </w:hyperlink>
                            <w:r w:rsidRPr="00DB78F8">
                              <w:rPr>
                                <w:rFonts w:ascii="Arial" w:hAnsi="Arial" w:cs="Arial"/>
                                <w:color w:val="E782A9" w:themeColor="accent5"/>
                                <w:szCs w:val="18"/>
                              </w:rPr>
                              <w:tab/>
                            </w:r>
                            <w:hyperlink w:anchor="_A.1_JTI" w:history="1">
                              <w:r w:rsidRPr="00455263">
                                <w:rPr>
                                  <w:rStyle w:val="Hyperlink"/>
                                  <w:rFonts w:ascii="Arial" w:hAnsi="Arial" w:cs="Arial"/>
                                  <w:color w:val="E782A9" w:themeColor="accent5"/>
                                  <w:szCs w:val="18"/>
                                </w:rPr>
                                <w:t>4</w:t>
                              </w:r>
                            </w:hyperlink>
                          </w:p>
                          <w:p w14:paraId="3DCD2F2F" w14:textId="77777777" w:rsidR="00F21BB5" w:rsidRPr="00B66425" w:rsidRDefault="00F21BB5" w:rsidP="00F21BB5">
                            <w:pPr>
                              <w:pStyle w:val="TOC2"/>
                              <w:ind w:right="256"/>
                            </w:pPr>
                            <w:r>
                              <w:tab/>
                            </w:r>
                            <w:r w:rsidRPr="00B66425">
                              <w:t>A.1</w:t>
                            </w:r>
                            <w:r w:rsidRPr="00B66425">
                              <w:rPr>
                                <w:sz w:val="22"/>
                                <w:lang w:val="en-US"/>
                              </w:rPr>
                              <w:t> </w:t>
                            </w:r>
                            <w:r w:rsidRPr="00B66425">
                              <w:rPr>
                                <w:rStyle w:val="apple-converted-space"/>
                                <w:rFonts w:ascii="Arial" w:hAnsi="Arial" w:cs="Arial"/>
                                <w:bCs/>
                                <w:color w:val="000000" w:themeColor="text1"/>
                                <w:sz w:val="22"/>
                                <w:lang w:val="en-US"/>
                              </w:rPr>
                              <w:t> </w:t>
                            </w:r>
                            <w:r w:rsidRPr="00B66425">
                              <w:t>JTI</w:t>
                            </w:r>
                            <w:r>
                              <w:tab/>
                              <w:t>4</w:t>
                            </w:r>
                          </w:p>
                          <w:p w14:paraId="03980601" w14:textId="77777777" w:rsidR="00F21BB5" w:rsidRPr="00B66425" w:rsidRDefault="00F21BB5" w:rsidP="00F21BB5">
                            <w:pPr>
                              <w:pStyle w:val="TOC2"/>
                              <w:ind w:right="256"/>
                            </w:pPr>
                            <w:r>
                              <w:tab/>
                            </w:r>
                            <w:r w:rsidRPr="00B66425">
                              <w:t>A.2</w:t>
                            </w:r>
                            <w:r w:rsidRPr="00B66425">
                              <w:rPr>
                                <w:sz w:val="22"/>
                                <w:lang w:val="en-US"/>
                              </w:rPr>
                              <w:t> </w:t>
                            </w:r>
                            <w:r w:rsidRPr="00B66425">
                              <w:rPr>
                                <w:rStyle w:val="apple-converted-space"/>
                                <w:rFonts w:ascii="Arial" w:hAnsi="Arial" w:cs="Arial"/>
                                <w:bCs/>
                                <w:color w:val="000000" w:themeColor="text1"/>
                                <w:sz w:val="22"/>
                                <w:lang w:val="en-US"/>
                              </w:rPr>
                              <w:t> </w:t>
                            </w:r>
                            <w:r w:rsidRPr="00B66425">
                              <w:t>Our Engagement</w:t>
                            </w:r>
                            <w:r>
                              <w:tab/>
                              <w:t>4</w:t>
                            </w:r>
                          </w:p>
                          <w:p w14:paraId="7A2B055D"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5F79B90B" w14:textId="463F6012" w:rsidR="00F21BB5" w:rsidRPr="00455263"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bCs/>
                                <w:color w:val="EAAA00" w:themeColor="accent2"/>
                                <w:sz w:val="18"/>
                                <w:szCs w:val="18"/>
                              </w:rPr>
                            </w:pPr>
                            <w:hyperlink w:anchor="_B.1_Responses" w:history="1">
                              <w:r w:rsidRPr="00455263">
                                <w:rPr>
                                  <w:rStyle w:val="Hyperlink"/>
                                  <w:rFonts w:ascii="Arial" w:hAnsi="Arial" w:cs="Arial"/>
                                  <w:bCs/>
                                  <w:color w:val="EAAA00" w:themeColor="accent2"/>
                                  <w:szCs w:val="18"/>
                                </w:rPr>
                                <w:t>B.</w:t>
                              </w:r>
                              <w:r w:rsidRPr="00455263">
                                <w:rPr>
                                  <w:rStyle w:val="Hyperlink"/>
                                  <w:rFonts w:ascii="Arial" w:hAnsi="Arial" w:cs="Arial"/>
                                  <w:bCs/>
                                  <w:color w:val="EAAA00" w:themeColor="accent2"/>
                                </w:rPr>
                                <w:t>  </w:t>
                              </w:r>
                              <w:r w:rsidRPr="00455263">
                                <w:rPr>
                                  <w:rStyle w:val="Hyperlink"/>
                                  <w:rFonts w:ascii="Arial" w:hAnsi="Arial" w:cs="Arial"/>
                                  <w:bCs/>
                                  <w:color w:val="EAAA00" w:themeColor="accent2"/>
                                </w:rPr>
                                <w:tab/>
                              </w:r>
                              <w:r w:rsidRPr="00455263">
                                <w:rPr>
                                  <w:rStyle w:val="Hyperlink"/>
                                  <w:rFonts w:ascii="Arial" w:hAnsi="Arial" w:cs="Arial"/>
                                  <w:bCs/>
                                  <w:color w:val="EAAA00" w:themeColor="accent2"/>
                                  <w:szCs w:val="18"/>
                                </w:rPr>
                                <w:t>Purpose of the RFP</w:t>
                              </w:r>
                              <w:r w:rsidRPr="00455263">
                                <w:rPr>
                                  <w:rStyle w:val="Hyperlink"/>
                                  <w:rFonts w:ascii="Arial" w:hAnsi="Arial" w:cs="Arial"/>
                                  <w:bCs/>
                                  <w:color w:val="EAAA00" w:themeColor="accent2"/>
                                  <w:szCs w:val="18"/>
                                </w:rPr>
                                <w:tab/>
                                <w:t>5</w:t>
                              </w:r>
                            </w:hyperlink>
                          </w:p>
                          <w:p w14:paraId="5BBCC95D" w14:textId="77777777" w:rsidR="00F21BB5" w:rsidRPr="00B66425" w:rsidRDefault="00F21BB5" w:rsidP="00F21BB5">
                            <w:pPr>
                              <w:pStyle w:val="TOC2"/>
                              <w:ind w:right="256"/>
                            </w:pPr>
                            <w:r>
                              <w:tab/>
                            </w:r>
                            <w:r w:rsidRPr="00B66425">
                              <w:t>B.1</w:t>
                            </w:r>
                            <w:r w:rsidRPr="00B66425">
                              <w:rPr>
                                <w:sz w:val="22"/>
                              </w:rPr>
                              <w:t> </w:t>
                            </w:r>
                            <w:r w:rsidRPr="00B66425">
                              <w:rPr>
                                <w:rStyle w:val="apple-converted-space"/>
                                <w:rFonts w:ascii="Arial" w:hAnsi="Arial" w:cs="Arial"/>
                                <w:bCs/>
                                <w:color w:val="000000" w:themeColor="text1"/>
                                <w:sz w:val="22"/>
                              </w:rPr>
                              <w:t> </w:t>
                            </w:r>
                            <w:r w:rsidRPr="00B66425">
                              <w:t>Responses</w:t>
                            </w:r>
                            <w:r>
                              <w:tab/>
                              <w:t>5</w:t>
                            </w:r>
                          </w:p>
                          <w:p w14:paraId="7485E3FA" w14:textId="77777777" w:rsidR="00F21BB5" w:rsidRPr="00B66425" w:rsidRDefault="00F21BB5" w:rsidP="00F21BB5">
                            <w:pPr>
                              <w:pStyle w:val="TOC2"/>
                              <w:ind w:right="256"/>
                            </w:pPr>
                            <w:r>
                              <w:tab/>
                            </w:r>
                            <w:r w:rsidRPr="00B66425">
                              <w:t>B.2</w:t>
                            </w:r>
                            <w:r w:rsidRPr="00B66425">
                              <w:rPr>
                                <w:sz w:val="22"/>
                              </w:rPr>
                              <w:t> </w:t>
                            </w:r>
                            <w:r w:rsidRPr="00B66425">
                              <w:rPr>
                                <w:rStyle w:val="apple-converted-space"/>
                                <w:rFonts w:ascii="Arial" w:hAnsi="Arial" w:cs="Arial"/>
                                <w:bCs/>
                                <w:color w:val="000000" w:themeColor="text1"/>
                                <w:sz w:val="22"/>
                              </w:rPr>
                              <w:t> </w:t>
                            </w:r>
                            <w:r w:rsidRPr="00B66425">
                              <w:t>Schedule</w:t>
                            </w:r>
                            <w:r>
                              <w:tab/>
                              <w:t>5</w:t>
                            </w:r>
                          </w:p>
                          <w:p w14:paraId="4F87DCF0" w14:textId="77777777" w:rsidR="00F21BB5" w:rsidRDefault="00F21BB5" w:rsidP="00F21BB5">
                            <w:pPr>
                              <w:pStyle w:val="TOC2"/>
                              <w:ind w:right="256"/>
                            </w:pPr>
                            <w:r>
                              <w:tab/>
                            </w:r>
                            <w:r w:rsidRPr="00B66425">
                              <w:t>B.3</w:t>
                            </w:r>
                            <w:r w:rsidRPr="00B66425">
                              <w:rPr>
                                <w:sz w:val="22"/>
                              </w:rPr>
                              <w:t> </w:t>
                            </w:r>
                            <w:r w:rsidRPr="00B66425">
                              <w:rPr>
                                <w:rStyle w:val="apple-converted-space"/>
                                <w:rFonts w:ascii="Arial" w:hAnsi="Arial" w:cs="Arial"/>
                                <w:bCs/>
                                <w:color w:val="000000" w:themeColor="text1"/>
                                <w:sz w:val="22"/>
                              </w:rPr>
                              <w:t> </w:t>
                            </w:r>
                            <w:r w:rsidRPr="00B66425">
                              <w:t>Queries</w:t>
                            </w:r>
                            <w:r>
                              <w:tab/>
                              <w:t>6</w:t>
                            </w:r>
                          </w:p>
                          <w:p w14:paraId="2A33CB6A" w14:textId="77777777" w:rsidR="00F21BB5" w:rsidRPr="004E7815" w:rsidRDefault="00F21BB5" w:rsidP="00F21BB5">
                            <w:pPr>
                              <w:pStyle w:val="TOC2"/>
                              <w:ind w:right="256"/>
                            </w:pPr>
                            <w:r>
                              <w:tab/>
                            </w:r>
                            <w:r w:rsidRPr="00B66425">
                              <w:t>B.</w:t>
                            </w:r>
                            <w:r>
                              <w:t>4</w:t>
                            </w:r>
                            <w:r w:rsidRPr="00B66425">
                              <w:rPr>
                                <w:sz w:val="22"/>
                              </w:rPr>
                              <w:t> </w:t>
                            </w:r>
                            <w:r w:rsidRPr="00B66425">
                              <w:rPr>
                                <w:rStyle w:val="apple-converted-space"/>
                                <w:rFonts w:ascii="Arial" w:hAnsi="Arial" w:cs="Arial"/>
                                <w:bCs/>
                                <w:color w:val="000000" w:themeColor="text1"/>
                                <w:sz w:val="22"/>
                              </w:rPr>
                              <w:t> </w:t>
                            </w:r>
                            <w:r>
                              <w:t>Evaluation Criteria</w:t>
                            </w:r>
                            <w:r>
                              <w:tab/>
                              <w:t>6</w:t>
                            </w:r>
                          </w:p>
                          <w:p w14:paraId="200F6E63"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0B0A8D61" w14:textId="539AA89E" w:rsidR="00F21BB5" w:rsidRPr="00455263"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color w:val="00B2A9" w:themeColor="accent3"/>
                                <w:sz w:val="18"/>
                                <w:szCs w:val="18"/>
                              </w:rPr>
                            </w:pPr>
                            <w:hyperlink w:anchor="_C.1_Project_Scope" w:history="1">
                              <w:r w:rsidRPr="00455263">
                                <w:rPr>
                                  <w:rStyle w:val="Hyperlink"/>
                                  <w:rFonts w:ascii="Arial" w:hAnsi="Arial" w:cs="Arial"/>
                                  <w:b/>
                                  <w:color w:val="00B2A9" w:themeColor="accent3"/>
                                  <w:szCs w:val="18"/>
                                </w:rPr>
                                <w:t>C.</w:t>
                              </w:r>
                              <w:r w:rsidRPr="00455263">
                                <w:rPr>
                                  <w:rStyle w:val="Hyperlink"/>
                                  <w:rFonts w:ascii="Arial" w:hAnsi="Arial" w:cs="Arial"/>
                                  <w:b/>
                                  <w:color w:val="00B2A9" w:themeColor="accent3"/>
                                </w:rPr>
                                <w:t> </w:t>
                              </w:r>
                              <w:r w:rsidRPr="00455263">
                                <w:rPr>
                                  <w:rStyle w:val="Hyperlink"/>
                                  <w:rFonts w:ascii="Arial" w:hAnsi="Arial" w:cs="Arial"/>
                                  <w:b/>
                                  <w:color w:val="00B2A9" w:themeColor="accent3"/>
                                </w:rPr>
                                <w:tab/>
                              </w:r>
                              <w:r w:rsidRPr="00455263">
                                <w:rPr>
                                  <w:rStyle w:val="Hyperlink"/>
                                  <w:rFonts w:ascii="Arial" w:hAnsi="Arial" w:cs="Arial"/>
                                  <w:b/>
                                  <w:color w:val="00B2A9" w:themeColor="accent3"/>
                                  <w:szCs w:val="18"/>
                                </w:rPr>
                                <w:t>CONTEXT</w:t>
                              </w:r>
                              <w:r w:rsidRPr="00455263">
                                <w:rPr>
                                  <w:rStyle w:val="Hyperlink"/>
                                  <w:rFonts w:ascii="Arial" w:hAnsi="Arial" w:cs="Arial"/>
                                  <w:b/>
                                  <w:color w:val="00B2A9" w:themeColor="accent3"/>
                                  <w:szCs w:val="18"/>
                                </w:rPr>
                                <w:tab/>
                                <w:t>7</w:t>
                              </w:r>
                            </w:hyperlink>
                          </w:p>
                          <w:p w14:paraId="2EDE8BAB" w14:textId="77777777" w:rsidR="00F21BB5" w:rsidRPr="00B66425" w:rsidRDefault="00F21BB5" w:rsidP="00F21BB5">
                            <w:pPr>
                              <w:pStyle w:val="TOC2"/>
                              <w:ind w:right="256"/>
                            </w:pPr>
                            <w:r>
                              <w:tab/>
                            </w:r>
                            <w:r w:rsidRPr="00B66425">
                              <w:t>C.1</w:t>
                            </w:r>
                            <w:r w:rsidRPr="00B66425">
                              <w:rPr>
                                <w:sz w:val="22"/>
                              </w:rPr>
                              <w:t> </w:t>
                            </w:r>
                            <w:r w:rsidRPr="00B66425">
                              <w:rPr>
                                <w:rStyle w:val="apple-converted-space"/>
                                <w:rFonts w:ascii="Arial" w:hAnsi="Arial" w:cs="Arial"/>
                                <w:bCs/>
                                <w:color w:val="000000" w:themeColor="text1"/>
                                <w:sz w:val="22"/>
                              </w:rPr>
                              <w:t> </w:t>
                            </w:r>
                            <w:r w:rsidRPr="00B66425">
                              <w:t>Project Scope and Objective</w:t>
                            </w:r>
                            <w:r>
                              <w:tab/>
                              <w:t>7</w:t>
                            </w:r>
                          </w:p>
                          <w:p w14:paraId="2AA0F943" w14:textId="77777777" w:rsidR="00F21BB5" w:rsidRPr="00B66425" w:rsidRDefault="00F21BB5" w:rsidP="00F21BB5">
                            <w:pPr>
                              <w:pStyle w:val="TOC2"/>
                              <w:ind w:right="256"/>
                            </w:pPr>
                            <w:r>
                              <w:tab/>
                            </w:r>
                            <w:r w:rsidRPr="00B66425">
                              <w:t>C.2</w:t>
                            </w:r>
                            <w:r w:rsidRPr="00B66425">
                              <w:rPr>
                                <w:sz w:val="22"/>
                              </w:rPr>
                              <w:t> </w:t>
                            </w:r>
                            <w:r w:rsidRPr="00B66425">
                              <w:rPr>
                                <w:rStyle w:val="apple-converted-space"/>
                                <w:rFonts w:ascii="Arial" w:hAnsi="Arial" w:cs="Arial"/>
                                <w:bCs/>
                                <w:color w:val="000000" w:themeColor="text1"/>
                                <w:sz w:val="22"/>
                              </w:rPr>
                              <w:t> </w:t>
                            </w:r>
                            <w:r w:rsidRPr="00B66425">
                              <w:t>JTI Requirements</w:t>
                            </w:r>
                            <w:r>
                              <w:tab/>
                              <w:t>7</w:t>
                            </w:r>
                          </w:p>
                          <w:p w14:paraId="7C874685" w14:textId="77777777" w:rsidR="00F21BB5" w:rsidRPr="00B66425" w:rsidRDefault="00F21BB5" w:rsidP="00F21BB5">
                            <w:pPr>
                              <w:pStyle w:val="TOC2"/>
                              <w:ind w:right="256"/>
                            </w:pPr>
                            <w:r>
                              <w:tab/>
                            </w:r>
                            <w:r w:rsidRPr="00B66425">
                              <w:t>C.3</w:t>
                            </w:r>
                            <w:r w:rsidRPr="00B66425">
                              <w:rPr>
                                <w:sz w:val="22"/>
                              </w:rPr>
                              <w:t> </w:t>
                            </w:r>
                            <w:r w:rsidRPr="00B66425">
                              <w:rPr>
                                <w:rStyle w:val="apple-converted-space"/>
                                <w:rFonts w:ascii="Arial" w:hAnsi="Arial" w:cs="Arial"/>
                                <w:bCs/>
                                <w:color w:val="000000" w:themeColor="text1"/>
                                <w:sz w:val="22"/>
                              </w:rPr>
                              <w:t> </w:t>
                            </w:r>
                            <w:r w:rsidRPr="00B66425">
                              <w:t>Proposal evaluation criteria</w:t>
                            </w:r>
                            <w:r>
                              <w:tab/>
                              <w:t>7</w:t>
                            </w:r>
                          </w:p>
                          <w:p w14:paraId="6CA94B95"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35C5894B" w14:textId="41D20C8C" w:rsidR="00F21BB5" w:rsidRPr="009E6125"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bCs/>
                                <w:color w:val="407EC9" w:themeColor="accent6"/>
                                <w:sz w:val="18"/>
                                <w:szCs w:val="18"/>
                              </w:rPr>
                            </w:pPr>
                            <w:hyperlink w:anchor="_D.2_Additional_" w:history="1">
                              <w:r w:rsidRPr="009E6125">
                                <w:rPr>
                                  <w:rStyle w:val="Hyperlink"/>
                                  <w:b/>
                                  <w:bCs/>
                                  <w:caps/>
                                  <w:color w:val="407EC9" w:themeColor="accent6"/>
                                </w:rPr>
                                <w:t>D. </w:t>
                              </w:r>
                              <w:r w:rsidRPr="009E6125">
                                <w:rPr>
                                  <w:rStyle w:val="Hyperlink"/>
                                  <w:rFonts w:ascii="Arial" w:hAnsi="Arial" w:cs="Arial"/>
                                  <w:b/>
                                  <w:bCs/>
                                  <w:caps/>
                                  <w:color w:val="407EC9" w:themeColor="accent6"/>
                                </w:rPr>
                                <w:tab/>
                              </w:r>
                              <w:r w:rsidRPr="009E6125">
                                <w:rPr>
                                  <w:rStyle w:val="Hyperlink"/>
                                  <w:b/>
                                  <w:bCs/>
                                  <w:caps/>
                                  <w:color w:val="407EC9" w:themeColor="accent6"/>
                                </w:rPr>
                                <w:t>RESPONSE</w:t>
                              </w:r>
                              <w:r w:rsidRPr="009E6125">
                                <w:rPr>
                                  <w:rStyle w:val="Hyperlink"/>
                                  <w:b/>
                                  <w:bCs/>
                                  <w:caps/>
                                  <w:color w:val="407EC9" w:themeColor="accent6"/>
                                </w:rPr>
                                <w:tab/>
                                <w:t>8</w:t>
                              </w:r>
                            </w:hyperlink>
                          </w:p>
                          <w:p w14:paraId="7630C6F4" w14:textId="77777777" w:rsidR="00F21BB5" w:rsidRPr="00B66425" w:rsidRDefault="00F21BB5" w:rsidP="00F21BB5">
                            <w:pPr>
                              <w:pStyle w:val="TOC2"/>
                              <w:ind w:right="256"/>
                            </w:pPr>
                            <w:r>
                              <w:tab/>
                            </w:r>
                            <w:r w:rsidRPr="00B66425">
                              <w:t>D.1</w:t>
                            </w:r>
                            <w:r w:rsidRPr="00B66425">
                              <w:rPr>
                                <w:sz w:val="22"/>
                                <w:lang w:val="en-US"/>
                              </w:rPr>
                              <w:t> </w:t>
                            </w:r>
                            <w:r w:rsidRPr="00B66425">
                              <w:rPr>
                                <w:rStyle w:val="apple-converted-space"/>
                                <w:rFonts w:ascii="Arial" w:hAnsi="Arial" w:cs="Arial"/>
                                <w:bCs/>
                                <w:color w:val="000000" w:themeColor="text1"/>
                                <w:sz w:val="22"/>
                                <w:lang w:val="en-US"/>
                              </w:rPr>
                              <w:t> </w:t>
                            </w:r>
                            <w:r w:rsidRPr="00B66425">
                              <w:t>Executive Summary</w:t>
                            </w:r>
                            <w:r>
                              <w:tab/>
                              <w:t>8</w:t>
                            </w:r>
                          </w:p>
                          <w:p w14:paraId="484D6E22" w14:textId="77777777" w:rsidR="00F21BB5" w:rsidRPr="00B66425" w:rsidRDefault="00F21BB5" w:rsidP="00F21BB5">
                            <w:pPr>
                              <w:pStyle w:val="TOC2"/>
                              <w:ind w:right="256"/>
                            </w:pPr>
                            <w:r>
                              <w:tab/>
                            </w:r>
                            <w:r w:rsidRPr="00B66425">
                              <w:t>D.2</w:t>
                            </w:r>
                            <w:r w:rsidRPr="00B66425">
                              <w:rPr>
                                <w:sz w:val="22"/>
                                <w:lang w:val="en-US"/>
                              </w:rPr>
                              <w:t> </w:t>
                            </w:r>
                            <w:r w:rsidRPr="00B66425">
                              <w:rPr>
                                <w:rStyle w:val="apple-converted-space"/>
                                <w:rFonts w:ascii="Arial" w:hAnsi="Arial" w:cs="Arial"/>
                                <w:bCs/>
                                <w:color w:val="000000" w:themeColor="text1"/>
                                <w:sz w:val="22"/>
                                <w:lang w:val="en-US"/>
                              </w:rPr>
                              <w:t> </w:t>
                            </w:r>
                            <w:r w:rsidRPr="00B66425">
                              <w:t>Additional proposal details</w:t>
                            </w:r>
                            <w:r>
                              <w:tab/>
                              <w:t>8</w:t>
                            </w:r>
                          </w:p>
                          <w:p w14:paraId="5D86F2FB"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1D245EDA" w14:textId="77777777" w:rsidR="00F21BB5" w:rsidRPr="00DB78F8" w:rsidRDefault="00F21BB5" w:rsidP="00F21BB5">
                            <w:pPr>
                              <w:pStyle w:val="TOC1"/>
                              <w:pBdr>
                                <w:bottom w:val="single" w:sz="4" w:space="4" w:color="auto"/>
                                <w:between w:val="single" w:sz="4" w:space="1" w:color="auto"/>
                              </w:pBdr>
                              <w:tabs>
                                <w:tab w:val="clear" w:pos="284"/>
                                <w:tab w:val="left" w:pos="426"/>
                                <w:tab w:val="right" w:pos="7770"/>
                              </w:tabs>
                              <w:spacing w:before="120" w:line="240" w:lineRule="auto"/>
                              <w:ind w:right="256"/>
                              <w:rPr>
                                <w:b/>
                                <w:bCs/>
                                <w:caps w:val="0"/>
                                <w:color w:val="8031A7" w:themeColor="accent4"/>
                                <w:sz w:val="22"/>
                              </w:rPr>
                            </w:pPr>
                            <w:r w:rsidRPr="00DB78F8">
                              <w:rPr>
                                <w:b/>
                                <w:bCs/>
                                <w:caps w:val="0"/>
                                <w:color w:val="8031A7" w:themeColor="accent4"/>
                                <w:sz w:val="22"/>
                              </w:rPr>
                              <w:t>E.</w:t>
                            </w:r>
                            <w:r w:rsidRPr="00DB78F8">
                              <w:rPr>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ab/>
                            </w:r>
                            <w:r w:rsidRPr="00DB78F8">
                              <w:rPr>
                                <w:b/>
                                <w:bCs/>
                                <w:caps w:val="0"/>
                                <w:color w:val="8031A7" w:themeColor="accent4"/>
                                <w:sz w:val="22"/>
                              </w:rPr>
                              <w:t>APPENDICES</w:t>
                            </w:r>
                            <w:r w:rsidRPr="00DB78F8">
                              <w:rPr>
                                <w:b/>
                                <w:bCs/>
                                <w:caps w:val="0"/>
                                <w:color w:val="8031A7" w:themeColor="accent4"/>
                                <w:sz w:val="22"/>
                              </w:rPr>
                              <w:tab/>
                              <w:t>9</w:t>
                            </w:r>
                          </w:p>
                          <w:p w14:paraId="1757989B" w14:textId="77777777" w:rsidR="00F21BB5" w:rsidRPr="008702D0" w:rsidRDefault="00F21BB5" w:rsidP="00F21BB5">
                            <w:pPr>
                              <w:tabs>
                                <w:tab w:val="right" w:pos="7770"/>
                              </w:tabs>
                              <w:spacing w:before="120" w:after="120" w:line="240" w:lineRule="auto"/>
                              <w:ind w:right="256"/>
                            </w:pPr>
                          </w:p>
                          <w:p w14:paraId="168629C2" w14:textId="77777777" w:rsidR="00F21BB5" w:rsidRPr="003F6DA5" w:rsidRDefault="00F21BB5" w:rsidP="00F21BB5">
                            <w:pPr>
                              <w:ind w:right="256"/>
                              <w:jc w:val="center"/>
                              <w:rPr>
                                <w:lang w:val="fr-CH"/>
                              </w:rPr>
                            </w:pPr>
                          </w:p>
                          <w:p w14:paraId="4E3B4DF5" w14:textId="03402775" w:rsidR="00F21BB5" w:rsidRDefault="00F21BB5" w:rsidP="00F21BB5">
                            <w:pPr>
                              <w:jc w:val="center"/>
                            </w:pPr>
                            <w:r>
                              <w:t>&lt;</w:t>
                            </w:r>
                          </w:p>
                        </w:txbxContent>
                      </wps:txbx>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w14:anchorId="43C4D3F6">
              <v:shape id="Freeform 2" style="width:446.45pt;height:466.05pt;visibility:visible;mso-wrap-style:square;mso-left-percent:-10001;mso-top-percent:-10001;mso-position-horizontal:absolute;mso-position-horizontal-relative:char;mso-position-vertical:absolute;mso-position-vertical-relative:line;mso-left-percent:-10001;mso-top-percent:-10001;v-text-anchor:top" coordsize="31433,10678" o:spid="_x0000_s1026" filled="f" strokecolor="black [3213]" strokeweight="1pt" o:spt="100" adj="-11796480,,5400" path="m31433,10671r,-9086c31013,1541,30738,1441,30728,1283v-10,-158,305,-276,705,-303l31433,645,30271,424v255,-68,498,-219,57,-333c29818,-24,29296,128,29322,238l28184,,37,c37,,10,9489,1,9749v-9,260,423,537,825,667c1228,10546,1703,10673,2932,10678r28501,-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" w14:anchorId="2BFE68EA">
                <v:stroke joinstyle="round"/>
                <v:formulas/>
                <v:path textboxrect="0,0,31433,10678" arrowok="t" o:connecttype="custom" o:connectlocs="5670229,5914966;5670229,878570;5543053,711171;5670229,543217;5670229,357525;5460615,235024;5470897,50442;5289424,131924;5084139,0;6674,0;180,5403899;149003,5773619;528906,5918846;5670229,5914966" o:connectangles="0,0,0,0,0,0,0,0,0,0,0,0,0,0"/>
                <v:textbox>
                  <w:txbxContent>
                    <w:p w:rsidRPr="00DB78F8" w:rsidR="00F21BB5" w:rsidP="00F21BB5" w:rsidRDefault="00F21BB5" w14:paraId="49F63603" w14:textId="2C1E4EF8">
                      <w:pPr>
                        <w:pStyle w:val="TOCHeading"/>
                        <w:pBdr>
                          <w:bottom w:val="single" w:color="auto" w:sz="4" w:space="4"/>
                          <w:between w:val="single" w:color="auto" w:sz="4" w:space="1"/>
                        </w:pBdr>
                        <w:tabs>
                          <w:tab w:val="left" w:pos="426"/>
                          <w:tab w:val="right" w:pos="7770"/>
                        </w:tabs>
                        <w:spacing w:before="120" w:after="120"/>
                        <w:ind w:right="256"/>
                        <w:rPr>
                          <w:rFonts w:ascii="Arial" w:hAnsi="Arial" w:cs="Arial"/>
                          <w:color w:val="E782A9" w:themeColor="accent5"/>
                          <w:sz w:val="18"/>
                          <w:szCs w:val="18"/>
                        </w:rPr>
                      </w:pPr>
                      <w:hyperlink w:history="1" w:anchor="_A.1_JTI">
                        <w:r w:rsidRPr="00455263">
                          <w:rPr>
                            <w:rStyle w:val="Hyperlink"/>
                            <w:rFonts w:ascii="Arial" w:hAnsi="Arial" w:cs="Arial"/>
                            <w:color w:val="E782A9" w:themeColor="accent5"/>
                            <w:szCs w:val="18"/>
                          </w:rPr>
                          <w:t xml:space="preserve">A. </w:t>
                        </w:r>
                        <w:r w:rsidRPr="00455263">
                          <w:rPr>
                            <w:rStyle w:val="Hyperlink"/>
                            <w:rFonts w:ascii="Arial" w:hAnsi="Arial" w:cs="Arial"/>
                            <w:color w:val="E782A9" w:themeColor="accent5"/>
                            <w:szCs w:val="18"/>
                          </w:rPr>
                          <w:tab/>
                        </w:r>
                      </w:hyperlink>
                      <w:hyperlink w:history="1" w:anchor="_A.1_JTI">
                        <w:r w:rsidRPr="00816193">
                          <w:rPr>
                            <w:rStyle w:val="Hyperlink"/>
                            <w:rFonts w:ascii="Arial" w:hAnsi="Arial" w:cs="Arial"/>
                            <w:color w:val="E782A9" w:themeColor="accent5"/>
                            <w:szCs w:val="18"/>
                          </w:rPr>
                          <w:t>Introduction</w:t>
                        </w:r>
                      </w:hyperlink>
                      <w:r w:rsidRPr="00DB78F8">
                        <w:rPr>
                          <w:rFonts w:ascii="Arial" w:hAnsi="Arial" w:cs="Arial"/>
                          <w:color w:val="E782A9" w:themeColor="accent5"/>
                          <w:szCs w:val="18"/>
                        </w:rPr>
                        <w:tab/>
                      </w:r>
                      <w:hyperlink w:history="1" w:anchor="_A.1_JTI">
                        <w:r w:rsidRPr="00455263">
                          <w:rPr>
                            <w:rStyle w:val="Hyperlink"/>
                            <w:rFonts w:ascii="Arial" w:hAnsi="Arial" w:cs="Arial"/>
                            <w:color w:val="E782A9" w:themeColor="accent5"/>
                            <w:szCs w:val="18"/>
                          </w:rPr>
                          <w:t>4</w:t>
                        </w:r>
                      </w:hyperlink>
                    </w:p>
                    <w:p w:rsidRPr="00B66425" w:rsidR="00F21BB5" w:rsidP="00F21BB5" w:rsidRDefault="00F21BB5" w14:paraId="7FDEF9FF" w14:textId="77777777">
                      <w:pPr>
                        <w:pStyle w:val="TOC2"/>
                        <w:ind w:right="256"/>
                      </w:pPr>
                      <w:r>
                        <w:tab/>
                      </w:r>
                      <w:r w:rsidRPr="00B66425">
                        <w:t>A.1</w:t>
                      </w:r>
                      <w:r w:rsidRPr="00B66425">
                        <w:rPr>
                          <w:sz w:val="22"/>
                          <w:lang w:val="en-US"/>
                        </w:rPr>
                        <w:t> </w:t>
                      </w:r>
                      <w:r w:rsidRPr="00B66425">
                        <w:rPr>
                          <w:rStyle w:val="apple-converted-space"/>
                          <w:rFonts w:ascii="Arial" w:hAnsi="Arial" w:cs="Arial"/>
                          <w:bCs/>
                          <w:color w:val="000000" w:themeColor="text1"/>
                          <w:sz w:val="22"/>
                          <w:lang w:val="en-US"/>
                        </w:rPr>
                        <w:t> </w:t>
                      </w:r>
                      <w:r w:rsidRPr="00B66425">
                        <w:t>JTI</w:t>
                      </w:r>
                      <w:r>
                        <w:tab/>
                      </w:r>
                      <w:r>
                        <w:t>4</w:t>
                      </w:r>
                    </w:p>
                    <w:p w:rsidRPr="00B66425" w:rsidR="00F21BB5" w:rsidP="00F21BB5" w:rsidRDefault="00F21BB5" w14:paraId="1BDBB181" w14:textId="77777777">
                      <w:pPr>
                        <w:pStyle w:val="TOC2"/>
                        <w:ind w:right="256"/>
                      </w:pPr>
                      <w:r>
                        <w:tab/>
                      </w:r>
                      <w:r w:rsidRPr="00B66425">
                        <w:t>A.2</w:t>
                      </w:r>
                      <w:r w:rsidRPr="00B66425">
                        <w:rPr>
                          <w:sz w:val="22"/>
                          <w:lang w:val="en-US"/>
                        </w:rPr>
                        <w:t> </w:t>
                      </w:r>
                      <w:r w:rsidRPr="00B66425">
                        <w:rPr>
                          <w:rStyle w:val="apple-converted-space"/>
                          <w:rFonts w:ascii="Arial" w:hAnsi="Arial" w:cs="Arial"/>
                          <w:bCs/>
                          <w:color w:val="000000" w:themeColor="text1"/>
                          <w:sz w:val="22"/>
                          <w:lang w:val="en-US"/>
                        </w:rPr>
                        <w:t> </w:t>
                      </w:r>
                      <w:r w:rsidRPr="00B66425">
                        <w:t>Our Engagement</w:t>
                      </w:r>
                      <w:r>
                        <w:tab/>
                      </w:r>
                      <w:r>
                        <w:t>4</w:t>
                      </w:r>
                    </w:p>
                    <w:p w:rsidR="00F21BB5" w:rsidP="00F21BB5" w:rsidRDefault="00F21BB5" w14:paraId="672A6659" w14:textId="77777777">
                      <w:pPr>
                        <w:pStyle w:val="TOC1"/>
                        <w:tabs>
                          <w:tab w:val="clear" w:pos="284"/>
                          <w:tab w:val="left" w:pos="426"/>
                          <w:tab w:val="right" w:pos="7770"/>
                        </w:tabs>
                        <w:spacing w:before="120" w:line="240" w:lineRule="auto"/>
                        <w:ind w:right="256"/>
                        <w:rPr>
                          <w:caps w:val="0"/>
                          <w:sz w:val="22"/>
                        </w:rPr>
                      </w:pPr>
                    </w:p>
                    <w:p w:rsidRPr="00455263" w:rsidR="00F21BB5" w:rsidP="00F21BB5" w:rsidRDefault="00F21BB5" w14:paraId="6CE8D013" w14:textId="463F6012">
                      <w:pPr>
                        <w:pStyle w:val="TOCHeading"/>
                        <w:pBdr>
                          <w:bottom w:val="single" w:color="auto" w:sz="4" w:space="4"/>
                          <w:between w:val="single" w:color="auto" w:sz="4" w:space="1"/>
                        </w:pBdr>
                        <w:tabs>
                          <w:tab w:val="left" w:pos="426"/>
                          <w:tab w:val="right" w:pos="7770"/>
                        </w:tabs>
                        <w:spacing w:before="120" w:after="120"/>
                        <w:ind w:right="256"/>
                        <w:rPr>
                          <w:rFonts w:ascii="Arial" w:hAnsi="Arial" w:cs="Arial"/>
                          <w:bCs/>
                          <w:color w:val="EAAA00" w:themeColor="accent2"/>
                          <w:sz w:val="18"/>
                          <w:szCs w:val="18"/>
                        </w:rPr>
                      </w:pPr>
                      <w:hyperlink w:history="1" w:anchor="_B.1_Responses">
                        <w:r w:rsidRPr="00455263">
                          <w:rPr>
                            <w:rStyle w:val="Hyperlink"/>
                            <w:rFonts w:ascii="Arial" w:hAnsi="Arial" w:cs="Arial"/>
                            <w:bCs/>
                            <w:color w:val="EAAA00" w:themeColor="accent2"/>
                            <w:szCs w:val="18"/>
                          </w:rPr>
                          <w:t>B.</w:t>
                        </w:r>
                        <w:r w:rsidRPr="00455263">
                          <w:rPr>
                            <w:rStyle w:val="Hyperlink"/>
                            <w:rFonts w:ascii="Arial" w:hAnsi="Arial" w:cs="Arial"/>
                            <w:bCs/>
                            <w:color w:val="EAAA00" w:themeColor="accent2"/>
                          </w:rPr>
                          <w:t>  </w:t>
                        </w:r>
                        <w:r w:rsidRPr="00455263">
                          <w:rPr>
                            <w:rStyle w:val="Hyperlink"/>
                            <w:rFonts w:ascii="Arial" w:hAnsi="Arial" w:cs="Arial"/>
                            <w:bCs/>
                            <w:color w:val="EAAA00" w:themeColor="accent2"/>
                          </w:rPr>
                          <w:tab/>
                        </w:r>
                        <w:r w:rsidRPr="00455263">
                          <w:rPr>
                            <w:rStyle w:val="Hyperlink"/>
                            <w:rFonts w:ascii="Arial" w:hAnsi="Arial" w:cs="Arial"/>
                            <w:bCs/>
                            <w:color w:val="EAAA00" w:themeColor="accent2"/>
                            <w:szCs w:val="18"/>
                          </w:rPr>
                          <w:t>Purpose of the RFP</w:t>
                        </w:r>
                        <w:r w:rsidRPr="00455263">
                          <w:rPr>
                            <w:rStyle w:val="Hyperlink"/>
                            <w:rFonts w:ascii="Arial" w:hAnsi="Arial" w:cs="Arial"/>
                            <w:bCs/>
                            <w:color w:val="EAAA00" w:themeColor="accent2"/>
                            <w:szCs w:val="18"/>
                          </w:rPr>
                          <w:tab/>
                        </w:r>
                        <w:r w:rsidRPr="00455263">
                          <w:rPr>
                            <w:rStyle w:val="Hyperlink"/>
                            <w:rFonts w:ascii="Arial" w:hAnsi="Arial" w:cs="Arial"/>
                            <w:bCs/>
                            <w:color w:val="EAAA00" w:themeColor="accent2"/>
                            <w:szCs w:val="18"/>
                          </w:rPr>
                          <w:t>5</w:t>
                        </w:r>
                      </w:hyperlink>
                    </w:p>
                    <w:p w:rsidRPr="00B66425" w:rsidR="00F21BB5" w:rsidP="00F21BB5" w:rsidRDefault="00F21BB5" w14:paraId="5900A917" w14:textId="77777777">
                      <w:pPr>
                        <w:pStyle w:val="TOC2"/>
                        <w:ind w:right="256"/>
                      </w:pPr>
                      <w:r>
                        <w:tab/>
                      </w:r>
                      <w:r w:rsidRPr="00B66425">
                        <w:t>B.1</w:t>
                      </w:r>
                      <w:r w:rsidRPr="00B66425">
                        <w:rPr>
                          <w:sz w:val="22"/>
                        </w:rPr>
                        <w:t> </w:t>
                      </w:r>
                      <w:r w:rsidRPr="00B66425">
                        <w:rPr>
                          <w:rStyle w:val="apple-converted-space"/>
                          <w:rFonts w:ascii="Arial" w:hAnsi="Arial" w:cs="Arial"/>
                          <w:bCs/>
                          <w:color w:val="000000" w:themeColor="text1"/>
                          <w:sz w:val="22"/>
                        </w:rPr>
                        <w:t> </w:t>
                      </w:r>
                      <w:r w:rsidRPr="00B66425">
                        <w:t>Responses</w:t>
                      </w:r>
                      <w:r>
                        <w:tab/>
                      </w:r>
                      <w:r>
                        <w:t>5</w:t>
                      </w:r>
                    </w:p>
                    <w:p w:rsidRPr="00B66425" w:rsidR="00F21BB5" w:rsidP="00F21BB5" w:rsidRDefault="00F21BB5" w14:paraId="402B73DF" w14:textId="77777777">
                      <w:pPr>
                        <w:pStyle w:val="TOC2"/>
                        <w:ind w:right="256"/>
                      </w:pPr>
                      <w:r>
                        <w:tab/>
                      </w:r>
                      <w:r w:rsidRPr="00B66425">
                        <w:t>B.2</w:t>
                      </w:r>
                      <w:r w:rsidRPr="00B66425">
                        <w:rPr>
                          <w:sz w:val="22"/>
                        </w:rPr>
                        <w:t> </w:t>
                      </w:r>
                      <w:r w:rsidRPr="00B66425">
                        <w:rPr>
                          <w:rStyle w:val="apple-converted-space"/>
                          <w:rFonts w:ascii="Arial" w:hAnsi="Arial" w:cs="Arial"/>
                          <w:bCs/>
                          <w:color w:val="000000" w:themeColor="text1"/>
                          <w:sz w:val="22"/>
                        </w:rPr>
                        <w:t> </w:t>
                      </w:r>
                      <w:r w:rsidRPr="00B66425">
                        <w:t>Schedule</w:t>
                      </w:r>
                      <w:r>
                        <w:tab/>
                      </w:r>
                      <w:r>
                        <w:t>5</w:t>
                      </w:r>
                    </w:p>
                    <w:p w:rsidR="00F21BB5" w:rsidP="00F21BB5" w:rsidRDefault="00F21BB5" w14:paraId="361B9DB1" w14:textId="77777777">
                      <w:pPr>
                        <w:pStyle w:val="TOC2"/>
                        <w:ind w:right="256"/>
                      </w:pPr>
                      <w:r>
                        <w:tab/>
                      </w:r>
                      <w:r w:rsidRPr="00B66425">
                        <w:t>B.3</w:t>
                      </w:r>
                      <w:r w:rsidRPr="00B66425">
                        <w:rPr>
                          <w:sz w:val="22"/>
                        </w:rPr>
                        <w:t> </w:t>
                      </w:r>
                      <w:r w:rsidRPr="00B66425">
                        <w:rPr>
                          <w:rStyle w:val="apple-converted-space"/>
                          <w:rFonts w:ascii="Arial" w:hAnsi="Arial" w:cs="Arial"/>
                          <w:bCs/>
                          <w:color w:val="000000" w:themeColor="text1"/>
                          <w:sz w:val="22"/>
                        </w:rPr>
                        <w:t> </w:t>
                      </w:r>
                      <w:r w:rsidRPr="00B66425">
                        <w:t>Queries</w:t>
                      </w:r>
                      <w:r>
                        <w:tab/>
                      </w:r>
                      <w:r>
                        <w:t>6</w:t>
                      </w:r>
                    </w:p>
                    <w:p w:rsidRPr="004E7815" w:rsidR="00F21BB5" w:rsidP="00F21BB5" w:rsidRDefault="00F21BB5" w14:paraId="2D0F3A1C" w14:textId="77777777">
                      <w:pPr>
                        <w:pStyle w:val="TOC2"/>
                        <w:ind w:right="256"/>
                      </w:pPr>
                      <w:r>
                        <w:tab/>
                      </w:r>
                      <w:r w:rsidRPr="00B66425">
                        <w:t>B.</w:t>
                      </w:r>
                      <w:r>
                        <w:t>4</w:t>
                      </w:r>
                      <w:r w:rsidRPr="00B66425">
                        <w:rPr>
                          <w:sz w:val="22"/>
                        </w:rPr>
                        <w:t> </w:t>
                      </w:r>
                      <w:r w:rsidRPr="00B66425">
                        <w:rPr>
                          <w:rStyle w:val="apple-converted-space"/>
                          <w:rFonts w:ascii="Arial" w:hAnsi="Arial" w:cs="Arial"/>
                          <w:bCs/>
                          <w:color w:val="000000" w:themeColor="text1"/>
                          <w:sz w:val="22"/>
                        </w:rPr>
                        <w:t> </w:t>
                      </w:r>
                      <w:r>
                        <w:t>Evaluation Criteria</w:t>
                      </w:r>
                      <w:r>
                        <w:tab/>
                      </w:r>
                      <w:r>
                        <w:t>6</w:t>
                      </w:r>
                    </w:p>
                    <w:p w:rsidR="00F21BB5" w:rsidP="00F21BB5" w:rsidRDefault="00F21BB5" w14:paraId="0A37501D" w14:textId="77777777">
                      <w:pPr>
                        <w:pStyle w:val="TOC1"/>
                        <w:tabs>
                          <w:tab w:val="clear" w:pos="284"/>
                          <w:tab w:val="left" w:pos="426"/>
                          <w:tab w:val="right" w:pos="7770"/>
                        </w:tabs>
                        <w:spacing w:before="120" w:line="240" w:lineRule="auto"/>
                        <w:ind w:right="256"/>
                        <w:rPr>
                          <w:caps w:val="0"/>
                          <w:sz w:val="22"/>
                        </w:rPr>
                      </w:pPr>
                    </w:p>
                    <w:p w:rsidRPr="00455263" w:rsidR="00F21BB5" w:rsidP="00F21BB5" w:rsidRDefault="00F21BB5" w14:paraId="16FB6B0B" w14:textId="539AA89E">
                      <w:pPr>
                        <w:pBdr>
                          <w:bottom w:val="single" w:color="auto" w:sz="4" w:space="4"/>
                          <w:between w:val="single" w:color="auto" w:sz="4" w:space="1"/>
                        </w:pBdr>
                        <w:tabs>
                          <w:tab w:val="left" w:pos="426"/>
                          <w:tab w:val="right" w:pos="7770"/>
                        </w:tabs>
                        <w:spacing w:before="120" w:after="120" w:line="240" w:lineRule="auto"/>
                        <w:ind w:right="256"/>
                        <w:rPr>
                          <w:rFonts w:ascii="Arial" w:hAnsi="Arial" w:cs="Arial"/>
                          <w:b/>
                          <w:color w:val="00B2A9" w:themeColor="accent3"/>
                          <w:sz w:val="18"/>
                          <w:szCs w:val="18"/>
                        </w:rPr>
                      </w:pPr>
                      <w:hyperlink w:history="1" w:anchor="_C.1_Project_Scope">
                        <w:r w:rsidRPr="00455263">
                          <w:rPr>
                            <w:rStyle w:val="Hyperlink"/>
                            <w:rFonts w:ascii="Arial" w:hAnsi="Arial" w:cs="Arial"/>
                            <w:b/>
                            <w:color w:val="00B2A9" w:themeColor="accent3"/>
                            <w:szCs w:val="18"/>
                          </w:rPr>
                          <w:t>C.</w:t>
                        </w:r>
                        <w:r w:rsidRPr="00455263">
                          <w:rPr>
                            <w:rStyle w:val="Hyperlink"/>
                            <w:rFonts w:ascii="Arial" w:hAnsi="Arial" w:cs="Arial"/>
                            <w:b/>
                            <w:color w:val="00B2A9" w:themeColor="accent3"/>
                          </w:rPr>
                          <w:t> </w:t>
                        </w:r>
                        <w:r w:rsidRPr="00455263">
                          <w:rPr>
                            <w:rStyle w:val="Hyperlink"/>
                            <w:rFonts w:ascii="Arial" w:hAnsi="Arial" w:cs="Arial"/>
                            <w:b/>
                            <w:color w:val="00B2A9" w:themeColor="accent3"/>
                          </w:rPr>
                          <w:tab/>
                        </w:r>
                        <w:r w:rsidRPr="00455263">
                          <w:rPr>
                            <w:rStyle w:val="Hyperlink"/>
                            <w:rFonts w:ascii="Arial" w:hAnsi="Arial" w:cs="Arial"/>
                            <w:b/>
                            <w:color w:val="00B2A9" w:themeColor="accent3"/>
                            <w:szCs w:val="18"/>
                          </w:rPr>
                          <w:t>CONTEXT</w:t>
                        </w:r>
                        <w:r w:rsidRPr="00455263">
                          <w:rPr>
                            <w:rStyle w:val="Hyperlink"/>
                            <w:rFonts w:ascii="Arial" w:hAnsi="Arial" w:cs="Arial"/>
                            <w:b/>
                            <w:color w:val="00B2A9" w:themeColor="accent3"/>
                            <w:szCs w:val="18"/>
                          </w:rPr>
                          <w:tab/>
                        </w:r>
                        <w:r w:rsidRPr="00455263">
                          <w:rPr>
                            <w:rStyle w:val="Hyperlink"/>
                            <w:rFonts w:ascii="Arial" w:hAnsi="Arial" w:cs="Arial"/>
                            <w:b/>
                            <w:color w:val="00B2A9" w:themeColor="accent3"/>
                            <w:szCs w:val="18"/>
                          </w:rPr>
                          <w:t>7</w:t>
                        </w:r>
                      </w:hyperlink>
                    </w:p>
                    <w:p w:rsidRPr="00B66425" w:rsidR="00F21BB5" w:rsidP="00F21BB5" w:rsidRDefault="00F21BB5" w14:paraId="3F09726F" w14:textId="77777777">
                      <w:pPr>
                        <w:pStyle w:val="TOC2"/>
                        <w:ind w:right="256"/>
                      </w:pPr>
                      <w:r>
                        <w:tab/>
                      </w:r>
                      <w:r w:rsidRPr="00B66425">
                        <w:t>C.1</w:t>
                      </w:r>
                      <w:r w:rsidRPr="00B66425">
                        <w:rPr>
                          <w:sz w:val="22"/>
                        </w:rPr>
                        <w:t> </w:t>
                      </w:r>
                      <w:r w:rsidRPr="00B66425">
                        <w:rPr>
                          <w:rStyle w:val="apple-converted-space"/>
                          <w:rFonts w:ascii="Arial" w:hAnsi="Arial" w:cs="Arial"/>
                          <w:bCs/>
                          <w:color w:val="000000" w:themeColor="text1"/>
                          <w:sz w:val="22"/>
                        </w:rPr>
                        <w:t> </w:t>
                      </w:r>
                      <w:r w:rsidRPr="00B66425">
                        <w:t>Project Scope and Objective</w:t>
                      </w:r>
                      <w:r>
                        <w:tab/>
                      </w:r>
                      <w:r>
                        <w:t>7</w:t>
                      </w:r>
                    </w:p>
                    <w:p w:rsidRPr="00B66425" w:rsidR="00F21BB5" w:rsidP="00F21BB5" w:rsidRDefault="00F21BB5" w14:paraId="34AE40BC" w14:textId="77777777">
                      <w:pPr>
                        <w:pStyle w:val="TOC2"/>
                        <w:ind w:right="256"/>
                      </w:pPr>
                      <w:r>
                        <w:tab/>
                      </w:r>
                      <w:r w:rsidRPr="00B66425">
                        <w:t>C.2</w:t>
                      </w:r>
                      <w:r w:rsidRPr="00B66425">
                        <w:rPr>
                          <w:sz w:val="22"/>
                        </w:rPr>
                        <w:t> </w:t>
                      </w:r>
                      <w:r w:rsidRPr="00B66425">
                        <w:rPr>
                          <w:rStyle w:val="apple-converted-space"/>
                          <w:rFonts w:ascii="Arial" w:hAnsi="Arial" w:cs="Arial"/>
                          <w:bCs/>
                          <w:color w:val="000000" w:themeColor="text1"/>
                          <w:sz w:val="22"/>
                        </w:rPr>
                        <w:t> </w:t>
                      </w:r>
                      <w:r w:rsidRPr="00B66425">
                        <w:t>JTI Requirements</w:t>
                      </w:r>
                      <w:r>
                        <w:tab/>
                      </w:r>
                      <w:r>
                        <w:t>7</w:t>
                      </w:r>
                    </w:p>
                    <w:p w:rsidRPr="00B66425" w:rsidR="00F21BB5" w:rsidP="00F21BB5" w:rsidRDefault="00F21BB5" w14:paraId="2BA1BDB4" w14:textId="77777777">
                      <w:pPr>
                        <w:pStyle w:val="TOC2"/>
                        <w:ind w:right="256"/>
                      </w:pPr>
                      <w:r>
                        <w:tab/>
                      </w:r>
                      <w:r w:rsidRPr="00B66425">
                        <w:t>C.3</w:t>
                      </w:r>
                      <w:r w:rsidRPr="00B66425">
                        <w:rPr>
                          <w:sz w:val="22"/>
                        </w:rPr>
                        <w:t> </w:t>
                      </w:r>
                      <w:r w:rsidRPr="00B66425">
                        <w:rPr>
                          <w:rStyle w:val="apple-converted-space"/>
                          <w:rFonts w:ascii="Arial" w:hAnsi="Arial" w:cs="Arial"/>
                          <w:bCs/>
                          <w:color w:val="000000" w:themeColor="text1"/>
                          <w:sz w:val="22"/>
                        </w:rPr>
                        <w:t> </w:t>
                      </w:r>
                      <w:r w:rsidRPr="00B66425">
                        <w:t>Proposal evaluation criteria</w:t>
                      </w:r>
                      <w:r>
                        <w:tab/>
                      </w:r>
                      <w:r>
                        <w:t>7</w:t>
                      </w:r>
                    </w:p>
                    <w:p w:rsidR="00F21BB5" w:rsidP="00F21BB5" w:rsidRDefault="00F21BB5" w14:paraId="5DAB6C7B" w14:textId="77777777">
                      <w:pPr>
                        <w:pStyle w:val="TOC1"/>
                        <w:tabs>
                          <w:tab w:val="clear" w:pos="284"/>
                          <w:tab w:val="left" w:pos="426"/>
                          <w:tab w:val="right" w:pos="7770"/>
                        </w:tabs>
                        <w:spacing w:before="120" w:line="240" w:lineRule="auto"/>
                        <w:ind w:right="256"/>
                        <w:rPr>
                          <w:caps w:val="0"/>
                          <w:sz w:val="22"/>
                        </w:rPr>
                      </w:pPr>
                    </w:p>
                    <w:p w:rsidRPr="009E6125" w:rsidR="00F21BB5" w:rsidP="00F21BB5" w:rsidRDefault="00F21BB5" w14:paraId="7B0F041C" w14:textId="41D20C8C">
                      <w:pPr>
                        <w:pBdr>
                          <w:bottom w:val="single" w:color="auto" w:sz="4" w:space="4"/>
                          <w:between w:val="single" w:color="auto" w:sz="4" w:space="1"/>
                        </w:pBdr>
                        <w:tabs>
                          <w:tab w:val="left" w:pos="426"/>
                          <w:tab w:val="right" w:pos="7770"/>
                        </w:tabs>
                        <w:spacing w:before="120" w:after="120" w:line="240" w:lineRule="auto"/>
                        <w:ind w:right="256"/>
                        <w:rPr>
                          <w:rFonts w:ascii="Arial" w:hAnsi="Arial" w:cs="Arial"/>
                          <w:b/>
                          <w:bCs/>
                          <w:color w:val="407EC9" w:themeColor="accent6"/>
                          <w:sz w:val="18"/>
                          <w:szCs w:val="18"/>
                        </w:rPr>
                      </w:pPr>
                      <w:hyperlink w:history="1" w:anchor="_D.2_Additional_">
                        <w:r w:rsidRPr="009E6125">
                          <w:rPr>
                            <w:rStyle w:val="Hyperlink"/>
                            <w:b/>
                            <w:bCs/>
                            <w:caps/>
                            <w:color w:val="407EC9" w:themeColor="accent6"/>
                          </w:rPr>
                          <w:t>D. </w:t>
                        </w:r>
                        <w:r w:rsidRPr="009E6125">
                          <w:rPr>
                            <w:rStyle w:val="Hyperlink"/>
                            <w:rFonts w:ascii="Arial" w:hAnsi="Arial" w:cs="Arial"/>
                            <w:b/>
                            <w:bCs/>
                            <w:caps/>
                            <w:color w:val="407EC9" w:themeColor="accent6"/>
                          </w:rPr>
                          <w:tab/>
                        </w:r>
                        <w:r w:rsidRPr="009E6125">
                          <w:rPr>
                            <w:rStyle w:val="Hyperlink"/>
                            <w:b/>
                            <w:bCs/>
                            <w:caps/>
                            <w:color w:val="407EC9" w:themeColor="accent6"/>
                          </w:rPr>
                          <w:t>RESPONSE</w:t>
                        </w:r>
                        <w:r w:rsidRPr="009E6125">
                          <w:rPr>
                            <w:rStyle w:val="Hyperlink"/>
                            <w:b/>
                            <w:bCs/>
                            <w:caps/>
                            <w:color w:val="407EC9" w:themeColor="accent6"/>
                          </w:rPr>
                          <w:tab/>
                        </w:r>
                        <w:r w:rsidRPr="009E6125">
                          <w:rPr>
                            <w:rStyle w:val="Hyperlink"/>
                            <w:b/>
                            <w:bCs/>
                            <w:caps/>
                            <w:color w:val="407EC9" w:themeColor="accent6"/>
                          </w:rPr>
                          <w:t>8</w:t>
                        </w:r>
                      </w:hyperlink>
                    </w:p>
                    <w:p w:rsidRPr="00B66425" w:rsidR="00F21BB5" w:rsidP="00F21BB5" w:rsidRDefault="00F21BB5" w14:paraId="716874BB" w14:textId="77777777">
                      <w:pPr>
                        <w:pStyle w:val="TOC2"/>
                        <w:ind w:right="256"/>
                      </w:pPr>
                      <w:r>
                        <w:tab/>
                      </w:r>
                      <w:r w:rsidRPr="00B66425">
                        <w:t>D.1</w:t>
                      </w:r>
                      <w:r w:rsidRPr="00B66425">
                        <w:rPr>
                          <w:sz w:val="22"/>
                          <w:lang w:val="en-US"/>
                        </w:rPr>
                        <w:t> </w:t>
                      </w:r>
                      <w:r w:rsidRPr="00B66425">
                        <w:rPr>
                          <w:rStyle w:val="apple-converted-space"/>
                          <w:rFonts w:ascii="Arial" w:hAnsi="Arial" w:cs="Arial"/>
                          <w:bCs/>
                          <w:color w:val="000000" w:themeColor="text1"/>
                          <w:sz w:val="22"/>
                          <w:lang w:val="en-US"/>
                        </w:rPr>
                        <w:t> </w:t>
                      </w:r>
                      <w:r w:rsidRPr="00B66425">
                        <w:t>Executive Summary</w:t>
                      </w:r>
                      <w:r>
                        <w:tab/>
                      </w:r>
                      <w:r>
                        <w:t>8</w:t>
                      </w:r>
                    </w:p>
                    <w:p w:rsidRPr="00B66425" w:rsidR="00F21BB5" w:rsidP="00F21BB5" w:rsidRDefault="00F21BB5" w14:paraId="4E52756D" w14:textId="77777777">
                      <w:pPr>
                        <w:pStyle w:val="TOC2"/>
                        <w:ind w:right="256"/>
                      </w:pPr>
                      <w:r>
                        <w:tab/>
                      </w:r>
                      <w:r w:rsidRPr="00B66425">
                        <w:t>D.2</w:t>
                      </w:r>
                      <w:r w:rsidRPr="00B66425">
                        <w:rPr>
                          <w:sz w:val="22"/>
                          <w:lang w:val="en-US"/>
                        </w:rPr>
                        <w:t> </w:t>
                      </w:r>
                      <w:r w:rsidRPr="00B66425">
                        <w:rPr>
                          <w:rStyle w:val="apple-converted-space"/>
                          <w:rFonts w:ascii="Arial" w:hAnsi="Arial" w:cs="Arial"/>
                          <w:bCs/>
                          <w:color w:val="000000" w:themeColor="text1"/>
                          <w:sz w:val="22"/>
                          <w:lang w:val="en-US"/>
                        </w:rPr>
                        <w:t> </w:t>
                      </w:r>
                      <w:r w:rsidRPr="00B66425">
                        <w:t>Additional proposal details</w:t>
                      </w:r>
                      <w:r>
                        <w:tab/>
                      </w:r>
                      <w:r>
                        <w:t>8</w:t>
                      </w:r>
                    </w:p>
                    <w:p w:rsidR="00F21BB5" w:rsidP="00F21BB5" w:rsidRDefault="00F21BB5" w14:paraId="02EB378F" w14:textId="77777777">
                      <w:pPr>
                        <w:pStyle w:val="TOC1"/>
                        <w:tabs>
                          <w:tab w:val="clear" w:pos="284"/>
                          <w:tab w:val="left" w:pos="426"/>
                          <w:tab w:val="right" w:pos="7770"/>
                        </w:tabs>
                        <w:spacing w:before="120" w:line="240" w:lineRule="auto"/>
                        <w:ind w:right="256"/>
                        <w:rPr>
                          <w:caps w:val="0"/>
                          <w:sz w:val="22"/>
                        </w:rPr>
                      </w:pPr>
                    </w:p>
                    <w:p w:rsidRPr="00DB78F8" w:rsidR="00F21BB5" w:rsidP="00F21BB5" w:rsidRDefault="00F21BB5" w14:paraId="491110B6" w14:textId="77777777">
                      <w:pPr>
                        <w:pStyle w:val="TOC1"/>
                        <w:pBdr>
                          <w:bottom w:val="single" w:color="auto" w:sz="4" w:space="4"/>
                          <w:between w:val="single" w:color="auto" w:sz="4" w:space="1"/>
                        </w:pBdr>
                        <w:tabs>
                          <w:tab w:val="clear" w:pos="284"/>
                          <w:tab w:val="left" w:pos="426"/>
                          <w:tab w:val="right" w:pos="7770"/>
                        </w:tabs>
                        <w:spacing w:before="120" w:line="240" w:lineRule="auto"/>
                        <w:ind w:right="256"/>
                        <w:rPr>
                          <w:b/>
                          <w:bCs/>
                          <w:caps w:val="0"/>
                          <w:color w:val="8031A7" w:themeColor="accent4"/>
                          <w:sz w:val="22"/>
                        </w:rPr>
                      </w:pPr>
                      <w:r w:rsidRPr="00DB78F8">
                        <w:rPr>
                          <w:b/>
                          <w:bCs/>
                          <w:caps w:val="0"/>
                          <w:color w:val="8031A7" w:themeColor="accent4"/>
                          <w:sz w:val="22"/>
                        </w:rPr>
                        <w:t>E.</w:t>
                      </w:r>
                      <w:r w:rsidRPr="00DB78F8">
                        <w:rPr>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ab/>
                      </w:r>
                      <w:r w:rsidRPr="00DB78F8">
                        <w:rPr>
                          <w:b/>
                          <w:bCs/>
                          <w:caps w:val="0"/>
                          <w:color w:val="8031A7" w:themeColor="accent4"/>
                          <w:sz w:val="22"/>
                        </w:rPr>
                        <w:t>APPENDICES</w:t>
                      </w:r>
                      <w:r w:rsidRPr="00DB78F8">
                        <w:rPr>
                          <w:b/>
                          <w:bCs/>
                          <w:caps w:val="0"/>
                          <w:color w:val="8031A7" w:themeColor="accent4"/>
                          <w:sz w:val="22"/>
                        </w:rPr>
                        <w:tab/>
                      </w:r>
                      <w:r w:rsidRPr="00DB78F8">
                        <w:rPr>
                          <w:b/>
                          <w:bCs/>
                          <w:caps w:val="0"/>
                          <w:color w:val="8031A7" w:themeColor="accent4"/>
                          <w:sz w:val="22"/>
                        </w:rPr>
                        <w:t>9</w:t>
                      </w:r>
                    </w:p>
                    <w:p w:rsidRPr="008702D0" w:rsidR="00F21BB5" w:rsidP="00F21BB5" w:rsidRDefault="00F21BB5" w14:paraId="6A05A809" w14:textId="77777777">
                      <w:pPr>
                        <w:tabs>
                          <w:tab w:val="right" w:pos="7770"/>
                        </w:tabs>
                        <w:spacing w:before="120" w:after="120" w:line="240" w:lineRule="auto"/>
                        <w:ind w:right="256"/>
                      </w:pPr>
                    </w:p>
                    <w:p w:rsidRPr="003F6DA5" w:rsidR="00F21BB5" w:rsidP="00F21BB5" w:rsidRDefault="00F21BB5" w14:paraId="5A39BBE3" w14:textId="77777777">
                      <w:pPr>
                        <w:ind w:right="256"/>
                        <w:jc w:val="center"/>
                        <w:rPr>
                          <w:lang w:val="fr-CH"/>
                        </w:rPr>
                      </w:pPr>
                    </w:p>
                    <w:p w:rsidR="00F21BB5" w:rsidP="00F21BB5" w:rsidRDefault="00F21BB5" w14:paraId="5076F884" w14:textId="03402775">
                      <w:pPr>
                        <w:jc w:val="center"/>
                      </w:pPr>
                      <w:r>
                        <w:t>&lt;</w:t>
                      </w:r>
                    </w:p>
                  </w:txbxContent>
                </v:textbox>
                <w10:anchorlock/>
              </v:shape>
            </w:pict>
          </mc:Fallback>
        </mc:AlternateContent>
      </w:r>
    </w:p>
    <w:p w14:paraId="63A97EA5" w14:textId="08E2146B" w:rsidR="00895A03" w:rsidRPr="00702F68" w:rsidRDefault="00895A03" w:rsidP="00702F68">
      <w:pPr>
        <w:rPr>
          <w:lang w:val="en-US"/>
        </w:rPr>
        <w:sectPr w:rsidR="00895A03" w:rsidRPr="00702F68" w:rsidSect="00C44116">
          <w:headerReference w:type="first" r:id="rId21"/>
          <w:footerReference w:type="first" r:id="rId22"/>
          <w:pgSz w:w="11906" w:h="16838" w:code="9"/>
          <w:pgMar w:top="1702" w:right="1639" w:bottom="879" w:left="1338" w:header="714" w:footer="556" w:gutter="0"/>
          <w:cols w:space="708"/>
          <w:titlePg/>
          <w:docGrid w:linePitch="360"/>
        </w:sectPr>
      </w:pPr>
    </w:p>
    <w:bookmarkStart w:id="1" w:name="_Toc359492048"/>
    <w:bookmarkStart w:id="2" w:name="_Toc486336482"/>
    <w:bookmarkStart w:id="3" w:name="_Toc34395858"/>
    <w:bookmarkStart w:id="4" w:name="_Toc51163437"/>
    <w:p w14:paraId="786C72CE" w14:textId="32B40152" w:rsidR="000C0914" w:rsidRPr="008B3AF5" w:rsidRDefault="00B520B5" w:rsidP="008B3AF5">
      <w:pPr>
        <w:pStyle w:val="Heading1"/>
        <w:keepNext/>
        <w:pageBreakBefore/>
        <w:numPr>
          <w:ilvl w:val="0"/>
          <w:numId w:val="0"/>
        </w:numPr>
        <w:autoSpaceDE w:val="0"/>
        <w:autoSpaceDN w:val="0"/>
        <w:adjustRightInd w:val="0"/>
        <w:spacing w:before="0" w:after="0" w:line="240" w:lineRule="auto"/>
        <w:rPr>
          <w:rFonts w:cs="Times New Roman (Corps CS)"/>
          <w:b w:val="0"/>
          <w:bCs/>
          <w:color w:val="E782A9" w:themeColor="accent5"/>
          <w:spacing w:val="60"/>
          <w:sz w:val="46"/>
          <w:szCs w:val="46"/>
        </w:rPr>
      </w:pPr>
      <w:r>
        <w:rPr>
          <w:rFonts w:cs="Times New Roman (Corps CS)"/>
          <w:b w:val="0"/>
          <w:bCs/>
          <w:noProof/>
          <w:color w:val="E782A9" w:themeColor="accent5"/>
          <w:spacing w:val="60"/>
          <w:sz w:val="46"/>
          <w:szCs w:val="46"/>
        </w:rPr>
        <w:lastRenderedPageBreak/>
        <mc:AlternateContent>
          <mc:Choice Requires="wps">
            <w:drawing>
              <wp:anchor distT="0" distB="0" distL="114300" distR="114300" simplePos="0" relativeHeight="251641344" behindDoc="0" locked="0" layoutInCell="1" allowOverlap="1" wp14:anchorId="3EA37EAE" wp14:editId="3D1BBBDD">
                <wp:simplePos x="0" y="0"/>
                <wp:positionH relativeFrom="column">
                  <wp:posOffset>712470</wp:posOffset>
                </wp:positionH>
                <wp:positionV relativeFrom="paragraph">
                  <wp:posOffset>262890</wp:posOffset>
                </wp:positionV>
                <wp:extent cx="4305300" cy="5524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6E3F4" w14:textId="11DD0469" w:rsidR="00B520B5" w:rsidRPr="00B520B5" w:rsidRDefault="00B520B5" w:rsidP="00B520B5">
                            <w:pPr>
                              <w:jc w:val="center"/>
                              <w:rPr>
                                <w:color w:val="FFFFFF" w:themeColor="background1"/>
                                <w:sz w:val="40"/>
                                <w:szCs w:val="40"/>
                              </w:rPr>
                            </w:pPr>
                            <w:r w:rsidRPr="00B520B5">
                              <w:rPr>
                                <w:rFonts w:cs="Times New Roman (Corps CS)"/>
                                <w:color w:val="FFFFFF" w:themeColor="background1"/>
                                <w:spacing w:val="60"/>
                                <w:sz w:val="40"/>
                                <w:szCs w:val="40"/>
                              </w:rPr>
                              <w:t>A. INTRODUCTION</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EF7C748">
              <v:rect id="Rectangle 17" style="position:absolute;margin-left:56.1pt;margin-top:20.7pt;width:339pt;height:43.5pt;z-index:251641344;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ed="f" strokecolor="white [3212]" strokeweight="1pt" w14:anchorId="3EA37E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bU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">
                <v:textbox inset="0,3mm,0,0">
                  <w:txbxContent>
                    <w:p w:rsidRPr="00B520B5" w:rsidR="00B520B5" w:rsidP="00B520B5" w:rsidRDefault="00B520B5" w14:paraId="390E0E56" w14:textId="11DD0469">
                      <w:pPr>
                        <w:jc w:val="center"/>
                        <w:rPr>
                          <w:color w:val="FFFFFF" w:themeColor="background1"/>
                          <w:sz w:val="40"/>
                          <w:szCs w:val="40"/>
                        </w:rPr>
                      </w:pPr>
                      <w:r w:rsidRPr="00B520B5">
                        <w:rPr>
                          <w:rFonts w:cs="Times New Roman (Corps CS)"/>
                          <w:color w:val="FFFFFF" w:themeColor="background1"/>
                          <w:spacing w:val="60"/>
                          <w:sz w:val="40"/>
                          <w:szCs w:val="40"/>
                        </w:rPr>
                        <w:t>A. INTRODUCTION</w:t>
                      </w:r>
                    </w:p>
                  </w:txbxContent>
                </v:textbox>
              </v:rect>
            </w:pict>
          </mc:Fallback>
        </mc:AlternateContent>
      </w:r>
      <w:r w:rsidR="008B3AF5">
        <w:rPr>
          <w:rFonts w:cs="Times New Roman (Corps CS)"/>
          <w:b w:val="0"/>
          <w:bCs/>
          <w:noProof/>
          <w:color w:val="E782A9" w:themeColor="accent5"/>
          <w:spacing w:val="60"/>
          <w:sz w:val="46"/>
          <w:szCs w:val="46"/>
        </w:rPr>
        <w:drawing>
          <wp:inline distT="0" distB="0" distL="0" distR="0" wp14:anchorId="1E4693DD" wp14:editId="6C02CF98">
            <wp:extent cx="5673969" cy="1076313"/>
            <wp:effectExtent l="0" t="0" r="317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674033" cy="1076325"/>
                    </a:xfrm>
                    <a:prstGeom prst="rect">
                      <a:avLst/>
                    </a:prstGeom>
                    <a:ln>
                      <a:noFill/>
                    </a:ln>
                    <a:extLst>
                      <a:ext uri="{53640926-AAD7-44D8-BBD7-CCE9431645EC}">
                        <a14:shadowObscured xmlns:a14="http://schemas.microsoft.com/office/drawing/2010/main"/>
                      </a:ext>
                    </a:extLst>
                  </pic:spPr>
                </pic:pic>
              </a:graphicData>
            </a:graphic>
          </wp:inline>
        </w:drawing>
      </w:r>
      <w:bookmarkEnd w:id="1"/>
      <w:bookmarkEnd w:id="2"/>
      <w:bookmarkEnd w:id="3"/>
      <w:bookmarkEnd w:id="4"/>
    </w:p>
    <w:p w14:paraId="737D3421" w14:textId="2B732CDB" w:rsidR="000C0914" w:rsidRPr="000C0F40" w:rsidRDefault="000C0914" w:rsidP="00B66425">
      <w:pPr>
        <w:pStyle w:val="Bodycopy"/>
        <w:spacing w:before="120" w:line="240" w:lineRule="auto"/>
        <w:ind w:right="-2"/>
        <w:jc w:val="left"/>
        <w:rPr>
          <w:szCs w:val="20"/>
        </w:rPr>
      </w:pPr>
      <w:r w:rsidRPr="000C0F40">
        <w:rPr>
          <w:szCs w:val="20"/>
        </w:rPr>
        <w:t xml:space="preserve">This document has been developed to assist JTI in the identification and evaluation of its partner for </w:t>
      </w:r>
      <w:sdt>
        <w:sdtPr>
          <w:rPr>
            <w:szCs w:val="20"/>
            <w:highlight w:val="yellow"/>
          </w:rPr>
          <w:alias w:val="Title"/>
          <w:tag w:val=""/>
          <w:id w:val="182027007"/>
          <w:placeholder>
            <w:docPart w:val="CE06FDD70FC749DF9A725EAD4ED87B38"/>
          </w:placeholder>
          <w:showingPlcHdr/>
          <w:dataBinding w:prefixMappings="xmlns:ns0='http://purl.org/dc/elements/1.1/' xmlns:ns1='http://schemas.openxmlformats.org/package/2006/metadata/core-properties' " w:xpath="/ns1:coreProperties[1]/ns0:title[1]" w:storeItemID="{6C3C8BC8-F283-45AE-878A-BAB7291924A1}"/>
          <w:text/>
        </w:sdtPr>
        <w:sdtContent>
          <w:r w:rsidR="00DD04CE" w:rsidRPr="0011583E">
            <w:rPr>
              <w:rStyle w:val="PlaceholderText"/>
            </w:rPr>
            <w:t>[Title]</w:t>
          </w:r>
        </w:sdtContent>
      </w:sdt>
      <w:r w:rsidRPr="000C0F40">
        <w:rPr>
          <w:szCs w:val="20"/>
        </w:rPr>
        <w:t xml:space="preserve">. </w:t>
      </w:r>
      <w:commentRangeStart w:id="5"/>
      <w:commentRangeEnd w:id="5"/>
      <w:r w:rsidR="007B7404" w:rsidRPr="000C0F40">
        <w:rPr>
          <w:rStyle w:val="CommentReference"/>
          <w:rFonts w:asciiTheme="minorHAnsi" w:eastAsiaTheme="minorHAnsi" w:hAnsiTheme="minorHAnsi" w:cstheme="minorBidi"/>
          <w:color w:val="auto"/>
          <w:sz w:val="20"/>
          <w:szCs w:val="20"/>
          <w:lang w:eastAsia="en-US"/>
        </w:rPr>
        <w:commentReference w:id="5"/>
      </w:r>
    </w:p>
    <w:p w14:paraId="2545DA63" w14:textId="15EF8A6D" w:rsidR="000C0914" w:rsidRPr="000C0F40" w:rsidRDefault="000C0914" w:rsidP="00B66425">
      <w:pPr>
        <w:pStyle w:val="Bodycopy"/>
        <w:spacing w:before="120" w:line="240" w:lineRule="auto"/>
        <w:ind w:right="-2"/>
        <w:jc w:val="left"/>
        <w:rPr>
          <w:szCs w:val="20"/>
        </w:rPr>
      </w:pPr>
      <w:r w:rsidRPr="000C0F40">
        <w:rPr>
          <w:szCs w:val="20"/>
        </w:rPr>
        <w:t xml:space="preserve">JTI will conduct a review of the responses received from this RFP. Based on the results of this analysis, it may be necessary to interview. JTI then will evaluate all of the information and determine which is the most qualified </w:t>
      </w:r>
      <w:r w:rsidR="00FC73B9" w:rsidRPr="000C0F40">
        <w:rPr>
          <w:szCs w:val="20"/>
        </w:rPr>
        <w:t>supplier</w:t>
      </w:r>
      <w:r w:rsidRPr="000C0F40">
        <w:rPr>
          <w:szCs w:val="20"/>
        </w:rPr>
        <w:t>(s) to assist JTI.</w:t>
      </w:r>
    </w:p>
    <w:p w14:paraId="03D7E04F" w14:textId="5226BA69" w:rsidR="000C0914" w:rsidRPr="00766254" w:rsidRDefault="000C0914" w:rsidP="00E61B5D">
      <w:pPr>
        <w:pStyle w:val="Bodycopy"/>
        <w:jc w:val="left"/>
      </w:pPr>
    </w:p>
    <w:p w14:paraId="2A07BC94" w14:textId="77777777" w:rsidR="00302CAB" w:rsidRDefault="00302CAB" w:rsidP="00E61B5D">
      <w:pPr>
        <w:pStyle w:val="Heading2"/>
        <w:sectPr w:rsidR="00302CAB" w:rsidSect="0069173C">
          <w:headerReference w:type="default" r:id="rId24"/>
          <w:footerReference w:type="default" r:id="rId25"/>
          <w:headerReference w:type="first" r:id="rId26"/>
          <w:pgSz w:w="11906" w:h="16838" w:code="9"/>
          <w:pgMar w:top="1701" w:right="1639" w:bottom="879" w:left="1338" w:header="714" w:footer="556" w:gutter="0"/>
          <w:cols w:space="708"/>
          <w:docGrid w:linePitch="360"/>
        </w:sectPr>
      </w:pPr>
      <w:bookmarkStart w:id="6" w:name="_Toc5892926"/>
      <w:bookmarkStart w:id="7" w:name="_Toc359492054"/>
      <w:bookmarkStart w:id="8" w:name="_Toc486336487"/>
      <w:bookmarkStart w:id="9" w:name="_Toc34395859"/>
    </w:p>
    <w:p w14:paraId="0BC4F019" w14:textId="264AB980" w:rsidR="00FC73B9" w:rsidRPr="008B3AF5" w:rsidRDefault="008B3AF5" w:rsidP="008B3AF5">
      <w:pPr>
        <w:pStyle w:val="Heading2"/>
        <w:numPr>
          <w:ilvl w:val="0"/>
          <w:numId w:val="0"/>
        </w:numPr>
        <w:rPr>
          <w:b/>
          <w:bCs/>
          <w:i w:val="0"/>
          <w:iCs/>
          <w:color w:val="E782A9" w:themeColor="accent5"/>
        </w:rPr>
      </w:pPr>
      <w:bookmarkStart w:id="10" w:name="_A.1_JTI"/>
      <w:bookmarkStart w:id="11" w:name="_Toc51163438"/>
      <w:bookmarkEnd w:id="10"/>
      <w:r w:rsidRPr="008B3AF5">
        <w:rPr>
          <w:b/>
          <w:bCs/>
          <w:i w:val="0"/>
          <w:iCs/>
          <w:color w:val="E782A9" w:themeColor="accent5"/>
        </w:rPr>
        <w:t xml:space="preserve">A.1 </w:t>
      </w:r>
      <w:r w:rsidR="00FC73B9" w:rsidRPr="008B3AF5">
        <w:rPr>
          <w:b/>
          <w:bCs/>
          <w:i w:val="0"/>
          <w:iCs/>
          <w:color w:val="E782A9" w:themeColor="accent5"/>
        </w:rPr>
        <w:t>JTI</w:t>
      </w:r>
      <w:bookmarkEnd w:id="6"/>
      <w:bookmarkEnd w:id="11"/>
    </w:p>
    <w:p w14:paraId="1D3BA7CE" w14:textId="55DE0B47" w:rsidR="00FC73B9" w:rsidRDefault="00FC73B9" w:rsidP="00E61B5D">
      <w:pPr>
        <w:pStyle w:val="Bodycopy"/>
        <w:jc w:val="left"/>
        <w:rPr>
          <w:lang w:val="en-US"/>
        </w:rPr>
      </w:pPr>
      <w:r>
        <w:rPr>
          <w:lang w:val="en-US"/>
        </w:rPr>
        <w:t xml:space="preserve">JTI – Japan Tobacco International is a leading international tobacco and </w:t>
      </w:r>
      <w:r w:rsidRPr="00A35421">
        <w:t>vapping</w:t>
      </w:r>
      <w:r>
        <w:rPr>
          <w:lang w:val="en-US"/>
        </w:rPr>
        <w:t xml:space="preserve"> company headquartered in Geneva, Switzerland. </w:t>
      </w:r>
      <w:r w:rsidR="00A463AE">
        <w:rPr>
          <w:lang w:val="en-US"/>
        </w:rPr>
        <w:br/>
      </w:r>
      <w:r w:rsidRPr="00A0466D">
        <w:rPr>
          <w:lang w:val="en-US"/>
        </w:rPr>
        <w:t xml:space="preserve">Our goal is to become the most successful and most responsible tobacco company in </w:t>
      </w:r>
      <w:r w:rsidR="00A463AE">
        <w:rPr>
          <w:lang w:val="en-US"/>
        </w:rPr>
        <w:br/>
      </w:r>
      <w:r w:rsidRPr="00A0466D">
        <w:rPr>
          <w:lang w:val="en-US"/>
        </w:rPr>
        <w:t>the world.</w:t>
      </w:r>
    </w:p>
    <w:p w14:paraId="14A15092" w14:textId="669CB00D" w:rsidR="00DC010C" w:rsidRDefault="00DC010C" w:rsidP="00E61B5D">
      <w:pPr>
        <w:pStyle w:val="Bodycopy"/>
        <w:jc w:val="left"/>
        <w:rPr>
          <w:rStyle w:val="Hyperlink"/>
          <w:color w:val="auto"/>
          <w:lang w:val="en-US"/>
        </w:rPr>
      </w:pPr>
      <w:r>
        <w:rPr>
          <w:lang w:val="en-US"/>
        </w:rPr>
        <w:t xml:space="preserve">Further information about JTI globally can be found in </w:t>
      </w:r>
      <w:r w:rsidRPr="00FC73B9">
        <w:rPr>
          <w:rStyle w:val="Hyperlink"/>
          <w:color w:val="auto"/>
          <w:lang w:val="en-US"/>
        </w:rPr>
        <w:t>Appendix 1</w:t>
      </w:r>
      <w:r>
        <w:rPr>
          <w:rStyle w:val="Hyperlink"/>
          <w:color w:val="auto"/>
          <w:lang w:val="en-US"/>
        </w:rPr>
        <w:t xml:space="preserve"> of this document.</w:t>
      </w:r>
    </w:p>
    <w:p w14:paraId="25215B98" w14:textId="6D1EE20D" w:rsidR="00011A2A" w:rsidRDefault="00AA699C" w:rsidP="00E61B5D">
      <w:pPr>
        <w:pStyle w:val="Bodycopy"/>
        <w:jc w:val="left"/>
        <w:rPr>
          <w:lang w:val="en-US"/>
        </w:rPr>
      </w:pPr>
      <w:r>
        <w:rPr>
          <w:b/>
          <w:bCs/>
          <w:i/>
          <w:iCs/>
          <w:noProof/>
          <w:color w:val="E782A9" w:themeColor="accent5"/>
        </w:rPr>
        <w:drawing>
          <wp:anchor distT="0" distB="0" distL="114300" distR="114300" simplePos="0" relativeHeight="251664896" behindDoc="0" locked="0" layoutInCell="1" allowOverlap="1" wp14:anchorId="09CE3D7F" wp14:editId="7AC1FA47">
            <wp:simplePos x="0" y="0"/>
            <wp:positionH relativeFrom="column">
              <wp:posOffset>-150288</wp:posOffset>
            </wp:positionH>
            <wp:positionV relativeFrom="page">
              <wp:posOffset>5161339</wp:posOffset>
            </wp:positionV>
            <wp:extent cx="2009663" cy="3409496"/>
            <wp:effectExtent l="36512" t="204788" r="0" b="745172"/>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extLst>
                        <a:ext uri="{28A0092B-C50C-407E-A947-70E740481C1C}">
                          <a14:useLocalDpi xmlns:a14="http://schemas.microsoft.com/office/drawing/2010/main"/>
                        </a:ext>
                      </a:extLst>
                    </a:blip>
                    <a:stretch>
                      <a:fillRect/>
                    </a:stretch>
                  </pic:blipFill>
                  <pic:spPr>
                    <a:xfrm rot="7508006">
                      <a:off x="0" y="0"/>
                      <a:ext cx="2014800" cy="3418212"/>
                    </a:xfrm>
                    <a:prstGeom prst="rect">
                      <a:avLst/>
                    </a:prstGeom>
                  </pic:spPr>
                </pic:pic>
              </a:graphicData>
            </a:graphic>
            <wp14:sizeRelH relativeFrom="margin">
              <wp14:pctWidth>0</wp14:pctWidth>
            </wp14:sizeRelH>
            <wp14:sizeRelV relativeFrom="margin">
              <wp14:pctHeight>0</wp14:pctHeight>
            </wp14:sizeRelV>
          </wp:anchor>
        </w:drawing>
      </w:r>
      <w:r w:rsidR="00DC010C">
        <w:rPr>
          <w:lang w:val="en-US"/>
        </w:rPr>
        <w:t xml:space="preserve">To learn more about JTI </w:t>
      </w:r>
      <w:r w:rsidR="00DC010C" w:rsidRPr="00DC010C">
        <w:rPr>
          <w:highlight w:val="yellow"/>
          <w:lang w:val="en-US"/>
        </w:rPr>
        <w:t>(local market)</w:t>
      </w:r>
      <w:r w:rsidR="00DC010C">
        <w:rPr>
          <w:lang w:val="en-US"/>
        </w:rPr>
        <w:t xml:space="preserve"> please visit our website </w:t>
      </w:r>
      <w:r w:rsidR="00DC010C" w:rsidRPr="00DC010C">
        <w:rPr>
          <w:highlight w:val="yellow"/>
          <w:lang w:val="en-US"/>
        </w:rPr>
        <w:t>(</w:t>
      </w:r>
      <w:r w:rsidR="00921AE1">
        <w:rPr>
          <w:highlight w:val="yellow"/>
          <w:lang w:val="en-US"/>
        </w:rPr>
        <w:t>local</w:t>
      </w:r>
      <w:r w:rsidR="00DC010C" w:rsidRPr="00DC010C">
        <w:rPr>
          <w:highlight w:val="yellow"/>
          <w:lang w:val="en-US"/>
        </w:rPr>
        <w:t xml:space="preserve"> </w:t>
      </w:r>
      <w:commentRangeStart w:id="12"/>
      <w:r w:rsidR="00DC010C" w:rsidRPr="00DC010C">
        <w:rPr>
          <w:highlight w:val="yellow"/>
          <w:lang w:val="en-US"/>
        </w:rPr>
        <w:t>website</w:t>
      </w:r>
      <w:commentRangeEnd w:id="12"/>
      <w:r w:rsidR="00DC010C">
        <w:rPr>
          <w:rStyle w:val="CommentReference"/>
          <w:rFonts w:asciiTheme="minorHAnsi" w:eastAsiaTheme="minorHAnsi" w:hAnsiTheme="minorHAnsi" w:cstheme="minorBidi"/>
          <w:color w:val="auto"/>
          <w:lang w:eastAsia="en-US"/>
        </w:rPr>
        <w:commentReference w:id="12"/>
      </w:r>
      <w:r w:rsidR="00DC010C" w:rsidRPr="00DC010C">
        <w:rPr>
          <w:highlight w:val="yellow"/>
          <w:lang w:val="en-US"/>
        </w:rPr>
        <w:t>)</w:t>
      </w:r>
      <w:r w:rsidR="00DC010C">
        <w:rPr>
          <w:lang w:val="en-US"/>
        </w:rPr>
        <w:t>.</w:t>
      </w:r>
    </w:p>
    <w:p w14:paraId="1C36DFAA" w14:textId="789AFE68" w:rsidR="00E172E7" w:rsidRDefault="00DD2683" w:rsidP="00E61B5D">
      <w:pPr>
        <w:pStyle w:val="Bodycopy"/>
        <w:jc w:val="left"/>
        <w:rPr>
          <w:lang w:val="en-US"/>
        </w:rPr>
      </w:pPr>
      <w:r>
        <w:rPr>
          <w:noProof/>
          <w:lang w:val="en-US"/>
        </w:rPr>
        <w:drawing>
          <wp:anchor distT="0" distB="0" distL="114300" distR="114300" simplePos="0" relativeHeight="251646464" behindDoc="0" locked="0" layoutInCell="1" allowOverlap="1" wp14:anchorId="0D9718B2" wp14:editId="652CF19C">
            <wp:simplePos x="0" y="0"/>
            <wp:positionH relativeFrom="column">
              <wp:posOffset>-849630</wp:posOffset>
            </wp:positionH>
            <wp:positionV relativeFrom="paragraph">
              <wp:posOffset>313991</wp:posOffset>
            </wp:positionV>
            <wp:extent cx="3424816" cy="4261302"/>
            <wp:effectExtent l="0" t="0" r="4445" b="635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3425190" cy="4261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FFFDF" w14:textId="535AF3ED" w:rsidR="00E172E7" w:rsidRDefault="00E172E7" w:rsidP="00E61B5D">
      <w:pPr>
        <w:pStyle w:val="Bodycopy"/>
        <w:jc w:val="left"/>
        <w:rPr>
          <w:lang w:val="en-US"/>
        </w:rPr>
      </w:pPr>
    </w:p>
    <w:p w14:paraId="4DC67246" w14:textId="68C4D791" w:rsidR="000C0914" w:rsidRPr="008B3AF5" w:rsidRDefault="00176D50" w:rsidP="008B3AF5">
      <w:pPr>
        <w:pStyle w:val="Heading2"/>
        <w:numPr>
          <w:ilvl w:val="0"/>
          <w:numId w:val="0"/>
        </w:numPr>
        <w:rPr>
          <w:b/>
          <w:bCs/>
          <w:i w:val="0"/>
          <w:iCs/>
          <w:color w:val="E782A9" w:themeColor="accent5"/>
        </w:rPr>
      </w:pPr>
      <w:r w:rsidRPr="008B3AF5">
        <w:rPr>
          <w:b/>
          <w:bCs/>
          <w:i w:val="0"/>
          <w:iCs/>
          <w:color w:val="E782A9" w:themeColor="accent5"/>
        </w:rPr>
        <w:br w:type="column"/>
      </w:r>
      <w:bookmarkStart w:id="13" w:name="_Toc51163439"/>
      <w:r w:rsidR="008B3AF5" w:rsidRPr="008B3AF5">
        <w:rPr>
          <w:b/>
          <w:bCs/>
          <w:i w:val="0"/>
          <w:iCs/>
          <w:color w:val="E782A9" w:themeColor="accent5"/>
        </w:rPr>
        <w:t xml:space="preserve">A.2 </w:t>
      </w:r>
      <w:r w:rsidR="000C0914" w:rsidRPr="008B3AF5">
        <w:rPr>
          <w:b/>
          <w:bCs/>
          <w:i w:val="0"/>
          <w:iCs/>
          <w:color w:val="E782A9" w:themeColor="accent5"/>
        </w:rPr>
        <w:t>Our Engagement</w:t>
      </w:r>
      <w:bookmarkEnd w:id="7"/>
      <w:bookmarkEnd w:id="8"/>
      <w:bookmarkEnd w:id="9"/>
      <w:bookmarkEnd w:id="13"/>
    </w:p>
    <w:p w14:paraId="0AB1A307" w14:textId="35A6C8E2" w:rsidR="00BB79ED" w:rsidRDefault="00BB79ED" w:rsidP="00E61B5D">
      <w:pPr>
        <w:pStyle w:val="Bodycopy"/>
        <w:jc w:val="left"/>
        <w:rPr>
          <w:lang w:val="en-US"/>
        </w:rPr>
      </w:pPr>
      <w:r w:rsidRPr="00BB79ED">
        <w:rPr>
          <w:lang w:val="en-US"/>
        </w:rPr>
        <w:t xml:space="preserve">At JTI, we recognize that our products are legal but generate controversy.  As such, we do not encourage adult consumers to smoke or vape. Also, we are committed to youth access prevention: minors should not smoke or vape.  We acknowledge the risks associated with smoking. We are committed to developing alternative products with the potential to reduce the health risks and fostering the understanding between </w:t>
      </w:r>
      <w:r w:rsidR="00A463AE">
        <w:rPr>
          <w:lang w:val="en-US"/>
        </w:rPr>
        <w:br/>
      </w:r>
      <w:r w:rsidRPr="00BB79ED">
        <w:rPr>
          <w:lang w:val="en-US"/>
        </w:rPr>
        <w:t xml:space="preserve">smokers and non-smokers. </w:t>
      </w:r>
      <w:r w:rsidR="00B7246F" w:rsidRPr="00BB79ED">
        <w:rPr>
          <w:lang w:val="en-US"/>
        </w:rPr>
        <w:t>Wherever</w:t>
      </w:r>
      <w:r w:rsidRPr="00BB79ED">
        <w:rPr>
          <w:lang w:val="en-US"/>
        </w:rPr>
        <w:t xml:space="preserve"> in </w:t>
      </w:r>
      <w:r w:rsidR="00A463AE">
        <w:rPr>
          <w:lang w:val="en-US"/>
        </w:rPr>
        <w:br/>
      </w:r>
      <w:r w:rsidRPr="00BB79ED">
        <w:rPr>
          <w:lang w:val="en-US"/>
        </w:rPr>
        <w:t xml:space="preserve">the world we operate and market our product, we are respecting local legislation, norms </w:t>
      </w:r>
      <w:r w:rsidR="00A463AE">
        <w:rPr>
          <w:lang w:val="en-US"/>
        </w:rPr>
        <w:br/>
      </w:r>
      <w:r w:rsidRPr="00BB79ED">
        <w:rPr>
          <w:lang w:val="en-US"/>
        </w:rPr>
        <w:t>and cultures.</w:t>
      </w:r>
    </w:p>
    <w:p w14:paraId="1FD27E35" w14:textId="2312CB27" w:rsidR="00BB79ED" w:rsidRDefault="00BB79ED" w:rsidP="00E61B5D">
      <w:pPr>
        <w:pStyle w:val="Bodycopy"/>
        <w:jc w:val="left"/>
        <w:rPr>
          <w:lang w:val="en-US"/>
        </w:rPr>
      </w:pPr>
      <w:r w:rsidRPr="00BB79ED">
        <w:rPr>
          <w:lang w:val="en-US"/>
        </w:rPr>
        <w:t>Our approach to sustainability is not only focused making the right decisions for our company, but also for our people, our suppliers, our customers, society while preserving natural resources.</w:t>
      </w:r>
    </w:p>
    <w:p w14:paraId="694085C7" w14:textId="6BB86F13" w:rsidR="00BB79ED" w:rsidRDefault="00BB79ED" w:rsidP="00E61B5D">
      <w:pPr>
        <w:pStyle w:val="Bodycopy"/>
        <w:jc w:val="left"/>
        <w:rPr>
          <w:lang w:val="en-US"/>
        </w:rPr>
      </w:pPr>
      <w:r>
        <w:rPr>
          <w:lang w:val="en-US"/>
        </w:rPr>
        <w:t>W</w:t>
      </w:r>
      <w:r w:rsidRPr="00BB79ED">
        <w:rPr>
          <w:lang w:val="en-US"/>
        </w:rPr>
        <w:t>e have publicly committed to 11 targets for the JT</w:t>
      </w:r>
      <w:r>
        <w:rPr>
          <w:lang w:val="en-US"/>
        </w:rPr>
        <w:t xml:space="preserve"> </w:t>
      </w:r>
      <w:r w:rsidRPr="00BB79ED">
        <w:rPr>
          <w:lang w:val="en-US"/>
        </w:rPr>
        <w:t>G</w:t>
      </w:r>
      <w:r>
        <w:rPr>
          <w:lang w:val="en-US"/>
        </w:rPr>
        <w:t>roup</w:t>
      </w:r>
      <w:r w:rsidRPr="00BB79ED">
        <w:rPr>
          <w:lang w:val="en-US"/>
        </w:rPr>
        <w:t xml:space="preserve"> Tobacco Business and 3 absolute requirements. These are supporting the Sustainable Development Goals and reflect on the need integrate sustainability as a key component of future growth.</w:t>
      </w:r>
    </w:p>
    <w:p w14:paraId="6B590AEB" w14:textId="77777777" w:rsidR="00BB79ED" w:rsidRPr="00BB79ED" w:rsidRDefault="00BB79ED" w:rsidP="00E61B5D">
      <w:pPr>
        <w:rPr>
          <w:rFonts w:asciiTheme="majorHAnsi" w:hAnsiTheme="majorHAnsi" w:cstheme="majorHAnsi"/>
          <w:sz w:val="20"/>
          <w:szCs w:val="20"/>
        </w:rPr>
      </w:pPr>
      <w:r w:rsidRPr="00BB79ED">
        <w:rPr>
          <w:rFonts w:asciiTheme="majorHAnsi" w:hAnsiTheme="majorHAnsi" w:cstheme="majorHAnsi"/>
          <w:sz w:val="20"/>
          <w:szCs w:val="20"/>
          <w:lang w:val="en-US"/>
        </w:rPr>
        <w:t xml:space="preserve">For more information visit JTI Sustainability: </w:t>
      </w:r>
      <w:hyperlink r:id="rId29" w:history="1">
        <w:r w:rsidRPr="00DB78F8">
          <w:rPr>
            <w:rStyle w:val="Hyperlink"/>
            <w:rFonts w:asciiTheme="majorHAnsi" w:hAnsiTheme="majorHAnsi" w:cstheme="majorHAnsi"/>
            <w:color w:val="E782A9" w:themeColor="accent5"/>
            <w:sz w:val="20"/>
            <w:szCs w:val="20"/>
            <w:lang w:val="en-US"/>
          </w:rPr>
          <w:t>https://www.jti.com/about-us/sustainability/our-approach-sustainability</w:t>
        </w:r>
      </w:hyperlink>
    </w:p>
    <w:p w14:paraId="5204BB3A" w14:textId="47AEFF9D" w:rsidR="00BB79ED" w:rsidRPr="00DB78F8" w:rsidRDefault="00BB79ED" w:rsidP="00E61B5D">
      <w:pPr>
        <w:rPr>
          <w:rFonts w:asciiTheme="majorHAnsi" w:hAnsiTheme="majorHAnsi" w:cstheme="majorHAnsi"/>
          <w:color w:val="E782A9" w:themeColor="accent5"/>
          <w:sz w:val="20"/>
          <w:szCs w:val="20"/>
        </w:rPr>
      </w:pPr>
      <w:r w:rsidRPr="00BB79ED">
        <w:rPr>
          <w:rFonts w:asciiTheme="majorHAnsi" w:hAnsiTheme="majorHAnsi" w:cstheme="majorHAnsi"/>
          <w:sz w:val="20"/>
          <w:szCs w:val="20"/>
          <w:lang w:val="en-US"/>
        </w:rPr>
        <w:t>JT</w:t>
      </w:r>
      <w:r>
        <w:rPr>
          <w:rFonts w:asciiTheme="majorHAnsi" w:hAnsiTheme="majorHAnsi" w:cstheme="majorHAnsi"/>
          <w:sz w:val="20"/>
          <w:szCs w:val="20"/>
          <w:lang w:val="en-US"/>
        </w:rPr>
        <w:t xml:space="preserve"> </w:t>
      </w:r>
      <w:r w:rsidRPr="00BB79ED">
        <w:rPr>
          <w:rFonts w:asciiTheme="majorHAnsi" w:hAnsiTheme="majorHAnsi" w:cstheme="majorHAnsi"/>
          <w:sz w:val="20"/>
          <w:szCs w:val="20"/>
          <w:lang w:val="en-US"/>
        </w:rPr>
        <w:t>G</w:t>
      </w:r>
      <w:r>
        <w:rPr>
          <w:rFonts w:asciiTheme="majorHAnsi" w:hAnsiTheme="majorHAnsi" w:cstheme="majorHAnsi"/>
          <w:sz w:val="20"/>
          <w:szCs w:val="20"/>
          <w:lang w:val="en-US"/>
        </w:rPr>
        <w:t>roup</w:t>
      </w:r>
      <w:r w:rsidRPr="00BB79ED">
        <w:rPr>
          <w:rFonts w:asciiTheme="majorHAnsi" w:hAnsiTheme="majorHAnsi" w:cstheme="majorHAnsi"/>
          <w:sz w:val="20"/>
          <w:szCs w:val="20"/>
          <w:lang w:val="en-US"/>
        </w:rPr>
        <w:t xml:space="preserve"> Sustainability: </w:t>
      </w:r>
      <w:hyperlink r:id="rId30" w:history="1">
        <w:r w:rsidRPr="00DB78F8">
          <w:rPr>
            <w:rStyle w:val="Hyperlink"/>
            <w:rFonts w:asciiTheme="majorHAnsi" w:hAnsiTheme="majorHAnsi" w:cstheme="majorHAnsi"/>
            <w:color w:val="E782A9" w:themeColor="accent5"/>
            <w:sz w:val="20"/>
            <w:szCs w:val="20"/>
            <w:lang w:val="en-US"/>
          </w:rPr>
          <w:t>https://www.jt.com/sustainability/index.html</w:t>
        </w:r>
      </w:hyperlink>
    </w:p>
    <w:p w14:paraId="22D4BDD9" w14:textId="77777777" w:rsidR="00302CAB" w:rsidRDefault="00302CAB" w:rsidP="00E61B5D">
      <w:pPr>
        <w:rPr>
          <w:rFonts w:asciiTheme="majorHAnsi" w:hAnsiTheme="majorHAnsi" w:cstheme="majorHAnsi"/>
          <w:sz w:val="20"/>
          <w:szCs w:val="20"/>
          <w:lang w:val="en-US"/>
        </w:rPr>
        <w:sectPr w:rsidR="00302CAB" w:rsidSect="00302CAB">
          <w:type w:val="continuous"/>
          <w:pgSz w:w="11906" w:h="16838" w:code="9"/>
          <w:pgMar w:top="1135" w:right="1639" w:bottom="879" w:left="1338" w:header="714" w:footer="556" w:gutter="0"/>
          <w:cols w:num="2" w:space="708"/>
          <w:docGrid w:linePitch="360"/>
        </w:sectPr>
      </w:pPr>
    </w:p>
    <w:p w14:paraId="1A8F829B" w14:textId="2D748422" w:rsidR="000C0914" w:rsidRPr="00A86472" w:rsidRDefault="000C0914" w:rsidP="00E61B5D">
      <w:pPr>
        <w:rPr>
          <w:rFonts w:asciiTheme="majorHAnsi" w:eastAsia="Times New Roman" w:hAnsiTheme="majorHAnsi" w:cstheme="majorHAnsi"/>
          <w:color w:val="000000"/>
          <w:sz w:val="20"/>
          <w:szCs w:val="20"/>
          <w:lang w:val="en-US" w:eastAsia="en-GB"/>
        </w:rPr>
      </w:pPr>
      <w:r w:rsidRPr="00A86472">
        <w:rPr>
          <w:rFonts w:asciiTheme="majorHAnsi" w:hAnsiTheme="majorHAnsi" w:cstheme="majorHAnsi"/>
          <w:sz w:val="20"/>
          <w:szCs w:val="20"/>
          <w:lang w:val="en-US"/>
        </w:rPr>
        <w:br w:type="page"/>
      </w:r>
    </w:p>
    <w:p w14:paraId="1563D9A9" w14:textId="65E155C7" w:rsidR="003528BA" w:rsidRDefault="003528BA" w:rsidP="00B66425">
      <w:pPr>
        <w:pStyle w:val="Bodycopy"/>
        <w:spacing w:before="120" w:line="240" w:lineRule="auto"/>
        <w:ind w:right="-2"/>
        <w:jc w:val="left"/>
        <w:rPr>
          <w:sz w:val="24"/>
          <w:szCs w:val="24"/>
        </w:rPr>
      </w:pPr>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42368" behindDoc="0" locked="0" layoutInCell="1" allowOverlap="1" wp14:anchorId="576E92ED" wp14:editId="2A925F8F">
                <wp:simplePos x="0" y="0"/>
                <wp:positionH relativeFrom="column">
                  <wp:posOffset>693420</wp:posOffset>
                </wp:positionH>
                <wp:positionV relativeFrom="paragraph">
                  <wp:posOffset>253365</wp:posOffset>
                </wp:positionV>
                <wp:extent cx="4305300" cy="552450"/>
                <wp:effectExtent l="0" t="0" r="12700" b="19050"/>
                <wp:wrapNone/>
                <wp:docPr id="23" name="Rectangle 23"/>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83105" w14:textId="3E27DAC4" w:rsidR="003528BA" w:rsidRPr="00B520B5" w:rsidRDefault="003528BA" w:rsidP="003528BA">
                            <w:pPr>
                              <w:jc w:val="center"/>
                              <w:rPr>
                                <w:color w:val="FFFFFF" w:themeColor="background1"/>
                                <w:sz w:val="40"/>
                                <w:szCs w:val="40"/>
                              </w:rPr>
                            </w:pPr>
                            <w:r>
                              <w:rPr>
                                <w:rFonts w:cs="Times New Roman (Corps CS)"/>
                                <w:color w:val="FFFFFF" w:themeColor="background1"/>
                                <w:spacing w:val="60"/>
                                <w:sz w:val="40"/>
                                <w:szCs w:val="40"/>
                              </w:rPr>
                              <w:t>B</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PURPOSE OF THE RFP</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0FF2B703">
              <v:rect id="Rectangle 23" style="position:absolute;margin-left:54.6pt;margin-top:19.95pt;width:339pt;height:43.5pt;z-index:251642368;visibility:visible;mso-wrap-style:square;mso-wrap-distance-left:9pt;mso-wrap-distance-top:0;mso-wrap-distance-right:9pt;mso-wrap-distance-bottom:0;mso-position-horizontal:absolute;mso-position-horizontal-relative:text;mso-position-vertical:absolute;mso-position-vertical-relative:text;v-text-anchor:middle" o:spid="_x0000_s1028" filled="f" strokecolor="white [3212]" strokeweight="1pt" w14:anchorId="576E92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iVgw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">
                <v:textbox inset="0,3mm,0,0">
                  <w:txbxContent>
                    <w:p w:rsidRPr="00B520B5" w:rsidR="003528BA" w:rsidP="003528BA" w:rsidRDefault="003528BA" w14:paraId="078AF1D8" w14:textId="3E27DAC4">
                      <w:pPr>
                        <w:jc w:val="center"/>
                        <w:rPr>
                          <w:color w:val="FFFFFF" w:themeColor="background1"/>
                          <w:sz w:val="40"/>
                          <w:szCs w:val="40"/>
                        </w:rPr>
                      </w:pPr>
                      <w:r>
                        <w:rPr>
                          <w:rFonts w:cs="Times New Roman (Corps CS)"/>
                          <w:color w:val="FFFFFF" w:themeColor="background1"/>
                          <w:spacing w:val="60"/>
                          <w:sz w:val="40"/>
                          <w:szCs w:val="40"/>
                        </w:rPr>
                        <w:t>B</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PURPOSE OF THE RFP</w:t>
                      </w:r>
                    </w:p>
                  </w:txbxContent>
                </v:textbox>
              </v:rect>
            </w:pict>
          </mc:Fallback>
        </mc:AlternateContent>
      </w:r>
      <w:r>
        <w:rPr>
          <w:rFonts w:cs="Times New Roman (Corps CS)"/>
          <w:b/>
          <w:bCs/>
          <w:noProof/>
          <w:color w:val="E782A9" w:themeColor="accent5"/>
          <w:spacing w:val="60"/>
          <w:sz w:val="46"/>
          <w:szCs w:val="46"/>
        </w:rPr>
        <w:drawing>
          <wp:inline distT="0" distB="0" distL="0" distR="0" wp14:anchorId="0859F638" wp14:editId="4C68B5F5">
            <wp:extent cx="5673969" cy="1075991"/>
            <wp:effectExtent l="0" t="0" r="3175"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675731" cy="1076325"/>
                    </a:xfrm>
                    <a:prstGeom prst="rect">
                      <a:avLst/>
                    </a:prstGeom>
                    <a:ln>
                      <a:noFill/>
                    </a:ln>
                    <a:extLst>
                      <a:ext uri="{53640926-AAD7-44D8-BBD7-CCE9431645EC}">
                        <a14:shadowObscured xmlns:a14="http://schemas.microsoft.com/office/drawing/2010/main"/>
                      </a:ext>
                    </a:extLst>
                  </pic:spPr>
                </pic:pic>
              </a:graphicData>
            </a:graphic>
          </wp:inline>
        </w:drawing>
      </w:r>
    </w:p>
    <w:p w14:paraId="173B4523" w14:textId="401B1EB6" w:rsidR="000C0914" w:rsidRPr="00B66425" w:rsidRDefault="000C0914" w:rsidP="00B66425">
      <w:pPr>
        <w:pStyle w:val="Bodycopy"/>
        <w:spacing w:before="120" w:line="240" w:lineRule="auto"/>
        <w:ind w:right="-2"/>
        <w:jc w:val="left"/>
        <w:rPr>
          <w:sz w:val="24"/>
          <w:szCs w:val="24"/>
        </w:rPr>
      </w:pPr>
      <w:r w:rsidRPr="00B66425">
        <w:rPr>
          <w:sz w:val="24"/>
          <w:szCs w:val="24"/>
        </w:rPr>
        <w:t>The objective of this RFP is to provide sufficient information for qualified companies to submit written proposals within the terms of this RFP.</w:t>
      </w:r>
    </w:p>
    <w:p w14:paraId="57D7FCAC" w14:textId="4A54680F" w:rsidR="000C0914" w:rsidRPr="00444DDE" w:rsidRDefault="000C0914" w:rsidP="00E61B5D">
      <w:pPr>
        <w:pStyle w:val="Bodycopy"/>
        <w:spacing w:before="120" w:line="240" w:lineRule="auto"/>
        <w:jc w:val="left"/>
        <w:rPr>
          <w:sz w:val="24"/>
          <w:szCs w:val="24"/>
        </w:rPr>
      </w:pPr>
    </w:p>
    <w:p w14:paraId="5A126D74" w14:textId="77777777" w:rsidR="00444DDE" w:rsidRDefault="00444DDE" w:rsidP="00E61B5D">
      <w:pPr>
        <w:pStyle w:val="Heading2"/>
        <w:sectPr w:rsidR="00444DDE" w:rsidSect="0069173C">
          <w:type w:val="continuous"/>
          <w:pgSz w:w="11906" w:h="16838" w:code="9"/>
          <w:pgMar w:top="1701" w:right="1639" w:bottom="879" w:left="1338" w:header="714" w:footer="556" w:gutter="0"/>
          <w:cols w:space="708"/>
          <w:docGrid w:linePitch="360"/>
        </w:sectPr>
      </w:pPr>
      <w:bookmarkStart w:id="14" w:name="_Toc486336491"/>
      <w:bookmarkStart w:id="15" w:name="_Toc34395861"/>
    </w:p>
    <w:p w14:paraId="14052BBA" w14:textId="288873BF" w:rsidR="000C0914" w:rsidRPr="00BD615A" w:rsidRDefault="003528BA" w:rsidP="003528BA">
      <w:pPr>
        <w:pStyle w:val="Heading2"/>
        <w:numPr>
          <w:ilvl w:val="0"/>
          <w:numId w:val="0"/>
        </w:numPr>
        <w:rPr>
          <w:b/>
          <w:bCs/>
          <w:i w:val="0"/>
          <w:iCs/>
          <w:color w:val="EAAA00" w:themeColor="accent2"/>
        </w:rPr>
      </w:pPr>
      <w:bookmarkStart w:id="16" w:name="_B.1_Responses"/>
      <w:bookmarkStart w:id="17" w:name="_Toc51163441"/>
      <w:bookmarkEnd w:id="16"/>
      <w:r w:rsidRPr="00BD615A">
        <w:rPr>
          <w:b/>
          <w:bCs/>
          <w:i w:val="0"/>
          <w:iCs/>
          <w:color w:val="EAAA00" w:themeColor="accent2"/>
        </w:rPr>
        <w:t>B.1 R</w:t>
      </w:r>
      <w:r w:rsidR="000C0914" w:rsidRPr="00BD615A">
        <w:rPr>
          <w:b/>
          <w:bCs/>
          <w:i w:val="0"/>
          <w:iCs/>
          <w:color w:val="EAAA00" w:themeColor="accent2"/>
        </w:rPr>
        <w:t>esponses</w:t>
      </w:r>
      <w:bookmarkEnd w:id="14"/>
      <w:bookmarkEnd w:id="15"/>
      <w:bookmarkEnd w:id="17"/>
    </w:p>
    <w:p w14:paraId="256B3EDC" w14:textId="0E445563" w:rsidR="000C0914" w:rsidRPr="00401F87" w:rsidRDefault="000C0914" w:rsidP="00E61B5D">
      <w:pPr>
        <w:pStyle w:val="Bodycopy"/>
        <w:jc w:val="left"/>
      </w:pPr>
      <w:r w:rsidRPr="00401F87">
        <w:t xml:space="preserve">In the interest of fairness, all questions or request for clarification must be submitted by </w:t>
      </w:r>
      <w:r w:rsidR="006003DF">
        <w:t>close of business</w:t>
      </w:r>
      <w:r w:rsidRPr="00401F87">
        <w:t xml:space="preserve"> on or before </w:t>
      </w:r>
      <w:r w:rsidRPr="00401F87">
        <w:rPr>
          <w:b/>
          <w:highlight w:val="yellow"/>
        </w:rPr>
        <w:t>[DATE]</w:t>
      </w:r>
      <w:r w:rsidRPr="00401F87">
        <w:rPr>
          <w:b/>
        </w:rPr>
        <w:t xml:space="preserve"> </w:t>
      </w:r>
      <w:r w:rsidRPr="00401F87">
        <w:t xml:space="preserve">to the </w:t>
      </w:r>
      <w:r w:rsidR="00BB79ED">
        <w:t>Procurement Manager</w:t>
      </w:r>
      <w:r w:rsidRPr="00401F87">
        <w:rPr>
          <w:rStyle w:val="Hyperlink"/>
          <w:color w:val="000000"/>
        </w:rPr>
        <w:t>.</w:t>
      </w:r>
      <w:r w:rsidRPr="00401F87">
        <w:t xml:space="preserve"> JTI reserves the right to </w:t>
      </w:r>
      <w:commentRangeStart w:id="18"/>
      <w:r w:rsidRPr="00401F87">
        <w:t>communicate</w:t>
      </w:r>
      <w:commentRangeEnd w:id="18"/>
      <w:r w:rsidR="00BD13ED">
        <w:rPr>
          <w:rStyle w:val="CommentReference"/>
          <w:rFonts w:asciiTheme="minorHAnsi" w:eastAsiaTheme="minorHAnsi" w:hAnsiTheme="minorHAnsi" w:cstheme="minorBidi"/>
          <w:color w:val="auto"/>
          <w:lang w:eastAsia="en-US"/>
        </w:rPr>
        <w:commentReference w:id="18"/>
      </w:r>
      <w:r w:rsidRPr="00401F87">
        <w:t xml:space="preserve"> all clarifications to any inquiry made by a supplier, to all other suppliers participating in the proposal process. </w:t>
      </w:r>
    </w:p>
    <w:p w14:paraId="1E5751EB" w14:textId="1774059B" w:rsidR="000C0914" w:rsidRPr="00401F87" w:rsidRDefault="000C0914" w:rsidP="00E61B5D">
      <w:pPr>
        <w:pStyle w:val="Bodycopy"/>
        <w:jc w:val="left"/>
      </w:pPr>
      <w:r w:rsidRPr="00401F87">
        <w:t xml:space="preserve">The bids to this RFP must be received no later than </w:t>
      </w:r>
      <w:r w:rsidRPr="00401F87">
        <w:rPr>
          <w:b/>
          <w:highlight w:val="yellow"/>
        </w:rPr>
        <w:t>[DATE]</w:t>
      </w:r>
      <w:r w:rsidRPr="00401F87">
        <w:rPr>
          <w:b/>
        </w:rPr>
        <w:t xml:space="preserve"> – </w:t>
      </w:r>
      <w:r w:rsidR="006003DF">
        <w:rPr>
          <w:b/>
        </w:rPr>
        <w:t>close of business</w:t>
      </w:r>
      <w:r>
        <w:rPr>
          <w:b/>
        </w:rPr>
        <w:t xml:space="preserve"> </w:t>
      </w:r>
      <w:r w:rsidRPr="00FE1700">
        <w:t xml:space="preserve">and </w:t>
      </w:r>
      <w:r>
        <w:t>b</w:t>
      </w:r>
      <w:r w:rsidRPr="00401F87">
        <w:t>e valid for one-hundred twenty (120) days following the close of bidding</w:t>
      </w:r>
      <w:r w:rsidR="00FC73B9">
        <w:t>.</w:t>
      </w:r>
    </w:p>
    <w:p w14:paraId="4A106DA1" w14:textId="32201DFF" w:rsidR="005634B3" w:rsidRDefault="000C0914" w:rsidP="005634B3">
      <w:pPr>
        <w:pStyle w:val="Bodycopy"/>
        <w:jc w:val="left"/>
      </w:pPr>
      <w:r>
        <w:t xml:space="preserve">All responses should be sent by email </w:t>
      </w:r>
      <w:r w:rsidRPr="00401F87">
        <w:t xml:space="preserve">to </w:t>
      </w:r>
      <w:r>
        <w:t xml:space="preserve">both </w:t>
      </w:r>
      <w:r w:rsidRPr="00401F87">
        <w:t>the Procurement</w:t>
      </w:r>
      <w:r w:rsidR="00BB79ED">
        <w:t xml:space="preserve"> Manager</w:t>
      </w:r>
      <w:r w:rsidRPr="00401F87">
        <w:t xml:space="preserve"> and Project Leads and </w:t>
      </w:r>
      <w:r>
        <w:t xml:space="preserve">should </w:t>
      </w:r>
      <w:r w:rsidRPr="00401F87">
        <w:t>includ</w:t>
      </w:r>
      <w:r>
        <w:t xml:space="preserve">e </w:t>
      </w:r>
      <w:r w:rsidRPr="00401F87">
        <w:t>the following:</w:t>
      </w:r>
    </w:p>
    <w:p w14:paraId="2501177C" w14:textId="1DAC8019"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Full Response</w:t>
      </w:r>
      <w:r w:rsidRPr="005634B3">
        <w:rPr>
          <w:rFonts w:ascii="Arial" w:hAnsi="Arial" w:cs="Arial"/>
          <w:spacing w:val="-3"/>
          <w:sz w:val="20"/>
        </w:rPr>
        <w:t xml:space="preserve"> </w:t>
      </w:r>
      <w:r w:rsidRPr="005634B3">
        <w:rPr>
          <w:rFonts w:ascii="Arial" w:hAnsi="Arial" w:cs="Arial"/>
          <w:sz w:val="20"/>
        </w:rPr>
        <w:t>document</w:t>
      </w:r>
    </w:p>
    <w:p w14:paraId="19540F24" w14:textId="70DF05DD"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Completed JTI</w:t>
      </w:r>
      <w:r w:rsidRPr="005634B3">
        <w:rPr>
          <w:rFonts w:ascii="Arial" w:hAnsi="Arial" w:cs="Arial"/>
          <w:spacing w:val="3"/>
          <w:sz w:val="20"/>
        </w:rPr>
        <w:t xml:space="preserve"> </w:t>
      </w:r>
      <w:r w:rsidRPr="005634B3">
        <w:rPr>
          <w:rFonts w:ascii="Arial" w:hAnsi="Arial" w:cs="Arial"/>
          <w:sz w:val="20"/>
        </w:rPr>
        <w:t xml:space="preserve">Questionnaire </w:t>
      </w:r>
    </w:p>
    <w:p w14:paraId="175A5126" w14:textId="2912E73C" w:rsidR="005634B3" w:rsidRPr="008B0A44"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Fully completed Cost</w:t>
      </w:r>
      <w:r w:rsidRPr="005634B3">
        <w:rPr>
          <w:rFonts w:ascii="Arial" w:hAnsi="Arial" w:cs="Arial"/>
          <w:spacing w:val="-5"/>
          <w:sz w:val="20"/>
        </w:rPr>
        <w:t xml:space="preserve"> </w:t>
      </w:r>
      <w:r w:rsidRPr="005634B3">
        <w:rPr>
          <w:rFonts w:ascii="Arial" w:hAnsi="Arial" w:cs="Arial"/>
          <w:spacing w:val="-3"/>
          <w:sz w:val="20"/>
        </w:rPr>
        <w:t>Tracker</w:t>
      </w:r>
      <w:r w:rsidR="008B0A44">
        <w:rPr>
          <w:rFonts w:ascii="Arial" w:hAnsi="Arial" w:cs="Arial"/>
          <w:sz w:val="20"/>
        </w:rPr>
        <w:t xml:space="preserve"> </w:t>
      </w:r>
      <w:r w:rsidRPr="008B0A44">
        <w:rPr>
          <w:rFonts w:ascii="Arial" w:hAnsi="Arial" w:cs="Arial"/>
          <w:sz w:val="20"/>
        </w:rPr>
        <w:t>document</w:t>
      </w:r>
    </w:p>
    <w:p w14:paraId="0C524EB7" w14:textId="60E1B208"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 xml:space="preserve">Documents, project plans and spreadsheets in </w:t>
      </w:r>
      <w:r w:rsidRPr="005634B3">
        <w:rPr>
          <w:rFonts w:ascii="Arial" w:hAnsi="Arial" w:cs="Arial"/>
          <w:spacing w:val="2"/>
          <w:sz w:val="20"/>
        </w:rPr>
        <w:t>Office</w:t>
      </w:r>
      <w:r w:rsidRPr="005634B3">
        <w:rPr>
          <w:rFonts w:ascii="Arial" w:hAnsi="Arial" w:cs="Arial"/>
          <w:spacing w:val="1"/>
          <w:sz w:val="20"/>
        </w:rPr>
        <w:t xml:space="preserve"> </w:t>
      </w:r>
      <w:r w:rsidRPr="005634B3">
        <w:rPr>
          <w:rFonts w:ascii="Arial" w:hAnsi="Arial" w:cs="Arial"/>
          <w:sz w:val="20"/>
        </w:rPr>
        <w:t>format</w:t>
      </w:r>
    </w:p>
    <w:p w14:paraId="4CA27548" w14:textId="7262AC6B" w:rsidR="005634B3" w:rsidRPr="005634B3" w:rsidRDefault="005634B3" w:rsidP="00112A6A">
      <w:pPr>
        <w:pStyle w:val="BodyText"/>
        <w:numPr>
          <w:ilvl w:val="0"/>
          <w:numId w:val="42"/>
        </w:numPr>
        <w:spacing w:before="120"/>
        <w:ind w:left="284" w:hanging="284"/>
        <w:rPr>
          <w:rFonts w:ascii="Arial" w:hAnsi="Arial" w:cs="Arial"/>
          <w:sz w:val="20"/>
        </w:rPr>
      </w:pPr>
      <w:r w:rsidRPr="005634B3">
        <w:rPr>
          <w:rFonts w:ascii="Arial" w:hAnsi="Arial" w:cs="Arial"/>
          <w:sz w:val="20"/>
        </w:rPr>
        <w:t xml:space="preserve">Submission must be by email, </w:t>
      </w:r>
      <w:r w:rsidR="008B0A44">
        <w:rPr>
          <w:rFonts w:ascii="Arial" w:hAnsi="Arial" w:cs="Arial"/>
          <w:sz w:val="20"/>
        </w:rPr>
        <w:br/>
      </w:r>
      <w:r w:rsidRPr="005634B3">
        <w:rPr>
          <w:rFonts w:ascii="Arial" w:hAnsi="Arial" w:cs="Arial"/>
          <w:sz w:val="20"/>
        </w:rPr>
        <w:t>not exceeding</w:t>
      </w:r>
      <w:r w:rsidRPr="005634B3">
        <w:rPr>
          <w:rFonts w:ascii="Arial" w:hAnsi="Arial" w:cs="Arial"/>
          <w:spacing w:val="-1"/>
          <w:sz w:val="20"/>
        </w:rPr>
        <w:t xml:space="preserve"> </w:t>
      </w:r>
      <w:r w:rsidRPr="005634B3">
        <w:rPr>
          <w:rFonts w:ascii="Arial" w:hAnsi="Arial" w:cs="Arial"/>
          <w:sz w:val="20"/>
        </w:rPr>
        <w:t>20MB</w:t>
      </w:r>
    </w:p>
    <w:p w14:paraId="0FE0253C" w14:textId="495F48A7" w:rsidR="005634B3" w:rsidRPr="005634B3" w:rsidRDefault="005634B3" w:rsidP="005634B3">
      <w:pPr>
        <w:pStyle w:val="Bullet"/>
        <w:numPr>
          <w:ilvl w:val="0"/>
          <w:numId w:val="0"/>
        </w:numPr>
        <w:ind w:left="182" w:hanging="182"/>
        <w:jc w:val="left"/>
        <w:rPr>
          <w:lang w:val="en-US"/>
        </w:rPr>
      </w:pPr>
    </w:p>
    <w:p w14:paraId="688279D4" w14:textId="4BA06A4E" w:rsidR="000C0914" w:rsidRPr="00B4028C" w:rsidRDefault="000C0914" w:rsidP="003528BA">
      <w:pPr>
        <w:pStyle w:val="Bullet"/>
        <w:numPr>
          <w:ilvl w:val="0"/>
          <w:numId w:val="0"/>
        </w:numPr>
        <w:jc w:val="left"/>
      </w:pPr>
    </w:p>
    <w:bookmarkStart w:id="19" w:name="_Toc486336492"/>
    <w:bookmarkStart w:id="20" w:name="_Toc34395862"/>
    <w:p w14:paraId="7088A9CE" w14:textId="641B176A" w:rsidR="000C0914" w:rsidRPr="00BD615A" w:rsidRDefault="00707E70" w:rsidP="003528BA">
      <w:pPr>
        <w:pStyle w:val="Heading2"/>
        <w:numPr>
          <w:ilvl w:val="0"/>
          <w:numId w:val="0"/>
        </w:numPr>
        <w:rPr>
          <w:b/>
          <w:bCs/>
          <w:i w:val="0"/>
          <w:iCs/>
          <w:color w:val="EAAA00" w:themeColor="accent2"/>
        </w:rPr>
      </w:pPr>
      <w:r>
        <w:rPr>
          <w:noProof/>
        </w:rPr>
        <mc:AlternateContent>
          <mc:Choice Requires="wps">
            <w:drawing>
              <wp:anchor distT="0" distB="0" distL="114300" distR="114300" simplePos="0" relativeHeight="251673088" behindDoc="0" locked="0" layoutInCell="1" allowOverlap="1" wp14:anchorId="43B56E9F" wp14:editId="68195D01">
                <wp:simplePos x="0" y="0"/>
                <wp:positionH relativeFrom="page">
                  <wp:posOffset>855533</wp:posOffset>
                </wp:positionH>
                <wp:positionV relativeFrom="page">
                  <wp:posOffset>7067959</wp:posOffset>
                </wp:positionV>
                <wp:extent cx="2563862" cy="1441640"/>
                <wp:effectExtent l="0" t="0" r="27305" b="31750"/>
                <wp:wrapNone/>
                <wp:docPr id="40"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3862" cy="1441640"/>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52 w 10052"/>
                            <a:gd name="connsiteY0" fmla="*/ 10000 h 10115"/>
                            <a:gd name="connsiteX1" fmla="*/ 10052 w 10052"/>
                            <a:gd name="connsiteY1" fmla="*/ 1585 h 10115"/>
                            <a:gd name="connsiteX2" fmla="*/ 9347 w 10052"/>
                            <a:gd name="connsiteY2" fmla="*/ 1283 h 10115"/>
                            <a:gd name="connsiteX3" fmla="*/ 10052 w 10052"/>
                            <a:gd name="connsiteY3" fmla="*/ 980 h 10115"/>
                            <a:gd name="connsiteX4" fmla="*/ 10052 w 10052"/>
                            <a:gd name="connsiteY4" fmla="*/ 645 h 10115"/>
                            <a:gd name="connsiteX5" fmla="*/ 8890 w 10052"/>
                            <a:gd name="connsiteY5" fmla="*/ 424 h 10115"/>
                            <a:gd name="connsiteX6" fmla="*/ 8947 w 10052"/>
                            <a:gd name="connsiteY6" fmla="*/ 91 h 10115"/>
                            <a:gd name="connsiteX7" fmla="*/ 7941 w 10052"/>
                            <a:gd name="connsiteY7" fmla="*/ 238 h 10115"/>
                            <a:gd name="connsiteX8" fmla="*/ 6803 w 10052"/>
                            <a:gd name="connsiteY8" fmla="*/ 0 h 10115"/>
                            <a:gd name="connsiteX9" fmla="*/ 52 w 10052"/>
                            <a:gd name="connsiteY9" fmla="*/ 0 h 10115"/>
                            <a:gd name="connsiteX10" fmla="*/ 3 w 10052"/>
                            <a:gd name="connsiteY10" fmla="*/ 5900 h 10115"/>
                            <a:gd name="connsiteX11" fmla="*/ 747 w 10052"/>
                            <a:gd name="connsiteY11" fmla="*/ 9716 h 10115"/>
                            <a:gd name="connsiteX12" fmla="*/ 2673 w 10052"/>
                            <a:gd name="connsiteY12" fmla="*/ 10000 h 10115"/>
                            <a:gd name="connsiteX13" fmla="*/ 10052 w 10052"/>
                            <a:gd name="connsiteY13" fmla="*/ 10000 h 10115"/>
                            <a:gd name="connsiteX0" fmla="*/ 10052 w 10052"/>
                            <a:gd name="connsiteY0" fmla="*/ 6005 h 10363"/>
                            <a:gd name="connsiteX1" fmla="*/ 10052 w 10052"/>
                            <a:gd name="connsiteY1" fmla="*/ 1585 h 10363"/>
                            <a:gd name="connsiteX2" fmla="*/ 9347 w 10052"/>
                            <a:gd name="connsiteY2" fmla="*/ 1283 h 10363"/>
                            <a:gd name="connsiteX3" fmla="*/ 10052 w 10052"/>
                            <a:gd name="connsiteY3" fmla="*/ 980 h 10363"/>
                            <a:gd name="connsiteX4" fmla="*/ 10052 w 10052"/>
                            <a:gd name="connsiteY4" fmla="*/ 645 h 10363"/>
                            <a:gd name="connsiteX5" fmla="*/ 8890 w 10052"/>
                            <a:gd name="connsiteY5" fmla="*/ 424 h 10363"/>
                            <a:gd name="connsiteX6" fmla="*/ 8947 w 10052"/>
                            <a:gd name="connsiteY6" fmla="*/ 91 h 10363"/>
                            <a:gd name="connsiteX7" fmla="*/ 7941 w 10052"/>
                            <a:gd name="connsiteY7" fmla="*/ 238 h 10363"/>
                            <a:gd name="connsiteX8" fmla="*/ 6803 w 10052"/>
                            <a:gd name="connsiteY8" fmla="*/ 0 h 10363"/>
                            <a:gd name="connsiteX9" fmla="*/ 52 w 10052"/>
                            <a:gd name="connsiteY9" fmla="*/ 0 h 10363"/>
                            <a:gd name="connsiteX10" fmla="*/ 3 w 10052"/>
                            <a:gd name="connsiteY10" fmla="*/ 5900 h 10363"/>
                            <a:gd name="connsiteX11" fmla="*/ 747 w 10052"/>
                            <a:gd name="connsiteY11" fmla="*/ 9716 h 10363"/>
                            <a:gd name="connsiteX12" fmla="*/ 2673 w 10052"/>
                            <a:gd name="connsiteY12" fmla="*/ 10000 h 10363"/>
                            <a:gd name="connsiteX13" fmla="*/ 10052 w 10052"/>
                            <a:gd name="connsiteY13" fmla="*/ 6005 h 10363"/>
                            <a:gd name="connsiteX0" fmla="*/ 10052 w 10052"/>
                            <a:gd name="connsiteY0" fmla="*/ 6005 h 9716"/>
                            <a:gd name="connsiteX1" fmla="*/ 10052 w 10052"/>
                            <a:gd name="connsiteY1" fmla="*/ 1585 h 9716"/>
                            <a:gd name="connsiteX2" fmla="*/ 9347 w 10052"/>
                            <a:gd name="connsiteY2" fmla="*/ 1283 h 9716"/>
                            <a:gd name="connsiteX3" fmla="*/ 10052 w 10052"/>
                            <a:gd name="connsiteY3" fmla="*/ 980 h 9716"/>
                            <a:gd name="connsiteX4" fmla="*/ 10052 w 10052"/>
                            <a:gd name="connsiteY4" fmla="*/ 645 h 9716"/>
                            <a:gd name="connsiteX5" fmla="*/ 8890 w 10052"/>
                            <a:gd name="connsiteY5" fmla="*/ 424 h 9716"/>
                            <a:gd name="connsiteX6" fmla="*/ 8947 w 10052"/>
                            <a:gd name="connsiteY6" fmla="*/ 91 h 9716"/>
                            <a:gd name="connsiteX7" fmla="*/ 7941 w 10052"/>
                            <a:gd name="connsiteY7" fmla="*/ 238 h 9716"/>
                            <a:gd name="connsiteX8" fmla="*/ 6803 w 10052"/>
                            <a:gd name="connsiteY8" fmla="*/ 0 h 9716"/>
                            <a:gd name="connsiteX9" fmla="*/ 52 w 10052"/>
                            <a:gd name="connsiteY9" fmla="*/ 0 h 9716"/>
                            <a:gd name="connsiteX10" fmla="*/ 3 w 10052"/>
                            <a:gd name="connsiteY10" fmla="*/ 5900 h 9716"/>
                            <a:gd name="connsiteX11" fmla="*/ 747 w 10052"/>
                            <a:gd name="connsiteY11" fmla="*/ 9716 h 9716"/>
                            <a:gd name="connsiteX12" fmla="*/ 2959 w 10052"/>
                            <a:gd name="connsiteY12" fmla="*/ 5900 h 9716"/>
                            <a:gd name="connsiteX13" fmla="*/ 10052 w 10052"/>
                            <a:gd name="connsiteY13" fmla="*/ 6005 h 9716"/>
                            <a:gd name="connsiteX0" fmla="*/ 10055 w 10055"/>
                            <a:gd name="connsiteY0" fmla="*/ 6181 h 6777"/>
                            <a:gd name="connsiteX1" fmla="*/ 10055 w 10055"/>
                            <a:gd name="connsiteY1" fmla="*/ 1631 h 6777"/>
                            <a:gd name="connsiteX2" fmla="*/ 9354 w 10055"/>
                            <a:gd name="connsiteY2" fmla="*/ 1321 h 6777"/>
                            <a:gd name="connsiteX3" fmla="*/ 10055 w 10055"/>
                            <a:gd name="connsiteY3" fmla="*/ 1009 h 6777"/>
                            <a:gd name="connsiteX4" fmla="*/ 10055 w 10055"/>
                            <a:gd name="connsiteY4" fmla="*/ 664 h 6777"/>
                            <a:gd name="connsiteX5" fmla="*/ 8899 w 10055"/>
                            <a:gd name="connsiteY5" fmla="*/ 436 h 6777"/>
                            <a:gd name="connsiteX6" fmla="*/ 8956 w 10055"/>
                            <a:gd name="connsiteY6" fmla="*/ 94 h 6777"/>
                            <a:gd name="connsiteX7" fmla="*/ 7955 w 10055"/>
                            <a:gd name="connsiteY7" fmla="*/ 245 h 6777"/>
                            <a:gd name="connsiteX8" fmla="*/ 6823 w 10055"/>
                            <a:gd name="connsiteY8" fmla="*/ 0 h 6777"/>
                            <a:gd name="connsiteX9" fmla="*/ 107 w 10055"/>
                            <a:gd name="connsiteY9" fmla="*/ 0 h 6777"/>
                            <a:gd name="connsiteX10" fmla="*/ 58 w 10055"/>
                            <a:gd name="connsiteY10" fmla="*/ 6072 h 6777"/>
                            <a:gd name="connsiteX11" fmla="*/ 1042 w 10055"/>
                            <a:gd name="connsiteY11" fmla="*/ 5751 h 6777"/>
                            <a:gd name="connsiteX12" fmla="*/ 2999 w 10055"/>
                            <a:gd name="connsiteY12" fmla="*/ 6072 h 6777"/>
                            <a:gd name="connsiteX13" fmla="*/ 10055 w 10055"/>
                            <a:gd name="connsiteY13" fmla="*/ 6181 h 6777"/>
                            <a:gd name="connsiteX0" fmla="*/ 9989 w 9989"/>
                            <a:gd name="connsiteY0" fmla="*/ 9121 h 10001"/>
                            <a:gd name="connsiteX1" fmla="*/ 9989 w 9989"/>
                            <a:gd name="connsiteY1" fmla="*/ 2407 h 10001"/>
                            <a:gd name="connsiteX2" fmla="*/ 9292 w 9989"/>
                            <a:gd name="connsiteY2" fmla="*/ 1949 h 10001"/>
                            <a:gd name="connsiteX3" fmla="*/ 9989 w 9989"/>
                            <a:gd name="connsiteY3" fmla="*/ 1489 h 10001"/>
                            <a:gd name="connsiteX4" fmla="*/ 9989 w 9989"/>
                            <a:gd name="connsiteY4" fmla="*/ 980 h 10001"/>
                            <a:gd name="connsiteX5" fmla="*/ 8839 w 9989"/>
                            <a:gd name="connsiteY5" fmla="*/ 643 h 10001"/>
                            <a:gd name="connsiteX6" fmla="*/ 8896 w 9989"/>
                            <a:gd name="connsiteY6" fmla="*/ 139 h 10001"/>
                            <a:gd name="connsiteX7" fmla="*/ 7900 w 9989"/>
                            <a:gd name="connsiteY7" fmla="*/ 362 h 10001"/>
                            <a:gd name="connsiteX8" fmla="*/ 6775 w 9989"/>
                            <a:gd name="connsiteY8" fmla="*/ 0 h 10001"/>
                            <a:gd name="connsiteX9" fmla="*/ 95 w 9989"/>
                            <a:gd name="connsiteY9" fmla="*/ 0 h 10001"/>
                            <a:gd name="connsiteX10" fmla="*/ 62 w 9989"/>
                            <a:gd name="connsiteY10" fmla="*/ 7180 h 10001"/>
                            <a:gd name="connsiteX11" fmla="*/ 1025 w 9989"/>
                            <a:gd name="connsiteY11" fmla="*/ 8486 h 10001"/>
                            <a:gd name="connsiteX12" fmla="*/ 2972 w 9989"/>
                            <a:gd name="connsiteY12" fmla="*/ 8960 h 10001"/>
                            <a:gd name="connsiteX13" fmla="*/ 9989 w 9989"/>
                            <a:gd name="connsiteY13" fmla="*/ 9121 h 10001"/>
                            <a:gd name="connsiteX0" fmla="*/ 10016 w 10016"/>
                            <a:gd name="connsiteY0" fmla="*/ 9120 h 10000"/>
                            <a:gd name="connsiteX1" fmla="*/ 10016 w 10016"/>
                            <a:gd name="connsiteY1" fmla="*/ 2407 h 10000"/>
                            <a:gd name="connsiteX2" fmla="*/ 9318 w 10016"/>
                            <a:gd name="connsiteY2" fmla="*/ 1949 h 10000"/>
                            <a:gd name="connsiteX3" fmla="*/ 10016 w 10016"/>
                            <a:gd name="connsiteY3" fmla="*/ 1489 h 10000"/>
                            <a:gd name="connsiteX4" fmla="*/ 10016 w 10016"/>
                            <a:gd name="connsiteY4" fmla="*/ 980 h 10000"/>
                            <a:gd name="connsiteX5" fmla="*/ 8865 w 10016"/>
                            <a:gd name="connsiteY5" fmla="*/ 643 h 10000"/>
                            <a:gd name="connsiteX6" fmla="*/ 8922 w 10016"/>
                            <a:gd name="connsiteY6" fmla="*/ 139 h 10000"/>
                            <a:gd name="connsiteX7" fmla="*/ 7925 w 10016"/>
                            <a:gd name="connsiteY7" fmla="*/ 362 h 10000"/>
                            <a:gd name="connsiteX8" fmla="*/ 6798 w 10016"/>
                            <a:gd name="connsiteY8" fmla="*/ 0 h 10000"/>
                            <a:gd name="connsiteX9" fmla="*/ 111 w 10016"/>
                            <a:gd name="connsiteY9" fmla="*/ 0 h 10000"/>
                            <a:gd name="connsiteX10" fmla="*/ 57 w 10016"/>
                            <a:gd name="connsiteY10" fmla="*/ 4671 h 10000"/>
                            <a:gd name="connsiteX11" fmla="*/ 1042 w 10016"/>
                            <a:gd name="connsiteY11" fmla="*/ 8485 h 10000"/>
                            <a:gd name="connsiteX12" fmla="*/ 2991 w 10016"/>
                            <a:gd name="connsiteY12" fmla="*/ 8959 h 10000"/>
                            <a:gd name="connsiteX13" fmla="*/ 10016 w 10016"/>
                            <a:gd name="connsiteY13" fmla="*/ 9120 h 10000"/>
                            <a:gd name="connsiteX0" fmla="*/ 10016 w 10016"/>
                            <a:gd name="connsiteY0" fmla="*/ 9120 h 10086"/>
                            <a:gd name="connsiteX1" fmla="*/ 10016 w 10016"/>
                            <a:gd name="connsiteY1" fmla="*/ 2407 h 10086"/>
                            <a:gd name="connsiteX2" fmla="*/ 9318 w 10016"/>
                            <a:gd name="connsiteY2" fmla="*/ 1949 h 10086"/>
                            <a:gd name="connsiteX3" fmla="*/ 10016 w 10016"/>
                            <a:gd name="connsiteY3" fmla="*/ 1489 h 10086"/>
                            <a:gd name="connsiteX4" fmla="*/ 10016 w 10016"/>
                            <a:gd name="connsiteY4" fmla="*/ 980 h 10086"/>
                            <a:gd name="connsiteX5" fmla="*/ 8865 w 10016"/>
                            <a:gd name="connsiteY5" fmla="*/ 643 h 10086"/>
                            <a:gd name="connsiteX6" fmla="*/ 8922 w 10016"/>
                            <a:gd name="connsiteY6" fmla="*/ 139 h 10086"/>
                            <a:gd name="connsiteX7" fmla="*/ 7925 w 10016"/>
                            <a:gd name="connsiteY7" fmla="*/ 362 h 10086"/>
                            <a:gd name="connsiteX8" fmla="*/ 6798 w 10016"/>
                            <a:gd name="connsiteY8" fmla="*/ 0 h 10086"/>
                            <a:gd name="connsiteX9" fmla="*/ 111 w 10016"/>
                            <a:gd name="connsiteY9" fmla="*/ 0 h 10086"/>
                            <a:gd name="connsiteX10" fmla="*/ 57 w 10016"/>
                            <a:gd name="connsiteY10" fmla="*/ 4671 h 10086"/>
                            <a:gd name="connsiteX11" fmla="*/ 1042 w 10016"/>
                            <a:gd name="connsiteY11" fmla="*/ 6220 h 10086"/>
                            <a:gd name="connsiteX12" fmla="*/ 2991 w 10016"/>
                            <a:gd name="connsiteY12" fmla="*/ 8959 h 10086"/>
                            <a:gd name="connsiteX13" fmla="*/ 10016 w 10016"/>
                            <a:gd name="connsiteY13" fmla="*/ 9120 h 10086"/>
                            <a:gd name="connsiteX0" fmla="*/ 10016 w 10016"/>
                            <a:gd name="connsiteY0" fmla="*/ 9120 h 9656"/>
                            <a:gd name="connsiteX1" fmla="*/ 10016 w 10016"/>
                            <a:gd name="connsiteY1" fmla="*/ 2407 h 9656"/>
                            <a:gd name="connsiteX2" fmla="*/ 9318 w 10016"/>
                            <a:gd name="connsiteY2" fmla="*/ 1949 h 9656"/>
                            <a:gd name="connsiteX3" fmla="*/ 10016 w 10016"/>
                            <a:gd name="connsiteY3" fmla="*/ 1489 h 9656"/>
                            <a:gd name="connsiteX4" fmla="*/ 10016 w 10016"/>
                            <a:gd name="connsiteY4" fmla="*/ 980 h 9656"/>
                            <a:gd name="connsiteX5" fmla="*/ 8865 w 10016"/>
                            <a:gd name="connsiteY5" fmla="*/ 643 h 9656"/>
                            <a:gd name="connsiteX6" fmla="*/ 8922 w 10016"/>
                            <a:gd name="connsiteY6" fmla="*/ 139 h 9656"/>
                            <a:gd name="connsiteX7" fmla="*/ 7925 w 10016"/>
                            <a:gd name="connsiteY7" fmla="*/ 362 h 9656"/>
                            <a:gd name="connsiteX8" fmla="*/ 6798 w 10016"/>
                            <a:gd name="connsiteY8" fmla="*/ 0 h 9656"/>
                            <a:gd name="connsiteX9" fmla="*/ 111 w 10016"/>
                            <a:gd name="connsiteY9" fmla="*/ 0 h 9656"/>
                            <a:gd name="connsiteX10" fmla="*/ 57 w 10016"/>
                            <a:gd name="connsiteY10" fmla="*/ 4671 h 9656"/>
                            <a:gd name="connsiteX11" fmla="*/ 1042 w 10016"/>
                            <a:gd name="connsiteY11" fmla="*/ 6220 h 9656"/>
                            <a:gd name="connsiteX12" fmla="*/ 3032 w 10016"/>
                            <a:gd name="connsiteY12" fmla="*/ 6350 h 9656"/>
                            <a:gd name="connsiteX13" fmla="*/ 10016 w 10016"/>
                            <a:gd name="connsiteY13" fmla="*/ 9120 h 9656"/>
                            <a:gd name="connsiteX0" fmla="*/ 10000 w 10000"/>
                            <a:gd name="connsiteY0" fmla="*/ 6324 h 7319"/>
                            <a:gd name="connsiteX1" fmla="*/ 10000 w 10000"/>
                            <a:gd name="connsiteY1" fmla="*/ 2493 h 7319"/>
                            <a:gd name="connsiteX2" fmla="*/ 9303 w 10000"/>
                            <a:gd name="connsiteY2" fmla="*/ 2018 h 7319"/>
                            <a:gd name="connsiteX3" fmla="*/ 10000 w 10000"/>
                            <a:gd name="connsiteY3" fmla="*/ 1542 h 7319"/>
                            <a:gd name="connsiteX4" fmla="*/ 10000 w 10000"/>
                            <a:gd name="connsiteY4" fmla="*/ 1015 h 7319"/>
                            <a:gd name="connsiteX5" fmla="*/ 8851 w 10000"/>
                            <a:gd name="connsiteY5" fmla="*/ 666 h 7319"/>
                            <a:gd name="connsiteX6" fmla="*/ 8908 w 10000"/>
                            <a:gd name="connsiteY6" fmla="*/ 144 h 7319"/>
                            <a:gd name="connsiteX7" fmla="*/ 7912 w 10000"/>
                            <a:gd name="connsiteY7" fmla="*/ 375 h 7319"/>
                            <a:gd name="connsiteX8" fmla="*/ 6787 w 10000"/>
                            <a:gd name="connsiteY8" fmla="*/ 0 h 7319"/>
                            <a:gd name="connsiteX9" fmla="*/ 111 w 10000"/>
                            <a:gd name="connsiteY9" fmla="*/ 0 h 7319"/>
                            <a:gd name="connsiteX10" fmla="*/ 57 w 10000"/>
                            <a:gd name="connsiteY10" fmla="*/ 4837 h 7319"/>
                            <a:gd name="connsiteX11" fmla="*/ 1040 w 10000"/>
                            <a:gd name="connsiteY11" fmla="*/ 6442 h 7319"/>
                            <a:gd name="connsiteX12" fmla="*/ 3027 w 10000"/>
                            <a:gd name="connsiteY12" fmla="*/ 6576 h 7319"/>
                            <a:gd name="connsiteX13" fmla="*/ 10000 w 10000"/>
                            <a:gd name="connsiteY13" fmla="*/ 6324 h 7319"/>
                            <a:gd name="connsiteX0" fmla="*/ 12310 w 12310"/>
                            <a:gd name="connsiteY0" fmla="*/ 8677 h 10036"/>
                            <a:gd name="connsiteX1" fmla="*/ 12310 w 12310"/>
                            <a:gd name="connsiteY1" fmla="*/ 3442 h 10036"/>
                            <a:gd name="connsiteX2" fmla="*/ 11613 w 12310"/>
                            <a:gd name="connsiteY2" fmla="*/ 2793 h 10036"/>
                            <a:gd name="connsiteX3" fmla="*/ 12310 w 12310"/>
                            <a:gd name="connsiteY3" fmla="*/ 2143 h 10036"/>
                            <a:gd name="connsiteX4" fmla="*/ 12310 w 12310"/>
                            <a:gd name="connsiteY4" fmla="*/ 1423 h 10036"/>
                            <a:gd name="connsiteX5" fmla="*/ 11161 w 12310"/>
                            <a:gd name="connsiteY5" fmla="*/ 946 h 10036"/>
                            <a:gd name="connsiteX6" fmla="*/ 11218 w 12310"/>
                            <a:gd name="connsiteY6" fmla="*/ 233 h 10036"/>
                            <a:gd name="connsiteX7" fmla="*/ 10222 w 12310"/>
                            <a:gd name="connsiteY7" fmla="*/ 548 h 10036"/>
                            <a:gd name="connsiteX8" fmla="*/ 9097 w 12310"/>
                            <a:gd name="connsiteY8" fmla="*/ 36 h 10036"/>
                            <a:gd name="connsiteX9" fmla="*/ 0 w 12310"/>
                            <a:gd name="connsiteY9" fmla="*/ 0 h 10036"/>
                            <a:gd name="connsiteX10" fmla="*/ 2367 w 12310"/>
                            <a:gd name="connsiteY10" fmla="*/ 6645 h 10036"/>
                            <a:gd name="connsiteX11" fmla="*/ 3350 w 12310"/>
                            <a:gd name="connsiteY11" fmla="*/ 8838 h 10036"/>
                            <a:gd name="connsiteX12" fmla="*/ 5337 w 12310"/>
                            <a:gd name="connsiteY12" fmla="*/ 9021 h 10036"/>
                            <a:gd name="connsiteX13" fmla="*/ 12310 w 12310"/>
                            <a:gd name="connsiteY13" fmla="*/ 8677 h 10036"/>
                            <a:gd name="connsiteX0" fmla="*/ 12310 w 12310"/>
                            <a:gd name="connsiteY0" fmla="*/ 4900 h 9355"/>
                            <a:gd name="connsiteX1" fmla="*/ 12310 w 12310"/>
                            <a:gd name="connsiteY1" fmla="*/ 3442 h 9355"/>
                            <a:gd name="connsiteX2" fmla="*/ 11613 w 12310"/>
                            <a:gd name="connsiteY2" fmla="*/ 2793 h 9355"/>
                            <a:gd name="connsiteX3" fmla="*/ 12310 w 12310"/>
                            <a:gd name="connsiteY3" fmla="*/ 2143 h 9355"/>
                            <a:gd name="connsiteX4" fmla="*/ 12310 w 12310"/>
                            <a:gd name="connsiteY4" fmla="*/ 1423 h 9355"/>
                            <a:gd name="connsiteX5" fmla="*/ 11161 w 12310"/>
                            <a:gd name="connsiteY5" fmla="*/ 946 h 9355"/>
                            <a:gd name="connsiteX6" fmla="*/ 11218 w 12310"/>
                            <a:gd name="connsiteY6" fmla="*/ 233 h 9355"/>
                            <a:gd name="connsiteX7" fmla="*/ 10222 w 12310"/>
                            <a:gd name="connsiteY7" fmla="*/ 548 h 9355"/>
                            <a:gd name="connsiteX8" fmla="*/ 9097 w 12310"/>
                            <a:gd name="connsiteY8" fmla="*/ 36 h 9355"/>
                            <a:gd name="connsiteX9" fmla="*/ 0 w 12310"/>
                            <a:gd name="connsiteY9" fmla="*/ 0 h 9355"/>
                            <a:gd name="connsiteX10" fmla="*/ 2367 w 12310"/>
                            <a:gd name="connsiteY10" fmla="*/ 6645 h 9355"/>
                            <a:gd name="connsiteX11" fmla="*/ 3350 w 12310"/>
                            <a:gd name="connsiteY11" fmla="*/ 8838 h 9355"/>
                            <a:gd name="connsiteX12" fmla="*/ 5337 w 12310"/>
                            <a:gd name="connsiteY12" fmla="*/ 9021 h 9355"/>
                            <a:gd name="connsiteX13" fmla="*/ 12310 w 12310"/>
                            <a:gd name="connsiteY13" fmla="*/ 4900 h 9355"/>
                            <a:gd name="connsiteX0" fmla="*/ 10000 w 10000"/>
                            <a:gd name="connsiteY0" fmla="*/ 5238 h 9500"/>
                            <a:gd name="connsiteX1" fmla="*/ 10000 w 10000"/>
                            <a:gd name="connsiteY1" fmla="*/ 3679 h 9500"/>
                            <a:gd name="connsiteX2" fmla="*/ 9434 w 10000"/>
                            <a:gd name="connsiteY2" fmla="*/ 2986 h 9500"/>
                            <a:gd name="connsiteX3" fmla="*/ 10000 w 10000"/>
                            <a:gd name="connsiteY3" fmla="*/ 2291 h 9500"/>
                            <a:gd name="connsiteX4" fmla="*/ 10000 w 10000"/>
                            <a:gd name="connsiteY4" fmla="*/ 1521 h 9500"/>
                            <a:gd name="connsiteX5" fmla="*/ 9067 w 10000"/>
                            <a:gd name="connsiteY5" fmla="*/ 1011 h 9500"/>
                            <a:gd name="connsiteX6" fmla="*/ 9113 w 10000"/>
                            <a:gd name="connsiteY6" fmla="*/ 249 h 9500"/>
                            <a:gd name="connsiteX7" fmla="*/ 8304 w 10000"/>
                            <a:gd name="connsiteY7" fmla="*/ 586 h 9500"/>
                            <a:gd name="connsiteX8" fmla="*/ 7390 w 10000"/>
                            <a:gd name="connsiteY8" fmla="*/ 38 h 9500"/>
                            <a:gd name="connsiteX9" fmla="*/ 0 w 10000"/>
                            <a:gd name="connsiteY9" fmla="*/ 0 h 9500"/>
                            <a:gd name="connsiteX10" fmla="*/ 1923 w 10000"/>
                            <a:gd name="connsiteY10" fmla="*/ 7103 h 9500"/>
                            <a:gd name="connsiteX11" fmla="*/ 2721 w 10000"/>
                            <a:gd name="connsiteY11" fmla="*/ 9447 h 9500"/>
                            <a:gd name="connsiteX12" fmla="*/ 4377 w 10000"/>
                            <a:gd name="connsiteY12" fmla="*/ 5238 h 9500"/>
                            <a:gd name="connsiteX13" fmla="*/ 10000 w 10000"/>
                            <a:gd name="connsiteY13" fmla="*/ 5238 h 9500"/>
                            <a:gd name="connsiteX0" fmla="*/ 10201 w 10201"/>
                            <a:gd name="connsiteY0" fmla="*/ 5514 h 9961"/>
                            <a:gd name="connsiteX1" fmla="*/ 10201 w 10201"/>
                            <a:gd name="connsiteY1" fmla="*/ 3873 h 9961"/>
                            <a:gd name="connsiteX2" fmla="*/ 9635 w 10201"/>
                            <a:gd name="connsiteY2" fmla="*/ 3143 h 9961"/>
                            <a:gd name="connsiteX3" fmla="*/ 10201 w 10201"/>
                            <a:gd name="connsiteY3" fmla="*/ 2412 h 9961"/>
                            <a:gd name="connsiteX4" fmla="*/ 10201 w 10201"/>
                            <a:gd name="connsiteY4" fmla="*/ 1601 h 9961"/>
                            <a:gd name="connsiteX5" fmla="*/ 9268 w 10201"/>
                            <a:gd name="connsiteY5" fmla="*/ 1064 h 9961"/>
                            <a:gd name="connsiteX6" fmla="*/ 9314 w 10201"/>
                            <a:gd name="connsiteY6" fmla="*/ 262 h 9961"/>
                            <a:gd name="connsiteX7" fmla="*/ 8505 w 10201"/>
                            <a:gd name="connsiteY7" fmla="*/ 617 h 9961"/>
                            <a:gd name="connsiteX8" fmla="*/ 7591 w 10201"/>
                            <a:gd name="connsiteY8" fmla="*/ 40 h 9961"/>
                            <a:gd name="connsiteX9" fmla="*/ 201 w 10201"/>
                            <a:gd name="connsiteY9" fmla="*/ 0 h 9961"/>
                            <a:gd name="connsiteX10" fmla="*/ 201 w 10201"/>
                            <a:gd name="connsiteY10" fmla="*/ 3655 h 9961"/>
                            <a:gd name="connsiteX11" fmla="*/ 2922 w 10201"/>
                            <a:gd name="connsiteY11" fmla="*/ 9944 h 9961"/>
                            <a:gd name="connsiteX12" fmla="*/ 4578 w 10201"/>
                            <a:gd name="connsiteY12" fmla="*/ 5514 h 9961"/>
                            <a:gd name="connsiteX13" fmla="*/ 10201 w 10201"/>
                            <a:gd name="connsiteY13" fmla="*/ 5514 h 9961"/>
                            <a:gd name="connsiteX0" fmla="*/ 9838 w 9838"/>
                            <a:gd name="connsiteY0" fmla="*/ 5536 h 6992"/>
                            <a:gd name="connsiteX1" fmla="*/ 9838 w 9838"/>
                            <a:gd name="connsiteY1" fmla="*/ 3888 h 6992"/>
                            <a:gd name="connsiteX2" fmla="*/ 9283 w 9838"/>
                            <a:gd name="connsiteY2" fmla="*/ 3155 h 6992"/>
                            <a:gd name="connsiteX3" fmla="*/ 9838 w 9838"/>
                            <a:gd name="connsiteY3" fmla="*/ 2421 h 6992"/>
                            <a:gd name="connsiteX4" fmla="*/ 9838 w 9838"/>
                            <a:gd name="connsiteY4" fmla="*/ 1607 h 6992"/>
                            <a:gd name="connsiteX5" fmla="*/ 8923 w 9838"/>
                            <a:gd name="connsiteY5" fmla="*/ 1068 h 6992"/>
                            <a:gd name="connsiteX6" fmla="*/ 8968 w 9838"/>
                            <a:gd name="connsiteY6" fmla="*/ 263 h 6992"/>
                            <a:gd name="connsiteX7" fmla="*/ 8175 w 9838"/>
                            <a:gd name="connsiteY7" fmla="*/ 619 h 6992"/>
                            <a:gd name="connsiteX8" fmla="*/ 7279 w 9838"/>
                            <a:gd name="connsiteY8" fmla="*/ 40 h 6992"/>
                            <a:gd name="connsiteX9" fmla="*/ 35 w 9838"/>
                            <a:gd name="connsiteY9" fmla="*/ 0 h 6992"/>
                            <a:gd name="connsiteX10" fmla="*/ 35 w 9838"/>
                            <a:gd name="connsiteY10" fmla="*/ 3669 h 6992"/>
                            <a:gd name="connsiteX11" fmla="*/ 504 w 9838"/>
                            <a:gd name="connsiteY11" fmla="*/ 4962 h 6992"/>
                            <a:gd name="connsiteX12" fmla="*/ 4326 w 9838"/>
                            <a:gd name="connsiteY12" fmla="*/ 5536 h 6992"/>
                            <a:gd name="connsiteX13" fmla="*/ 9838 w 9838"/>
                            <a:gd name="connsiteY13" fmla="*/ 5536 h 6992"/>
                            <a:gd name="connsiteX0" fmla="*/ 10264 w 10264"/>
                            <a:gd name="connsiteY0" fmla="*/ 7918 h 10001"/>
                            <a:gd name="connsiteX1" fmla="*/ 10264 w 10264"/>
                            <a:gd name="connsiteY1" fmla="*/ 5561 h 10001"/>
                            <a:gd name="connsiteX2" fmla="*/ 9700 w 10264"/>
                            <a:gd name="connsiteY2" fmla="*/ 4512 h 10001"/>
                            <a:gd name="connsiteX3" fmla="*/ 10264 w 10264"/>
                            <a:gd name="connsiteY3" fmla="*/ 3463 h 10001"/>
                            <a:gd name="connsiteX4" fmla="*/ 10264 w 10264"/>
                            <a:gd name="connsiteY4" fmla="*/ 2298 h 10001"/>
                            <a:gd name="connsiteX5" fmla="*/ 9334 w 10264"/>
                            <a:gd name="connsiteY5" fmla="*/ 1527 h 10001"/>
                            <a:gd name="connsiteX6" fmla="*/ 9380 w 10264"/>
                            <a:gd name="connsiteY6" fmla="*/ 376 h 10001"/>
                            <a:gd name="connsiteX7" fmla="*/ 8574 w 10264"/>
                            <a:gd name="connsiteY7" fmla="*/ 885 h 10001"/>
                            <a:gd name="connsiteX8" fmla="*/ 7663 w 10264"/>
                            <a:gd name="connsiteY8" fmla="*/ 57 h 10001"/>
                            <a:gd name="connsiteX9" fmla="*/ 300 w 10264"/>
                            <a:gd name="connsiteY9" fmla="*/ 0 h 10001"/>
                            <a:gd name="connsiteX10" fmla="*/ 11 w 10264"/>
                            <a:gd name="connsiteY10" fmla="*/ 3262 h 10001"/>
                            <a:gd name="connsiteX11" fmla="*/ 776 w 10264"/>
                            <a:gd name="connsiteY11" fmla="*/ 7097 h 10001"/>
                            <a:gd name="connsiteX12" fmla="*/ 4661 w 10264"/>
                            <a:gd name="connsiteY12" fmla="*/ 7918 h 10001"/>
                            <a:gd name="connsiteX13" fmla="*/ 10264 w 10264"/>
                            <a:gd name="connsiteY13" fmla="*/ 7918 h 10001"/>
                            <a:gd name="connsiteX0" fmla="*/ 10264 w 10269"/>
                            <a:gd name="connsiteY0" fmla="*/ 7918 h 10001"/>
                            <a:gd name="connsiteX1" fmla="*/ 10264 w 10269"/>
                            <a:gd name="connsiteY1" fmla="*/ 5561 h 10001"/>
                            <a:gd name="connsiteX2" fmla="*/ 9700 w 10269"/>
                            <a:gd name="connsiteY2" fmla="*/ 4512 h 10001"/>
                            <a:gd name="connsiteX3" fmla="*/ 10264 w 10269"/>
                            <a:gd name="connsiteY3" fmla="*/ 3463 h 10001"/>
                            <a:gd name="connsiteX4" fmla="*/ 10264 w 10269"/>
                            <a:gd name="connsiteY4" fmla="*/ 2298 h 10001"/>
                            <a:gd name="connsiteX5" fmla="*/ 9334 w 10269"/>
                            <a:gd name="connsiteY5" fmla="*/ 1527 h 10001"/>
                            <a:gd name="connsiteX6" fmla="*/ 9380 w 10269"/>
                            <a:gd name="connsiteY6" fmla="*/ 376 h 10001"/>
                            <a:gd name="connsiteX7" fmla="*/ 8574 w 10269"/>
                            <a:gd name="connsiteY7" fmla="*/ 885 h 10001"/>
                            <a:gd name="connsiteX8" fmla="*/ 7663 w 10269"/>
                            <a:gd name="connsiteY8" fmla="*/ 57 h 10001"/>
                            <a:gd name="connsiteX9" fmla="*/ 300 w 10269"/>
                            <a:gd name="connsiteY9" fmla="*/ 0 h 10001"/>
                            <a:gd name="connsiteX10" fmla="*/ 11 w 10269"/>
                            <a:gd name="connsiteY10" fmla="*/ 3262 h 10001"/>
                            <a:gd name="connsiteX11" fmla="*/ 776 w 10269"/>
                            <a:gd name="connsiteY11" fmla="*/ 7097 h 10001"/>
                            <a:gd name="connsiteX12" fmla="*/ 4661 w 10269"/>
                            <a:gd name="connsiteY12" fmla="*/ 7918 h 10001"/>
                            <a:gd name="connsiteX13" fmla="*/ 10264 w 10269"/>
                            <a:gd name="connsiteY13" fmla="*/ 7918 h 10001"/>
                            <a:gd name="connsiteX0" fmla="*/ 10264 w 10269"/>
                            <a:gd name="connsiteY0" fmla="*/ 7918 h 7983"/>
                            <a:gd name="connsiteX1" fmla="*/ 10264 w 10269"/>
                            <a:gd name="connsiteY1" fmla="*/ 5561 h 7983"/>
                            <a:gd name="connsiteX2" fmla="*/ 9700 w 10269"/>
                            <a:gd name="connsiteY2" fmla="*/ 4512 h 7983"/>
                            <a:gd name="connsiteX3" fmla="*/ 10264 w 10269"/>
                            <a:gd name="connsiteY3" fmla="*/ 3463 h 7983"/>
                            <a:gd name="connsiteX4" fmla="*/ 10264 w 10269"/>
                            <a:gd name="connsiteY4" fmla="*/ 2298 h 7983"/>
                            <a:gd name="connsiteX5" fmla="*/ 9334 w 10269"/>
                            <a:gd name="connsiteY5" fmla="*/ 1527 h 7983"/>
                            <a:gd name="connsiteX6" fmla="*/ 9380 w 10269"/>
                            <a:gd name="connsiteY6" fmla="*/ 376 h 7983"/>
                            <a:gd name="connsiteX7" fmla="*/ 8574 w 10269"/>
                            <a:gd name="connsiteY7" fmla="*/ 885 h 7983"/>
                            <a:gd name="connsiteX8" fmla="*/ 7663 w 10269"/>
                            <a:gd name="connsiteY8" fmla="*/ 57 h 7983"/>
                            <a:gd name="connsiteX9" fmla="*/ 300 w 10269"/>
                            <a:gd name="connsiteY9" fmla="*/ 0 h 7983"/>
                            <a:gd name="connsiteX10" fmla="*/ 11 w 10269"/>
                            <a:gd name="connsiteY10" fmla="*/ 3262 h 7983"/>
                            <a:gd name="connsiteX11" fmla="*/ 776 w 10269"/>
                            <a:gd name="connsiteY11" fmla="*/ 7097 h 7983"/>
                            <a:gd name="connsiteX12" fmla="*/ 4661 w 10269"/>
                            <a:gd name="connsiteY12" fmla="*/ 7918 h 7983"/>
                            <a:gd name="connsiteX13" fmla="*/ 10264 w 10269"/>
                            <a:gd name="connsiteY13" fmla="*/ 7918 h 7983"/>
                            <a:gd name="connsiteX0" fmla="*/ 9995 w 10000"/>
                            <a:gd name="connsiteY0" fmla="*/ 9919 h 9919"/>
                            <a:gd name="connsiteX1" fmla="*/ 9995 w 10000"/>
                            <a:gd name="connsiteY1" fmla="*/ 6966 h 9919"/>
                            <a:gd name="connsiteX2" fmla="*/ 9446 w 10000"/>
                            <a:gd name="connsiteY2" fmla="*/ 5652 h 9919"/>
                            <a:gd name="connsiteX3" fmla="*/ 9995 w 10000"/>
                            <a:gd name="connsiteY3" fmla="*/ 4338 h 9919"/>
                            <a:gd name="connsiteX4" fmla="*/ 9995 w 10000"/>
                            <a:gd name="connsiteY4" fmla="*/ 2879 h 9919"/>
                            <a:gd name="connsiteX5" fmla="*/ 9089 w 10000"/>
                            <a:gd name="connsiteY5" fmla="*/ 1913 h 9919"/>
                            <a:gd name="connsiteX6" fmla="*/ 9134 w 10000"/>
                            <a:gd name="connsiteY6" fmla="*/ 471 h 9919"/>
                            <a:gd name="connsiteX7" fmla="*/ 8349 w 10000"/>
                            <a:gd name="connsiteY7" fmla="*/ 1109 h 9919"/>
                            <a:gd name="connsiteX8" fmla="*/ 7462 w 10000"/>
                            <a:gd name="connsiteY8" fmla="*/ 71 h 9919"/>
                            <a:gd name="connsiteX9" fmla="*/ 292 w 10000"/>
                            <a:gd name="connsiteY9" fmla="*/ 0 h 9919"/>
                            <a:gd name="connsiteX10" fmla="*/ 11 w 10000"/>
                            <a:gd name="connsiteY10" fmla="*/ 4086 h 9919"/>
                            <a:gd name="connsiteX11" fmla="*/ 756 w 10000"/>
                            <a:gd name="connsiteY11" fmla="*/ 8890 h 9919"/>
                            <a:gd name="connsiteX12" fmla="*/ 4539 w 10000"/>
                            <a:gd name="connsiteY12" fmla="*/ 9919 h 9919"/>
                            <a:gd name="connsiteX13" fmla="*/ 9995 w 10000"/>
                            <a:gd name="connsiteY13" fmla="*/ 9919 h 9919"/>
                            <a:gd name="connsiteX0" fmla="*/ 9995 w 10000"/>
                            <a:gd name="connsiteY0" fmla="*/ 10000 h 10000"/>
                            <a:gd name="connsiteX1" fmla="*/ 9995 w 10000"/>
                            <a:gd name="connsiteY1" fmla="*/ 7023 h 10000"/>
                            <a:gd name="connsiteX2" fmla="*/ 9446 w 10000"/>
                            <a:gd name="connsiteY2" fmla="*/ 5698 h 10000"/>
                            <a:gd name="connsiteX3" fmla="*/ 9995 w 10000"/>
                            <a:gd name="connsiteY3" fmla="*/ 4373 h 10000"/>
                            <a:gd name="connsiteX4" fmla="*/ 9995 w 10000"/>
                            <a:gd name="connsiteY4" fmla="*/ 2903 h 10000"/>
                            <a:gd name="connsiteX5" fmla="*/ 9089 w 10000"/>
                            <a:gd name="connsiteY5" fmla="*/ 1929 h 10000"/>
                            <a:gd name="connsiteX6" fmla="*/ 9134 w 10000"/>
                            <a:gd name="connsiteY6" fmla="*/ 475 h 10000"/>
                            <a:gd name="connsiteX7" fmla="*/ 8349 w 10000"/>
                            <a:gd name="connsiteY7" fmla="*/ 1118 h 10000"/>
                            <a:gd name="connsiteX8" fmla="*/ 7462 w 10000"/>
                            <a:gd name="connsiteY8" fmla="*/ 72 h 10000"/>
                            <a:gd name="connsiteX9" fmla="*/ 292 w 10000"/>
                            <a:gd name="connsiteY9" fmla="*/ 0 h 10000"/>
                            <a:gd name="connsiteX10" fmla="*/ 11 w 10000"/>
                            <a:gd name="connsiteY10" fmla="*/ 4119 h 10000"/>
                            <a:gd name="connsiteX11" fmla="*/ 756 w 10000"/>
                            <a:gd name="connsiteY11" fmla="*/ 8963 h 10000"/>
                            <a:gd name="connsiteX12" fmla="*/ 2221 w 10000"/>
                            <a:gd name="connsiteY12" fmla="*/ 10000 h 10000"/>
                            <a:gd name="connsiteX13" fmla="*/ 9995 w 10000"/>
                            <a:gd name="connsiteY13" fmla="*/ 10000 h 10000"/>
                            <a:gd name="connsiteX0" fmla="*/ 9995 w 10000"/>
                            <a:gd name="connsiteY0" fmla="*/ 10000 h 10100"/>
                            <a:gd name="connsiteX1" fmla="*/ 9995 w 10000"/>
                            <a:gd name="connsiteY1" fmla="*/ 7023 h 10100"/>
                            <a:gd name="connsiteX2" fmla="*/ 9446 w 10000"/>
                            <a:gd name="connsiteY2" fmla="*/ 5698 h 10100"/>
                            <a:gd name="connsiteX3" fmla="*/ 9995 w 10000"/>
                            <a:gd name="connsiteY3" fmla="*/ 4373 h 10100"/>
                            <a:gd name="connsiteX4" fmla="*/ 9995 w 10000"/>
                            <a:gd name="connsiteY4" fmla="*/ 2903 h 10100"/>
                            <a:gd name="connsiteX5" fmla="*/ 9089 w 10000"/>
                            <a:gd name="connsiteY5" fmla="*/ 1929 h 10100"/>
                            <a:gd name="connsiteX6" fmla="*/ 9134 w 10000"/>
                            <a:gd name="connsiteY6" fmla="*/ 475 h 10100"/>
                            <a:gd name="connsiteX7" fmla="*/ 8349 w 10000"/>
                            <a:gd name="connsiteY7" fmla="*/ 1118 h 10100"/>
                            <a:gd name="connsiteX8" fmla="*/ 7462 w 10000"/>
                            <a:gd name="connsiteY8" fmla="*/ 72 h 10100"/>
                            <a:gd name="connsiteX9" fmla="*/ 292 w 10000"/>
                            <a:gd name="connsiteY9" fmla="*/ 0 h 10100"/>
                            <a:gd name="connsiteX10" fmla="*/ 11 w 10000"/>
                            <a:gd name="connsiteY10" fmla="*/ 4119 h 10100"/>
                            <a:gd name="connsiteX11" fmla="*/ 744 w 10000"/>
                            <a:gd name="connsiteY11" fmla="*/ 8642 h 10100"/>
                            <a:gd name="connsiteX12" fmla="*/ 2221 w 10000"/>
                            <a:gd name="connsiteY12" fmla="*/ 10000 h 10100"/>
                            <a:gd name="connsiteX13" fmla="*/ 9995 w 10000"/>
                            <a:gd name="connsiteY13" fmla="*/ 10000 h 10100"/>
                            <a:gd name="connsiteX0" fmla="*/ 10005 w 10010"/>
                            <a:gd name="connsiteY0" fmla="*/ 10000 h 10100"/>
                            <a:gd name="connsiteX1" fmla="*/ 10005 w 10010"/>
                            <a:gd name="connsiteY1" fmla="*/ 7023 h 10100"/>
                            <a:gd name="connsiteX2" fmla="*/ 9456 w 10010"/>
                            <a:gd name="connsiteY2" fmla="*/ 5698 h 10100"/>
                            <a:gd name="connsiteX3" fmla="*/ 10005 w 10010"/>
                            <a:gd name="connsiteY3" fmla="*/ 4373 h 10100"/>
                            <a:gd name="connsiteX4" fmla="*/ 10005 w 10010"/>
                            <a:gd name="connsiteY4" fmla="*/ 2903 h 10100"/>
                            <a:gd name="connsiteX5" fmla="*/ 9099 w 10010"/>
                            <a:gd name="connsiteY5" fmla="*/ 1929 h 10100"/>
                            <a:gd name="connsiteX6" fmla="*/ 9144 w 10010"/>
                            <a:gd name="connsiteY6" fmla="*/ 475 h 10100"/>
                            <a:gd name="connsiteX7" fmla="*/ 8359 w 10010"/>
                            <a:gd name="connsiteY7" fmla="*/ 1118 h 10100"/>
                            <a:gd name="connsiteX8" fmla="*/ 7472 w 10010"/>
                            <a:gd name="connsiteY8" fmla="*/ 72 h 10100"/>
                            <a:gd name="connsiteX9" fmla="*/ 302 w 10010"/>
                            <a:gd name="connsiteY9" fmla="*/ 0 h 10100"/>
                            <a:gd name="connsiteX10" fmla="*/ 10 w 10010"/>
                            <a:gd name="connsiteY10" fmla="*/ 5405 h 10100"/>
                            <a:gd name="connsiteX11" fmla="*/ 754 w 10010"/>
                            <a:gd name="connsiteY11" fmla="*/ 8642 h 10100"/>
                            <a:gd name="connsiteX12" fmla="*/ 2231 w 10010"/>
                            <a:gd name="connsiteY12" fmla="*/ 10000 h 10100"/>
                            <a:gd name="connsiteX13" fmla="*/ 10005 w 10010"/>
                            <a:gd name="connsiteY13" fmla="*/ 10000 h 10100"/>
                            <a:gd name="connsiteX0" fmla="*/ 10065 w 10070"/>
                            <a:gd name="connsiteY0" fmla="*/ 10000 h 10100"/>
                            <a:gd name="connsiteX1" fmla="*/ 10065 w 10070"/>
                            <a:gd name="connsiteY1" fmla="*/ 7023 h 10100"/>
                            <a:gd name="connsiteX2" fmla="*/ 9516 w 10070"/>
                            <a:gd name="connsiteY2" fmla="*/ 5698 h 10100"/>
                            <a:gd name="connsiteX3" fmla="*/ 10065 w 10070"/>
                            <a:gd name="connsiteY3" fmla="*/ 4373 h 10100"/>
                            <a:gd name="connsiteX4" fmla="*/ 10065 w 10070"/>
                            <a:gd name="connsiteY4" fmla="*/ 2903 h 10100"/>
                            <a:gd name="connsiteX5" fmla="*/ 9159 w 10070"/>
                            <a:gd name="connsiteY5" fmla="*/ 1929 h 10100"/>
                            <a:gd name="connsiteX6" fmla="*/ 9204 w 10070"/>
                            <a:gd name="connsiteY6" fmla="*/ 475 h 10100"/>
                            <a:gd name="connsiteX7" fmla="*/ 8419 w 10070"/>
                            <a:gd name="connsiteY7" fmla="*/ 1118 h 10100"/>
                            <a:gd name="connsiteX8" fmla="*/ 7532 w 10070"/>
                            <a:gd name="connsiteY8" fmla="*/ 72 h 10100"/>
                            <a:gd name="connsiteX9" fmla="*/ 362 w 10070"/>
                            <a:gd name="connsiteY9" fmla="*/ 0 h 10100"/>
                            <a:gd name="connsiteX10" fmla="*/ 70 w 10070"/>
                            <a:gd name="connsiteY10" fmla="*/ 5405 h 10100"/>
                            <a:gd name="connsiteX11" fmla="*/ 814 w 10070"/>
                            <a:gd name="connsiteY11" fmla="*/ 8642 h 10100"/>
                            <a:gd name="connsiteX12" fmla="*/ 2291 w 10070"/>
                            <a:gd name="connsiteY12" fmla="*/ 10000 h 10100"/>
                            <a:gd name="connsiteX13" fmla="*/ 10065 w 10070"/>
                            <a:gd name="connsiteY13" fmla="*/ 10000 h 10100"/>
                            <a:gd name="connsiteX0" fmla="*/ 10065 w 10070"/>
                            <a:gd name="connsiteY0" fmla="*/ 10000 h 10100"/>
                            <a:gd name="connsiteX1" fmla="*/ 10065 w 10070"/>
                            <a:gd name="connsiteY1" fmla="*/ 7023 h 10100"/>
                            <a:gd name="connsiteX2" fmla="*/ 9516 w 10070"/>
                            <a:gd name="connsiteY2" fmla="*/ 5698 h 10100"/>
                            <a:gd name="connsiteX3" fmla="*/ 10065 w 10070"/>
                            <a:gd name="connsiteY3" fmla="*/ 4373 h 10100"/>
                            <a:gd name="connsiteX4" fmla="*/ 10065 w 10070"/>
                            <a:gd name="connsiteY4" fmla="*/ 2903 h 10100"/>
                            <a:gd name="connsiteX5" fmla="*/ 9159 w 10070"/>
                            <a:gd name="connsiteY5" fmla="*/ 1929 h 10100"/>
                            <a:gd name="connsiteX6" fmla="*/ 9204 w 10070"/>
                            <a:gd name="connsiteY6" fmla="*/ 475 h 10100"/>
                            <a:gd name="connsiteX7" fmla="*/ 8419 w 10070"/>
                            <a:gd name="connsiteY7" fmla="*/ 1118 h 10100"/>
                            <a:gd name="connsiteX8" fmla="*/ 7532 w 10070"/>
                            <a:gd name="connsiteY8" fmla="*/ 72 h 10100"/>
                            <a:gd name="connsiteX9" fmla="*/ 362 w 10070"/>
                            <a:gd name="connsiteY9" fmla="*/ 0 h 10100"/>
                            <a:gd name="connsiteX10" fmla="*/ 70 w 10070"/>
                            <a:gd name="connsiteY10" fmla="*/ 5405 h 10100"/>
                            <a:gd name="connsiteX11" fmla="*/ 814 w 10070"/>
                            <a:gd name="connsiteY11" fmla="*/ 8642 h 10100"/>
                            <a:gd name="connsiteX12" fmla="*/ 2291 w 10070"/>
                            <a:gd name="connsiteY12" fmla="*/ 10000 h 10100"/>
                            <a:gd name="connsiteX13" fmla="*/ 10065 w 10070"/>
                            <a:gd name="connsiteY13" fmla="*/ 10000 h 10100"/>
                            <a:gd name="connsiteX0" fmla="*/ 9842 w 9847"/>
                            <a:gd name="connsiteY0" fmla="*/ 10000 h 10100"/>
                            <a:gd name="connsiteX1" fmla="*/ 9842 w 9847"/>
                            <a:gd name="connsiteY1" fmla="*/ 7023 h 10100"/>
                            <a:gd name="connsiteX2" fmla="*/ 9293 w 9847"/>
                            <a:gd name="connsiteY2" fmla="*/ 5698 h 10100"/>
                            <a:gd name="connsiteX3" fmla="*/ 9842 w 9847"/>
                            <a:gd name="connsiteY3" fmla="*/ 4373 h 10100"/>
                            <a:gd name="connsiteX4" fmla="*/ 9842 w 9847"/>
                            <a:gd name="connsiteY4" fmla="*/ 2903 h 10100"/>
                            <a:gd name="connsiteX5" fmla="*/ 8936 w 9847"/>
                            <a:gd name="connsiteY5" fmla="*/ 1929 h 10100"/>
                            <a:gd name="connsiteX6" fmla="*/ 8981 w 9847"/>
                            <a:gd name="connsiteY6" fmla="*/ 475 h 10100"/>
                            <a:gd name="connsiteX7" fmla="*/ 8196 w 9847"/>
                            <a:gd name="connsiteY7" fmla="*/ 1118 h 10100"/>
                            <a:gd name="connsiteX8" fmla="*/ 7309 w 9847"/>
                            <a:gd name="connsiteY8" fmla="*/ 72 h 10100"/>
                            <a:gd name="connsiteX9" fmla="*/ 139 w 9847"/>
                            <a:gd name="connsiteY9" fmla="*/ 0 h 10100"/>
                            <a:gd name="connsiteX10" fmla="*/ 92 w 9847"/>
                            <a:gd name="connsiteY10" fmla="*/ 6519 h 10100"/>
                            <a:gd name="connsiteX11" fmla="*/ 591 w 9847"/>
                            <a:gd name="connsiteY11" fmla="*/ 8642 h 10100"/>
                            <a:gd name="connsiteX12" fmla="*/ 2068 w 9847"/>
                            <a:gd name="connsiteY12" fmla="*/ 10000 h 10100"/>
                            <a:gd name="connsiteX13" fmla="*/ 9842 w 9847"/>
                            <a:gd name="connsiteY13" fmla="*/ 10000 h 10100"/>
                            <a:gd name="connsiteX0" fmla="*/ 9993 w 9998"/>
                            <a:gd name="connsiteY0" fmla="*/ 9901 h 10000"/>
                            <a:gd name="connsiteX1" fmla="*/ 9993 w 9998"/>
                            <a:gd name="connsiteY1" fmla="*/ 6953 h 10000"/>
                            <a:gd name="connsiteX2" fmla="*/ 9435 w 9998"/>
                            <a:gd name="connsiteY2" fmla="*/ 5642 h 10000"/>
                            <a:gd name="connsiteX3" fmla="*/ 9993 w 9998"/>
                            <a:gd name="connsiteY3" fmla="*/ 4330 h 10000"/>
                            <a:gd name="connsiteX4" fmla="*/ 9993 w 9998"/>
                            <a:gd name="connsiteY4" fmla="*/ 2874 h 10000"/>
                            <a:gd name="connsiteX5" fmla="*/ 9073 w 9998"/>
                            <a:gd name="connsiteY5" fmla="*/ 1910 h 10000"/>
                            <a:gd name="connsiteX6" fmla="*/ 9119 w 9998"/>
                            <a:gd name="connsiteY6" fmla="*/ 470 h 10000"/>
                            <a:gd name="connsiteX7" fmla="*/ 8321 w 9998"/>
                            <a:gd name="connsiteY7" fmla="*/ 1107 h 10000"/>
                            <a:gd name="connsiteX8" fmla="*/ 7421 w 9998"/>
                            <a:gd name="connsiteY8" fmla="*/ 71 h 10000"/>
                            <a:gd name="connsiteX9" fmla="*/ 139 w 9998"/>
                            <a:gd name="connsiteY9" fmla="*/ 0 h 10000"/>
                            <a:gd name="connsiteX10" fmla="*/ 93 w 9998"/>
                            <a:gd name="connsiteY10" fmla="*/ 6115 h 10000"/>
                            <a:gd name="connsiteX11" fmla="*/ 598 w 9998"/>
                            <a:gd name="connsiteY11" fmla="*/ 8556 h 10000"/>
                            <a:gd name="connsiteX12" fmla="*/ 2098 w 9998"/>
                            <a:gd name="connsiteY12" fmla="*/ 9901 h 10000"/>
                            <a:gd name="connsiteX13" fmla="*/ 9993 w 9998"/>
                            <a:gd name="connsiteY13" fmla="*/ 9901 h 10000"/>
                            <a:gd name="connsiteX0" fmla="*/ 9914 w 9919"/>
                            <a:gd name="connsiteY0" fmla="*/ 9901 h 10000"/>
                            <a:gd name="connsiteX1" fmla="*/ 9914 w 9919"/>
                            <a:gd name="connsiteY1" fmla="*/ 6953 h 10000"/>
                            <a:gd name="connsiteX2" fmla="*/ 9356 w 9919"/>
                            <a:gd name="connsiteY2" fmla="*/ 5642 h 10000"/>
                            <a:gd name="connsiteX3" fmla="*/ 9914 w 9919"/>
                            <a:gd name="connsiteY3" fmla="*/ 4330 h 10000"/>
                            <a:gd name="connsiteX4" fmla="*/ 9914 w 9919"/>
                            <a:gd name="connsiteY4" fmla="*/ 2874 h 10000"/>
                            <a:gd name="connsiteX5" fmla="*/ 8994 w 9919"/>
                            <a:gd name="connsiteY5" fmla="*/ 1910 h 10000"/>
                            <a:gd name="connsiteX6" fmla="*/ 9040 w 9919"/>
                            <a:gd name="connsiteY6" fmla="*/ 470 h 10000"/>
                            <a:gd name="connsiteX7" fmla="*/ 8242 w 9919"/>
                            <a:gd name="connsiteY7" fmla="*/ 1107 h 10000"/>
                            <a:gd name="connsiteX8" fmla="*/ 7341 w 9919"/>
                            <a:gd name="connsiteY8" fmla="*/ 71 h 10000"/>
                            <a:gd name="connsiteX9" fmla="*/ 58 w 9919"/>
                            <a:gd name="connsiteY9" fmla="*/ 0 h 10000"/>
                            <a:gd name="connsiteX10" fmla="*/ 12 w 9919"/>
                            <a:gd name="connsiteY10" fmla="*/ 6115 h 10000"/>
                            <a:gd name="connsiteX11" fmla="*/ 517 w 9919"/>
                            <a:gd name="connsiteY11" fmla="*/ 8556 h 10000"/>
                            <a:gd name="connsiteX12" fmla="*/ 2017 w 9919"/>
                            <a:gd name="connsiteY12" fmla="*/ 9901 h 10000"/>
                            <a:gd name="connsiteX13" fmla="*/ 9914 w 9919"/>
                            <a:gd name="connsiteY13" fmla="*/ 9901 h 10000"/>
                            <a:gd name="connsiteX0" fmla="*/ 9948 w 9953"/>
                            <a:gd name="connsiteY0" fmla="*/ 9901 h 10000"/>
                            <a:gd name="connsiteX1" fmla="*/ 9948 w 9953"/>
                            <a:gd name="connsiteY1" fmla="*/ 6953 h 10000"/>
                            <a:gd name="connsiteX2" fmla="*/ 9385 w 9953"/>
                            <a:gd name="connsiteY2" fmla="*/ 5642 h 10000"/>
                            <a:gd name="connsiteX3" fmla="*/ 9948 w 9953"/>
                            <a:gd name="connsiteY3" fmla="*/ 4330 h 10000"/>
                            <a:gd name="connsiteX4" fmla="*/ 9948 w 9953"/>
                            <a:gd name="connsiteY4" fmla="*/ 2874 h 10000"/>
                            <a:gd name="connsiteX5" fmla="*/ 9020 w 9953"/>
                            <a:gd name="connsiteY5" fmla="*/ 1910 h 10000"/>
                            <a:gd name="connsiteX6" fmla="*/ 9067 w 9953"/>
                            <a:gd name="connsiteY6" fmla="*/ 470 h 10000"/>
                            <a:gd name="connsiteX7" fmla="*/ 8262 w 9953"/>
                            <a:gd name="connsiteY7" fmla="*/ 1107 h 10000"/>
                            <a:gd name="connsiteX8" fmla="*/ 7354 w 9953"/>
                            <a:gd name="connsiteY8" fmla="*/ 71 h 10000"/>
                            <a:gd name="connsiteX9" fmla="*/ 11 w 9953"/>
                            <a:gd name="connsiteY9" fmla="*/ 0 h 10000"/>
                            <a:gd name="connsiteX10" fmla="*/ 13 w 9953"/>
                            <a:gd name="connsiteY10" fmla="*/ 6306 h 10000"/>
                            <a:gd name="connsiteX11" fmla="*/ 474 w 9953"/>
                            <a:gd name="connsiteY11" fmla="*/ 8556 h 10000"/>
                            <a:gd name="connsiteX12" fmla="*/ 1986 w 9953"/>
                            <a:gd name="connsiteY12" fmla="*/ 9901 h 10000"/>
                            <a:gd name="connsiteX13" fmla="*/ 9948 w 9953"/>
                            <a:gd name="connsiteY13" fmla="*/ 9901 h 10000"/>
                            <a:gd name="connsiteX0" fmla="*/ 9993 w 9998"/>
                            <a:gd name="connsiteY0" fmla="*/ 9901 h 10000"/>
                            <a:gd name="connsiteX1" fmla="*/ 9993 w 9998"/>
                            <a:gd name="connsiteY1" fmla="*/ 6953 h 10000"/>
                            <a:gd name="connsiteX2" fmla="*/ 9427 w 9998"/>
                            <a:gd name="connsiteY2" fmla="*/ 5642 h 10000"/>
                            <a:gd name="connsiteX3" fmla="*/ 9993 w 9998"/>
                            <a:gd name="connsiteY3" fmla="*/ 4330 h 10000"/>
                            <a:gd name="connsiteX4" fmla="*/ 9993 w 9998"/>
                            <a:gd name="connsiteY4" fmla="*/ 2874 h 10000"/>
                            <a:gd name="connsiteX5" fmla="*/ 9061 w 9998"/>
                            <a:gd name="connsiteY5" fmla="*/ 1910 h 10000"/>
                            <a:gd name="connsiteX6" fmla="*/ 9108 w 9998"/>
                            <a:gd name="connsiteY6" fmla="*/ 470 h 10000"/>
                            <a:gd name="connsiteX7" fmla="*/ 8299 w 9998"/>
                            <a:gd name="connsiteY7" fmla="*/ 1107 h 10000"/>
                            <a:gd name="connsiteX8" fmla="*/ 7387 w 9998"/>
                            <a:gd name="connsiteY8" fmla="*/ 71 h 10000"/>
                            <a:gd name="connsiteX9" fmla="*/ 9 w 9998"/>
                            <a:gd name="connsiteY9" fmla="*/ 0 h 10000"/>
                            <a:gd name="connsiteX10" fmla="*/ 11 w 9998"/>
                            <a:gd name="connsiteY10" fmla="*/ 6306 h 10000"/>
                            <a:gd name="connsiteX11" fmla="*/ 474 w 9998"/>
                            <a:gd name="connsiteY11" fmla="*/ 8556 h 10000"/>
                            <a:gd name="connsiteX12" fmla="*/ 1993 w 9998"/>
                            <a:gd name="connsiteY12" fmla="*/ 9901 h 10000"/>
                            <a:gd name="connsiteX13" fmla="*/ 9993 w 9998"/>
                            <a:gd name="connsiteY13" fmla="*/ 9901 h 10000"/>
                            <a:gd name="connsiteX0" fmla="*/ 9995 w 10000"/>
                            <a:gd name="connsiteY0" fmla="*/ 9901 h 9901"/>
                            <a:gd name="connsiteX1" fmla="*/ 9995 w 10000"/>
                            <a:gd name="connsiteY1" fmla="*/ 6953 h 9901"/>
                            <a:gd name="connsiteX2" fmla="*/ 9429 w 10000"/>
                            <a:gd name="connsiteY2" fmla="*/ 5642 h 9901"/>
                            <a:gd name="connsiteX3" fmla="*/ 9995 w 10000"/>
                            <a:gd name="connsiteY3" fmla="*/ 4330 h 9901"/>
                            <a:gd name="connsiteX4" fmla="*/ 9995 w 10000"/>
                            <a:gd name="connsiteY4" fmla="*/ 2874 h 9901"/>
                            <a:gd name="connsiteX5" fmla="*/ 9063 w 10000"/>
                            <a:gd name="connsiteY5" fmla="*/ 1910 h 9901"/>
                            <a:gd name="connsiteX6" fmla="*/ 9110 w 10000"/>
                            <a:gd name="connsiteY6" fmla="*/ 470 h 9901"/>
                            <a:gd name="connsiteX7" fmla="*/ 8301 w 10000"/>
                            <a:gd name="connsiteY7" fmla="*/ 1107 h 9901"/>
                            <a:gd name="connsiteX8" fmla="*/ 7388 w 10000"/>
                            <a:gd name="connsiteY8" fmla="*/ 71 h 9901"/>
                            <a:gd name="connsiteX9" fmla="*/ 9 w 10000"/>
                            <a:gd name="connsiteY9" fmla="*/ 0 h 9901"/>
                            <a:gd name="connsiteX10" fmla="*/ 11 w 10000"/>
                            <a:gd name="connsiteY10" fmla="*/ 6306 h 9901"/>
                            <a:gd name="connsiteX11" fmla="*/ 474 w 10000"/>
                            <a:gd name="connsiteY11" fmla="*/ 8556 h 9901"/>
                            <a:gd name="connsiteX12" fmla="*/ 1993 w 10000"/>
                            <a:gd name="connsiteY12" fmla="*/ 9901 h 9901"/>
                            <a:gd name="connsiteX13" fmla="*/ 9995 w 10000"/>
                            <a:gd name="connsiteY13" fmla="*/ 9901 h 9901"/>
                            <a:gd name="connsiteX0" fmla="*/ 9995 w 10000"/>
                            <a:gd name="connsiteY0" fmla="*/ 10000 h 10000"/>
                            <a:gd name="connsiteX1" fmla="*/ 9995 w 10000"/>
                            <a:gd name="connsiteY1" fmla="*/ 7023 h 10000"/>
                            <a:gd name="connsiteX2" fmla="*/ 9429 w 10000"/>
                            <a:gd name="connsiteY2" fmla="*/ 5698 h 10000"/>
                            <a:gd name="connsiteX3" fmla="*/ 9995 w 10000"/>
                            <a:gd name="connsiteY3" fmla="*/ 4373 h 10000"/>
                            <a:gd name="connsiteX4" fmla="*/ 9995 w 10000"/>
                            <a:gd name="connsiteY4" fmla="*/ 2903 h 10000"/>
                            <a:gd name="connsiteX5" fmla="*/ 9063 w 10000"/>
                            <a:gd name="connsiteY5" fmla="*/ 1929 h 10000"/>
                            <a:gd name="connsiteX6" fmla="*/ 9110 w 10000"/>
                            <a:gd name="connsiteY6" fmla="*/ 475 h 10000"/>
                            <a:gd name="connsiteX7" fmla="*/ 8301 w 10000"/>
                            <a:gd name="connsiteY7" fmla="*/ 1118 h 10000"/>
                            <a:gd name="connsiteX8" fmla="*/ 7388 w 10000"/>
                            <a:gd name="connsiteY8" fmla="*/ 72 h 10000"/>
                            <a:gd name="connsiteX9" fmla="*/ 9 w 10000"/>
                            <a:gd name="connsiteY9" fmla="*/ 0 h 10000"/>
                            <a:gd name="connsiteX10" fmla="*/ 11 w 10000"/>
                            <a:gd name="connsiteY10" fmla="*/ 6369 h 10000"/>
                            <a:gd name="connsiteX11" fmla="*/ 474 w 10000"/>
                            <a:gd name="connsiteY11" fmla="*/ 8642 h 10000"/>
                            <a:gd name="connsiteX12" fmla="*/ 1993 w 10000"/>
                            <a:gd name="connsiteY12" fmla="*/ 10000 h 10000"/>
                            <a:gd name="connsiteX13" fmla="*/ 9995 w 10000"/>
                            <a:gd name="connsiteY13" fmla="*/ 10000 h 10000"/>
                            <a:gd name="connsiteX0" fmla="*/ 10021 w 10026"/>
                            <a:gd name="connsiteY0" fmla="*/ 10000 h 10088"/>
                            <a:gd name="connsiteX1" fmla="*/ 10021 w 10026"/>
                            <a:gd name="connsiteY1" fmla="*/ 7023 h 10088"/>
                            <a:gd name="connsiteX2" fmla="*/ 9455 w 10026"/>
                            <a:gd name="connsiteY2" fmla="*/ 5698 h 10088"/>
                            <a:gd name="connsiteX3" fmla="*/ 10021 w 10026"/>
                            <a:gd name="connsiteY3" fmla="*/ 4373 h 10088"/>
                            <a:gd name="connsiteX4" fmla="*/ 10021 w 10026"/>
                            <a:gd name="connsiteY4" fmla="*/ 2903 h 10088"/>
                            <a:gd name="connsiteX5" fmla="*/ 9089 w 10026"/>
                            <a:gd name="connsiteY5" fmla="*/ 1929 h 10088"/>
                            <a:gd name="connsiteX6" fmla="*/ 9136 w 10026"/>
                            <a:gd name="connsiteY6" fmla="*/ 475 h 10088"/>
                            <a:gd name="connsiteX7" fmla="*/ 8327 w 10026"/>
                            <a:gd name="connsiteY7" fmla="*/ 1118 h 10088"/>
                            <a:gd name="connsiteX8" fmla="*/ 7414 w 10026"/>
                            <a:gd name="connsiteY8" fmla="*/ 72 h 10088"/>
                            <a:gd name="connsiteX9" fmla="*/ 35 w 10026"/>
                            <a:gd name="connsiteY9" fmla="*/ 0 h 10088"/>
                            <a:gd name="connsiteX10" fmla="*/ 37 w 10026"/>
                            <a:gd name="connsiteY10" fmla="*/ 6369 h 10088"/>
                            <a:gd name="connsiteX11" fmla="*/ 569 w 10026"/>
                            <a:gd name="connsiteY11" fmla="*/ 8801 h 10088"/>
                            <a:gd name="connsiteX12" fmla="*/ 2019 w 10026"/>
                            <a:gd name="connsiteY12" fmla="*/ 10000 h 10088"/>
                            <a:gd name="connsiteX13" fmla="*/ 10021 w 10026"/>
                            <a:gd name="connsiteY13" fmla="*/ 10000 h 10088"/>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9996 w 10001"/>
                            <a:gd name="connsiteY0" fmla="*/ 10000 h 10000"/>
                            <a:gd name="connsiteX1" fmla="*/ 9996 w 10001"/>
                            <a:gd name="connsiteY1" fmla="*/ 7023 h 10000"/>
                            <a:gd name="connsiteX2" fmla="*/ 9430 w 10001"/>
                            <a:gd name="connsiteY2" fmla="*/ 5698 h 10000"/>
                            <a:gd name="connsiteX3" fmla="*/ 9996 w 10001"/>
                            <a:gd name="connsiteY3" fmla="*/ 4373 h 10000"/>
                            <a:gd name="connsiteX4" fmla="*/ 9996 w 10001"/>
                            <a:gd name="connsiteY4" fmla="*/ 2903 h 10000"/>
                            <a:gd name="connsiteX5" fmla="*/ 9064 w 10001"/>
                            <a:gd name="connsiteY5" fmla="*/ 1929 h 10000"/>
                            <a:gd name="connsiteX6" fmla="*/ 9111 w 10001"/>
                            <a:gd name="connsiteY6" fmla="*/ 475 h 10000"/>
                            <a:gd name="connsiteX7" fmla="*/ 8302 w 10001"/>
                            <a:gd name="connsiteY7" fmla="*/ 1118 h 10000"/>
                            <a:gd name="connsiteX8" fmla="*/ 7389 w 10001"/>
                            <a:gd name="connsiteY8" fmla="*/ 72 h 10000"/>
                            <a:gd name="connsiteX9" fmla="*/ 10 w 10001"/>
                            <a:gd name="connsiteY9" fmla="*/ 0 h 10000"/>
                            <a:gd name="connsiteX10" fmla="*/ 12 w 10001"/>
                            <a:gd name="connsiteY10" fmla="*/ 6369 h 10000"/>
                            <a:gd name="connsiteX11" fmla="*/ 544 w 10001"/>
                            <a:gd name="connsiteY11" fmla="*/ 8801 h 10000"/>
                            <a:gd name="connsiteX12" fmla="*/ 1994 w 10001"/>
                            <a:gd name="connsiteY12" fmla="*/ 10000 h 10000"/>
                            <a:gd name="connsiteX13" fmla="*/ 9996 w 10001"/>
                            <a:gd name="connsiteY13" fmla="*/ 10000 h 10000"/>
                            <a:gd name="connsiteX0" fmla="*/ 9996 w 10001"/>
                            <a:gd name="connsiteY0" fmla="*/ 10000 h 10000"/>
                            <a:gd name="connsiteX1" fmla="*/ 9996 w 10001"/>
                            <a:gd name="connsiteY1" fmla="*/ 7023 h 10000"/>
                            <a:gd name="connsiteX2" fmla="*/ 9430 w 10001"/>
                            <a:gd name="connsiteY2" fmla="*/ 5698 h 10000"/>
                            <a:gd name="connsiteX3" fmla="*/ 9996 w 10001"/>
                            <a:gd name="connsiteY3" fmla="*/ 4373 h 10000"/>
                            <a:gd name="connsiteX4" fmla="*/ 9996 w 10001"/>
                            <a:gd name="connsiteY4" fmla="*/ 2903 h 10000"/>
                            <a:gd name="connsiteX5" fmla="*/ 9064 w 10001"/>
                            <a:gd name="connsiteY5" fmla="*/ 1929 h 10000"/>
                            <a:gd name="connsiteX6" fmla="*/ 9111 w 10001"/>
                            <a:gd name="connsiteY6" fmla="*/ 475 h 10000"/>
                            <a:gd name="connsiteX7" fmla="*/ 8302 w 10001"/>
                            <a:gd name="connsiteY7" fmla="*/ 1118 h 10000"/>
                            <a:gd name="connsiteX8" fmla="*/ 7312 w 10001"/>
                            <a:gd name="connsiteY8" fmla="*/ 0 h 10000"/>
                            <a:gd name="connsiteX9" fmla="*/ 10 w 10001"/>
                            <a:gd name="connsiteY9" fmla="*/ 0 h 10000"/>
                            <a:gd name="connsiteX10" fmla="*/ 12 w 10001"/>
                            <a:gd name="connsiteY10" fmla="*/ 6369 h 10000"/>
                            <a:gd name="connsiteX11" fmla="*/ 544 w 10001"/>
                            <a:gd name="connsiteY11" fmla="*/ 8801 h 10000"/>
                            <a:gd name="connsiteX12" fmla="*/ 1994 w 10001"/>
                            <a:gd name="connsiteY12" fmla="*/ 10000 h 10000"/>
                            <a:gd name="connsiteX13" fmla="*/ 9996 w 10001"/>
                            <a:gd name="connsiteY13" fmla="*/ 10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001" h="10000">
                              <a:moveTo>
                                <a:pt x="9996" y="10000"/>
                              </a:moveTo>
                              <a:cubicBezTo>
                                <a:pt x="10008" y="10035"/>
                                <a:pt x="9996" y="8016"/>
                                <a:pt x="9996" y="7023"/>
                              </a:cubicBezTo>
                              <a:cubicBezTo>
                                <a:pt x="9660" y="6829"/>
                                <a:pt x="9439" y="6390"/>
                                <a:pt x="9430" y="5698"/>
                              </a:cubicBezTo>
                              <a:cubicBezTo>
                                <a:pt x="9422" y="5008"/>
                                <a:pt x="9675" y="4488"/>
                                <a:pt x="9996" y="4373"/>
                              </a:cubicBezTo>
                              <a:lnTo>
                                <a:pt x="9996" y="2903"/>
                              </a:lnTo>
                              <a:lnTo>
                                <a:pt x="9064" y="1929"/>
                              </a:lnTo>
                              <a:cubicBezTo>
                                <a:pt x="9268" y="1633"/>
                                <a:pt x="9463" y="971"/>
                                <a:pt x="9111" y="475"/>
                              </a:cubicBezTo>
                              <a:cubicBezTo>
                                <a:pt x="8702" y="-33"/>
                                <a:pt x="8283" y="638"/>
                                <a:pt x="8302" y="1118"/>
                              </a:cubicBezTo>
                              <a:lnTo>
                                <a:pt x="7312" y="0"/>
                              </a:lnTo>
                              <a:lnTo>
                                <a:pt x="10" y="0"/>
                              </a:lnTo>
                              <a:cubicBezTo>
                                <a:pt x="23" y="-3"/>
                                <a:pt x="-18" y="5219"/>
                                <a:pt x="12" y="6369"/>
                              </a:cubicBezTo>
                              <a:cubicBezTo>
                                <a:pt x="42" y="7519"/>
                                <a:pt x="333" y="8319"/>
                                <a:pt x="544" y="8801"/>
                              </a:cubicBezTo>
                              <a:cubicBezTo>
                                <a:pt x="755" y="9283"/>
                                <a:pt x="1449" y="10011"/>
                                <a:pt x="1994" y="10000"/>
                              </a:cubicBezTo>
                              <a:cubicBezTo>
                                <a:pt x="2539" y="9989"/>
                                <a:pt x="7329" y="10000"/>
                                <a:pt x="9996" y="10000"/>
                              </a:cubicBezTo>
                              <a:close/>
                            </a:path>
                          </a:pathLst>
                        </a:custGeom>
                        <a:noFill/>
                        <a:ln w="12700">
                          <a:solidFill>
                            <a:schemeClr val="accent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AAF9219">
              <v:shape id="Freeform 2" style="position:absolute;margin-left:67.35pt;margin-top:556.55pt;width:201.9pt;height:113.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01,10000" o:spid="_x0000_s1026" filled="f" strokecolor="#eaaa00 [3205]" strokeweight="1pt" path="m9996,10000v12,35,,-1984,,-2977c9660,6829,9439,6390,9430,5698v-8,-690,245,-1210,566,-1325l9996,2903,9064,1929v204,-296,399,-958,47,-1454c8702,-33,8283,638,8302,1118l7312,,10,v13,-3,-28,5219,2,6369c42,7519,333,8319,544,8801v211,482,905,1210,1450,1199c2539,9989,7329,10000,9996,1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" w14:anchorId="46114E7D">
                <v:path arrowok="t" o:connecttype="custom" o:connectlocs="2562580,1441640;2562580,1012464;2417480,821446;2562580,630429;2562580,418508;2323652,278092;2335701,68478;2128305,161175;1874508,0;2564,0;3076,918181;139460,1268787;511183,1441640;2562580,1441640" o:connectangles="0,0,0,0,0,0,0,0,0,0,0,0,0,0"/>
                <w10:wrap anchorx="page" anchory="page"/>
              </v:shape>
            </w:pict>
          </mc:Fallback>
        </mc:AlternateContent>
      </w:r>
      <w:r w:rsidR="00913484">
        <w:rPr>
          <w:noProof/>
        </w:rPr>
        <mc:AlternateContent>
          <mc:Choice Requires="wps">
            <w:drawing>
              <wp:anchor distT="0" distB="0" distL="114300" distR="114300" simplePos="0" relativeHeight="251645440" behindDoc="0" locked="0" layoutInCell="1" allowOverlap="1" wp14:anchorId="404C289D" wp14:editId="3011E9DF">
                <wp:simplePos x="0" y="0"/>
                <wp:positionH relativeFrom="column">
                  <wp:posOffset>15875</wp:posOffset>
                </wp:positionH>
                <wp:positionV relativeFrom="paragraph">
                  <wp:posOffset>15875</wp:posOffset>
                </wp:positionV>
                <wp:extent cx="2402840" cy="1438910"/>
                <wp:effectExtent l="0" t="0" r="0" b="0"/>
                <wp:wrapTopAndBottom/>
                <wp:docPr id="3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02840" cy="143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10C28" w14:textId="77777777" w:rsidR="003528BA" w:rsidRDefault="003528BA" w:rsidP="00BD615A">
                            <w:pPr>
                              <w:spacing w:before="100" w:beforeAutospacing="1" w:after="120" w:line="240" w:lineRule="auto"/>
                              <w:rPr>
                                <w:b/>
                                <w:sz w:val="20"/>
                                <w:lang w:val="en-US"/>
                              </w:rPr>
                            </w:pPr>
                            <w:r w:rsidRPr="0074778A">
                              <w:rPr>
                                <w:b/>
                                <w:sz w:val="20"/>
                                <w:lang w:val="en-US"/>
                              </w:rPr>
                              <w:t>Please be specific:</w:t>
                            </w:r>
                          </w:p>
                          <w:p w14:paraId="16F73B3D" w14:textId="019743CF" w:rsidR="003528BA" w:rsidRPr="003528BA" w:rsidRDefault="003528BA" w:rsidP="00BD615A">
                            <w:pPr>
                              <w:spacing w:after="0" w:line="240" w:lineRule="auto"/>
                              <w:rPr>
                                <w:b/>
                                <w:sz w:val="20"/>
                                <w:lang w:val="en-US"/>
                              </w:rPr>
                            </w:pPr>
                            <w:r w:rsidRPr="003528BA">
                              <w:rPr>
                                <w:bCs/>
                                <w:sz w:val="20"/>
                                <w:lang w:val="en-US"/>
                              </w:rPr>
                              <w:t>Do not submit generic marketing materials, broadly descriptive attachments, or other general literature.</w:t>
                            </w:r>
                          </w:p>
                        </w:txbxContent>
                      </wps:txbx>
                      <wps:bodyPr rot="0" vert="horz" wrap="square" lIns="108000" tIns="108000" rIns="108000" bIns="108000" anchor="t" anchorCtr="0" upright="1">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515118C2">
              <v:shapetype id="_x0000_t202" coordsize="21600,21600" o:spt="202" path="m,l,21600r21600,l21600,xe" w14:anchorId="404C289D">
                <v:stroke joinstyle="miter"/>
                <v:path gradientshapeok="t" o:connecttype="rect"/>
              </v:shapetype>
              <v:shape id="Text Box 3" style="position:absolute;margin-left:1.25pt;margin-top:1.25pt;width:189.2pt;height:113.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">
                <v:path arrowok="t"/>
                <v:textbox inset="3mm,3mm,3mm,3mm">
                  <w:txbxContent>
                    <w:p w:rsidR="003528BA" w:rsidP="00BD615A" w:rsidRDefault="003528BA" w14:paraId="3AEF90D7" w14:textId="77777777">
                      <w:pPr>
                        <w:spacing w:before="100" w:beforeAutospacing="1" w:after="120" w:line="240" w:lineRule="auto"/>
                        <w:rPr>
                          <w:b/>
                          <w:sz w:val="20"/>
                          <w:lang w:val="en-US"/>
                        </w:rPr>
                      </w:pPr>
                      <w:r w:rsidRPr="0074778A">
                        <w:rPr>
                          <w:b/>
                          <w:sz w:val="20"/>
                          <w:lang w:val="en-US"/>
                        </w:rPr>
                        <w:t>Please be specific:</w:t>
                      </w:r>
                    </w:p>
                    <w:p w:rsidRPr="003528BA" w:rsidR="003528BA" w:rsidP="00BD615A" w:rsidRDefault="003528BA" w14:paraId="4E249EB3" w14:textId="019743CF">
                      <w:pPr>
                        <w:spacing w:after="0" w:line="240" w:lineRule="auto"/>
                        <w:rPr>
                          <w:b/>
                          <w:sz w:val="20"/>
                          <w:lang w:val="en-US"/>
                        </w:rPr>
                      </w:pPr>
                      <w:r w:rsidRPr="003528BA">
                        <w:rPr>
                          <w:bCs/>
                          <w:sz w:val="20"/>
                          <w:lang w:val="en-US"/>
                        </w:rPr>
                        <w:t>Do not submit generic marketing materials, broadly descriptive attachments, or other general literature.</w:t>
                      </w:r>
                    </w:p>
                  </w:txbxContent>
                </v:textbox>
                <w10:wrap type="topAndBottom"/>
              </v:shape>
            </w:pict>
          </mc:Fallback>
        </mc:AlternateContent>
      </w:r>
      <w:r w:rsidR="00444DDE" w:rsidRPr="00BD615A">
        <w:rPr>
          <w:b/>
          <w:bCs/>
          <w:i w:val="0"/>
          <w:iCs/>
          <w:color w:val="EAAA00" w:themeColor="accent2"/>
        </w:rPr>
        <w:br w:type="column"/>
      </w:r>
      <w:bookmarkStart w:id="21" w:name="_Toc51163442"/>
      <w:r w:rsidR="003528BA" w:rsidRPr="00BD615A">
        <w:rPr>
          <w:b/>
          <w:bCs/>
          <w:i w:val="0"/>
          <w:iCs/>
          <w:color w:val="EAAA00" w:themeColor="accent2"/>
        </w:rPr>
        <w:t>B.2 S</w:t>
      </w:r>
      <w:r w:rsidR="000C0914" w:rsidRPr="00BD615A">
        <w:rPr>
          <w:b/>
          <w:bCs/>
          <w:i w:val="0"/>
          <w:iCs/>
          <w:color w:val="EAAA00" w:themeColor="accent2"/>
        </w:rPr>
        <w:t>chedule</w:t>
      </w:r>
      <w:bookmarkEnd w:id="19"/>
      <w:bookmarkEnd w:id="20"/>
      <w:bookmarkEnd w:id="21"/>
    </w:p>
    <w:p w14:paraId="45E74457" w14:textId="77777777" w:rsidR="000C0914" w:rsidRPr="00482837" w:rsidRDefault="000C0914" w:rsidP="00E61B5D">
      <w:pPr>
        <w:pStyle w:val="Bodycopy"/>
        <w:jc w:val="left"/>
      </w:pPr>
      <w:r w:rsidRPr="00401F87">
        <w:t>Indicative timetables for evaluation and award of this RFP are as follows:</w:t>
      </w:r>
    </w:p>
    <w:p w14:paraId="6E03EDDB" w14:textId="0E251DD1" w:rsidR="000C61F9" w:rsidRDefault="000C61F9" w:rsidP="00E61B5D">
      <w:pPr>
        <w:spacing w:line="240" w:lineRule="auto"/>
        <w:rPr>
          <w:rFonts w:ascii="Arial" w:eastAsia="Times New Roman" w:hAnsi="Arial" w:cs="Arial"/>
          <w:color w:val="000000"/>
          <w:sz w:val="20"/>
          <w:szCs w:val="21"/>
          <w:lang w:eastAsia="en-GB"/>
        </w:rPr>
      </w:pPr>
    </w:p>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5347F3" w14:paraId="6AF0E4B6" w14:textId="77777777" w:rsidTr="00816193">
        <w:trPr>
          <w:trHeight w:val="342"/>
        </w:trPr>
        <w:tc>
          <w:tcPr>
            <w:tcW w:w="2410" w:type="dxa"/>
            <w:tcBorders>
              <w:top w:val="nil"/>
              <w:left w:val="nil"/>
              <w:bottom w:val="single" w:sz="24" w:space="0" w:color="EAAA00" w:themeColor="accent2"/>
              <w:right w:val="single" w:sz="4" w:space="0" w:color="EAAA00" w:themeColor="accent2"/>
            </w:tcBorders>
            <w:vAlign w:val="center"/>
          </w:tcPr>
          <w:p w14:paraId="4528127B" w14:textId="77777777" w:rsidR="005634B3" w:rsidRDefault="005634B3" w:rsidP="00816193">
            <w:pPr>
              <w:pStyle w:val="TableParagraph"/>
              <w:spacing w:line="188" w:lineRule="exact"/>
              <w:ind w:right="70"/>
              <w:rPr>
                <w:b/>
                <w:sz w:val="20"/>
              </w:rPr>
            </w:pPr>
            <w:r>
              <w:rPr>
                <w:b/>
                <w:sz w:val="20"/>
              </w:rPr>
              <w:t>EVENT</w:t>
            </w:r>
          </w:p>
        </w:tc>
        <w:tc>
          <w:tcPr>
            <w:tcW w:w="1701" w:type="dxa"/>
            <w:tcBorders>
              <w:top w:val="nil"/>
              <w:left w:val="single" w:sz="4" w:space="0" w:color="EAAA00" w:themeColor="accent2"/>
              <w:bottom w:val="single" w:sz="24" w:space="0" w:color="EAAA00" w:themeColor="accent2"/>
              <w:right w:val="nil"/>
            </w:tcBorders>
            <w:vAlign w:val="center"/>
          </w:tcPr>
          <w:p w14:paraId="2D59D945" w14:textId="77777777" w:rsidR="005634B3" w:rsidRDefault="005634B3" w:rsidP="00816193">
            <w:pPr>
              <w:pStyle w:val="TableParagraph"/>
              <w:spacing w:line="188" w:lineRule="exact"/>
              <w:ind w:left="213"/>
              <w:rPr>
                <w:b/>
                <w:sz w:val="20"/>
              </w:rPr>
            </w:pPr>
            <w:r>
              <w:rPr>
                <w:b/>
                <w:sz w:val="20"/>
              </w:rPr>
              <w:t>DEADLINE</w:t>
            </w:r>
          </w:p>
        </w:tc>
      </w:tr>
      <w:tr w:rsidR="005347F3" w14:paraId="42ABAF2D" w14:textId="77777777" w:rsidTr="00971B5A">
        <w:trPr>
          <w:trHeight w:val="453"/>
        </w:trPr>
        <w:tc>
          <w:tcPr>
            <w:tcW w:w="2410" w:type="dxa"/>
            <w:tcBorders>
              <w:top w:val="single" w:sz="24" w:space="0" w:color="EAAA00" w:themeColor="accent2"/>
              <w:left w:val="nil"/>
              <w:bottom w:val="single" w:sz="8" w:space="0" w:color="EAAA00" w:themeColor="accent2"/>
              <w:right w:val="single" w:sz="4" w:space="0" w:color="EAAA00" w:themeColor="accent2"/>
            </w:tcBorders>
          </w:tcPr>
          <w:p w14:paraId="3683003F" w14:textId="77777777" w:rsidR="005634B3" w:rsidRDefault="005634B3" w:rsidP="005634B3">
            <w:pPr>
              <w:pStyle w:val="TableParagraph"/>
              <w:spacing w:before="155"/>
              <w:ind w:right="70"/>
              <w:rPr>
                <w:sz w:val="20"/>
              </w:rPr>
            </w:pPr>
            <w:r>
              <w:rPr>
                <w:sz w:val="20"/>
              </w:rPr>
              <w:t xml:space="preserve">Distribution of </w:t>
            </w:r>
            <w:commentRangeStart w:id="22"/>
            <w:r>
              <w:rPr>
                <w:sz w:val="20"/>
              </w:rPr>
              <w:t>RFP</w:t>
            </w:r>
            <w:commentRangeEnd w:id="22"/>
            <w:r w:rsidR="00B7246F">
              <w:rPr>
                <w:rStyle w:val="CommentReference"/>
                <w:rFonts w:asciiTheme="minorHAnsi" w:eastAsiaTheme="minorHAnsi" w:hAnsiTheme="minorHAnsi" w:cstheme="minorBidi"/>
                <w:lang w:val="en-GB"/>
              </w:rPr>
              <w:commentReference w:id="22"/>
            </w:r>
          </w:p>
        </w:tc>
        <w:tc>
          <w:tcPr>
            <w:tcW w:w="1701" w:type="dxa"/>
            <w:tcBorders>
              <w:top w:val="single" w:sz="24" w:space="0" w:color="EAAA00" w:themeColor="accent2"/>
              <w:left w:val="single" w:sz="4" w:space="0" w:color="EAAA00" w:themeColor="accent2"/>
              <w:bottom w:val="single" w:sz="8" w:space="0" w:color="EAAA00" w:themeColor="accent2"/>
              <w:right w:val="nil"/>
            </w:tcBorders>
          </w:tcPr>
          <w:p w14:paraId="5AAD3A8A" w14:textId="77777777" w:rsidR="005634B3" w:rsidRDefault="005634B3" w:rsidP="005634B3">
            <w:pPr>
              <w:pStyle w:val="TableParagraph"/>
              <w:ind w:left="213"/>
              <w:rPr>
                <w:rFonts w:ascii="Times New Roman"/>
                <w:sz w:val="20"/>
              </w:rPr>
            </w:pPr>
          </w:p>
        </w:tc>
      </w:tr>
      <w:tr w:rsidR="005347F3" w14:paraId="6D696ED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F6C3287" w14:textId="77777777" w:rsidR="005634B3" w:rsidRDefault="005634B3" w:rsidP="005634B3">
            <w:pPr>
              <w:pStyle w:val="TableParagraph"/>
              <w:spacing w:before="69"/>
              <w:ind w:right="70"/>
              <w:rPr>
                <w:sz w:val="20"/>
              </w:rPr>
            </w:pPr>
            <w:r>
              <w:rPr>
                <w:sz w:val="20"/>
              </w:rPr>
              <w:t>Intent to participate email</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4DB5570" w14:textId="77777777" w:rsidR="005634B3" w:rsidRDefault="005634B3" w:rsidP="005634B3">
            <w:pPr>
              <w:pStyle w:val="TableParagraph"/>
              <w:ind w:left="213"/>
              <w:rPr>
                <w:rFonts w:ascii="Times New Roman"/>
                <w:sz w:val="20"/>
              </w:rPr>
            </w:pPr>
          </w:p>
        </w:tc>
      </w:tr>
      <w:tr w:rsidR="005347F3" w:rsidRPr="00167A41" w14:paraId="16028D05"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0CE476A" w14:textId="77777777" w:rsidR="005634B3" w:rsidRPr="00167A41" w:rsidRDefault="005634B3" w:rsidP="005634B3">
            <w:pPr>
              <w:pStyle w:val="TableParagraph"/>
              <w:spacing w:before="69"/>
              <w:ind w:right="70"/>
              <w:rPr>
                <w:sz w:val="20"/>
                <w:lang w:val="en-US"/>
              </w:rPr>
            </w:pPr>
            <w:r w:rsidRPr="00167A41">
              <w:rPr>
                <w:sz w:val="20"/>
                <w:lang w:val="en-US"/>
              </w:rPr>
              <w:t>Submission of clarification questions by email only</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4965333" w14:textId="77777777" w:rsidR="005634B3" w:rsidRPr="00167A41" w:rsidRDefault="005634B3" w:rsidP="005634B3">
            <w:pPr>
              <w:pStyle w:val="TableParagraph"/>
              <w:ind w:left="213"/>
              <w:rPr>
                <w:rFonts w:ascii="Times New Roman"/>
                <w:sz w:val="20"/>
                <w:lang w:val="en-US"/>
              </w:rPr>
            </w:pPr>
          </w:p>
        </w:tc>
      </w:tr>
      <w:tr w:rsidR="005347F3" w:rsidRPr="00167A41" w14:paraId="72585A3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7AE8AE58" w14:textId="77777777" w:rsidR="005634B3" w:rsidRPr="00167A41" w:rsidRDefault="005634B3" w:rsidP="005634B3">
            <w:pPr>
              <w:pStyle w:val="TableParagraph"/>
              <w:spacing w:before="69"/>
              <w:ind w:right="70"/>
              <w:rPr>
                <w:sz w:val="20"/>
                <w:lang w:val="en-US"/>
              </w:rPr>
            </w:pPr>
            <w:r w:rsidRPr="00167A41">
              <w:rPr>
                <w:sz w:val="20"/>
                <w:lang w:val="en-US"/>
              </w:rPr>
              <w:t>Distribution of answers to clarification questions</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B756960" w14:textId="77777777" w:rsidR="005634B3" w:rsidRPr="00167A41" w:rsidRDefault="005634B3" w:rsidP="005634B3">
            <w:pPr>
              <w:pStyle w:val="TableParagraph"/>
              <w:ind w:left="213"/>
              <w:rPr>
                <w:rFonts w:ascii="Times New Roman"/>
                <w:sz w:val="20"/>
                <w:lang w:val="en-US"/>
              </w:rPr>
            </w:pPr>
          </w:p>
        </w:tc>
      </w:tr>
      <w:tr w:rsidR="005347F3" w14:paraId="724987A3"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28A0816" w14:textId="77777777" w:rsidR="005634B3" w:rsidRPr="005634B3" w:rsidRDefault="005634B3" w:rsidP="005634B3">
            <w:pPr>
              <w:pStyle w:val="TableParagraph"/>
              <w:spacing w:before="69"/>
              <w:ind w:right="70"/>
              <w:rPr>
                <w:color w:val="FF0000"/>
                <w:sz w:val="20"/>
              </w:rPr>
            </w:pPr>
            <w:r w:rsidRPr="005634B3">
              <w:rPr>
                <w:color w:val="FF0000"/>
                <w:sz w:val="20"/>
              </w:rPr>
              <w:t>Receipt of RFP responses</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46503A4" w14:textId="77777777" w:rsidR="005634B3" w:rsidRDefault="005634B3" w:rsidP="005634B3">
            <w:pPr>
              <w:pStyle w:val="TableParagraph"/>
              <w:ind w:left="213"/>
              <w:rPr>
                <w:rFonts w:ascii="Times New Roman"/>
                <w:sz w:val="20"/>
              </w:rPr>
            </w:pPr>
          </w:p>
        </w:tc>
      </w:tr>
      <w:tr w:rsidR="005347F3" w:rsidRPr="00167A41" w14:paraId="3715C24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9E568FC" w14:textId="77777777" w:rsidR="005634B3" w:rsidRPr="00167A41" w:rsidRDefault="005634B3" w:rsidP="005634B3">
            <w:pPr>
              <w:pStyle w:val="TableParagraph"/>
              <w:spacing w:before="69"/>
              <w:ind w:right="70"/>
              <w:rPr>
                <w:sz w:val="20"/>
                <w:lang w:val="en-US"/>
              </w:rPr>
            </w:pPr>
            <w:r w:rsidRPr="00167A41">
              <w:rPr>
                <w:sz w:val="20"/>
                <w:lang w:val="en-US"/>
              </w:rPr>
              <w:t>Submission of samples / Presentations (if required)</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0F94D42" w14:textId="77777777" w:rsidR="005634B3" w:rsidRPr="00167A41" w:rsidRDefault="005634B3" w:rsidP="005634B3">
            <w:pPr>
              <w:pStyle w:val="TableParagraph"/>
              <w:ind w:left="213"/>
              <w:rPr>
                <w:rFonts w:ascii="Times New Roman"/>
                <w:sz w:val="20"/>
                <w:lang w:val="en-US"/>
              </w:rPr>
            </w:pPr>
          </w:p>
        </w:tc>
      </w:tr>
      <w:tr w:rsidR="005347F3" w14:paraId="534C04B4"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8CB0DCF" w14:textId="77777777" w:rsidR="005634B3" w:rsidRDefault="005634B3" w:rsidP="005634B3">
            <w:pPr>
              <w:pStyle w:val="TableParagraph"/>
              <w:spacing w:before="69"/>
              <w:ind w:right="70"/>
              <w:rPr>
                <w:sz w:val="20"/>
              </w:rPr>
            </w:pPr>
            <w:r>
              <w:rPr>
                <w:sz w:val="20"/>
              </w:rPr>
              <w:t>Selection decision</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0DDAD3F" w14:textId="77777777" w:rsidR="005634B3" w:rsidRDefault="005634B3" w:rsidP="005634B3">
            <w:pPr>
              <w:pStyle w:val="TableParagraph"/>
              <w:ind w:left="213"/>
              <w:rPr>
                <w:rFonts w:ascii="Times New Roman"/>
                <w:sz w:val="20"/>
              </w:rPr>
            </w:pPr>
          </w:p>
        </w:tc>
      </w:tr>
      <w:tr w:rsidR="005347F3" w:rsidRPr="00167A41" w14:paraId="492F5680" w14:textId="77777777" w:rsidTr="00971B5A">
        <w:trPr>
          <w:trHeight w:val="369"/>
        </w:trPr>
        <w:tc>
          <w:tcPr>
            <w:tcW w:w="2410" w:type="dxa"/>
            <w:tcBorders>
              <w:top w:val="single" w:sz="8" w:space="0" w:color="EAAA00" w:themeColor="accent2"/>
              <w:left w:val="nil"/>
              <w:bottom w:val="nil"/>
              <w:right w:val="single" w:sz="4" w:space="0" w:color="EAAA00" w:themeColor="accent2"/>
            </w:tcBorders>
          </w:tcPr>
          <w:p w14:paraId="265D5DC9" w14:textId="3B49A70C" w:rsidR="005634B3" w:rsidRPr="005634B3" w:rsidRDefault="005634B3" w:rsidP="005634B3">
            <w:pPr>
              <w:pStyle w:val="TableParagraph"/>
              <w:spacing w:before="69"/>
              <w:ind w:right="70"/>
              <w:rPr>
                <w:b/>
                <w:bCs/>
                <w:sz w:val="20"/>
                <w:lang w:val="en-US"/>
              </w:rPr>
            </w:pPr>
            <w:r w:rsidRPr="005634B3">
              <w:rPr>
                <w:b/>
                <w:bCs/>
                <w:sz w:val="20"/>
                <w:lang w:val="en-US"/>
              </w:rPr>
              <w:t>Estimated start date (subject to contract)</w:t>
            </w:r>
          </w:p>
        </w:tc>
        <w:tc>
          <w:tcPr>
            <w:tcW w:w="1701" w:type="dxa"/>
            <w:tcBorders>
              <w:top w:val="single" w:sz="8" w:space="0" w:color="EAAA00" w:themeColor="accent2"/>
              <w:left w:val="single" w:sz="4" w:space="0" w:color="EAAA00" w:themeColor="accent2"/>
              <w:bottom w:val="nil"/>
              <w:right w:val="nil"/>
            </w:tcBorders>
          </w:tcPr>
          <w:p w14:paraId="66E3B8A4" w14:textId="77777777" w:rsidR="005634B3" w:rsidRPr="00167A41" w:rsidRDefault="005634B3" w:rsidP="005634B3">
            <w:pPr>
              <w:pStyle w:val="TableParagraph"/>
              <w:ind w:left="213"/>
              <w:rPr>
                <w:rFonts w:ascii="Times New Roman"/>
                <w:sz w:val="20"/>
                <w:lang w:val="en-US"/>
              </w:rPr>
            </w:pPr>
          </w:p>
        </w:tc>
      </w:tr>
    </w:tbl>
    <w:p w14:paraId="7EB5BF80" w14:textId="77777777" w:rsidR="00444DDE" w:rsidRDefault="00444DDE" w:rsidP="00E61B5D">
      <w:bookmarkStart w:id="23" w:name="_Toc34395863"/>
    </w:p>
    <w:p w14:paraId="40F59A04" w14:textId="77777777" w:rsidR="005634B3" w:rsidRDefault="005634B3" w:rsidP="005634B3">
      <w:pPr>
        <w:spacing w:line="240" w:lineRule="auto"/>
        <w:rPr>
          <w:rFonts w:ascii="Arial" w:eastAsia="Times New Roman" w:hAnsi="Arial" w:cs="Arial"/>
          <w:color w:val="000000"/>
          <w:sz w:val="20"/>
          <w:szCs w:val="21"/>
          <w:lang w:eastAsia="en-GB"/>
        </w:rPr>
      </w:pPr>
      <w:r w:rsidRPr="00C169D8">
        <w:rPr>
          <w:rFonts w:ascii="Arial" w:eastAsia="Times New Roman" w:hAnsi="Arial" w:cs="Arial"/>
          <w:color w:val="000000"/>
          <w:sz w:val="20"/>
          <w:szCs w:val="21"/>
          <w:lang w:eastAsia="en-GB"/>
        </w:rPr>
        <w:t xml:space="preserve">Presentations will be taking place at our </w:t>
      </w:r>
      <w:commentRangeStart w:id="24"/>
      <w:r w:rsidRPr="00C169D8">
        <w:rPr>
          <w:rFonts w:ascii="Arial" w:eastAsia="Times New Roman" w:hAnsi="Arial" w:cs="Arial"/>
          <w:color w:val="000000"/>
          <w:sz w:val="20"/>
          <w:szCs w:val="21"/>
          <w:highlight w:val="yellow"/>
          <w:lang w:eastAsia="en-GB"/>
        </w:rPr>
        <w:t>location</w:t>
      </w:r>
      <w:commentRangeEnd w:id="24"/>
      <w:r>
        <w:rPr>
          <w:rStyle w:val="CommentReference"/>
        </w:rPr>
        <w:commentReference w:id="24"/>
      </w:r>
      <w:r w:rsidRPr="00C169D8">
        <w:rPr>
          <w:rFonts w:ascii="Arial" w:eastAsia="Times New Roman" w:hAnsi="Arial" w:cs="Arial"/>
          <w:color w:val="000000"/>
          <w:sz w:val="20"/>
          <w:szCs w:val="21"/>
          <w:lang w:eastAsia="en-GB"/>
        </w:rPr>
        <w:t xml:space="preserve"> office. You will be given a </w:t>
      </w:r>
      <w:r w:rsidRPr="00C169D8">
        <w:rPr>
          <w:rFonts w:ascii="Arial" w:eastAsia="Times New Roman" w:hAnsi="Arial" w:cs="Arial"/>
          <w:color w:val="000000"/>
          <w:sz w:val="20"/>
          <w:szCs w:val="21"/>
          <w:highlight w:val="yellow"/>
          <w:lang w:eastAsia="en-GB"/>
        </w:rPr>
        <w:t>2</w:t>
      </w:r>
      <w:r w:rsidRPr="00C169D8">
        <w:rPr>
          <w:rFonts w:ascii="Arial" w:eastAsia="Times New Roman" w:hAnsi="Arial" w:cs="Arial"/>
          <w:color w:val="000000"/>
          <w:sz w:val="20"/>
          <w:szCs w:val="21"/>
          <w:lang w:eastAsia="en-GB"/>
        </w:rPr>
        <w:t xml:space="preserve">-hour time slot in which you must allow at least </w:t>
      </w:r>
      <w:r w:rsidRPr="00C169D8">
        <w:rPr>
          <w:rFonts w:ascii="Arial" w:eastAsia="Times New Roman" w:hAnsi="Arial" w:cs="Arial"/>
          <w:color w:val="000000"/>
          <w:sz w:val="20"/>
          <w:szCs w:val="21"/>
          <w:highlight w:val="yellow"/>
          <w:lang w:eastAsia="en-GB"/>
        </w:rPr>
        <w:t>30 minutes</w:t>
      </w:r>
      <w:r w:rsidRPr="00C169D8">
        <w:rPr>
          <w:rFonts w:ascii="Arial" w:eastAsia="Times New Roman" w:hAnsi="Arial" w:cs="Arial"/>
          <w:color w:val="000000"/>
          <w:sz w:val="20"/>
          <w:szCs w:val="21"/>
          <w:lang w:eastAsia="en-GB"/>
        </w:rPr>
        <w:t xml:space="preserve"> for a Q&amp;A session. JTI will have secured attendees and meeting rooms for the dates listed above. Time slots will be allocated in advance of the presentation date.</w:t>
      </w:r>
    </w:p>
    <w:p w14:paraId="1AA952C9" w14:textId="20DB67FC" w:rsidR="005634B3" w:rsidRPr="005634B3" w:rsidRDefault="005634B3" w:rsidP="00E61B5D">
      <w:pPr>
        <w:sectPr w:rsidR="005634B3" w:rsidRPr="005634B3" w:rsidSect="00444DDE">
          <w:type w:val="continuous"/>
          <w:pgSz w:w="11906" w:h="16838" w:code="9"/>
          <w:pgMar w:top="1135" w:right="1639" w:bottom="879" w:left="1338" w:header="714" w:footer="556" w:gutter="0"/>
          <w:cols w:num="2" w:space="708"/>
          <w:docGrid w:linePitch="360"/>
        </w:sectPr>
      </w:pPr>
    </w:p>
    <w:p w14:paraId="044F1C1B" w14:textId="16A5170A" w:rsidR="00302CAB" w:rsidRDefault="00302CAB" w:rsidP="00E61B5D">
      <w:pPr>
        <w:rPr>
          <w:i/>
          <w:color w:val="00B2A9" w:themeColor="accent3"/>
        </w:rPr>
      </w:pPr>
      <w:r>
        <w:br w:type="page"/>
      </w:r>
    </w:p>
    <w:p w14:paraId="5FF0D020" w14:textId="77777777" w:rsidR="00444DDE" w:rsidRDefault="00444DDE" w:rsidP="00E61B5D">
      <w:pPr>
        <w:pStyle w:val="Heading2"/>
        <w:ind w:left="360"/>
        <w:sectPr w:rsidR="00444DDE" w:rsidSect="00302CAB">
          <w:type w:val="continuous"/>
          <w:pgSz w:w="11906" w:h="16838" w:code="9"/>
          <w:pgMar w:top="1135" w:right="1639" w:bottom="879" w:left="1338" w:header="714" w:footer="556" w:gutter="0"/>
          <w:cols w:space="708"/>
          <w:docGrid w:linePitch="360"/>
        </w:sectPr>
      </w:pPr>
    </w:p>
    <w:p w14:paraId="35858B60" w14:textId="33466CF0" w:rsidR="000C0914" w:rsidRPr="005208A0" w:rsidRDefault="005208A0" w:rsidP="005208A0">
      <w:pPr>
        <w:pStyle w:val="Heading2"/>
        <w:numPr>
          <w:ilvl w:val="0"/>
          <w:numId w:val="0"/>
        </w:numPr>
        <w:rPr>
          <w:b/>
          <w:bCs/>
          <w:i w:val="0"/>
          <w:iCs/>
          <w:color w:val="EAAA00" w:themeColor="accent2"/>
        </w:rPr>
      </w:pPr>
      <w:bookmarkStart w:id="25" w:name="_Toc51163443"/>
      <w:r w:rsidRPr="005208A0">
        <w:rPr>
          <w:b/>
          <w:bCs/>
          <w:i w:val="0"/>
          <w:iCs/>
          <w:color w:val="EAAA00" w:themeColor="accent2"/>
        </w:rPr>
        <w:lastRenderedPageBreak/>
        <w:t>B.3 Q</w:t>
      </w:r>
      <w:r w:rsidR="000C0914" w:rsidRPr="005208A0">
        <w:rPr>
          <w:b/>
          <w:bCs/>
          <w:i w:val="0"/>
          <w:iCs/>
          <w:color w:val="EAAA00" w:themeColor="accent2"/>
        </w:rPr>
        <w:t>ueries</w:t>
      </w:r>
      <w:bookmarkEnd w:id="23"/>
      <w:bookmarkEnd w:id="25"/>
    </w:p>
    <w:p w14:paraId="5F40A768" w14:textId="15892F27" w:rsidR="000C0914" w:rsidRDefault="000C0914" w:rsidP="00E61B5D">
      <w:pPr>
        <w:pStyle w:val="Bodycopy"/>
        <w:jc w:val="left"/>
      </w:pPr>
      <w:r w:rsidRPr="00482837">
        <w:t xml:space="preserve">All queries arising from this document </w:t>
      </w:r>
      <w:r w:rsidR="008B0A44">
        <w:br/>
      </w:r>
      <w:r w:rsidRPr="00482837">
        <w:t xml:space="preserve">should be addressed via email to </w:t>
      </w:r>
      <w:r>
        <w:t>the</w:t>
      </w:r>
      <w:r w:rsidRPr="00482837">
        <w:t xml:space="preserve"> </w:t>
      </w:r>
      <w:r>
        <w:t>Procurement Manager.</w:t>
      </w:r>
    </w:p>
    <w:p w14:paraId="4AE2AD67" w14:textId="5372FEA3" w:rsidR="008B0A44" w:rsidRDefault="008B0A44" w:rsidP="00E61B5D">
      <w:pPr>
        <w:pStyle w:val="Bodycopy"/>
        <w:jc w:val="left"/>
      </w:pPr>
    </w:p>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127"/>
        <w:gridCol w:w="1984"/>
      </w:tblGrid>
      <w:tr w:rsidR="00A463AE" w14:paraId="6A0E501B" w14:textId="77777777" w:rsidTr="00816193">
        <w:trPr>
          <w:trHeight w:val="342"/>
        </w:trPr>
        <w:tc>
          <w:tcPr>
            <w:tcW w:w="2127" w:type="dxa"/>
            <w:tcBorders>
              <w:top w:val="nil"/>
              <w:left w:val="nil"/>
              <w:bottom w:val="single" w:sz="24" w:space="0" w:color="EAAA00" w:themeColor="accent2"/>
              <w:right w:val="single" w:sz="2" w:space="0" w:color="EAAA00" w:themeColor="accent2"/>
            </w:tcBorders>
            <w:vAlign w:val="center"/>
          </w:tcPr>
          <w:p w14:paraId="6043F4EA" w14:textId="50AE3953" w:rsidR="008B0A44" w:rsidRPr="00A463AE" w:rsidRDefault="008B0A44" w:rsidP="00816193">
            <w:pPr>
              <w:pStyle w:val="TableParagraph"/>
              <w:spacing w:line="188" w:lineRule="exact"/>
              <w:ind w:right="70"/>
              <w:rPr>
                <w:b/>
                <w:sz w:val="20"/>
                <w:szCs w:val="20"/>
              </w:rPr>
            </w:pPr>
            <w:r w:rsidRPr="00A463AE">
              <w:rPr>
                <w:b/>
                <w:sz w:val="20"/>
                <w:szCs w:val="20"/>
              </w:rPr>
              <w:t>PROJECT LEAD</w:t>
            </w:r>
          </w:p>
        </w:tc>
        <w:tc>
          <w:tcPr>
            <w:tcW w:w="1984" w:type="dxa"/>
            <w:tcBorders>
              <w:top w:val="nil"/>
              <w:left w:val="single" w:sz="2" w:space="0" w:color="EAAA00" w:themeColor="accent2"/>
              <w:bottom w:val="single" w:sz="24" w:space="0" w:color="EAAA00" w:themeColor="accent2"/>
              <w:right w:val="nil"/>
            </w:tcBorders>
            <w:vAlign w:val="center"/>
          </w:tcPr>
          <w:p w14:paraId="2A17B1D7" w14:textId="4742745F" w:rsidR="008B0A44" w:rsidRPr="00A463AE" w:rsidRDefault="008B0A44" w:rsidP="00816193">
            <w:pPr>
              <w:pStyle w:val="TableParagraph"/>
              <w:spacing w:line="188" w:lineRule="exact"/>
              <w:ind w:left="141"/>
              <w:rPr>
                <w:b/>
                <w:sz w:val="20"/>
                <w:szCs w:val="20"/>
              </w:rPr>
            </w:pPr>
            <w:r w:rsidRPr="00A463AE">
              <w:rPr>
                <w:b/>
                <w:sz w:val="20"/>
                <w:szCs w:val="20"/>
              </w:rPr>
              <w:t>PROCUREMENT MANAGER</w:t>
            </w:r>
          </w:p>
        </w:tc>
      </w:tr>
      <w:tr w:rsidR="00A463AE" w14:paraId="2F121E2E" w14:textId="77777777" w:rsidTr="0098438A">
        <w:trPr>
          <w:trHeight w:val="453"/>
        </w:trPr>
        <w:tc>
          <w:tcPr>
            <w:tcW w:w="2127" w:type="dxa"/>
            <w:tcBorders>
              <w:top w:val="single" w:sz="24" w:space="0" w:color="EAAA00" w:themeColor="accent2"/>
              <w:left w:val="nil"/>
              <w:bottom w:val="single" w:sz="8" w:space="0" w:color="EAAA00" w:themeColor="accent2"/>
              <w:right w:val="single" w:sz="2" w:space="0" w:color="EAAA00" w:themeColor="accent2"/>
            </w:tcBorders>
          </w:tcPr>
          <w:p w14:paraId="4F706617" w14:textId="77777777" w:rsidR="008B0A44" w:rsidRPr="00A463AE" w:rsidRDefault="008B0A44" w:rsidP="00A463AE">
            <w:pPr>
              <w:spacing w:after="120"/>
              <w:ind w:right="143"/>
              <w:rPr>
                <w:rFonts w:ascii="Arial" w:hAnsi="Arial" w:cs="Arial"/>
                <w:bCs/>
                <w:sz w:val="20"/>
                <w:szCs w:val="20"/>
                <w:highlight w:val="yellow"/>
              </w:rPr>
            </w:pPr>
            <w:r w:rsidRPr="00A463AE">
              <w:rPr>
                <w:rFonts w:ascii="Arial" w:hAnsi="Arial" w:cs="Arial"/>
                <w:sz w:val="20"/>
                <w:szCs w:val="20"/>
                <w:highlight w:val="yellow"/>
              </w:rPr>
              <w:t xml:space="preserve">Name </w:t>
            </w:r>
          </w:p>
          <w:p w14:paraId="42241531" w14:textId="2609551A" w:rsidR="008B0A44" w:rsidRPr="00A463AE" w:rsidRDefault="008B0A44" w:rsidP="00A463AE">
            <w:pPr>
              <w:pStyle w:val="TableParagraph"/>
              <w:spacing w:after="120"/>
              <w:ind w:right="143"/>
              <w:rPr>
                <w:sz w:val="20"/>
                <w:szCs w:val="20"/>
              </w:rPr>
            </w:pPr>
            <w:r w:rsidRPr="00A463AE">
              <w:rPr>
                <w:sz w:val="20"/>
                <w:szCs w:val="20"/>
                <w:highlight w:val="yellow"/>
              </w:rPr>
              <w:t>Position</w:t>
            </w:r>
          </w:p>
        </w:tc>
        <w:tc>
          <w:tcPr>
            <w:tcW w:w="1984" w:type="dxa"/>
            <w:tcBorders>
              <w:top w:val="single" w:sz="24" w:space="0" w:color="EAAA00" w:themeColor="accent2"/>
              <w:left w:val="single" w:sz="2" w:space="0" w:color="EAAA00" w:themeColor="accent2"/>
              <w:bottom w:val="single" w:sz="8" w:space="0" w:color="EAAA00" w:themeColor="accent2"/>
              <w:right w:val="nil"/>
            </w:tcBorders>
          </w:tcPr>
          <w:p w14:paraId="2481B621" w14:textId="24231361"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Name</w:t>
            </w:r>
          </w:p>
          <w:p w14:paraId="7D4DDC87" w14:textId="1F34E76F" w:rsidR="008B0A44" w:rsidRPr="00A463AE" w:rsidRDefault="008B0A44" w:rsidP="00A463AE">
            <w:pPr>
              <w:pStyle w:val="TableParagraph"/>
              <w:spacing w:after="120"/>
              <w:ind w:left="141"/>
              <w:rPr>
                <w:sz w:val="20"/>
                <w:szCs w:val="20"/>
              </w:rPr>
            </w:pPr>
            <w:r w:rsidRPr="00A463AE">
              <w:rPr>
                <w:sz w:val="20"/>
                <w:szCs w:val="20"/>
                <w:highlight w:val="yellow"/>
              </w:rPr>
              <w:t xml:space="preserve">Procurement </w:t>
            </w:r>
            <w:commentRangeStart w:id="26"/>
            <w:r w:rsidRPr="00A463AE">
              <w:rPr>
                <w:sz w:val="20"/>
                <w:szCs w:val="20"/>
                <w:highlight w:val="yellow"/>
              </w:rPr>
              <w:t>Manager</w:t>
            </w:r>
            <w:commentRangeEnd w:id="26"/>
            <w:r w:rsidRPr="00A463AE">
              <w:rPr>
                <w:rStyle w:val="CommentReference"/>
                <w:sz w:val="20"/>
                <w:szCs w:val="20"/>
              </w:rPr>
              <w:commentReference w:id="26"/>
            </w:r>
          </w:p>
        </w:tc>
      </w:tr>
      <w:tr w:rsidR="00A463AE" w14:paraId="0A992315" w14:textId="77777777" w:rsidTr="0098438A">
        <w:trPr>
          <w:trHeight w:val="367"/>
        </w:trPr>
        <w:tc>
          <w:tcPr>
            <w:tcW w:w="2127" w:type="dxa"/>
            <w:tcBorders>
              <w:top w:val="single" w:sz="8" w:space="0" w:color="EAAA00" w:themeColor="accent2"/>
              <w:left w:val="nil"/>
              <w:bottom w:val="single" w:sz="8" w:space="0" w:color="EAAA00" w:themeColor="accent2"/>
              <w:right w:val="single" w:sz="2" w:space="0" w:color="EAAA00" w:themeColor="accent2"/>
            </w:tcBorders>
          </w:tcPr>
          <w:p w14:paraId="2EBBA39E" w14:textId="77777777" w:rsidR="008B0A44" w:rsidRPr="00A463AE" w:rsidRDefault="008B0A44" w:rsidP="00A463AE">
            <w:pPr>
              <w:spacing w:after="120"/>
              <w:ind w:right="143"/>
              <w:rPr>
                <w:rFonts w:ascii="Arial" w:hAnsi="Arial" w:cs="Arial"/>
                <w:b/>
                <w:sz w:val="20"/>
                <w:szCs w:val="20"/>
                <w:highlight w:val="yellow"/>
              </w:rPr>
            </w:pPr>
            <w:r w:rsidRPr="00A463AE">
              <w:rPr>
                <w:rFonts w:ascii="Arial" w:hAnsi="Arial" w:cs="Arial"/>
                <w:sz w:val="20"/>
                <w:szCs w:val="20"/>
                <w:highlight w:val="yellow"/>
              </w:rPr>
              <w:t>JT International S.A.</w:t>
            </w:r>
          </w:p>
          <w:p w14:paraId="6F80BEC2" w14:textId="77777777" w:rsidR="008B0A44" w:rsidRPr="00A463AE" w:rsidRDefault="008B0A44" w:rsidP="00A463AE">
            <w:pPr>
              <w:spacing w:after="120"/>
              <w:ind w:right="143"/>
              <w:rPr>
                <w:rFonts w:ascii="Arial" w:hAnsi="Arial" w:cs="Arial"/>
                <w:b/>
                <w:sz w:val="20"/>
                <w:szCs w:val="20"/>
                <w:highlight w:val="yellow"/>
              </w:rPr>
            </w:pPr>
            <w:r w:rsidRPr="00A463AE">
              <w:rPr>
                <w:rFonts w:ascii="Arial" w:hAnsi="Arial" w:cs="Arial"/>
                <w:sz w:val="20"/>
                <w:szCs w:val="20"/>
                <w:highlight w:val="yellow"/>
              </w:rPr>
              <w:t xml:space="preserve">8, rue Kazem-Radjavi </w:t>
            </w:r>
          </w:p>
          <w:p w14:paraId="651C9D5B" w14:textId="39231AED" w:rsidR="008B0A44" w:rsidRPr="00A463AE" w:rsidRDefault="008B0A44" w:rsidP="00A463AE">
            <w:pPr>
              <w:pStyle w:val="TableParagraph"/>
              <w:spacing w:after="120"/>
              <w:ind w:right="143"/>
              <w:rPr>
                <w:sz w:val="20"/>
                <w:szCs w:val="20"/>
                <w:lang w:val="en-US"/>
              </w:rPr>
            </w:pPr>
            <w:r w:rsidRPr="00A463AE">
              <w:rPr>
                <w:sz w:val="20"/>
                <w:szCs w:val="20"/>
                <w:highlight w:val="yellow"/>
                <w:lang w:val="en-US"/>
              </w:rPr>
              <w:t>CH-1202 Geneva / Switzerland</w:t>
            </w:r>
          </w:p>
        </w:tc>
        <w:tc>
          <w:tcPr>
            <w:tcW w:w="1984" w:type="dxa"/>
            <w:tcBorders>
              <w:top w:val="single" w:sz="8" w:space="0" w:color="EAAA00" w:themeColor="accent2"/>
              <w:left w:val="single" w:sz="2" w:space="0" w:color="EAAA00" w:themeColor="accent2"/>
              <w:bottom w:val="single" w:sz="8" w:space="0" w:color="EAAA00" w:themeColor="accent2"/>
              <w:right w:val="nil"/>
            </w:tcBorders>
          </w:tcPr>
          <w:p w14:paraId="1EB3F939" w14:textId="77777777"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JT International S.A.</w:t>
            </w:r>
          </w:p>
          <w:p w14:paraId="796CD1FA" w14:textId="77777777"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 xml:space="preserve">8, rue Kazem-Radjavi </w:t>
            </w:r>
          </w:p>
          <w:p w14:paraId="15CD9350" w14:textId="5EC04E97" w:rsidR="008B0A44" w:rsidRPr="00A463AE" w:rsidRDefault="008B0A44" w:rsidP="00A463AE">
            <w:pPr>
              <w:pStyle w:val="TableParagraph"/>
              <w:spacing w:after="120"/>
              <w:ind w:left="141"/>
              <w:rPr>
                <w:sz w:val="20"/>
                <w:szCs w:val="20"/>
                <w:lang w:val="en-US"/>
              </w:rPr>
            </w:pPr>
            <w:r w:rsidRPr="004E70AC">
              <w:rPr>
                <w:bCs/>
                <w:snapToGrid w:val="0"/>
                <w:sz w:val="20"/>
                <w:szCs w:val="20"/>
                <w:highlight w:val="yellow"/>
                <w:lang w:val="en-US"/>
              </w:rPr>
              <w:t>CH-1202 Geneva / Switzerland</w:t>
            </w:r>
          </w:p>
        </w:tc>
      </w:tr>
      <w:tr w:rsidR="00A463AE" w:rsidRPr="00112A6A" w14:paraId="0034C087" w14:textId="77777777" w:rsidTr="0098438A">
        <w:trPr>
          <w:trHeight w:val="367"/>
        </w:trPr>
        <w:tc>
          <w:tcPr>
            <w:tcW w:w="2127" w:type="dxa"/>
            <w:tcBorders>
              <w:top w:val="single" w:sz="8" w:space="0" w:color="EAAA00" w:themeColor="accent2"/>
              <w:left w:val="nil"/>
              <w:bottom w:val="nil"/>
              <w:right w:val="single" w:sz="2" w:space="0" w:color="EAAA00" w:themeColor="accent2"/>
            </w:tcBorders>
          </w:tcPr>
          <w:p w14:paraId="5A5CC979" w14:textId="77777777" w:rsidR="008B0A44" w:rsidRPr="00A463AE" w:rsidRDefault="008B0A44" w:rsidP="00A463AE">
            <w:pPr>
              <w:spacing w:after="120"/>
              <w:ind w:right="143"/>
              <w:rPr>
                <w:rFonts w:ascii="Arial" w:hAnsi="Arial" w:cs="Arial"/>
                <w:b/>
                <w:sz w:val="20"/>
                <w:szCs w:val="20"/>
                <w:highlight w:val="yellow"/>
                <w:lang w:val="fr-CH"/>
              </w:rPr>
            </w:pPr>
            <w:r w:rsidRPr="00A463AE">
              <w:rPr>
                <w:rFonts w:ascii="Arial" w:hAnsi="Arial" w:cs="Arial"/>
                <w:sz w:val="20"/>
                <w:szCs w:val="20"/>
                <w:highlight w:val="yellow"/>
                <w:lang w:val="fr-CH"/>
              </w:rPr>
              <w:t>E-mail: name@jti.com</w:t>
            </w:r>
          </w:p>
          <w:p w14:paraId="2FE386E4" w14:textId="34A9FE8D" w:rsidR="008B0A44" w:rsidRPr="00A463AE" w:rsidRDefault="008B0A44" w:rsidP="00A463AE">
            <w:pPr>
              <w:pStyle w:val="TableParagraph"/>
              <w:spacing w:after="120"/>
              <w:ind w:right="143"/>
              <w:rPr>
                <w:sz w:val="20"/>
                <w:szCs w:val="20"/>
                <w:lang w:val="fr-CH"/>
              </w:rPr>
            </w:pPr>
            <w:r w:rsidRPr="00A463AE">
              <w:rPr>
                <w:sz w:val="20"/>
                <w:szCs w:val="20"/>
                <w:highlight w:val="yellow"/>
                <w:lang w:val="fr-CH"/>
              </w:rPr>
              <w:t>Tel: XXXXXXXXX</w:t>
            </w:r>
          </w:p>
        </w:tc>
        <w:tc>
          <w:tcPr>
            <w:tcW w:w="1984" w:type="dxa"/>
            <w:tcBorders>
              <w:top w:val="single" w:sz="8" w:space="0" w:color="EAAA00" w:themeColor="accent2"/>
              <w:left w:val="single" w:sz="2" w:space="0" w:color="EAAA00" w:themeColor="accent2"/>
              <w:bottom w:val="nil"/>
              <w:right w:val="nil"/>
            </w:tcBorders>
          </w:tcPr>
          <w:p w14:paraId="443D034E" w14:textId="77777777" w:rsidR="008B0A44" w:rsidRPr="004E70AC" w:rsidRDefault="008B0A44" w:rsidP="00A463AE">
            <w:pPr>
              <w:pStyle w:val="BodyText"/>
              <w:numPr>
                <w:ilvl w:val="0"/>
                <w:numId w:val="0"/>
              </w:numPr>
              <w:spacing w:before="0" w:after="120"/>
              <w:ind w:left="141"/>
              <w:rPr>
                <w:rFonts w:ascii="Arial" w:eastAsiaTheme="minorHAnsi" w:hAnsi="Arial" w:cs="Arial"/>
                <w:snapToGrid/>
                <w:sz w:val="20"/>
                <w:highlight w:val="yellow"/>
                <w:lang w:val="fr-CH"/>
              </w:rPr>
            </w:pPr>
            <w:r w:rsidRPr="004E70AC">
              <w:rPr>
                <w:rFonts w:ascii="Arial" w:eastAsiaTheme="minorHAnsi" w:hAnsi="Arial" w:cs="Arial"/>
                <w:snapToGrid/>
                <w:sz w:val="20"/>
                <w:highlight w:val="yellow"/>
                <w:lang w:val="fr-CH"/>
              </w:rPr>
              <w:t>E-mail: name@jti.com</w:t>
            </w:r>
          </w:p>
          <w:p w14:paraId="46BA9D63" w14:textId="73B49FD3" w:rsidR="008B0A44" w:rsidRPr="00A463AE" w:rsidRDefault="008B0A44" w:rsidP="00A463AE">
            <w:pPr>
              <w:pStyle w:val="TableParagraph"/>
              <w:spacing w:after="120"/>
              <w:ind w:left="141"/>
              <w:rPr>
                <w:sz w:val="20"/>
                <w:szCs w:val="20"/>
                <w:lang w:val="fr-CH"/>
              </w:rPr>
            </w:pPr>
            <w:r w:rsidRPr="00A463AE">
              <w:rPr>
                <w:snapToGrid w:val="0"/>
                <w:sz w:val="20"/>
                <w:szCs w:val="20"/>
                <w:highlight w:val="yellow"/>
                <w:lang w:val="fr-CH"/>
              </w:rPr>
              <w:t>Tel: XXXXXXXXX</w:t>
            </w:r>
          </w:p>
        </w:tc>
      </w:tr>
    </w:tbl>
    <w:p w14:paraId="632D69E2" w14:textId="51E61147" w:rsidR="008B0A44" w:rsidRPr="004E70AC" w:rsidRDefault="008B0A44" w:rsidP="00E61B5D">
      <w:pPr>
        <w:pStyle w:val="Bodycopy"/>
        <w:jc w:val="left"/>
        <w:rPr>
          <w:lang w:val="fr-CH"/>
        </w:rPr>
      </w:pPr>
    </w:p>
    <w:p w14:paraId="40A18814" w14:textId="20E91D54" w:rsidR="000C0914" w:rsidRPr="00FA77CC" w:rsidRDefault="000C0914" w:rsidP="00E61B5D">
      <w:pPr>
        <w:spacing w:after="0" w:line="240" w:lineRule="auto"/>
        <w:rPr>
          <w:rFonts w:cs="Arial"/>
          <w:lang w:val="fr-CH"/>
        </w:rPr>
      </w:pPr>
    </w:p>
    <w:p w14:paraId="11C231A8" w14:textId="4E9E79C3" w:rsidR="000D5170" w:rsidRDefault="000C0914" w:rsidP="007B74B0">
      <w:pPr>
        <w:pStyle w:val="Bodycopy"/>
        <w:jc w:val="left"/>
        <w:rPr>
          <w:bCs/>
        </w:rPr>
      </w:pPr>
      <w:r w:rsidRPr="00B7246F">
        <w:rPr>
          <w:b/>
        </w:rPr>
        <w:t>You must not discuss any issue relating to this requirement, or seek advice concerning it, from any other employee of JTI, professional adviser or consultant to JTI, unless authorized by the Procurement Manager</w:t>
      </w:r>
      <w:r w:rsidRPr="007B74B0">
        <w:rPr>
          <w:bCs/>
        </w:rPr>
        <w:t>.</w:t>
      </w:r>
      <w:bookmarkStart w:id="27" w:name="_Toc486336494"/>
      <w:bookmarkStart w:id="28" w:name="_Toc34395864"/>
    </w:p>
    <w:p w14:paraId="7D377023" w14:textId="577846EF" w:rsidR="000C0914" w:rsidRPr="000D5170" w:rsidRDefault="00425E9F" w:rsidP="29646229">
      <w:pPr>
        <w:pStyle w:val="Heading2"/>
        <w:numPr>
          <w:ilvl w:val="0"/>
          <w:numId w:val="0"/>
        </w:numPr>
        <w:rPr>
          <w:b/>
          <w:bCs/>
          <w:i w:val="0"/>
        </w:rPr>
      </w:pPr>
      <w:r>
        <w:rPr>
          <w:rFonts w:cs="Times New Roman (Corps CS)"/>
          <w:b/>
          <w:bCs/>
          <w:noProof/>
          <w:color w:val="E782A9" w:themeColor="accent5"/>
          <w:spacing w:val="60"/>
          <w:sz w:val="46"/>
          <w:szCs w:val="46"/>
        </w:rPr>
        <w:drawing>
          <wp:anchor distT="0" distB="0" distL="114300" distR="114300" simplePos="0" relativeHeight="251712000" behindDoc="0" locked="0" layoutInCell="1" allowOverlap="1" wp14:anchorId="0C85F291" wp14:editId="540283EA">
            <wp:simplePos x="0" y="0"/>
            <wp:positionH relativeFrom="column">
              <wp:posOffset>142240</wp:posOffset>
            </wp:positionH>
            <wp:positionV relativeFrom="page">
              <wp:posOffset>6420485</wp:posOffset>
            </wp:positionV>
            <wp:extent cx="2188845" cy="3190875"/>
            <wp:effectExtent l="114300" t="0" r="516255" b="212725"/>
            <wp:wrapNone/>
            <wp:docPr id="24" name="Image 24"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flèche&#10;&#10;Description générée automatiquement"/>
                    <pic:cNvPicPr/>
                  </pic:nvPicPr>
                  <pic:blipFill rotWithShape="1">
                    <a:blip r:embed="rId32" cstate="print">
                      <a:extLst>
                        <a:ext uri="{28A0092B-C50C-407E-A947-70E740481C1C}">
                          <a14:useLocalDpi xmlns:a14="http://schemas.microsoft.com/office/drawing/2010/main" val="0"/>
                        </a:ext>
                      </a:extLst>
                    </a:blip>
                    <a:srcRect l="38978" t="12333" r="4572" b="13312"/>
                    <a:stretch/>
                  </pic:blipFill>
                  <pic:spPr bwMode="auto">
                    <a:xfrm rot="1408116">
                      <a:off x="0" y="0"/>
                      <a:ext cx="218884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017C">
        <w:rPr>
          <w:rFonts w:ascii="Arial" w:hAnsi="Arial" w:cs="Arial"/>
          <w:noProof/>
          <w:sz w:val="20"/>
          <w:szCs w:val="20"/>
        </w:rPr>
        <w:drawing>
          <wp:anchor distT="0" distB="0" distL="114300" distR="114300" simplePos="0" relativeHeight="251701760" behindDoc="0" locked="0" layoutInCell="1" allowOverlap="1" wp14:anchorId="5825ED7D" wp14:editId="284E7381">
            <wp:simplePos x="0" y="0"/>
            <wp:positionH relativeFrom="column">
              <wp:posOffset>0</wp:posOffset>
            </wp:positionH>
            <wp:positionV relativeFrom="page">
              <wp:posOffset>7037727</wp:posOffset>
            </wp:positionV>
            <wp:extent cx="5481320" cy="2696845"/>
            <wp:effectExtent l="0" t="0" r="5080" b="0"/>
            <wp:wrapNone/>
            <wp:docPr id="8" name="Image 8" descr="Une image contenant crépuscule, montagne, soleil, arrière-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répuscule, montagne, soleil, arrière-plan&#10;&#10;Description générée automatiquement"/>
                    <pic:cNvPicPr/>
                  </pic:nvPicPr>
                  <pic:blipFill rotWithShape="1">
                    <a:blip r:embed="rId33" cstate="print">
                      <a:extLst>
                        <a:ext uri="{28A0092B-C50C-407E-A947-70E740481C1C}">
                          <a14:useLocalDpi xmlns:a14="http://schemas.microsoft.com/office/drawing/2010/main" val="0"/>
                        </a:ext>
                      </a:extLst>
                    </a:blip>
                    <a:srcRect t="25027" r="14" b="1"/>
                    <a:stretch/>
                  </pic:blipFill>
                  <pic:spPr bwMode="auto">
                    <a:xfrm>
                      <a:off x="0" y="0"/>
                      <a:ext cx="5481320"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170" w:rsidRPr="29646229">
        <w:rPr>
          <w:b/>
          <w:bCs/>
          <w:i w:val="0"/>
        </w:rPr>
        <w:br w:type="column"/>
      </w:r>
      <w:bookmarkStart w:id="29" w:name="_Toc51163444"/>
      <w:r w:rsidR="00FB393C">
        <w:rPr>
          <w:noProof/>
        </w:rPr>
        <w:drawing>
          <wp:inline distT="0" distB="0" distL="0" distR="0" wp14:anchorId="519118C8" wp14:editId="4B6F16C4">
            <wp:extent cx="2609850" cy="1304925"/>
            <wp:effectExtent l="0" t="0" r="0" b="0"/>
            <wp:docPr id="72759389" name="Picture 7275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9850" cy="1304925"/>
                    </a:xfrm>
                    <a:prstGeom prst="rect">
                      <a:avLst/>
                    </a:prstGeom>
                  </pic:spPr>
                </pic:pic>
              </a:graphicData>
            </a:graphic>
          </wp:inline>
        </w:drawing>
      </w:r>
      <w:r w:rsidR="5A576844" w:rsidRPr="29646229">
        <w:rPr>
          <w:b/>
          <w:bCs/>
          <w:i w:val="0"/>
          <w:color w:val="EAAA00" w:themeColor="accent2"/>
        </w:rPr>
        <w:t>B.4 E</w:t>
      </w:r>
      <w:r w:rsidR="2F52AA5C" w:rsidRPr="29646229">
        <w:rPr>
          <w:b/>
          <w:bCs/>
          <w:i w:val="0"/>
          <w:color w:val="EAAA00" w:themeColor="accent2"/>
        </w:rPr>
        <w:t>valuation Criteria</w:t>
      </w:r>
      <w:bookmarkEnd w:id="27"/>
      <w:bookmarkEnd w:id="28"/>
      <w:bookmarkEnd w:id="29"/>
    </w:p>
    <w:p w14:paraId="52D5FA61" w14:textId="0DC8DE1E" w:rsidR="000C0914" w:rsidRPr="00401F87" w:rsidRDefault="000C0914" w:rsidP="00E61B5D">
      <w:pPr>
        <w:pStyle w:val="Bodycopy"/>
        <w:jc w:val="left"/>
      </w:pPr>
      <w:r w:rsidRPr="00401F87">
        <w:t xml:space="preserve">JTI will evaluate the submissions and presentations based on, but not limited </w:t>
      </w:r>
      <w:r w:rsidR="00E12393">
        <w:br/>
      </w:r>
      <w:r w:rsidRPr="00401F87">
        <w:t xml:space="preserve">to the following selection criteria: </w:t>
      </w:r>
    </w:p>
    <w:p w14:paraId="75F34B41" w14:textId="45E93D15" w:rsidR="000C0914" w:rsidRDefault="000C0914" w:rsidP="00112A6A">
      <w:pPr>
        <w:pStyle w:val="Bullet"/>
        <w:numPr>
          <w:ilvl w:val="0"/>
          <w:numId w:val="43"/>
        </w:numPr>
        <w:spacing w:before="120" w:after="60" w:line="240" w:lineRule="auto"/>
        <w:ind w:left="284" w:hanging="284"/>
        <w:contextualSpacing w:val="0"/>
        <w:jc w:val="left"/>
      </w:pPr>
      <w:r w:rsidRPr="00401F87">
        <w:t>Bidder's capabilities and ability to service JTI and affiliates;</w:t>
      </w:r>
    </w:p>
    <w:p w14:paraId="119AEBA9" w14:textId="599BD1F3" w:rsidR="000C0914" w:rsidRDefault="000C0914" w:rsidP="00112A6A">
      <w:pPr>
        <w:pStyle w:val="Bullet"/>
        <w:numPr>
          <w:ilvl w:val="0"/>
          <w:numId w:val="43"/>
        </w:numPr>
        <w:spacing w:before="120" w:after="60" w:line="240" w:lineRule="auto"/>
        <w:ind w:left="284" w:hanging="284"/>
        <w:contextualSpacing w:val="0"/>
        <w:jc w:val="left"/>
      </w:pPr>
      <w:r w:rsidRPr="00401F87">
        <w:t>Scope of services and delivery standards;</w:t>
      </w:r>
    </w:p>
    <w:p w14:paraId="7F4F6D5C" w14:textId="77777777" w:rsidR="000C0914" w:rsidRPr="00401F87" w:rsidRDefault="000C0914" w:rsidP="00112A6A">
      <w:pPr>
        <w:pStyle w:val="Bullet"/>
        <w:numPr>
          <w:ilvl w:val="0"/>
          <w:numId w:val="43"/>
        </w:numPr>
        <w:spacing w:before="120" w:after="60" w:line="240" w:lineRule="auto"/>
        <w:ind w:left="284" w:hanging="284"/>
        <w:contextualSpacing w:val="0"/>
        <w:jc w:val="left"/>
      </w:pPr>
      <w:r w:rsidRPr="00401F87">
        <w:t>Bidder's references and reputation;</w:t>
      </w:r>
    </w:p>
    <w:p w14:paraId="5D3A3524" w14:textId="77777777" w:rsidR="008B0A44" w:rsidRDefault="000C0914" w:rsidP="00112A6A">
      <w:pPr>
        <w:pStyle w:val="Bullet"/>
        <w:numPr>
          <w:ilvl w:val="0"/>
          <w:numId w:val="43"/>
        </w:numPr>
        <w:spacing w:before="120" w:after="60" w:line="240" w:lineRule="auto"/>
        <w:ind w:left="284" w:hanging="284"/>
        <w:contextualSpacing w:val="0"/>
        <w:jc w:val="left"/>
      </w:pPr>
      <w:r w:rsidRPr="00401F87">
        <w:t>Bidder's value-added services;</w:t>
      </w:r>
    </w:p>
    <w:p w14:paraId="61706D90" w14:textId="77777777" w:rsidR="008B0A44" w:rsidRDefault="000C0914" w:rsidP="00112A6A">
      <w:pPr>
        <w:pStyle w:val="Bullet"/>
        <w:numPr>
          <w:ilvl w:val="0"/>
          <w:numId w:val="43"/>
        </w:numPr>
        <w:spacing w:before="120" w:after="60" w:line="240" w:lineRule="auto"/>
        <w:ind w:left="284" w:hanging="284"/>
        <w:contextualSpacing w:val="0"/>
        <w:jc w:val="left"/>
      </w:pPr>
      <w:r w:rsidRPr="00401F87">
        <w:t>Such other factors as may be described elsewhere in this RFP;</w:t>
      </w:r>
    </w:p>
    <w:p w14:paraId="7B423889" w14:textId="77777777" w:rsidR="008B0A44" w:rsidRPr="008B0A44" w:rsidRDefault="000C0914" w:rsidP="00112A6A">
      <w:pPr>
        <w:pStyle w:val="Bullet"/>
        <w:numPr>
          <w:ilvl w:val="0"/>
          <w:numId w:val="43"/>
        </w:numPr>
        <w:spacing w:before="120" w:after="60" w:line="240" w:lineRule="auto"/>
        <w:ind w:left="284" w:hanging="284"/>
        <w:contextualSpacing w:val="0"/>
        <w:jc w:val="left"/>
      </w:pPr>
      <w:r w:rsidRPr="008B0A44">
        <w:rPr>
          <w:color w:val="auto"/>
        </w:rPr>
        <w:t>Cost – demonstrated value proposition.</w:t>
      </w:r>
    </w:p>
    <w:p w14:paraId="08E42771" w14:textId="3FD8CD21" w:rsidR="003D453C" w:rsidRPr="008B0A44" w:rsidRDefault="003D453C" w:rsidP="00112A6A">
      <w:pPr>
        <w:pStyle w:val="Bullet"/>
        <w:numPr>
          <w:ilvl w:val="0"/>
          <w:numId w:val="43"/>
        </w:numPr>
        <w:spacing w:before="120" w:after="60" w:line="240" w:lineRule="auto"/>
        <w:ind w:left="284" w:hanging="284"/>
        <w:contextualSpacing w:val="0"/>
        <w:jc w:val="left"/>
      </w:pPr>
      <w:r w:rsidRPr="008B0A44">
        <w:rPr>
          <w:color w:val="auto"/>
        </w:rPr>
        <w:t xml:space="preserve">Sustainability – </w:t>
      </w:r>
      <w:r w:rsidR="00BB79ED" w:rsidRPr="008B0A44">
        <w:rPr>
          <w:color w:val="auto"/>
        </w:rPr>
        <w:t xml:space="preserve">Demonstrating strong evidence that the Supplier’s sustainability commitments will support JTI Supplier Standards and strengthen JT Group Tobacco Business sustainability strategy. </w:t>
      </w:r>
    </w:p>
    <w:p w14:paraId="33C9CB81" w14:textId="0DEED0EC" w:rsidR="00FC73B9" w:rsidRPr="00BB79ED" w:rsidRDefault="00A35421" w:rsidP="00112A6A">
      <w:pPr>
        <w:pStyle w:val="Bullet"/>
        <w:numPr>
          <w:ilvl w:val="0"/>
          <w:numId w:val="43"/>
        </w:numPr>
        <w:spacing w:before="120" w:after="60" w:line="240" w:lineRule="auto"/>
        <w:ind w:left="284" w:hanging="284"/>
        <w:contextualSpacing w:val="0"/>
        <w:jc w:val="left"/>
        <w:rPr>
          <w:color w:val="auto"/>
          <w:highlight w:val="yellow"/>
        </w:rPr>
      </w:pPr>
      <w:r w:rsidRPr="00BB79ED">
        <w:rPr>
          <w:color w:val="auto"/>
          <w:highlight w:val="yellow"/>
        </w:rPr>
        <w:t xml:space="preserve">Technical Solutions and Services to be compliant with JTI’s Robustness </w:t>
      </w:r>
      <w:commentRangeStart w:id="30"/>
      <w:r w:rsidRPr="00BB79ED">
        <w:rPr>
          <w:color w:val="auto"/>
          <w:highlight w:val="yellow"/>
        </w:rPr>
        <w:t>Standards</w:t>
      </w:r>
      <w:commentRangeEnd w:id="30"/>
      <w:r w:rsidRPr="00BB79ED">
        <w:rPr>
          <w:rStyle w:val="CommentReference"/>
          <w:rFonts w:asciiTheme="minorHAnsi" w:eastAsiaTheme="minorHAnsi" w:hAnsiTheme="minorHAnsi" w:cstheme="minorBidi"/>
          <w:color w:val="auto"/>
          <w:highlight w:val="yellow"/>
          <w:lang w:eastAsia="en-US"/>
        </w:rPr>
        <w:commentReference w:id="30"/>
      </w:r>
    </w:p>
    <w:p w14:paraId="3AA46351" w14:textId="77777777" w:rsidR="008B0A44" w:rsidRDefault="008B0A44" w:rsidP="00E61B5D">
      <w:pPr>
        <w:pStyle w:val="Bodycopy"/>
        <w:jc w:val="left"/>
        <w:rPr>
          <w:color w:val="auto"/>
        </w:rPr>
      </w:pPr>
    </w:p>
    <w:p w14:paraId="5F90E934" w14:textId="2C685C29" w:rsidR="00A35421" w:rsidRDefault="000C0914" w:rsidP="00E61B5D">
      <w:pPr>
        <w:pStyle w:val="Bodycopy"/>
        <w:jc w:val="left"/>
      </w:pPr>
      <w:r w:rsidRPr="00BB79ED">
        <w:rPr>
          <w:color w:val="auto"/>
        </w:rPr>
        <w:t xml:space="preserve">We are not evaluating responses on the sole criterion of price, and therefore reserve </w:t>
      </w:r>
      <w:r w:rsidRPr="00401F87">
        <w:t>the right not to select the lowest, or any bidder, even if all stated requirements are met.</w:t>
      </w:r>
    </w:p>
    <w:p w14:paraId="400DD34B" w14:textId="0537BBEE" w:rsidR="00011A2A" w:rsidRDefault="00A35421" w:rsidP="00E61B5D">
      <w:pPr>
        <w:rPr>
          <w:rFonts w:ascii="Arial" w:hAnsi="Arial" w:cs="Arial"/>
          <w:sz w:val="20"/>
          <w:szCs w:val="20"/>
        </w:rPr>
      </w:pPr>
      <w:r w:rsidRPr="00A35421">
        <w:rPr>
          <w:rFonts w:ascii="Arial" w:hAnsi="Arial" w:cs="Arial"/>
          <w:sz w:val="20"/>
          <w:szCs w:val="20"/>
          <w:highlight w:val="yellow"/>
        </w:rPr>
        <w:t xml:space="preserve">Request for proposal pertaining or related </w:t>
      </w:r>
      <w:r w:rsidR="00E12393">
        <w:rPr>
          <w:rFonts w:ascii="Arial" w:hAnsi="Arial" w:cs="Arial"/>
          <w:sz w:val="20"/>
          <w:szCs w:val="20"/>
          <w:highlight w:val="yellow"/>
        </w:rPr>
        <w:br/>
      </w:r>
      <w:r w:rsidRPr="00A35421">
        <w:rPr>
          <w:rFonts w:ascii="Arial" w:hAnsi="Arial" w:cs="Arial"/>
          <w:sz w:val="20"/>
          <w:szCs w:val="20"/>
          <w:highlight w:val="yellow"/>
        </w:rPr>
        <w:t xml:space="preserve">to a purchase and/or including any Industrial Automation and Control Systems (IACS) </w:t>
      </w:r>
      <w:r w:rsidR="00E12393">
        <w:rPr>
          <w:rFonts w:ascii="Arial" w:hAnsi="Arial" w:cs="Arial"/>
          <w:sz w:val="20"/>
          <w:szCs w:val="20"/>
          <w:highlight w:val="yellow"/>
        </w:rPr>
        <w:br/>
      </w:r>
      <w:r w:rsidRPr="00A35421">
        <w:rPr>
          <w:rFonts w:ascii="Arial" w:hAnsi="Arial" w:cs="Arial"/>
          <w:sz w:val="20"/>
          <w:szCs w:val="20"/>
          <w:highlight w:val="yellow"/>
        </w:rPr>
        <w:t xml:space="preserve">(e.g. PLC, HMI, IPC, Industrial Network Components, etc.), has to comply with JTIAMC’ s IACS Robustness Standards </w:t>
      </w:r>
      <w:r w:rsidR="00E12393">
        <w:rPr>
          <w:rFonts w:ascii="Arial" w:hAnsi="Arial" w:cs="Arial"/>
          <w:sz w:val="20"/>
          <w:szCs w:val="20"/>
          <w:highlight w:val="yellow"/>
        </w:rPr>
        <w:br/>
      </w:r>
      <w:r w:rsidRPr="00A35421">
        <w:rPr>
          <w:rFonts w:ascii="Arial" w:hAnsi="Arial" w:cs="Arial"/>
          <w:sz w:val="20"/>
          <w:szCs w:val="20"/>
          <w:highlight w:val="yellow"/>
        </w:rPr>
        <w:t xml:space="preserve">and details have to be stated explicitly in </w:t>
      </w:r>
      <w:r w:rsidR="00E12393">
        <w:rPr>
          <w:rFonts w:ascii="Arial" w:hAnsi="Arial" w:cs="Arial"/>
          <w:sz w:val="20"/>
          <w:szCs w:val="20"/>
          <w:highlight w:val="yellow"/>
        </w:rPr>
        <w:br/>
      </w:r>
      <w:r w:rsidRPr="00A35421">
        <w:rPr>
          <w:rFonts w:ascii="Arial" w:hAnsi="Arial" w:cs="Arial"/>
          <w:sz w:val="20"/>
          <w:szCs w:val="20"/>
          <w:highlight w:val="yellow"/>
        </w:rPr>
        <w:t xml:space="preserve">the </w:t>
      </w:r>
      <w:commentRangeStart w:id="31"/>
      <w:r w:rsidRPr="00A35421">
        <w:rPr>
          <w:rFonts w:ascii="Arial" w:hAnsi="Arial" w:cs="Arial"/>
          <w:sz w:val="20"/>
          <w:szCs w:val="20"/>
          <w:highlight w:val="yellow"/>
        </w:rPr>
        <w:t>quotation</w:t>
      </w:r>
      <w:commentRangeEnd w:id="31"/>
      <w:r>
        <w:rPr>
          <w:rStyle w:val="CommentReference"/>
        </w:rPr>
        <w:commentReference w:id="31"/>
      </w:r>
      <w:r w:rsidRPr="00A35421">
        <w:rPr>
          <w:rFonts w:ascii="Arial" w:hAnsi="Arial" w:cs="Arial"/>
          <w:sz w:val="20"/>
          <w:szCs w:val="20"/>
          <w:highlight w:val="yellow"/>
        </w:rPr>
        <w:t>.</w:t>
      </w:r>
    </w:p>
    <w:p w14:paraId="70891E6F" w14:textId="77777777" w:rsidR="00011A2A" w:rsidRDefault="00011A2A" w:rsidP="00E61B5D">
      <w:pPr>
        <w:rPr>
          <w:rFonts w:ascii="Arial" w:hAnsi="Arial" w:cs="Arial"/>
          <w:sz w:val="20"/>
          <w:szCs w:val="20"/>
        </w:rPr>
      </w:pPr>
    </w:p>
    <w:p w14:paraId="4F4D2801" w14:textId="07A6E953" w:rsidR="00011A2A" w:rsidRDefault="00011A2A" w:rsidP="00E61B5D">
      <w:pPr>
        <w:rPr>
          <w:rFonts w:ascii="Arial" w:hAnsi="Arial" w:cs="Arial"/>
          <w:sz w:val="20"/>
          <w:szCs w:val="20"/>
        </w:rPr>
      </w:pPr>
    </w:p>
    <w:p w14:paraId="554F6BD2" w14:textId="0A72DC5F" w:rsidR="000C0914" w:rsidRPr="00A35421" w:rsidRDefault="000C0914" w:rsidP="00E61B5D">
      <w:pPr>
        <w:rPr>
          <w:rFonts w:ascii="Arial" w:eastAsia="Times New Roman" w:hAnsi="Arial" w:cs="Arial"/>
          <w:color w:val="000000"/>
          <w:sz w:val="20"/>
          <w:szCs w:val="20"/>
          <w:lang w:eastAsia="en-GB"/>
        </w:rPr>
      </w:pPr>
      <w:r w:rsidRPr="00A35421">
        <w:rPr>
          <w:rFonts w:ascii="Arial" w:hAnsi="Arial" w:cs="Arial"/>
          <w:sz w:val="20"/>
          <w:szCs w:val="20"/>
        </w:rPr>
        <w:br w:type="page"/>
      </w:r>
    </w:p>
    <w:p w14:paraId="5F2CCAEF" w14:textId="75C086C1" w:rsidR="00444DDE" w:rsidRDefault="00444DDE" w:rsidP="00E61B5D">
      <w:pPr>
        <w:pStyle w:val="Heading1"/>
        <w:rPr>
          <w:lang w:eastAsia="en-GB"/>
        </w:rPr>
        <w:sectPr w:rsidR="00444DDE" w:rsidSect="0069173C">
          <w:type w:val="continuous"/>
          <w:pgSz w:w="11906" w:h="16838" w:code="9"/>
          <w:pgMar w:top="1701" w:right="1639" w:bottom="879" w:left="1338" w:header="714" w:footer="556" w:gutter="0"/>
          <w:cols w:num="2" w:space="708"/>
          <w:docGrid w:linePitch="360"/>
        </w:sectPr>
      </w:pPr>
      <w:bookmarkStart w:id="32" w:name="_Toc486336495"/>
      <w:bookmarkStart w:id="33" w:name="_Toc34395865"/>
    </w:p>
    <w:bookmarkStart w:id="34" w:name="_Toc51163445"/>
    <w:p w14:paraId="236BD4F4" w14:textId="2206FB6F" w:rsidR="00011A2A" w:rsidRPr="00011A2A" w:rsidRDefault="00DB78F8" w:rsidP="00011A2A">
      <w:pPr>
        <w:spacing w:after="0" w:line="240" w:lineRule="auto"/>
        <w:rPr>
          <w:lang w:eastAsia="en-GB"/>
        </w:rPr>
      </w:pPr>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48512" behindDoc="0" locked="0" layoutInCell="1" allowOverlap="1" wp14:anchorId="5EE56DF3" wp14:editId="6D4F958D">
                <wp:simplePos x="0" y="0"/>
                <wp:positionH relativeFrom="column">
                  <wp:posOffset>713232</wp:posOffset>
                </wp:positionH>
                <wp:positionV relativeFrom="paragraph">
                  <wp:posOffset>289179</wp:posOffset>
                </wp:positionV>
                <wp:extent cx="4305300" cy="552450"/>
                <wp:effectExtent l="0" t="0" r="12700" b="19050"/>
                <wp:wrapNone/>
                <wp:docPr id="48" name="Rectangle 48"/>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C821E" w14:textId="0C77D55A"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C</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CONTEXT</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D25EBEB">
              <v:rect id="Rectangle 48" style="position:absolute;margin-left:56.15pt;margin-top:22.75pt;width:339pt;height:43.5pt;z-index:251648512;visibility:visible;mso-wrap-style:square;mso-wrap-distance-left:9pt;mso-wrap-distance-top:0;mso-wrap-distance-right:9pt;mso-wrap-distance-bottom:0;mso-position-horizontal:absolute;mso-position-horizontal-relative:text;mso-position-vertical:absolute;mso-position-vertical-relative:text;v-text-anchor:middle" o:spid="_x0000_s1030" filled="f" strokecolor="white [3212]" strokeweight="1pt" w14:anchorId="5EE56D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QX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">
                <v:textbox inset="0,3mm,0,0">
                  <w:txbxContent>
                    <w:p w:rsidRPr="00B520B5" w:rsidR="00DB78F8" w:rsidP="00DB78F8" w:rsidRDefault="00DB78F8" w14:paraId="3C11106F" w14:textId="0C77D55A">
                      <w:pPr>
                        <w:jc w:val="center"/>
                        <w:rPr>
                          <w:color w:val="FFFFFF" w:themeColor="background1"/>
                          <w:sz w:val="40"/>
                          <w:szCs w:val="40"/>
                        </w:rPr>
                      </w:pPr>
                      <w:r>
                        <w:rPr>
                          <w:rFonts w:cs="Times New Roman (Corps CS)"/>
                          <w:color w:val="FFFFFF" w:themeColor="background1"/>
                          <w:spacing w:val="60"/>
                          <w:sz w:val="40"/>
                          <w:szCs w:val="40"/>
                        </w:rPr>
                        <w:t>C</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CONTEXT</w:t>
                      </w:r>
                    </w:p>
                  </w:txbxContent>
                </v:textbox>
              </v:rect>
            </w:pict>
          </mc:Fallback>
        </mc:AlternateContent>
      </w:r>
      <w:r w:rsidR="00011A2A">
        <w:rPr>
          <w:rFonts w:cs="Times New Roman (Corps CS)"/>
          <w:b/>
          <w:bCs/>
          <w:noProof/>
          <w:color w:val="E782A9" w:themeColor="accent5"/>
          <w:spacing w:val="60"/>
          <w:sz w:val="46"/>
          <w:szCs w:val="46"/>
        </w:rPr>
        <w:drawing>
          <wp:inline distT="0" distB="0" distL="0" distR="0" wp14:anchorId="68B45996" wp14:editId="212940A1">
            <wp:extent cx="5662246" cy="1075577"/>
            <wp:effectExtent l="0" t="0" r="254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666185" cy="1076325"/>
                    </a:xfrm>
                    <a:prstGeom prst="rect">
                      <a:avLst/>
                    </a:prstGeom>
                    <a:ln>
                      <a:noFill/>
                    </a:ln>
                    <a:extLst>
                      <a:ext uri="{53640926-AAD7-44D8-BBD7-CCE9431645EC}">
                        <a14:shadowObscured xmlns:a14="http://schemas.microsoft.com/office/drawing/2010/main"/>
                      </a:ext>
                    </a:extLst>
                  </pic:spPr>
                </pic:pic>
              </a:graphicData>
            </a:graphic>
          </wp:inline>
        </w:drawing>
      </w:r>
    </w:p>
    <w:p w14:paraId="19ABB951" w14:textId="6C40A792" w:rsidR="00DB78F8" w:rsidRPr="00DB78F8" w:rsidRDefault="00DB78F8" w:rsidP="00DB78F8">
      <w:pPr>
        <w:pStyle w:val="Heading2"/>
        <w:ind w:left="360"/>
        <w:sectPr w:rsidR="00DB78F8" w:rsidRPr="00DB78F8" w:rsidSect="00302CAB">
          <w:type w:val="continuous"/>
          <w:pgSz w:w="11906" w:h="16838" w:code="9"/>
          <w:pgMar w:top="1135" w:right="1639" w:bottom="879" w:left="1338" w:header="714" w:footer="556" w:gutter="0"/>
          <w:cols w:space="708"/>
          <w:docGrid w:linePitch="360"/>
        </w:sectPr>
      </w:pPr>
      <w:bookmarkStart w:id="35" w:name="_Toc486336496"/>
      <w:bookmarkStart w:id="36" w:name="_Toc34395866"/>
      <w:bookmarkEnd w:id="32"/>
      <w:bookmarkEnd w:id="33"/>
      <w:bookmarkEnd w:id="34"/>
    </w:p>
    <w:p w14:paraId="6DA87661" w14:textId="42D1250F" w:rsidR="00DB78F8" w:rsidRDefault="00DB78F8" w:rsidP="00CC2066">
      <w:pPr>
        <w:pStyle w:val="Heading2"/>
        <w:numPr>
          <w:ilvl w:val="0"/>
          <w:numId w:val="0"/>
        </w:numPr>
        <w:rPr>
          <w:b/>
          <w:bCs/>
          <w:i w:val="0"/>
          <w:iCs/>
        </w:rPr>
      </w:pPr>
      <w:bookmarkStart w:id="37" w:name="_Toc51163446"/>
    </w:p>
    <w:p w14:paraId="11788644" w14:textId="7DB47869" w:rsidR="000C0914" w:rsidRPr="007B74B0" w:rsidRDefault="00CC2066" w:rsidP="00CC2066">
      <w:pPr>
        <w:pStyle w:val="Heading2"/>
        <w:numPr>
          <w:ilvl w:val="0"/>
          <w:numId w:val="0"/>
        </w:numPr>
        <w:rPr>
          <w:b/>
          <w:bCs/>
          <w:i w:val="0"/>
          <w:iCs/>
        </w:rPr>
      </w:pPr>
      <w:bookmarkStart w:id="38" w:name="_C.1_Project_Scope"/>
      <w:bookmarkEnd w:id="38"/>
      <w:r>
        <w:rPr>
          <w:b/>
          <w:bCs/>
          <w:i w:val="0"/>
          <w:iCs/>
        </w:rPr>
        <w:t>C.1 P</w:t>
      </w:r>
      <w:r w:rsidR="000C0914" w:rsidRPr="007B74B0">
        <w:rPr>
          <w:b/>
          <w:bCs/>
          <w:i w:val="0"/>
          <w:iCs/>
        </w:rPr>
        <w:t>roject Scope</w:t>
      </w:r>
      <w:bookmarkEnd w:id="35"/>
      <w:r w:rsidR="000C0914" w:rsidRPr="007B74B0">
        <w:rPr>
          <w:b/>
          <w:bCs/>
          <w:i w:val="0"/>
          <w:iCs/>
        </w:rPr>
        <w:t xml:space="preserve"> and </w:t>
      </w:r>
      <w:commentRangeStart w:id="39"/>
      <w:r w:rsidR="000C0914" w:rsidRPr="007B74B0">
        <w:rPr>
          <w:b/>
          <w:bCs/>
          <w:i w:val="0"/>
          <w:iCs/>
        </w:rPr>
        <w:t>Objective</w:t>
      </w:r>
      <w:bookmarkEnd w:id="36"/>
      <w:bookmarkEnd w:id="37"/>
      <w:commentRangeEnd w:id="39"/>
      <w:r w:rsidR="00B7246F">
        <w:rPr>
          <w:rStyle w:val="CommentReference"/>
          <w:i w:val="0"/>
          <w:color w:val="auto"/>
        </w:rPr>
        <w:commentReference w:id="39"/>
      </w:r>
    </w:p>
    <w:p w14:paraId="0DCEEFDE" w14:textId="213F21AD" w:rsidR="00B7246F" w:rsidRDefault="00B7246F" w:rsidP="00B7246F">
      <w:pPr>
        <w:pStyle w:val="CommentText"/>
      </w:pPr>
      <w:r>
        <w:rPr>
          <w:rStyle w:val="CommentReference"/>
        </w:rPr>
        <w:annotationRef/>
      </w:r>
    </w:p>
    <w:p w14:paraId="6523CAC5" w14:textId="36ADF995" w:rsidR="00F358BF" w:rsidRPr="00F358BF" w:rsidRDefault="00F358BF" w:rsidP="00E61B5D"/>
    <w:p w14:paraId="57C38C8F" w14:textId="02A7B97D" w:rsidR="000C0914" w:rsidRPr="007B74B0" w:rsidRDefault="00CC2066" w:rsidP="00CC2066">
      <w:pPr>
        <w:pStyle w:val="Heading2"/>
        <w:numPr>
          <w:ilvl w:val="0"/>
          <w:numId w:val="0"/>
        </w:numPr>
        <w:rPr>
          <w:b/>
          <w:bCs/>
          <w:i w:val="0"/>
          <w:iCs/>
        </w:rPr>
      </w:pPr>
      <w:bookmarkStart w:id="40" w:name="_Toc355097008"/>
      <w:bookmarkStart w:id="41" w:name="_Toc486336497"/>
      <w:bookmarkStart w:id="42" w:name="_Toc34395867"/>
      <w:bookmarkStart w:id="43" w:name="_Toc51163447"/>
      <w:r>
        <w:rPr>
          <w:b/>
          <w:bCs/>
          <w:i w:val="0"/>
          <w:iCs/>
        </w:rPr>
        <w:t>C.2 J</w:t>
      </w:r>
      <w:r w:rsidR="000C0914" w:rsidRPr="007B74B0">
        <w:rPr>
          <w:b/>
          <w:bCs/>
          <w:i w:val="0"/>
          <w:iCs/>
        </w:rPr>
        <w:t>TI Requirements</w:t>
      </w:r>
      <w:bookmarkEnd w:id="40"/>
      <w:bookmarkEnd w:id="41"/>
      <w:bookmarkEnd w:id="42"/>
      <w:bookmarkEnd w:id="43"/>
    </w:p>
    <w:p w14:paraId="03F42A16" w14:textId="77777777" w:rsidR="00C84B66" w:rsidRPr="00921AE1" w:rsidRDefault="00C84B66" w:rsidP="00E61B5D">
      <w:pPr>
        <w:pStyle w:val="Bodycopy"/>
        <w:jc w:val="left"/>
      </w:pPr>
      <w:r w:rsidRPr="00921AE1">
        <w:t xml:space="preserve">Details to </w:t>
      </w:r>
      <w:commentRangeStart w:id="44"/>
      <w:r w:rsidRPr="00921AE1">
        <w:t>consider</w:t>
      </w:r>
      <w:commentRangeEnd w:id="44"/>
      <w:r w:rsidR="00921AE1" w:rsidRPr="00921AE1">
        <w:rPr>
          <w:rStyle w:val="CommentReference"/>
          <w:rFonts w:asciiTheme="minorHAnsi" w:eastAsiaTheme="minorHAnsi" w:hAnsiTheme="minorHAnsi" w:cstheme="minorBidi"/>
          <w:color w:val="auto"/>
          <w:lang w:eastAsia="en-US"/>
        </w:rPr>
        <w:commentReference w:id="44"/>
      </w:r>
      <w:r w:rsidRPr="00921AE1">
        <w:t>….</w:t>
      </w:r>
    </w:p>
    <w:p w14:paraId="48FF4331" w14:textId="77777777" w:rsidR="000C0914" w:rsidRPr="00921AE1" w:rsidRDefault="000C0914" w:rsidP="00E61B5D">
      <w:pPr>
        <w:pStyle w:val="Bodycopy"/>
        <w:jc w:val="left"/>
      </w:pPr>
      <w:r w:rsidRPr="00921AE1">
        <w:t>Requirement/Organisation/ Systems/ Definitions/ Governance/ resources</w:t>
      </w:r>
      <w:r w:rsidR="00C84B66" w:rsidRPr="00921AE1">
        <w:t>.</w:t>
      </w:r>
    </w:p>
    <w:p w14:paraId="11C8ECF7" w14:textId="1EDE3E3A" w:rsidR="005634B3" w:rsidRDefault="000C0914" w:rsidP="005634B3">
      <w:pPr>
        <w:pStyle w:val="Bodycopy"/>
        <w:jc w:val="left"/>
      </w:pPr>
      <w:r w:rsidRPr="00921AE1">
        <w:t>Deliverable</w:t>
      </w:r>
      <w:r w:rsidR="00C84B66" w:rsidRPr="00921AE1">
        <w:t xml:space="preserve">s, </w:t>
      </w:r>
      <w:r w:rsidRPr="00921AE1">
        <w:t xml:space="preserve">budget, delivery, quality, quantity and </w:t>
      </w:r>
      <w:r w:rsidR="00C84B66" w:rsidRPr="00921AE1">
        <w:t>lead time.</w:t>
      </w:r>
      <w:bookmarkStart w:id="45" w:name="_Toc486336498"/>
      <w:bookmarkStart w:id="46" w:name="_Toc34395868"/>
      <w:bookmarkStart w:id="47" w:name="_Toc51163448"/>
    </w:p>
    <w:p w14:paraId="4F05F5A3" w14:textId="2A44A831" w:rsidR="005634B3" w:rsidRPr="005634B3" w:rsidRDefault="005634B3" w:rsidP="005634B3">
      <w:pPr>
        <w:pStyle w:val="Bodycopy"/>
        <w:jc w:val="left"/>
      </w:pPr>
    </w:p>
    <w:p w14:paraId="5C6EC2BF" w14:textId="5D6C64A6" w:rsidR="005634B3" w:rsidRPr="005634B3" w:rsidRDefault="005634B3">
      <w:pPr>
        <w:rPr>
          <w:b/>
          <w:bCs/>
          <w:i/>
          <w:iCs/>
        </w:rPr>
      </w:pPr>
      <w:r>
        <w:rPr>
          <w:b/>
          <w:bCs/>
          <w:i/>
          <w:iCs/>
        </w:rPr>
        <w:br w:type="page"/>
      </w:r>
    </w:p>
    <w:p w14:paraId="2F836328" w14:textId="2B5451E9" w:rsidR="000C0914" w:rsidRPr="007B74B0" w:rsidRDefault="00CC2066" w:rsidP="00CC2066">
      <w:pPr>
        <w:pStyle w:val="Heading2"/>
        <w:numPr>
          <w:ilvl w:val="0"/>
          <w:numId w:val="0"/>
        </w:numPr>
        <w:rPr>
          <w:b/>
          <w:bCs/>
          <w:i w:val="0"/>
          <w:iCs/>
        </w:rPr>
      </w:pPr>
      <w:r>
        <w:rPr>
          <w:b/>
          <w:bCs/>
          <w:i w:val="0"/>
          <w:iCs/>
        </w:rPr>
        <w:lastRenderedPageBreak/>
        <w:t>C.3 P</w:t>
      </w:r>
      <w:r w:rsidR="000C0914" w:rsidRPr="007B74B0">
        <w:rPr>
          <w:b/>
          <w:bCs/>
          <w:i w:val="0"/>
          <w:iCs/>
        </w:rPr>
        <w:t>roposal evaluation criteria</w:t>
      </w:r>
      <w:bookmarkEnd w:id="45"/>
      <w:bookmarkEnd w:id="46"/>
      <w:bookmarkEnd w:id="47"/>
    </w:p>
    <w:p w14:paraId="5E7FB3F2" w14:textId="77777777" w:rsidR="000C0914" w:rsidRPr="00921AE1" w:rsidRDefault="000C0914" w:rsidP="00E61B5D">
      <w:pPr>
        <w:pStyle w:val="Bodycopy"/>
        <w:jc w:val="left"/>
      </w:pPr>
      <w:r w:rsidRPr="00921AE1">
        <w:t xml:space="preserve">Understanding of JTI </w:t>
      </w:r>
      <w:commentRangeStart w:id="48"/>
      <w:r w:rsidRPr="00921AE1">
        <w:t>objectives</w:t>
      </w:r>
      <w:commentRangeEnd w:id="48"/>
      <w:r w:rsidR="00921AE1" w:rsidRPr="00921AE1">
        <w:rPr>
          <w:rStyle w:val="CommentReference"/>
          <w:rFonts w:asciiTheme="minorHAnsi" w:eastAsiaTheme="minorHAnsi" w:hAnsiTheme="minorHAnsi" w:cstheme="minorBidi"/>
          <w:color w:val="auto"/>
          <w:lang w:eastAsia="en-US"/>
        </w:rPr>
        <w:commentReference w:id="48"/>
      </w:r>
    </w:p>
    <w:p w14:paraId="64273084" w14:textId="1596ED17" w:rsidR="000C0914" w:rsidRPr="00921AE1" w:rsidRDefault="000C0914" w:rsidP="00E61B5D">
      <w:pPr>
        <w:pStyle w:val="Bodycopy"/>
        <w:jc w:val="left"/>
      </w:pPr>
      <w:r w:rsidRPr="00921AE1">
        <w:t>Provide examples to illustrate your expertise in xxxxxxxxxxxxxx</w:t>
      </w:r>
    </w:p>
    <w:p w14:paraId="4E7D1D7B" w14:textId="6408182E" w:rsidR="000C0914" w:rsidRPr="00921AE1" w:rsidRDefault="000C0914" w:rsidP="00E61B5D">
      <w:pPr>
        <w:pStyle w:val="Bodycopy"/>
        <w:jc w:val="left"/>
      </w:pPr>
      <w:r w:rsidRPr="00921AE1">
        <w:t xml:space="preserve">Ability to support implementation or Ability to provide a tangible result that JTI can use to </w:t>
      </w:r>
      <w:r w:rsidR="00A463AE">
        <w:br/>
      </w:r>
      <w:r w:rsidRPr="00921AE1">
        <w:t>implement itself</w:t>
      </w:r>
    </w:p>
    <w:p w14:paraId="30E0D63F" w14:textId="69B75435" w:rsidR="000C0914" w:rsidRPr="00921AE1" w:rsidRDefault="000C0914" w:rsidP="00E61B5D">
      <w:pPr>
        <w:pStyle w:val="Bodycopy"/>
        <w:jc w:val="left"/>
      </w:pPr>
      <w:r w:rsidRPr="00921AE1">
        <w:t>Budget costs</w:t>
      </w:r>
    </w:p>
    <w:p w14:paraId="3C87EB34" w14:textId="2FEE152B" w:rsidR="000C0914" w:rsidRPr="00921AE1" w:rsidRDefault="000C0914" w:rsidP="00E61B5D">
      <w:pPr>
        <w:pStyle w:val="Bodycopy"/>
        <w:jc w:val="left"/>
      </w:pPr>
      <w:r w:rsidRPr="00921AE1">
        <w:t>Ability to deliver a solution in time</w:t>
      </w:r>
    </w:p>
    <w:p w14:paraId="45570C32" w14:textId="45FB6A15" w:rsidR="000C0914" w:rsidRPr="00921AE1" w:rsidRDefault="000C0914" w:rsidP="00E61B5D">
      <w:pPr>
        <w:pStyle w:val="Bodycopy"/>
        <w:jc w:val="left"/>
      </w:pPr>
      <w:r w:rsidRPr="00921AE1">
        <w:t>Right resources allocation to deliver quality excellence in execution</w:t>
      </w:r>
    </w:p>
    <w:p w14:paraId="35F1DD10" w14:textId="77777777" w:rsidR="00F358BF" w:rsidRDefault="00F358BF" w:rsidP="00E61B5D">
      <w:pPr>
        <w:rPr>
          <w:highlight w:val="yellow"/>
        </w:rPr>
      </w:pPr>
    </w:p>
    <w:p w14:paraId="01E2774B" w14:textId="413FD899" w:rsidR="00DD2683" w:rsidRDefault="00DD2683" w:rsidP="00E61B5D">
      <w:pPr>
        <w:rPr>
          <w:highlight w:val="yellow"/>
        </w:rPr>
      </w:pPr>
    </w:p>
    <w:p w14:paraId="73174D0E" w14:textId="33D0A6F6" w:rsidR="00DD2683" w:rsidRDefault="00DD2683" w:rsidP="00E61B5D">
      <w:pPr>
        <w:rPr>
          <w:highlight w:val="yellow"/>
        </w:rPr>
      </w:pPr>
    </w:p>
    <w:p w14:paraId="3051DF5C" w14:textId="3D515077" w:rsidR="00DD2683" w:rsidRDefault="00DD2683" w:rsidP="00E61B5D">
      <w:pPr>
        <w:rPr>
          <w:highlight w:val="yellow"/>
        </w:rPr>
      </w:pPr>
    </w:p>
    <w:p w14:paraId="28B662F9" w14:textId="67A3F80D" w:rsidR="00DD2683" w:rsidRDefault="00DD2683" w:rsidP="00E61B5D">
      <w:pPr>
        <w:rPr>
          <w:highlight w:val="yellow"/>
        </w:rPr>
      </w:pPr>
    </w:p>
    <w:p w14:paraId="287F5BC7" w14:textId="69041FAA" w:rsidR="00DD2683" w:rsidRDefault="00DD2683" w:rsidP="00E61B5D">
      <w:pPr>
        <w:rPr>
          <w:highlight w:val="yellow"/>
        </w:rPr>
      </w:pPr>
    </w:p>
    <w:p w14:paraId="028D83F7" w14:textId="2D1B8BF3" w:rsidR="00DD2683" w:rsidRDefault="00DD2683" w:rsidP="00E61B5D">
      <w:pPr>
        <w:rPr>
          <w:highlight w:val="yellow"/>
        </w:rPr>
      </w:pPr>
    </w:p>
    <w:p w14:paraId="13216FF3" w14:textId="6BD37EB3" w:rsidR="00DD2683" w:rsidRDefault="00DD2683" w:rsidP="00E61B5D">
      <w:pPr>
        <w:rPr>
          <w:highlight w:val="yellow"/>
        </w:rPr>
      </w:pPr>
    </w:p>
    <w:p w14:paraId="4F9582DD" w14:textId="1D61CCC9" w:rsidR="00DD2683" w:rsidRDefault="00DD2683" w:rsidP="00E61B5D">
      <w:pPr>
        <w:rPr>
          <w:highlight w:val="yellow"/>
        </w:rPr>
      </w:pPr>
    </w:p>
    <w:p w14:paraId="2BFE3439" w14:textId="3A7B8E9B" w:rsidR="00DD2683" w:rsidRDefault="00DD2683" w:rsidP="00E61B5D">
      <w:pPr>
        <w:rPr>
          <w:highlight w:val="yellow"/>
        </w:rPr>
      </w:pPr>
    </w:p>
    <w:p w14:paraId="713978A6" w14:textId="6E63BF41" w:rsidR="00DD2683" w:rsidRDefault="00DD2683" w:rsidP="00E61B5D">
      <w:pPr>
        <w:rPr>
          <w:highlight w:val="yellow"/>
        </w:rPr>
      </w:pPr>
    </w:p>
    <w:p w14:paraId="3D3A333C" w14:textId="03AD0399" w:rsidR="00DD2683" w:rsidRDefault="00AA699C" w:rsidP="00E61B5D">
      <w:pPr>
        <w:rPr>
          <w:highlight w:val="yellow"/>
        </w:rPr>
        <w:sectPr w:rsidR="00DD2683" w:rsidSect="00DB78F8">
          <w:type w:val="continuous"/>
          <w:pgSz w:w="11906" w:h="16838" w:code="9"/>
          <w:pgMar w:top="1135" w:right="1639" w:bottom="879" w:left="1338" w:header="714" w:footer="556" w:gutter="0"/>
          <w:cols w:space="708"/>
          <w:docGrid w:linePitch="360"/>
        </w:sectPr>
      </w:pPr>
      <w:r>
        <w:rPr>
          <w:b/>
          <w:bCs/>
          <w:i/>
          <w:iCs/>
          <w:noProof/>
          <w:color w:val="E782A9" w:themeColor="accent5"/>
        </w:rPr>
        <w:drawing>
          <wp:anchor distT="0" distB="0" distL="114300" distR="114300" simplePos="0" relativeHeight="251675136" behindDoc="0" locked="0" layoutInCell="1" allowOverlap="1" wp14:anchorId="70794CC6" wp14:editId="49E157B8">
            <wp:simplePos x="0" y="0"/>
            <wp:positionH relativeFrom="column">
              <wp:posOffset>975706</wp:posOffset>
            </wp:positionH>
            <wp:positionV relativeFrom="page">
              <wp:posOffset>5855265</wp:posOffset>
            </wp:positionV>
            <wp:extent cx="4045377" cy="3866867"/>
            <wp:effectExtent l="0" t="101600" r="0" b="10858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6" cstate="print">
                      <a:extLst>
                        <a:ext uri="{28A0092B-C50C-407E-A947-70E740481C1C}">
                          <a14:useLocalDpi xmlns:a14="http://schemas.microsoft.com/office/drawing/2010/main" val="0"/>
                        </a:ext>
                      </a:extLst>
                    </a:blip>
                    <a:stretch>
                      <a:fillRect/>
                    </a:stretch>
                  </pic:blipFill>
                  <pic:spPr>
                    <a:xfrm rot="21416947">
                      <a:off x="0" y="0"/>
                      <a:ext cx="4045377" cy="3866867"/>
                    </a:xfrm>
                    <a:prstGeom prst="rect">
                      <a:avLst/>
                    </a:prstGeom>
                  </pic:spPr>
                </pic:pic>
              </a:graphicData>
            </a:graphic>
            <wp14:sizeRelH relativeFrom="margin">
              <wp14:pctWidth>0</wp14:pctWidth>
            </wp14:sizeRelH>
            <wp14:sizeRelV relativeFrom="margin">
              <wp14:pctHeight>0</wp14:pctHeight>
            </wp14:sizeRelV>
          </wp:anchor>
        </w:drawing>
      </w:r>
      <w:r w:rsidR="00DD2683">
        <w:rPr>
          <w:noProof/>
        </w:rPr>
        <w:drawing>
          <wp:inline distT="0" distB="0" distL="0" distR="0" wp14:anchorId="2C1007D7" wp14:editId="31175D5B">
            <wp:extent cx="5669915" cy="4443046"/>
            <wp:effectExtent l="0" t="0" r="0" b="2540"/>
            <wp:docPr id="58" name="Image 58" descr="Une image contenant montagne, extérieur, nature,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montagne, extérieur, nature, neige&#10;&#10;Description générée automatiquement"/>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669915" cy="4443046"/>
                    </a:xfrm>
                    <a:prstGeom prst="rect">
                      <a:avLst/>
                    </a:prstGeom>
                    <a:ln>
                      <a:noFill/>
                    </a:ln>
                    <a:extLst>
                      <a:ext uri="{53640926-AAD7-44D8-BBD7-CCE9431645EC}">
                        <a14:shadowObscured xmlns:a14="http://schemas.microsoft.com/office/drawing/2010/main"/>
                      </a:ext>
                    </a:extLst>
                  </pic:spPr>
                </pic:pic>
              </a:graphicData>
            </a:graphic>
          </wp:inline>
        </w:drawing>
      </w:r>
    </w:p>
    <w:p w14:paraId="19DE0908" w14:textId="161E17D7" w:rsidR="00F358BF" w:rsidRDefault="00F358BF" w:rsidP="005D6AEF">
      <w:pPr>
        <w:pStyle w:val="Heading1"/>
        <w:numPr>
          <w:ilvl w:val="0"/>
          <w:numId w:val="0"/>
        </w:numPr>
        <w:sectPr w:rsidR="00F358BF" w:rsidSect="00DB78F8">
          <w:type w:val="continuous"/>
          <w:pgSz w:w="11906" w:h="16838" w:code="9"/>
          <w:pgMar w:top="1135" w:right="1639" w:bottom="879" w:left="1338" w:header="714" w:footer="556" w:gutter="0"/>
          <w:cols w:space="708"/>
          <w:docGrid w:linePitch="360"/>
        </w:sectPr>
      </w:pPr>
      <w:bookmarkStart w:id="49" w:name="_Toc34395869"/>
    </w:p>
    <w:bookmarkStart w:id="50" w:name="_Toc51163449"/>
    <w:p w14:paraId="678858A8" w14:textId="190C9E9A" w:rsidR="00F358BF" w:rsidRDefault="00DB78F8" w:rsidP="00C51D3D">
      <w:pPr>
        <w:pStyle w:val="Heading1"/>
        <w:numPr>
          <w:ilvl w:val="0"/>
          <w:numId w:val="0"/>
        </w:numPr>
        <w:spacing w:before="0" w:after="0" w:line="240" w:lineRule="auto"/>
        <w:sectPr w:rsidR="00F358BF" w:rsidSect="00302CAB">
          <w:type w:val="continuous"/>
          <w:pgSz w:w="11906" w:h="16838" w:code="9"/>
          <w:pgMar w:top="1135" w:right="1639" w:bottom="879" w:left="1338" w:header="714" w:footer="556" w:gutter="0"/>
          <w:cols w:space="708"/>
          <w:docGrid w:linePitch="360"/>
        </w:sectPr>
      </w:pPr>
      <w:r>
        <w:rPr>
          <w:rFonts w:cs="Times New Roman (Corps CS)"/>
          <w:b w:val="0"/>
          <w:bCs/>
          <w:noProof/>
          <w:color w:val="E782A9" w:themeColor="accent5"/>
          <w:spacing w:val="60"/>
          <w:sz w:val="46"/>
          <w:szCs w:val="46"/>
        </w:rPr>
        <w:lastRenderedPageBreak/>
        <mc:AlternateContent>
          <mc:Choice Requires="wps">
            <w:drawing>
              <wp:anchor distT="0" distB="0" distL="114300" distR="114300" simplePos="0" relativeHeight="251649536" behindDoc="0" locked="0" layoutInCell="1" allowOverlap="1" wp14:anchorId="59175C42" wp14:editId="686531D1">
                <wp:simplePos x="0" y="0"/>
                <wp:positionH relativeFrom="column">
                  <wp:posOffset>691662</wp:posOffset>
                </wp:positionH>
                <wp:positionV relativeFrom="paragraph">
                  <wp:posOffset>257273</wp:posOffset>
                </wp:positionV>
                <wp:extent cx="4305300" cy="552450"/>
                <wp:effectExtent l="0" t="0" r="12700" b="19050"/>
                <wp:wrapNone/>
                <wp:docPr id="51" name="Rectangle 51"/>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5D01C1" w14:textId="4EE79937"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D</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RESPONSE</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905A407">
              <v:rect id="Rectangle 51" style="position:absolute;margin-left:54.45pt;margin-top:20.25pt;width:339pt;height:43.5pt;z-index:251649536;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ed="f" strokecolor="white [3212]" strokeweight="1pt" w14:anchorId="5917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Ge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">
                <v:textbox inset="0,3mm,0,0">
                  <w:txbxContent>
                    <w:p w:rsidRPr="00B520B5" w:rsidR="00DB78F8" w:rsidP="00DB78F8" w:rsidRDefault="00DB78F8" w14:paraId="742E8B0B" w14:textId="4EE79937">
                      <w:pPr>
                        <w:jc w:val="center"/>
                        <w:rPr>
                          <w:color w:val="FFFFFF" w:themeColor="background1"/>
                          <w:sz w:val="40"/>
                          <w:szCs w:val="40"/>
                        </w:rPr>
                      </w:pPr>
                      <w:r>
                        <w:rPr>
                          <w:rFonts w:cs="Times New Roman (Corps CS)"/>
                          <w:color w:val="FFFFFF" w:themeColor="background1"/>
                          <w:spacing w:val="60"/>
                          <w:sz w:val="40"/>
                          <w:szCs w:val="40"/>
                        </w:rPr>
                        <w:t>D</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RESPONSE</w:t>
                      </w:r>
                    </w:p>
                  </w:txbxContent>
                </v:textbox>
              </v:rect>
            </w:pict>
          </mc:Fallback>
        </mc:AlternateContent>
      </w:r>
      <w:r>
        <w:rPr>
          <w:rFonts w:cs="Times New Roman (Corps CS)"/>
          <w:b w:val="0"/>
          <w:bCs/>
          <w:noProof/>
          <w:color w:val="E782A9" w:themeColor="accent5"/>
          <w:spacing w:val="60"/>
          <w:sz w:val="46"/>
          <w:szCs w:val="46"/>
        </w:rPr>
        <w:drawing>
          <wp:inline distT="0" distB="0" distL="0" distR="0" wp14:anchorId="073B8E50" wp14:editId="0D34FCE4">
            <wp:extent cx="5667668" cy="1075934"/>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rotWithShape="1">
                    <a:blip r:embed="rId38" cstate="print">
                      <a:extLst>
                        <a:ext uri="{28A0092B-C50C-407E-A947-70E740481C1C}">
                          <a14:useLocalDpi xmlns:a14="http://schemas.microsoft.com/office/drawing/2010/main"/>
                        </a:ext>
                      </a:extLst>
                    </a:blip>
                    <a:srcRect l="-1"/>
                    <a:stretch/>
                  </pic:blipFill>
                  <pic:spPr bwMode="auto">
                    <a:xfrm>
                      <a:off x="0" y="0"/>
                      <a:ext cx="5669729" cy="1076325"/>
                    </a:xfrm>
                    <a:prstGeom prst="rect">
                      <a:avLst/>
                    </a:prstGeom>
                    <a:ln>
                      <a:noFill/>
                    </a:ln>
                    <a:extLst>
                      <a:ext uri="{53640926-AAD7-44D8-BBD7-CCE9431645EC}">
                        <a14:shadowObscured xmlns:a14="http://schemas.microsoft.com/office/drawing/2010/main"/>
                      </a:ext>
                    </a:extLst>
                  </pic:spPr>
                </pic:pic>
              </a:graphicData>
            </a:graphic>
          </wp:inline>
        </w:drawing>
      </w:r>
      <w:r w:rsidR="00930E9C">
        <w:rPr>
          <w:noProof/>
        </w:rPr>
        <mc:AlternateContent>
          <mc:Choice Requires="wpc">
            <w:drawing>
              <wp:anchor distT="0" distB="0" distL="114300" distR="114300" simplePos="0" relativeHeight="251640320" behindDoc="0" locked="0" layoutInCell="1" allowOverlap="1" wp14:anchorId="00D2138B" wp14:editId="44D661C3">
                <wp:simplePos x="0" y="0"/>
                <wp:positionH relativeFrom="column">
                  <wp:posOffset>-849630</wp:posOffset>
                </wp:positionH>
                <wp:positionV relativeFrom="paragraph">
                  <wp:posOffset>-720725</wp:posOffset>
                </wp:positionV>
                <wp:extent cx="2606040" cy="365760"/>
                <wp:effectExtent l="0" t="0" r="0" b="0"/>
                <wp:wrapNone/>
                <wp:docPr id="193" name="Zone de dessin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D05AB1F">
              <v:group id="Zone de dessin 193" style="position:absolute;margin-left:-66.9pt;margin-top:-56.75pt;width:205.2pt;height:28.8pt;z-index:251640320" coordsize="26060,3657" o:spid="_x0000_s1026" editas="canvas" w14:anchorId="4DF1C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">
                <v:shape id="_x0000_s1027" style="position:absolute;width:26060;height:3657;visibility:visible;mso-wrap-style:square" type="#_x0000_t75">
                  <v:fill o:detectmouseclick="t"/>
                  <v:path o:connecttype="none"/>
                </v:shape>
              </v:group>
            </w:pict>
          </mc:Fallback>
        </mc:AlternateContent>
      </w:r>
      <w:bookmarkStart w:id="51" w:name="_Toc486336501"/>
      <w:bookmarkStart w:id="52" w:name="_Toc34395871"/>
      <w:bookmarkEnd w:id="49"/>
      <w:bookmarkEnd w:id="50"/>
    </w:p>
    <w:p w14:paraId="3B40220B" w14:textId="0F85DC8F" w:rsidR="00C51D3D" w:rsidRDefault="00C51D3D" w:rsidP="00DB78F8">
      <w:pPr>
        <w:pStyle w:val="Heading2"/>
        <w:numPr>
          <w:ilvl w:val="0"/>
          <w:numId w:val="0"/>
        </w:numPr>
        <w:rPr>
          <w:b/>
          <w:bCs/>
          <w:i w:val="0"/>
          <w:iCs/>
          <w:color w:val="407EC9" w:themeColor="accent6"/>
        </w:rPr>
      </w:pPr>
      <w:bookmarkStart w:id="53" w:name="_Toc51163450"/>
    </w:p>
    <w:p w14:paraId="08BDA811" w14:textId="22559533" w:rsidR="000C0914" w:rsidRPr="00DB78F8" w:rsidRDefault="00DB78F8" w:rsidP="00DB78F8">
      <w:pPr>
        <w:pStyle w:val="Heading2"/>
        <w:numPr>
          <w:ilvl w:val="0"/>
          <w:numId w:val="0"/>
        </w:numPr>
        <w:rPr>
          <w:b/>
          <w:bCs/>
          <w:i w:val="0"/>
          <w:iCs/>
          <w:color w:val="407EC9" w:themeColor="accent6"/>
        </w:rPr>
      </w:pPr>
      <w:r w:rsidRPr="00DB78F8">
        <w:rPr>
          <w:b/>
          <w:bCs/>
          <w:i w:val="0"/>
          <w:iCs/>
          <w:color w:val="407EC9" w:themeColor="accent6"/>
        </w:rPr>
        <w:t>D.1 E</w:t>
      </w:r>
      <w:r w:rsidR="000C0914" w:rsidRPr="00DB78F8">
        <w:rPr>
          <w:b/>
          <w:bCs/>
          <w:i w:val="0"/>
          <w:iCs/>
          <w:color w:val="407EC9" w:themeColor="accent6"/>
        </w:rPr>
        <w:t>xecutive Summary</w:t>
      </w:r>
      <w:bookmarkEnd w:id="51"/>
      <w:bookmarkEnd w:id="52"/>
      <w:bookmarkEnd w:id="53"/>
    </w:p>
    <w:p w14:paraId="6EE5458D" w14:textId="480F1685" w:rsidR="000C0914" w:rsidRPr="00823181" w:rsidRDefault="000C0914" w:rsidP="00E61B5D">
      <w:pPr>
        <w:pStyle w:val="Bodycopy"/>
        <w:jc w:val="left"/>
        <w:rPr>
          <w:rFonts w:eastAsia="Calibri"/>
        </w:rPr>
      </w:pPr>
      <w:r w:rsidRPr="00823181">
        <w:rPr>
          <w:rFonts w:eastAsia="Calibri"/>
        </w:rPr>
        <w:t>The Executive Summary should include:</w:t>
      </w:r>
    </w:p>
    <w:p w14:paraId="6CAA26F5" w14:textId="050C5311" w:rsidR="000C0914" w:rsidRPr="00823181"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Overview of solution</w:t>
      </w:r>
    </w:p>
    <w:p w14:paraId="56A58535" w14:textId="29690ECC" w:rsidR="000C0914"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Value Proposition</w:t>
      </w:r>
    </w:p>
    <w:p w14:paraId="26F41401" w14:textId="329D2C71" w:rsidR="00B3252F" w:rsidRPr="00823181" w:rsidRDefault="00B3252F" w:rsidP="00D84AAD">
      <w:pPr>
        <w:pStyle w:val="Bullet"/>
        <w:numPr>
          <w:ilvl w:val="0"/>
          <w:numId w:val="31"/>
        </w:numPr>
        <w:spacing w:before="120" w:after="60" w:line="240" w:lineRule="auto"/>
        <w:ind w:left="284" w:hanging="284"/>
        <w:contextualSpacing w:val="0"/>
        <w:jc w:val="left"/>
        <w:rPr>
          <w:rFonts w:eastAsia="Calibri"/>
        </w:rPr>
      </w:pPr>
      <w:r>
        <w:t>A</w:t>
      </w:r>
      <w:r w:rsidRPr="00401F87">
        <w:t>pproach and deliverables</w:t>
      </w:r>
    </w:p>
    <w:p w14:paraId="7CB0245B" w14:textId="0C083825" w:rsidR="000C0914" w:rsidRPr="00823181"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Transition/</w:t>
      </w:r>
      <w:r>
        <w:rPr>
          <w:rFonts w:eastAsia="Calibri"/>
        </w:rPr>
        <w:t>/Implementation/</w:t>
      </w:r>
      <w:r w:rsidRPr="00823181">
        <w:rPr>
          <w:rFonts w:eastAsia="Calibri"/>
        </w:rPr>
        <w:t>Timing</w:t>
      </w:r>
    </w:p>
    <w:p w14:paraId="0C6FA788" w14:textId="48BDCE99" w:rsidR="000C0914" w:rsidRDefault="000C0914" w:rsidP="00D84AAD">
      <w:pPr>
        <w:pStyle w:val="Bullet"/>
        <w:numPr>
          <w:ilvl w:val="0"/>
          <w:numId w:val="31"/>
        </w:numPr>
        <w:spacing w:before="120" w:after="60" w:line="240" w:lineRule="auto"/>
        <w:ind w:left="284" w:hanging="284"/>
        <w:contextualSpacing w:val="0"/>
        <w:jc w:val="left"/>
        <w:rPr>
          <w:bCs/>
        </w:rPr>
      </w:pPr>
      <w:r w:rsidRPr="00823181">
        <w:rPr>
          <w:bCs/>
        </w:rPr>
        <w:t>Summary of Cost</w:t>
      </w:r>
      <w:r>
        <w:rPr>
          <w:bCs/>
        </w:rPr>
        <w:t xml:space="preserve"> </w:t>
      </w:r>
    </w:p>
    <w:p w14:paraId="327AB23F" w14:textId="77777777" w:rsidR="00B3252F" w:rsidRDefault="00B3252F" w:rsidP="00D84AAD">
      <w:pPr>
        <w:pStyle w:val="Bullet"/>
        <w:numPr>
          <w:ilvl w:val="0"/>
          <w:numId w:val="31"/>
        </w:numPr>
        <w:spacing w:before="120" w:after="60" w:line="240" w:lineRule="auto"/>
        <w:ind w:left="284" w:hanging="284"/>
        <w:contextualSpacing w:val="0"/>
        <w:jc w:val="left"/>
        <w:rPr>
          <w:bCs/>
        </w:rPr>
      </w:pPr>
      <w:r>
        <w:rPr>
          <w:bCs/>
        </w:rPr>
        <w:t xml:space="preserve">Response to </w:t>
      </w:r>
      <w:r w:rsidRPr="00B3252F">
        <w:rPr>
          <w:bCs/>
          <w:highlight w:val="yellow"/>
        </w:rPr>
        <w:t xml:space="preserve">JTI Questionnaire (Appendix </w:t>
      </w:r>
      <w:commentRangeStart w:id="54"/>
      <w:r w:rsidRPr="00B3252F">
        <w:rPr>
          <w:bCs/>
          <w:highlight w:val="yellow"/>
        </w:rPr>
        <w:t>5</w:t>
      </w:r>
      <w:commentRangeEnd w:id="54"/>
      <w:r w:rsidR="00C84B66">
        <w:rPr>
          <w:rStyle w:val="CommentReference"/>
          <w:rFonts w:asciiTheme="minorHAnsi" w:eastAsiaTheme="minorHAnsi" w:hAnsiTheme="minorHAnsi" w:cstheme="minorBidi"/>
          <w:color w:val="auto"/>
          <w:lang w:eastAsia="en-US"/>
        </w:rPr>
        <w:commentReference w:id="54"/>
      </w:r>
      <w:r w:rsidRPr="00B3252F">
        <w:rPr>
          <w:bCs/>
          <w:highlight w:val="yellow"/>
        </w:rPr>
        <w:t>)</w:t>
      </w:r>
      <w:r>
        <w:rPr>
          <w:bCs/>
        </w:rPr>
        <w:t xml:space="preserve"> and other questions detailed within RFP</w:t>
      </w:r>
    </w:p>
    <w:p w14:paraId="456DC738" w14:textId="35B6F6D5" w:rsidR="008D796F" w:rsidRDefault="00B3252F" w:rsidP="00D84AAD">
      <w:pPr>
        <w:pStyle w:val="Bullet"/>
        <w:numPr>
          <w:ilvl w:val="0"/>
          <w:numId w:val="32"/>
        </w:numPr>
        <w:spacing w:before="120" w:after="60" w:line="240" w:lineRule="auto"/>
        <w:ind w:left="284" w:hanging="284"/>
        <w:contextualSpacing w:val="0"/>
        <w:jc w:val="left"/>
        <w:rPr>
          <w:bCs/>
        </w:rPr>
      </w:pPr>
      <w:r>
        <w:rPr>
          <w:bCs/>
        </w:rPr>
        <w:t>Client references including names and numbers</w:t>
      </w:r>
      <w:r w:rsidR="00E61B5D">
        <w:rPr>
          <w:bCs/>
        </w:rPr>
        <w:t xml:space="preserve"> </w:t>
      </w:r>
      <w:r>
        <w:rPr>
          <w:bCs/>
        </w:rPr>
        <w:t>(minimum 3 with similar requirements)</w:t>
      </w:r>
    </w:p>
    <w:p w14:paraId="1741AD19" w14:textId="3546DDA0" w:rsidR="00A463AE" w:rsidRDefault="00D749D9" w:rsidP="00A463AE">
      <w:pPr>
        <w:pStyle w:val="Bullet"/>
        <w:numPr>
          <w:ilvl w:val="0"/>
          <w:numId w:val="0"/>
        </w:numPr>
        <w:spacing w:before="120" w:after="60"/>
        <w:ind w:left="182" w:hanging="182"/>
        <w:contextualSpacing w:val="0"/>
        <w:jc w:val="left"/>
        <w:rPr>
          <w:bCs/>
        </w:rPr>
      </w:pPr>
      <w:r>
        <w:rPr>
          <w:rFonts w:cs="Times New Roman (Corps CS)"/>
          <w:b/>
          <w:bCs/>
          <w:noProof/>
          <w:color w:val="E782A9" w:themeColor="accent5"/>
          <w:spacing w:val="60"/>
          <w:sz w:val="46"/>
          <w:szCs w:val="46"/>
        </w:rPr>
        <w:drawing>
          <wp:anchor distT="0" distB="0" distL="114300" distR="114300" simplePos="0" relativeHeight="251714048" behindDoc="0" locked="0" layoutInCell="1" allowOverlap="1" wp14:anchorId="25B676DE" wp14:editId="26FB7360">
            <wp:simplePos x="0" y="0"/>
            <wp:positionH relativeFrom="column">
              <wp:posOffset>566420</wp:posOffset>
            </wp:positionH>
            <wp:positionV relativeFrom="page">
              <wp:posOffset>4522701</wp:posOffset>
            </wp:positionV>
            <wp:extent cx="3250788" cy="3593653"/>
            <wp:effectExtent l="184150" t="158750" r="0" b="64198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extLst>
                        <a:ext uri="{28A0092B-C50C-407E-A947-70E740481C1C}">
                          <a14:useLocalDpi xmlns:a14="http://schemas.microsoft.com/office/drawing/2010/main" val="0"/>
                        </a:ext>
                      </a:extLst>
                    </a:blip>
                    <a:stretch>
                      <a:fillRect/>
                    </a:stretch>
                  </pic:blipFill>
                  <pic:spPr bwMode="auto">
                    <a:xfrm rot="7006234">
                      <a:off x="0" y="0"/>
                      <a:ext cx="3250788" cy="3593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5AF49" w14:textId="51F814E8" w:rsidR="004E7815" w:rsidRPr="00E61B5D" w:rsidRDefault="004E7815" w:rsidP="00A463AE">
      <w:pPr>
        <w:pStyle w:val="Bullet"/>
        <w:numPr>
          <w:ilvl w:val="0"/>
          <w:numId w:val="0"/>
        </w:numPr>
        <w:spacing w:after="0" w:line="240" w:lineRule="auto"/>
        <w:jc w:val="left"/>
        <w:rPr>
          <w:bCs/>
        </w:rPr>
      </w:pPr>
      <w:r>
        <w:rPr>
          <w:bCs/>
          <w:noProof/>
        </w:rPr>
        <w:drawing>
          <wp:inline distT="0" distB="0" distL="0" distR="0" wp14:anchorId="57D9512F" wp14:editId="6F7152C0">
            <wp:extent cx="2609215" cy="5215447"/>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609850" cy="5216716"/>
                    </a:xfrm>
                    <a:prstGeom prst="rect">
                      <a:avLst/>
                    </a:prstGeom>
                    <a:ln>
                      <a:noFill/>
                    </a:ln>
                    <a:extLst>
                      <a:ext uri="{53640926-AAD7-44D8-BBD7-CCE9431645EC}">
                        <a14:shadowObscured xmlns:a14="http://schemas.microsoft.com/office/drawing/2010/main"/>
                      </a:ext>
                    </a:extLst>
                  </pic:spPr>
                </pic:pic>
              </a:graphicData>
            </a:graphic>
          </wp:inline>
        </w:drawing>
      </w:r>
    </w:p>
    <w:bookmarkStart w:id="55" w:name="_Toc388626026"/>
    <w:bookmarkStart w:id="56" w:name="_Toc486336502"/>
    <w:bookmarkStart w:id="57" w:name="_Toc34395872"/>
    <w:bookmarkStart w:id="58" w:name="_Toc51163451"/>
    <w:p w14:paraId="40C244C8" w14:textId="1A0CDAF6" w:rsidR="00C51D3D" w:rsidRDefault="00913484" w:rsidP="00DB78F8">
      <w:pPr>
        <w:pStyle w:val="Heading2"/>
        <w:numPr>
          <w:ilvl w:val="0"/>
          <w:numId w:val="0"/>
        </w:numPr>
        <w:rPr>
          <w:b/>
          <w:bCs/>
          <w:i w:val="0"/>
          <w:iCs/>
          <w:color w:val="407EC9" w:themeColor="accent6"/>
        </w:rPr>
      </w:pPr>
      <w:r>
        <w:rPr>
          <w:noProof/>
        </w:rPr>
        <mc:AlternateContent>
          <mc:Choice Requires="wps">
            <w:drawing>
              <wp:anchor distT="0" distB="0" distL="114300" distR="114300" simplePos="0" relativeHeight="251671040" behindDoc="0" locked="0" layoutInCell="1" allowOverlap="1" wp14:anchorId="1D2242A6" wp14:editId="5C4F2618">
                <wp:simplePos x="0" y="0"/>
                <wp:positionH relativeFrom="page">
                  <wp:posOffset>3893729</wp:posOffset>
                </wp:positionH>
                <wp:positionV relativeFrom="page">
                  <wp:posOffset>1958340</wp:posOffset>
                </wp:positionV>
                <wp:extent cx="2600499" cy="7984002"/>
                <wp:effectExtent l="0" t="0" r="15875" b="17145"/>
                <wp:wrapNone/>
                <wp:docPr id="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0499" cy="7984002"/>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008" h="10000">
                              <a:moveTo>
                                <a:pt x="10008" y="10000"/>
                              </a:moveTo>
                              <a:lnTo>
                                <a:pt x="10008" y="1585"/>
                              </a:lnTo>
                              <a:cubicBezTo>
                                <a:pt x="9588" y="1541"/>
                                <a:pt x="9313" y="1441"/>
                                <a:pt x="9303" y="1283"/>
                              </a:cubicBezTo>
                              <a:cubicBezTo>
                                <a:pt x="9293" y="1125"/>
                                <a:pt x="9608" y="1007"/>
                                <a:pt x="10008" y="980"/>
                              </a:cubicBezTo>
                              <a:lnTo>
                                <a:pt x="10008" y="645"/>
                              </a:lnTo>
                              <a:lnTo>
                                <a:pt x="8846" y="424"/>
                              </a:lnTo>
                              <a:cubicBezTo>
                                <a:pt x="9101" y="356"/>
                                <a:pt x="9344" y="205"/>
                                <a:pt x="8903" y="91"/>
                              </a:cubicBezTo>
                              <a:cubicBezTo>
                                <a:pt x="8393" y="-24"/>
                                <a:pt x="7871" y="128"/>
                                <a:pt x="7897" y="238"/>
                              </a:cubicBezTo>
                              <a:lnTo>
                                <a:pt x="6759" y="0"/>
                              </a:lnTo>
                              <a:lnTo>
                                <a:pt x="8" y="0"/>
                              </a:lnTo>
                              <a:cubicBezTo>
                                <a:pt x="8" y="3039"/>
                                <a:pt x="-10" y="8843"/>
                                <a:pt x="8" y="9117"/>
                              </a:cubicBezTo>
                              <a:cubicBezTo>
                                <a:pt x="26" y="9391"/>
                                <a:pt x="240" y="9551"/>
                                <a:pt x="703" y="9716"/>
                              </a:cubicBezTo>
                              <a:cubicBezTo>
                                <a:pt x="1166" y="9881"/>
                                <a:pt x="2017" y="10000"/>
                                <a:pt x="2629" y="10000"/>
                              </a:cubicBezTo>
                              <a:lnTo>
                                <a:pt x="10008" y="10000"/>
                              </a:lnTo>
                              <a:close/>
                            </a:path>
                          </a:pathLst>
                        </a:custGeom>
                        <a:noFill/>
                        <a:ln w="12700">
                          <a:solidFill>
                            <a:schemeClr val="accent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2EFCCD9D">
              <v:shape id="Freeform 2" style="position:absolute;margin-left:306.6pt;margin-top:154.2pt;width:204.75pt;height:628.6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08,10000" o:spid="_x0000_s1026" filled="f" strokecolor="#407ec9 [3209]" strokeweight="1pt" path="m10008,10000r,-8415c9588,1541,9313,1441,9303,1283v-10,-158,305,-276,705,-303l10008,645,8846,424v255,-68,498,-219,57,-333c8393,-24,7871,128,7897,238l6759,,8,v,3039,-18,8843,,9117c26,9391,240,9551,703,9716v463,165,1314,284,1926,284l10008,1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" w14:anchorId="5BF76ABC">
                <v:path arrowok="t" o:connecttype="custom" o:connectlocs="2600499,7984002;2600499,1265464;2417310,1024347;2600499,782432;2600499,514968;2298563,338522;2313374,72654;2051972,190019;1756272,0;2079,0;2079,7279015;182669,7757256;683125,7984002;2600499,7984002" o:connectangles="0,0,0,0,0,0,0,0,0,0,0,0,0,0"/>
                <w10:wrap anchorx="page" anchory="page"/>
              </v:shape>
            </w:pict>
          </mc:Fallback>
        </mc:AlternateContent>
      </w:r>
    </w:p>
    <w:p w14:paraId="1F80861D" w14:textId="069A478B" w:rsidR="000C0914" w:rsidRPr="00DB78F8" w:rsidRDefault="00DB78F8" w:rsidP="00A463AE">
      <w:pPr>
        <w:pStyle w:val="Heading2"/>
        <w:numPr>
          <w:ilvl w:val="0"/>
          <w:numId w:val="0"/>
        </w:numPr>
        <w:ind w:left="142" w:right="141"/>
        <w:rPr>
          <w:b/>
          <w:bCs/>
          <w:i w:val="0"/>
          <w:iCs/>
          <w:color w:val="407EC9" w:themeColor="accent6"/>
        </w:rPr>
      </w:pPr>
      <w:bookmarkStart w:id="59" w:name="_D.2_Additional_"/>
      <w:bookmarkEnd w:id="59"/>
      <w:r w:rsidRPr="00DB78F8">
        <w:rPr>
          <w:b/>
          <w:bCs/>
          <w:i w:val="0"/>
          <w:iCs/>
          <w:color w:val="407EC9" w:themeColor="accent6"/>
        </w:rPr>
        <w:t>D.2 A</w:t>
      </w:r>
      <w:r w:rsidR="00B3252F" w:rsidRPr="00DB78F8">
        <w:rPr>
          <w:b/>
          <w:bCs/>
          <w:i w:val="0"/>
          <w:iCs/>
          <w:color w:val="407EC9" w:themeColor="accent6"/>
        </w:rPr>
        <w:t xml:space="preserve">dditional </w:t>
      </w:r>
      <w:r w:rsidR="00F27BE6">
        <w:rPr>
          <w:b/>
          <w:bCs/>
          <w:i w:val="0"/>
          <w:iCs/>
          <w:color w:val="407EC9" w:themeColor="accent6"/>
        </w:rPr>
        <w:br/>
      </w:r>
      <w:r w:rsidR="00B3252F" w:rsidRPr="00DB78F8">
        <w:rPr>
          <w:b/>
          <w:bCs/>
          <w:i w:val="0"/>
          <w:iCs/>
          <w:color w:val="407EC9" w:themeColor="accent6"/>
        </w:rPr>
        <w:t>p</w:t>
      </w:r>
      <w:r w:rsidR="000C0914" w:rsidRPr="00DB78F8">
        <w:rPr>
          <w:b/>
          <w:bCs/>
          <w:i w:val="0"/>
          <w:iCs/>
          <w:color w:val="407EC9" w:themeColor="accent6"/>
        </w:rPr>
        <w:t xml:space="preserve">roposal </w:t>
      </w:r>
      <w:commentRangeStart w:id="60"/>
      <w:r w:rsidR="000C0914" w:rsidRPr="00DB78F8">
        <w:rPr>
          <w:b/>
          <w:bCs/>
          <w:i w:val="0"/>
          <w:iCs/>
          <w:color w:val="407EC9" w:themeColor="accent6"/>
        </w:rPr>
        <w:t>details</w:t>
      </w:r>
      <w:bookmarkEnd w:id="55"/>
      <w:bookmarkEnd w:id="56"/>
      <w:bookmarkEnd w:id="57"/>
      <w:commentRangeEnd w:id="60"/>
      <w:r w:rsidR="00921AE1" w:rsidRPr="00DB78F8">
        <w:rPr>
          <w:b/>
          <w:bCs/>
          <w:i w:val="0"/>
          <w:iCs/>
          <w:color w:val="407EC9" w:themeColor="accent6"/>
        </w:rPr>
        <w:commentReference w:id="60"/>
      </w:r>
      <w:bookmarkEnd w:id="58"/>
    </w:p>
    <w:p w14:paraId="20A5C70D" w14:textId="3D63F973" w:rsidR="000C0914" w:rsidRPr="00401F87" w:rsidRDefault="000C0914" w:rsidP="00A463AE">
      <w:pPr>
        <w:pStyle w:val="Heading3"/>
        <w:ind w:left="142" w:right="141"/>
        <w:jc w:val="left"/>
      </w:pPr>
      <w:r w:rsidRPr="00401F87">
        <w:t xml:space="preserve">Questions: </w:t>
      </w:r>
    </w:p>
    <w:p w14:paraId="12D20043" w14:textId="30F07BC6" w:rsidR="000C0914" w:rsidRPr="00F27BE6" w:rsidRDefault="00B3252F" w:rsidP="00D84AAD">
      <w:pPr>
        <w:pStyle w:val="Bullet"/>
        <w:numPr>
          <w:ilvl w:val="0"/>
          <w:numId w:val="33"/>
        </w:numPr>
        <w:spacing w:before="120" w:after="60" w:line="240" w:lineRule="auto"/>
        <w:ind w:left="426" w:right="142" w:hanging="284"/>
        <w:contextualSpacing w:val="0"/>
        <w:jc w:val="left"/>
      </w:pPr>
      <w:r w:rsidRPr="00F27BE6">
        <w:t>Other service/goods specific questions</w:t>
      </w:r>
    </w:p>
    <w:p w14:paraId="1D60C935" w14:textId="6E33AA60" w:rsidR="000C0914" w:rsidRPr="00401F87" w:rsidRDefault="000C0914" w:rsidP="00A463AE">
      <w:pPr>
        <w:pStyle w:val="Bullet"/>
        <w:numPr>
          <w:ilvl w:val="0"/>
          <w:numId w:val="0"/>
        </w:numPr>
        <w:ind w:left="426" w:right="141" w:hanging="284"/>
        <w:jc w:val="left"/>
        <w:rPr>
          <w:highlight w:val="yellow"/>
        </w:rPr>
      </w:pPr>
    </w:p>
    <w:p w14:paraId="2513B8F1" w14:textId="114C8855" w:rsidR="000C0914" w:rsidRPr="00401F87" w:rsidRDefault="000C0914" w:rsidP="00A463AE">
      <w:pPr>
        <w:pStyle w:val="Heading3"/>
        <w:ind w:left="142" w:right="141"/>
        <w:jc w:val="left"/>
      </w:pPr>
      <w:r w:rsidRPr="00401F87">
        <w:t>Terms and Conditions (not applicable</w:t>
      </w:r>
      <w:r w:rsidR="00F27BE6">
        <w:t xml:space="preserve"> </w:t>
      </w:r>
      <w:r w:rsidR="00F27BE6">
        <w:br/>
      </w:r>
      <w:r w:rsidRPr="00401F87">
        <w:t>to suppliers under a valid contract with JTI for similar services):</w:t>
      </w:r>
    </w:p>
    <w:p w14:paraId="5D39D62E" w14:textId="035FFDD3" w:rsidR="00E61B5D"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to</w:t>
      </w:r>
      <w:r w:rsidR="000C0914">
        <w:t xml:space="preserve"> </w:t>
      </w:r>
      <w:r w:rsidR="000C0914" w:rsidRPr="00951521">
        <w:t xml:space="preserve">JTI’s supplier </w:t>
      </w:r>
      <w:r w:rsidR="000C0914">
        <w:t xml:space="preserve">Standards </w:t>
      </w:r>
      <w:r w:rsidR="00B3252F">
        <w:t>(Appendix 3)</w:t>
      </w:r>
    </w:p>
    <w:p w14:paraId="31EED781" w14:textId="55D8D233" w:rsidR="000C0914" w:rsidRPr="00951521"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to JTI’s standard payment terms: </w:t>
      </w:r>
      <w:r w:rsidR="002A63AD" w:rsidRPr="002A63AD">
        <w:rPr>
          <w:highlight w:val="yellow"/>
        </w:rPr>
        <w:t>60</w:t>
      </w:r>
      <w:r w:rsidR="000C0914" w:rsidRPr="00951521">
        <w:t xml:space="preserve"> days from invoice receipt </w:t>
      </w:r>
    </w:p>
    <w:p w14:paraId="32CE3D6B" w14:textId="14993955" w:rsidR="000C0914"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that JTI does not accept to prepay for services without any deliverables (travel and expenses receipt or project milestones sign off)</w:t>
      </w:r>
      <w:r w:rsidR="000C0914">
        <w:t>.</w:t>
      </w:r>
    </w:p>
    <w:p w14:paraId="553935C3" w14:textId="41006587" w:rsidR="008036D9" w:rsidRDefault="008036D9" w:rsidP="00D84AAD">
      <w:pPr>
        <w:pStyle w:val="Bullet"/>
        <w:numPr>
          <w:ilvl w:val="0"/>
          <w:numId w:val="34"/>
        </w:numPr>
        <w:spacing w:before="120" w:after="60" w:line="240" w:lineRule="auto"/>
        <w:ind w:left="426" w:right="142" w:hanging="284"/>
        <w:contextualSpacing w:val="0"/>
        <w:jc w:val="left"/>
      </w:pPr>
      <w:r>
        <w:t>Agreement to JTI’s Terms and Conditions (Appendix 7)</w:t>
      </w:r>
    </w:p>
    <w:p w14:paraId="2D16F0C6" w14:textId="1FC525CE" w:rsidR="000C0914" w:rsidRPr="00951521" w:rsidRDefault="000C0914" w:rsidP="00A463AE">
      <w:pPr>
        <w:pStyle w:val="Bullet"/>
        <w:numPr>
          <w:ilvl w:val="0"/>
          <w:numId w:val="0"/>
        </w:numPr>
        <w:ind w:left="426" w:right="141" w:hanging="284"/>
        <w:jc w:val="left"/>
      </w:pPr>
    </w:p>
    <w:p w14:paraId="641FB548" w14:textId="6B6DB983" w:rsidR="000C0914" w:rsidRPr="00401F87" w:rsidRDefault="000C0914" w:rsidP="00A463AE">
      <w:pPr>
        <w:pStyle w:val="Heading3"/>
        <w:ind w:left="142" w:right="141"/>
        <w:jc w:val="left"/>
      </w:pPr>
      <w:r w:rsidRPr="00401F87">
        <w:t>Resources:</w:t>
      </w:r>
    </w:p>
    <w:p w14:paraId="2F7A6915" w14:textId="65DD03EF" w:rsidR="000C0914" w:rsidRPr="00401F87" w:rsidRDefault="000C0914" w:rsidP="00A463AE">
      <w:pPr>
        <w:pStyle w:val="Bodycopy"/>
        <w:ind w:left="142" w:right="141"/>
        <w:jc w:val="left"/>
      </w:pPr>
      <w:r w:rsidRPr="00401F87">
        <w:t xml:space="preserve">Using the </w:t>
      </w:r>
      <w:r w:rsidR="007B7404">
        <w:t>C</w:t>
      </w:r>
      <w:r w:rsidRPr="00401F87">
        <w:t xml:space="preserve">ost </w:t>
      </w:r>
      <w:r w:rsidR="007B7404">
        <w:t>T</w:t>
      </w:r>
      <w:r w:rsidRPr="00401F87">
        <w:t>racker</w:t>
      </w:r>
      <w:r w:rsidR="007B7404">
        <w:t xml:space="preserve"> (Appendix 6)</w:t>
      </w:r>
      <w:r w:rsidRPr="00401F87">
        <w:t xml:space="preserve"> please ensure JTI gets full transparency </w:t>
      </w:r>
      <w:r w:rsidR="00A463AE">
        <w:br/>
      </w:r>
      <w:r w:rsidRPr="00401F87">
        <w:t>on your costing model highlighting:</w:t>
      </w:r>
      <w:r w:rsidR="00E61B5D">
        <w:tab/>
      </w:r>
    </w:p>
    <w:p w14:paraId="061E053A" w14:textId="3FB6EE7A" w:rsidR="000C0914" w:rsidRPr="00401F87" w:rsidRDefault="000C0914" w:rsidP="00D84AAD">
      <w:pPr>
        <w:pStyle w:val="Bullet"/>
        <w:numPr>
          <w:ilvl w:val="0"/>
          <w:numId w:val="35"/>
        </w:numPr>
        <w:spacing w:before="120" w:after="60" w:line="240" w:lineRule="auto"/>
        <w:ind w:left="426" w:right="142" w:hanging="284"/>
        <w:contextualSpacing w:val="0"/>
        <w:jc w:val="left"/>
      </w:pPr>
      <w:r w:rsidRPr="00401F87">
        <w:t>Roles, seniority level and respective rates.</w:t>
      </w:r>
    </w:p>
    <w:p w14:paraId="48BB3732" w14:textId="58AD2D6E" w:rsidR="000C0914" w:rsidRPr="00401F87" w:rsidRDefault="000C0914" w:rsidP="00D84AAD">
      <w:pPr>
        <w:pStyle w:val="Bullet"/>
        <w:numPr>
          <w:ilvl w:val="0"/>
          <w:numId w:val="35"/>
        </w:numPr>
        <w:spacing w:before="120" w:after="60" w:line="240" w:lineRule="auto"/>
        <w:ind w:left="426" w:right="142" w:hanging="284"/>
        <w:contextualSpacing w:val="0"/>
        <w:jc w:val="left"/>
      </w:pPr>
      <w:r w:rsidRPr="00401F87">
        <w:t xml:space="preserve">Where are the resources based? Where will they be working? Onsite/offsite? </w:t>
      </w:r>
    </w:p>
    <w:p w14:paraId="51414AAF" w14:textId="5943AA50" w:rsidR="000C0914" w:rsidRDefault="000C0914" w:rsidP="00D84AAD">
      <w:pPr>
        <w:pStyle w:val="Bullet"/>
        <w:numPr>
          <w:ilvl w:val="0"/>
          <w:numId w:val="35"/>
        </w:numPr>
        <w:spacing w:before="120" w:after="60" w:line="240" w:lineRule="auto"/>
        <w:ind w:left="426" w:right="142" w:hanging="284"/>
        <w:contextualSpacing w:val="0"/>
        <w:jc w:val="left"/>
      </w:pPr>
      <w:r w:rsidRPr="00401F87">
        <w:t>What is your annual staff turnover?</w:t>
      </w:r>
    </w:p>
    <w:p w14:paraId="13E9A618" w14:textId="5F9BB734" w:rsidR="00971B5A" w:rsidRDefault="00971B5A" w:rsidP="00D84AAD">
      <w:pPr>
        <w:pStyle w:val="Bullet"/>
        <w:numPr>
          <w:ilvl w:val="0"/>
          <w:numId w:val="35"/>
        </w:numPr>
        <w:spacing w:before="120" w:after="60" w:line="240" w:lineRule="auto"/>
        <w:ind w:left="426" w:right="142" w:hanging="284"/>
        <w:contextualSpacing w:val="0"/>
        <w:jc w:val="left"/>
      </w:pPr>
      <w:r>
        <w:t>How do you ensure you are sufficiently staffed?</w:t>
      </w:r>
    </w:p>
    <w:p w14:paraId="03E1D387" w14:textId="77777777" w:rsidR="00C51D3D" w:rsidRPr="00C51D3D" w:rsidRDefault="00C51D3D" w:rsidP="00A463AE">
      <w:pPr>
        <w:pStyle w:val="Bullet"/>
        <w:numPr>
          <w:ilvl w:val="0"/>
          <w:numId w:val="0"/>
        </w:numPr>
        <w:ind w:left="426" w:right="141" w:hanging="284"/>
        <w:jc w:val="left"/>
        <w:rPr>
          <w:color w:val="407EC9" w:themeColor="accent6"/>
        </w:rPr>
      </w:pPr>
    </w:p>
    <w:p w14:paraId="097C9A05" w14:textId="77777777" w:rsidR="00C51D3D" w:rsidRPr="00C51D3D" w:rsidRDefault="00C51D3D" w:rsidP="00A463AE">
      <w:pPr>
        <w:pStyle w:val="Text"/>
        <w:ind w:left="426" w:right="141" w:hanging="284"/>
        <w:rPr>
          <w:rFonts w:ascii="Arial" w:eastAsia="Times New Roman" w:hAnsi="Arial" w:cs="Arial"/>
          <w:b/>
          <w:color w:val="407EC9" w:themeColor="accent6"/>
          <w:sz w:val="20"/>
          <w:szCs w:val="21"/>
          <w:lang w:val="en-GB" w:eastAsia="en-GB"/>
        </w:rPr>
      </w:pPr>
      <w:r w:rsidRPr="00C51D3D">
        <w:rPr>
          <w:rFonts w:ascii="Arial" w:eastAsia="Times New Roman" w:hAnsi="Arial" w:cs="Arial"/>
          <w:b/>
          <w:color w:val="407EC9" w:themeColor="accent6"/>
          <w:sz w:val="20"/>
          <w:szCs w:val="21"/>
          <w:lang w:val="en-GB" w:eastAsia="en-GB"/>
        </w:rPr>
        <w:t xml:space="preserve">NOTE: </w:t>
      </w:r>
    </w:p>
    <w:p w14:paraId="0C2D593B" w14:textId="4C8162C8" w:rsidR="00C51D3D" w:rsidRPr="00C51D3D" w:rsidRDefault="00C51D3D" w:rsidP="00A463AE">
      <w:pPr>
        <w:ind w:left="142" w:right="141"/>
        <w:rPr>
          <w:rFonts w:ascii="Arial" w:eastAsia="Calibri" w:hAnsi="Arial" w:cs="Arial"/>
          <w:color w:val="407EC9" w:themeColor="accent6"/>
          <w:sz w:val="20"/>
          <w:szCs w:val="21"/>
          <w:lang w:eastAsia="en-GB"/>
        </w:rPr>
      </w:pPr>
      <w:r w:rsidRPr="00C51D3D">
        <w:rPr>
          <w:rFonts w:ascii="Arial" w:eastAsia="Calibri" w:hAnsi="Arial" w:cs="Arial"/>
          <w:color w:val="407EC9" w:themeColor="accent6"/>
          <w:sz w:val="20"/>
          <w:szCs w:val="21"/>
          <w:lang w:eastAsia="en-GB"/>
        </w:rPr>
        <w:t xml:space="preserve">The Cost Tracker roles may be different from your standard. If the naming of your own resources is different than the ones provided, please overwrite with a description of the role responsibilities. </w:t>
      </w:r>
      <w:r w:rsidR="007C0FE9">
        <w:rPr>
          <w:rFonts w:ascii="Arial" w:eastAsia="Calibri" w:hAnsi="Arial" w:cs="Arial"/>
          <w:color w:val="407EC9" w:themeColor="accent6"/>
          <w:sz w:val="20"/>
          <w:szCs w:val="21"/>
          <w:lang w:eastAsia="en-GB"/>
        </w:rPr>
        <w:br/>
      </w:r>
      <w:r w:rsidRPr="00C51D3D">
        <w:rPr>
          <w:rFonts w:ascii="Arial" w:eastAsia="Calibri" w:hAnsi="Arial" w:cs="Arial"/>
          <w:color w:val="407EC9" w:themeColor="accent6"/>
          <w:sz w:val="20"/>
          <w:szCs w:val="21"/>
          <w:lang w:eastAsia="en-GB"/>
        </w:rPr>
        <w:t>If you have any uncertainty on how to complete, then please contact the Procurement Manager within this RfP.</w:t>
      </w:r>
    </w:p>
    <w:p w14:paraId="0654395F" w14:textId="72B4244F" w:rsidR="00C51D3D" w:rsidRDefault="00C51D3D" w:rsidP="00C51D3D">
      <w:pPr>
        <w:pStyle w:val="Bullet"/>
        <w:numPr>
          <w:ilvl w:val="0"/>
          <w:numId w:val="0"/>
        </w:numPr>
        <w:jc w:val="left"/>
        <w:sectPr w:rsidR="00C51D3D" w:rsidSect="00F358BF">
          <w:type w:val="continuous"/>
          <w:pgSz w:w="11906" w:h="16838" w:code="9"/>
          <w:pgMar w:top="1135" w:right="1639" w:bottom="879" w:left="1338" w:header="714" w:footer="556" w:gutter="0"/>
          <w:cols w:num="2" w:space="708"/>
          <w:docGrid w:linePitch="360"/>
        </w:sectPr>
      </w:pPr>
    </w:p>
    <w:p w14:paraId="20FBCBF7" w14:textId="35DF30E6" w:rsidR="00123F98" w:rsidRDefault="00123F98" w:rsidP="00E61B5D">
      <w:pPr>
        <w:sectPr w:rsidR="00123F98" w:rsidSect="00123F98">
          <w:type w:val="continuous"/>
          <w:pgSz w:w="11906" w:h="16838" w:code="9"/>
          <w:pgMar w:top="1135" w:right="1639" w:bottom="879" w:left="1338" w:header="714" w:footer="556" w:gutter="0"/>
          <w:cols w:space="708"/>
          <w:docGrid w:linePitch="360"/>
        </w:sectPr>
      </w:pPr>
    </w:p>
    <w:p w14:paraId="3A152998" w14:textId="5CEB61C0" w:rsidR="00F358BF" w:rsidRPr="00B76280" w:rsidRDefault="00F358BF" w:rsidP="00B76280">
      <w:pPr>
        <w:rPr>
          <w:rFonts w:ascii="Arial" w:eastAsia="Times New Roman" w:hAnsi="Arial" w:cs="Arial"/>
          <w:color w:val="000000"/>
          <w:sz w:val="20"/>
          <w:szCs w:val="21"/>
          <w:lang w:eastAsia="en-GB"/>
        </w:rPr>
        <w:sectPr w:rsidR="00F358BF" w:rsidRPr="00B76280" w:rsidSect="00F358BF">
          <w:type w:val="continuous"/>
          <w:pgSz w:w="11906" w:h="16838" w:code="9"/>
          <w:pgMar w:top="1135" w:right="1639" w:bottom="879" w:left="1338" w:header="714" w:footer="556" w:gutter="0"/>
          <w:cols w:num="2" w:space="708"/>
          <w:docGrid w:linePitch="360"/>
        </w:sectPr>
      </w:pPr>
      <w:bookmarkStart w:id="61" w:name="_Toc486336503"/>
      <w:bookmarkStart w:id="62" w:name="_Toc34395873"/>
    </w:p>
    <w:bookmarkEnd w:id="61"/>
    <w:bookmarkEnd w:id="62"/>
    <w:p w14:paraId="1A275412" w14:textId="11ACE58A" w:rsidR="000C0914" w:rsidRPr="00401F87" w:rsidRDefault="00C51D3D" w:rsidP="00E61B5D">
      <w:pPr>
        <w:rPr>
          <w:sz w:val="20"/>
        </w:rPr>
      </w:pPr>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50560" behindDoc="0" locked="0" layoutInCell="1" allowOverlap="1" wp14:anchorId="01E84171" wp14:editId="787ADAEC">
                <wp:simplePos x="0" y="0"/>
                <wp:positionH relativeFrom="column">
                  <wp:posOffset>686581</wp:posOffset>
                </wp:positionH>
                <wp:positionV relativeFrom="paragraph">
                  <wp:posOffset>229382</wp:posOffset>
                </wp:positionV>
                <wp:extent cx="4305300" cy="552450"/>
                <wp:effectExtent l="0" t="0" r="12700" b="19050"/>
                <wp:wrapNone/>
                <wp:docPr id="53" name="Rectangle 53"/>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09AC8" w14:textId="3EB4EE85" w:rsidR="00C51D3D" w:rsidRPr="00B520B5" w:rsidRDefault="00C51D3D" w:rsidP="00C51D3D">
                            <w:pPr>
                              <w:jc w:val="center"/>
                              <w:rPr>
                                <w:color w:val="FFFFFF" w:themeColor="background1"/>
                                <w:sz w:val="40"/>
                                <w:szCs w:val="40"/>
                              </w:rPr>
                            </w:pPr>
                            <w:r>
                              <w:rPr>
                                <w:rFonts w:cs="Times New Roman (Corps CS)"/>
                                <w:color w:val="FFFFFF" w:themeColor="background1"/>
                                <w:spacing w:val="60"/>
                                <w:sz w:val="40"/>
                                <w:szCs w:val="40"/>
                              </w:rPr>
                              <w:t>E</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APPENDICES</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1B9C46C">
              <v:rect id="Rectangle 53" style="position:absolute;margin-left:54.05pt;margin-top:18.05pt;width:339pt;height:43.5pt;z-index:251650560;visibility:visible;mso-wrap-style:square;mso-wrap-distance-left:9pt;mso-wrap-distance-top:0;mso-wrap-distance-right:9pt;mso-wrap-distance-bottom:0;mso-position-horizontal:absolute;mso-position-horizontal-relative:text;mso-position-vertical:absolute;mso-position-vertical-relative:text;v-text-anchor:middle" o:spid="_x0000_s1032" filled="f" strokecolor="white [3212]" strokeweight="1pt" w14:anchorId="01E84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">
                <v:textbox inset="0,3mm,0,0">
                  <w:txbxContent>
                    <w:p w:rsidRPr="00B520B5" w:rsidR="00C51D3D" w:rsidP="00C51D3D" w:rsidRDefault="00C51D3D" w14:paraId="01EA4E23" w14:textId="3EB4EE85">
                      <w:pPr>
                        <w:jc w:val="center"/>
                        <w:rPr>
                          <w:color w:val="FFFFFF" w:themeColor="background1"/>
                          <w:sz w:val="40"/>
                          <w:szCs w:val="40"/>
                        </w:rPr>
                      </w:pPr>
                      <w:r>
                        <w:rPr>
                          <w:rFonts w:cs="Times New Roman (Corps CS)"/>
                          <w:color w:val="FFFFFF" w:themeColor="background1"/>
                          <w:spacing w:val="60"/>
                          <w:sz w:val="40"/>
                          <w:szCs w:val="40"/>
                        </w:rPr>
                        <w:t>E</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APPENDICES</w:t>
                      </w:r>
                    </w:p>
                  </w:txbxContent>
                </v:textbox>
              </v:rect>
            </w:pict>
          </mc:Fallback>
        </mc:AlternateContent>
      </w:r>
      <w:r w:rsidR="00DD2683">
        <w:rPr>
          <w:rFonts w:cs="Times New Roman (Corps CS)"/>
          <w:b/>
          <w:bCs/>
          <w:noProof/>
          <w:color w:val="E782A9" w:themeColor="accent5"/>
          <w:spacing w:val="60"/>
          <w:sz w:val="46"/>
          <w:szCs w:val="46"/>
        </w:rPr>
        <w:drawing>
          <wp:inline distT="0" distB="0" distL="0" distR="0" wp14:anchorId="2B8D9FD1" wp14:editId="6549722E">
            <wp:extent cx="5669915" cy="1076325"/>
            <wp:effectExtent l="0" t="0" r="0" b="3175"/>
            <wp:docPr id="57" name="Image 57" descr="Une image contenant eau, extérieur, nature,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eau, extérieur, nature, petit&#10;&#10;Description générée automatiquement"/>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5669915" cy="1076325"/>
                    </a:xfrm>
                    <a:prstGeom prst="rect">
                      <a:avLst/>
                    </a:prstGeom>
                    <a:ln>
                      <a:noFill/>
                    </a:ln>
                    <a:extLst>
                      <a:ext uri="{53640926-AAD7-44D8-BBD7-CCE9431645EC}">
                        <a14:shadowObscured xmlns:a14="http://schemas.microsoft.com/office/drawing/2010/main"/>
                      </a:ext>
                    </a:extLst>
                  </pic:spPr>
                </pic:pic>
              </a:graphicData>
            </a:graphic>
          </wp:inline>
        </w:drawing>
      </w:r>
    </w:p>
    <w:p w14:paraId="71D0E5AB" w14:textId="1148D16A" w:rsidR="000C0914" w:rsidRPr="00C51D3D" w:rsidRDefault="000C0914" w:rsidP="00E61B5D">
      <w:pPr>
        <w:rPr>
          <w:rFonts w:cstheme="minorHAnsi"/>
          <w:sz w:val="24"/>
          <w:szCs w:val="24"/>
        </w:rPr>
      </w:pPr>
      <w:r w:rsidRPr="00C51D3D">
        <w:rPr>
          <w:rFonts w:cstheme="minorHAnsi"/>
          <w:sz w:val="24"/>
          <w:szCs w:val="24"/>
        </w:rPr>
        <w:t>The following Appendices form an integral part of this RFP</w:t>
      </w:r>
    </w:p>
    <w:p w14:paraId="20A9405C" w14:textId="0448EC8F" w:rsidR="000C0914" w:rsidRPr="001A35EE" w:rsidRDefault="000C0914" w:rsidP="004E7815">
      <w:pPr>
        <w:pStyle w:val="ListParagraph"/>
        <w:numPr>
          <w:ilvl w:val="3"/>
          <w:numId w:val="1"/>
        </w:numPr>
        <w:autoSpaceDE w:val="0"/>
        <w:autoSpaceDN w:val="0"/>
        <w:adjustRightInd w:val="0"/>
        <w:spacing w:after="0" w:line="240" w:lineRule="auto"/>
        <w:ind w:left="284" w:hanging="284"/>
        <w:rPr>
          <w:rStyle w:val="Hyperlink"/>
        </w:rPr>
      </w:pPr>
      <w:hyperlink r:id="rId42" w:history="1">
        <w:r w:rsidRPr="005D6628">
          <w:rPr>
            <w:rStyle w:val="Hyperlink"/>
            <w:rFonts w:cs="Arial"/>
          </w:rPr>
          <w:t>About</w:t>
        </w:r>
        <w:r w:rsidRPr="001A35EE">
          <w:rPr>
            <w:rStyle w:val="Hyperlink"/>
          </w:rPr>
          <w:t xml:space="preserve"> JTI</w:t>
        </w:r>
      </w:hyperlink>
      <w:r w:rsidRPr="001A35EE">
        <w:rPr>
          <w:rStyle w:val="Hyperlink"/>
        </w:rPr>
        <w:t xml:space="preserve"> </w:t>
      </w:r>
      <w:r w:rsidRPr="001A35EE">
        <w:rPr>
          <w:rStyle w:val="Hyperlink"/>
        </w:rPr>
        <w:br/>
      </w:r>
    </w:p>
    <w:p w14:paraId="1816C1FF" w14:textId="214CA9EC" w:rsidR="000C0914" w:rsidRPr="001A35EE" w:rsidRDefault="000C0914" w:rsidP="004E7815">
      <w:pPr>
        <w:pStyle w:val="ListParagraph"/>
        <w:numPr>
          <w:ilvl w:val="3"/>
          <w:numId w:val="1"/>
        </w:numPr>
        <w:autoSpaceDE w:val="0"/>
        <w:autoSpaceDN w:val="0"/>
        <w:adjustRightInd w:val="0"/>
        <w:spacing w:after="0" w:line="240" w:lineRule="auto"/>
        <w:ind w:left="284" w:hanging="284"/>
        <w:rPr>
          <w:rStyle w:val="Hyperlink"/>
        </w:rPr>
      </w:pPr>
      <w:hyperlink r:id="rId43" w:history="1">
        <w:r w:rsidRPr="001A35EE">
          <w:rPr>
            <w:rStyle w:val="Hyperlink"/>
          </w:rPr>
          <w:t>JTI Code of Conduct</w:t>
        </w:r>
      </w:hyperlink>
      <w:r w:rsidRPr="001A35EE">
        <w:rPr>
          <w:rStyle w:val="Hyperlink"/>
        </w:rPr>
        <w:br/>
      </w:r>
    </w:p>
    <w:p w14:paraId="3C1D0C6F" w14:textId="3A4706AD" w:rsidR="000C0914" w:rsidRPr="004E7815" w:rsidRDefault="000C0914" w:rsidP="004E7815">
      <w:pPr>
        <w:pStyle w:val="ListParagraph"/>
        <w:numPr>
          <w:ilvl w:val="3"/>
          <w:numId w:val="1"/>
        </w:numPr>
        <w:autoSpaceDE w:val="0"/>
        <w:autoSpaceDN w:val="0"/>
        <w:adjustRightInd w:val="0"/>
        <w:spacing w:after="0" w:line="240" w:lineRule="auto"/>
        <w:ind w:left="284" w:hanging="284"/>
        <w:rPr>
          <w:rStyle w:val="Hyperlink"/>
          <w:color w:val="000000" w:themeColor="text1"/>
          <w:lang w:val="en-US"/>
        </w:rPr>
      </w:pPr>
      <w:hyperlink r:id="rId44" w:history="1">
        <w:r w:rsidRPr="005347F3">
          <w:rPr>
            <w:rStyle w:val="Hyperlink"/>
            <w:lang w:val="en-US"/>
          </w:rPr>
          <w:t>JTI Suppliers Standards</w:t>
        </w:r>
      </w:hyperlink>
    </w:p>
    <w:p w14:paraId="4172CC06" w14:textId="00A99DCF" w:rsidR="000C0914" w:rsidRPr="004E7815" w:rsidRDefault="000C0914" w:rsidP="004E7815">
      <w:pPr>
        <w:autoSpaceDE w:val="0"/>
        <w:autoSpaceDN w:val="0"/>
        <w:adjustRightInd w:val="0"/>
        <w:spacing w:after="0" w:line="240" w:lineRule="auto"/>
        <w:ind w:left="284" w:hanging="284"/>
        <w:rPr>
          <w:rStyle w:val="Hyperlink"/>
          <w:color w:val="000000" w:themeColor="text1"/>
          <w:lang w:val="en-US"/>
        </w:rPr>
      </w:pPr>
    </w:p>
    <w:p w14:paraId="6C09E9E1" w14:textId="45A3A943" w:rsidR="000C0914" w:rsidRPr="00744B7F" w:rsidRDefault="000C0914" w:rsidP="00744B7F">
      <w:pPr>
        <w:pStyle w:val="ListParagraph"/>
        <w:numPr>
          <w:ilvl w:val="3"/>
          <w:numId w:val="1"/>
        </w:numPr>
        <w:autoSpaceDE w:val="0"/>
        <w:autoSpaceDN w:val="0"/>
        <w:adjustRightInd w:val="0"/>
        <w:spacing w:after="0" w:line="240" w:lineRule="auto"/>
        <w:ind w:left="284" w:hanging="284"/>
        <w:rPr>
          <w:color w:val="000000" w:themeColor="text1"/>
          <w:lang w:val="fr-CH"/>
        </w:rPr>
      </w:pPr>
      <w:r w:rsidRPr="004E7815">
        <w:rPr>
          <w:color w:val="000000" w:themeColor="text1"/>
          <w:lang w:val="fr-CH"/>
        </w:rPr>
        <w:t xml:space="preserve">Intent to </w:t>
      </w:r>
      <w:r w:rsidRPr="004E7815">
        <w:rPr>
          <w:color w:val="000000" w:themeColor="text1"/>
        </w:rPr>
        <w:t>Participate</w:t>
      </w:r>
      <w:r w:rsidRPr="00744B7F">
        <w:rPr>
          <w:color w:val="000000" w:themeColor="text1"/>
          <w:lang w:val="fr-CH"/>
        </w:rPr>
        <w:br/>
        <w:t xml:space="preserve"> </w:t>
      </w:r>
    </w:p>
    <w:p w14:paraId="535E4590" w14:textId="438ABB03" w:rsidR="000C0914" w:rsidRPr="004E7815" w:rsidRDefault="000C0914"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sidRPr="004E7815">
        <w:rPr>
          <w:color w:val="000000" w:themeColor="text1"/>
          <w:lang w:val="en-US"/>
        </w:rPr>
        <w:t>Questionnaire</w:t>
      </w:r>
      <w:r w:rsidRPr="004E7815">
        <w:rPr>
          <w:color w:val="000000" w:themeColor="text1"/>
          <w:lang w:val="en-US"/>
        </w:rPr>
        <w:br/>
      </w:r>
    </w:p>
    <w:p w14:paraId="629F83A5" w14:textId="6C84E236" w:rsidR="000C0914" w:rsidRPr="004E7815" w:rsidRDefault="000C0914"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sidRPr="004E7815">
        <w:rPr>
          <w:color w:val="000000" w:themeColor="text1"/>
          <w:lang w:val="en-US"/>
        </w:rPr>
        <w:t>Cost T</w:t>
      </w:r>
      <w:r w:rsidR="00B3252F" w:rsidRPr="004E7815">
        <w:rPr>
          <w:color w:val="000000" w:themeColor="text1"/>
          <w:lang w:val="en-US"/>
        </w:rPr>
        <w:t>racker</w:t>
      </w:r>
    </w:p>
    <w:p w14:paraId="1C8A4515" w14:textId="1572E0D5" w:rsidR="00862C11" w:rsidRPr="004E7815" w:rsidRDefault="00862C11" w:rsidP="004E7815">
      <w:pPr>
        <w:autoSpaceDE w:val="0"/>
        <w:autoSpaceDN w:val="0"/>
        <w:adjustRightInd w:val="0"/>
        <w:spacing w:after="0" w:line="240" w:lineRule="auto"/>
        <w:ind w:left="284" w:hanging="284"/>
        <w:rPr>
          <w:color w:val="000000" w:themeColor="text1"/>
          <w:lang w:val="en-US"/>
        </w:rPr>
      </w:pPr>
    </w:p>
    <w:p w14:paraId="7F88FEEE" w14:textId="79DA0D40" w:rsidR="00BB79ED" w:rsidRPr="004E7815" w:rsidRDefault="00D749D9"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Pr>
          <w:rFonts w:cs="Times New Roman (Corps CS)"/>
          <w:b/>
          <w:bCs/>
          <w:noProof/>
          <w:color w:val="E782A9" w:themeColor="accent5"/>
          <w:spacing w:val="60"/>
          <w:sz w:val="46"/>
          <w:szCs w:val="46"/>
        </w:rPr>
        <w:drawing>
          <wp:anchor distT="0" distB="0" distL="114300" distR="114300" simplePos="0" relativeHeight="251716096" behindDoc="0" locked="0" layoutInCell="1" allowOverlap="1" wp14:anchorId="0513067A" wp14:editId="14E25F4F">
            <wp:simplePos x="0" y="0"/>
            <wp:positionH relativeFrom="column">
              <wp:posOffset>12601</wp:posOffset>
            </wp:positionH>
            <wp:positionV relativeFrom="page">
              <wp:posOffset>4392295</wp:posOffset>
            </wp:positionV>
            <wp:extent cx="5127145" cy="4508498"/>
            <wp:effectExtent l="0" t="0" r="842010" b="111823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extLst>
                        <a:ext uri="{28A0092B-C50C-407E-A947-70E740481C1C}">
                          <a14:useLocalDpi xmlns:a14="http://schemas.microsoft.com/office/drawing/2010/main" val="0"/>
                        </a:ext>
                      </a:extLst>
                    </a:blip>
                    <a:stretch>
                      <a:fillRect/>
                    </a:stretch>
                  </pic:blipFill>
                  <pic:spPr bwMode="auto">
                    <a:xfrm rot="19191843">
                      <a:off x="0" y="0"/>
                      <a:ext cx="5127145" cy="4508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C11" w:rsidRPr="004E7815">
        <w:rPr>
          <w:color w:val="000000" w:themeColor="text1"/>
          <w:lang w:val="en-US"/>
        </w:rPr>
        <w:t xml:space="preserve">Terms and </w:t>
      </w:r>
      <w:commentRangeStart w:id="63"/>
      <w:r w:rsidR="00862C11" w:rsidRPr="004E7815">
        <w:rPr>
          <w:color w:val="000000" w:themeColor="text1"/>
          <w:lang w:val="en-US"/>
        </w:rPr>
        <w:t>Conditions</w:t>
      </w:r>
      <w:commentRangeEnd w:id="63"/>
      <w:r w:rsidR="00862C11" w:rsidRPr="004E7815">
        <w:rPr>
          <w:rStyle w:val="CommentReference"/>
          <w:color w:val="000000" w:themeColor="text1"/>
        </w:rPr>
        <w:commentReference w:id="63"/>
      </w:r>
      <w:r w:rsidR="00BB79ED" w:rsidRPr="004E7815">
        <w:rPr>
          <w:color w:val="000000" w:themeColor="text1"/>
          <w:lang w:val="en-US"/>
        </w:rPr>
        <w:br/>
      </w:r>
    </w:p>
    <w:commentRangeStart w:id="64"/>
    <w:p w14:paraId="2117FABA" w14:textId="293BE557" w:rsidR="008C2F39" w:rsidRPr="004E70AC" w:rsidRDefault="001616B7" w:rsidP="004E70AC">
      <w:pPr>
        <w:pStyle w:val="ListParagraph"/>
        <w:numPr>
          <w:ilvl w:val="3"/>
          <w:numId w:val="1"/>
        </w:numPr>
        <w:autoSpaceDE w:val="0"/>
        <w:autoSpaceDN w:val="0"/>
        <w:adjustRightInd w:val="0"/>
        <w:spacing w:after="0" w:line="240" w:lineRule="auto"/>
        <w:ind w:left="284" w:hanging="284"/>
        <w:rPr>
          <w:color w:val="000000" w:themeColor="text1"/>
          <w:u w:val="single"/>
          <w:lang w:val="en-US"/>
        </w:rPr>
      </w:pPr>
      <w:r w:rsidRPr="005347F3">
        <w:rPr>
          <w:color w:val="8031A7" w:themeColor="accent4"/>
          <w:u w:val="single"/>
          <w:lang w:val="en-US"/>
        </w:rPr>
        <w:fldChar w:fldCharType="begin"/>
      </w:r>
      <w:r w:rsidRPr="005347F3">
        <w:rPr>
          <w:color w:val="8031A7" w:themeColor="accent4"/>
          <w:u w:val="single"/>
          <w:lang w:val="en-US"/>
        </w:rPr>
        <w:instrText xml:space="preserve"> HYPERLINK "http://inside.jti.com/Resources/Documents/Global/Policies_Procedures/Business-Travel-and-xpenses-Reimbursement-Practice-for-Consultants.pdf" \l "search=business%20travel%20and%20expense%20reimbursement%20practice%20for%20consultants%20and%203rd%20parties" </w:instrText>
      </w:r>
      <w:r w:rsidRPr="005347F3">
        <w:rPr>
          <w:color w:val="8031A7" w:themeColor="accent4"/>
          <w:u w:val="single"/>
          <w:lang w:val="en-US"/>
        </w:rPr>
      </w:r>
      <w:r w:rsidRPr="005347F3">
        <w:rPr>
          <w:color w:val="8031A7" w:themeColor="accent4"/>
          <w:u w:val="single"/>
          <w:lang w:val="en-US"/>
        </w:rPr>
        <w:fldChar w:fldCharType="separate"/>
      </w:r>
      <w:r w:rsidR="00BB79ED" w:rsidRPr="005347F3">
        <w:rPr>
          <w:rStyle w:val="Hyperlink"/>
          <w:lang w:val="en-US"/>
        </w:rPr>
        <w:t>JTI Travel Polic</w:t>
      </w:r>
      <w:r w:rsidR="00387D76" w:rsidRPr="005347F3">
        <w:rPr>
          <w:rStyle w:val="Hyperlink"/>
          <w:lang w:val="en-US"/>
        </w:rPr>
        <w:t>y For Third Parties</w:t>
      </w:r>
      <w:r w:rsidRPr="005347F3">
        <w:rPr>
          <w:color w:val="8031A7" w:themeColor="accent4"/>
          <w:u w:val="single"/>
          <w:lang w:val="en-US"/>
        </w:rPr>
        <w:fldChar w:fldCharType="end"/>
      </w:r>
      <w:commentRangeEnd w:id="64"/>
      <w:r w:rsidRPr="005347F3">
        <w:rPr>
          <w:rStyle w:val="CommentReference"/>
          <w:color w:val="8031A7" w:themeColor="accent4"/>
          <w:u w:val="single"/>
        </w:rPr>
        <w:commentReference w:id="64"/>
      </w:r>
    </w:p>
    <w:p w14:paraId="26A017BA" w14:textId="59F32941" w:rsidR="008C2F39" w:rsidRDefault="0083017C" w:rsidP="008C2F39">
      <w:pPr>
        <w:rPr>
          <w:lang w:val="en-US"/>
        </w:rPr>
      </w:pPr>
      <w:r>
        <w:rPr>
          <w:noProof/>
          <w:lang w:val="en-US"/>
        </w:rPr>
        <w:drawing>
          <wp:anchor distT="0" distB="0" distL="114300" distR="114300" simplePos="0" relativeHeight="251703808" behindDoc="1" locked="0" layoutInCell="1" allowOverlap="1" wp14:anchorId="29003343" wp14:editId="2E8BCC27">
            <wp:simplePos x="0" y="0"/>
            <wp:positionH relativeFrom="column">
              <wp:posOffset>-834390</wp:posOffset>
            </wp:positionH>
            <wp:positionV relativeFrom="page">
              <wp:posOffset>4997450</wp:posOffset>
            </wp:positionV>
            <wp:extent cx="6508750" cy="4932680"/>
            <wp:effectExtent l="0" t="0" r="6350" b="0"/>
            <wp:wrapNone/>
            <wp:docPr id="10" name="Image 10" descr="Une image contenant extérieur, eau, crépuscule,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extérieur, eau, crépuscule, montagne&#10;&#10;Description générée automatiquement"/>
                    <pic:cNvPicPr/>
                  </pic:nvPicPr>
                  <pic:blipFill rotWithShape="1">
                    <a:blip r:embed="rId46" cstate="print">
                      <a:extLst>
                        <a:ext uri="{28A0092B-C50C-407E-A947-70E740481C1C}">
                          <a14:useLocalDpi xmlns:a14="http://schemas.microsoft.com/office/drawing/2010/main" val="0"/>
                        </a:ext>
                      </a:extLst>
                    </a:blip>
                    <a:srcRect l="5629" t="6186" r="11841"/>
                    <a:stretch/>
                  </pic:blipFill>
                  <pic:spPr bwMode="auto">
                    <a:xfrm>
                      <a:off x="0" y="0"/>
                      <a:ext cx="6508750" cy="493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28F61" w14:textId="494D5782" w:rsidR="008C2F39" w:rsidRDefault="008C2F39" w:rsidP="008C2F39">
      <w:pPr>
        <w:rPr>
          <w:lang w:val="en-US"/>
        </w:rPr>
      </w:pPr>
    </w:p>
    <w:p w14:paraId="44A0B241" w14:textId="71AA7D31" w:rsidR="007947AD" w:rsidRDefault="007947AD">
      <w:pPr>
        <w:rPr>
          <w:lang w:val="en-US"/>
        </w:rPr>
      </w:pPr>
      <w:r>
        <w:rPr>
          <w:lang w:val="en-US"/>
        </w:rPr>
        <w:br w:type="page"/>
      </w:r>
    </w:p>
    <w:p w14:paraId="42785C4F" w14:textId="6934E746" w:rsidR="00422943" w:rsidRPr="007F56D6" w:rsidRDefault="00D749D9" w:rsidP="008C2F39">
      <w:pPr>
        <w:rPr>
          <w:b/>
          <w:bCs/>
          <w:lang w:val="en-US"/>
        </w:rPr>
      </w:pPr>
      <w:r w:rsidRPr="007F56D6">
        <w:rPr>
          <w:b/>
          <w:bCs/>
          <w:i/>
          <w:iCs/>
          <w:noProof/>
          <w:color w:val="E782A9" w:themeColor="accent5"/>
        </w:rPr>
        <w:lastRenderedPageBreak/>
        <w:drawing>
          <wp:anchor distT="0" distB="0" distL="114300" distR="114300" simplePos="0" relativeHeight="251686400" behindDoc="0" locked="0" layoutInCell="1" allowOverlap="1" wp14:anchorId="598CA2AE" wp14:editId="3E8C3BFB">
            <wp:simplePos x="0" y="0"/>
            <wp:positionH relativeFrom="column">
              <wp:posOffset>1324610</wp:posOffset>
            </wp:positionH>
            <wp:positionV relativeFrom="page">
              <wp:posOffset>915761</wp:posOffset>
            </wp:positionV>
            <wp:extent cx="3519706" cy="3255157"/>
            <wp:effectExtent l="233680" t="147320" r="34671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7" cstate="print">
                      <a:extLst>
                        <a:ext uri="{28A0092B-C50C-407E-A947-70E740481C1C}">
                          <a14:useLocalDpi xmlns:a14="http://schemas.microsoft.com/office/drawing/2010/main" val="0"/>
                        </a:ext>
                      </a:extLst>
                    </a:blip>
                    <a:stretch>
                      <a:fillRect/>
                    </a:stretch>
                  </pic:blipFill>
                  <pic:spPr>
                    <a:xfrm rot="14298913" flipH="1">
                      <a:off x="0" y="0"/>
                      <a:ext cx="3519706" cy="3255157"/>
                    </a:xfrm>
                    <a:prstGeom prst="rect">
                      <a:avLst/>
                    </a:prstGeom>
                  </pic:spPr>
                </pic:pic>
              </a:graphicData>
            </a:graphic>
            <wp14:sizeRelH relativeFrom="margin">
              <wp14:pctWidth>0</wp14:pctWidth>
            </wp14:sizeRelH>
            <wp14:sizeRelV relativeFrom="margin">
              <wp14:pctHeight>0</wp14:pctHeight>
            </wp14:sizeRelV>
          </wp:anchor>
        </w:drawing>
      </w:r>
      <w:r w:rsidR="008036D9" w:rsidRPr="007F56D6">
        <w:rPr>
          <w:b/>
          <w:bCs/>
          <w:lang w:val="en-US"/>
        </w:rPr>
        <w:t xml:space="preserve">Additional </w:t>
      </w:r>
      <w:r w:rsidR="007F56D6" w:rsidRPr="007F56D6">
        <w:rPr>
          <w:b/>
          <w:bCs/>
          <w:lang w:val="en-US"/>
        </w:rPr>
        <w:t>Images</w:t>
      </w:r>
    </w:p>
    <w:p w14:paraId="4AA06E98" w14:textId="7E3EE34A" w:rsidR="00422943" w:rsidRDefault="00112A6A">
      <w:pPr>
        <w:rPr>
          <w:lang w:val="en-US"/>
        </w:rPr>
      </w:pPr>
      <w:r>
        <w:rPr>
          <w:noProof/>
          <w:lang w:val="en-US"/>
        </w:rPr>
        <w:drawing>
          <wp:anchor distT="0" distB="0" distL="114300" distR="114300" simplePos="0" relativeHeight="251654656" behindDoc="1" locked="0" layoutInCell="1" allowOverlap="1" wp14:anchorId="404BE1AD" wp14:editId="40CD6997">
            <wp:simplePos x="0" y="0"/>
            <wp:positionH relativeFrom="column">
              <wp:posOffset>84364</wp:posOffset>
            </wp:positionH>
            <wp:positionV relativeFrom="page">
              <wp:posOffset>1155065</wp:posOffset>
            </wp:positionV>
            <wp:extent cx="5431790" cy="2714625"/>
            <wp:effectExtent l="0" t="0" r="3810" b="3175"/>
            <wp:wrapNone/>
            <wp:docPr id="46" name="Image 46" descr="Une image contenant extérieur, eau, nuageux, pl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extérieur, eau, nuageux, plage&#10;&#10;Description générée automatiquement"/>
                    <pic:cNvPicPr/>
                  </pic:nvPicPr>
                  <pic:blipFill>
                    <a:blip r:embed="rId48" cstate="print">
                      <a:extLst>
                        <a:ext uri="{28A0092B-C50C-407E-A947-70E740481C1C}">
                          <a14:useLocalDpi xmlns:a14="http://schemas.microsoft.com/office/drawing/2010/main"/>
                        </a:ext>
                      </a:extLst>
                    </a:blip>
                    <a:stretch>
                      <a:fillRect/>
                    </a:stretch>
                  </pic:blipFill>
                  <pic:spPr>
                    <a:xfrm>
                      <a:off x="0" y="0"/>
                      <a:ext cx="5431790" cy="27146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5856" behindDoc="1" locked="0" layoutInCell="1" allowOverlap="1" wp14:anchorId="243C59F3" wp14:editId="151A2770">
            <wp:simplePos x="0" y="0"/>
            <wp:positionH relativeFrom="column">
              <wp:posOffset>53431</wp:posOffset>
            </wp:positionH>
            <wp:positionV relativeFrom="page">
              <wp:posOffset>4258945</wp:posOffset>
            </wp:positionV>
            <wp:extent cx="5416550" cy="5415915"/>
            <wp:effectExtent l="0" t="0" r="6350" b="0"/>
            <wp:wrapNone/>
            <wp:docPr id="52" name="Image 52" descr="Une image contenant eau, extérieur, nature, océ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eau, extérieur, nature, océan&#10;&#10;Description générée automatiquement"/>
                    <pic:cNvPicPr/>
                  </pic:nvPicPr>
                  <pic:blipFill rotWithShape="1">
                    <a:blip r:embed="rId49" cstate="print">
                      <a:extLst>
                        <a:ext uri="{28A0092B-C50C-407E-A947-70E740481C1C}">
                          <a14:useLocalDpi xmlns:a14="http://schemas.microsoft.com/office/drawing/2010/main" val="0"/>
                        </a:ext>
                      </a:extLst>
                    </a:blip>
                    <a:srcRect l="22854" t="-1" r="40366" b="44691"/>
                    <a:stretch/>
                  </pic:blipFill>
                  <pic:spPr bwMode="auto">
                    <a:xfrm>
                      <a:off x="0" y="0"/>
                      <a:ext cx="5416550" cy="541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E9F">
        <w:rPr>
          <w:rFonts w:cs="Times New Roman (Corps CS)"/>
          <w:b/>
          <w:bCs/>
          <w:noProof/>
          <w:color w:val="E782A9" w:themeColor="accent5"/>
          <w:spacing w:val="60"/>
          <w:sz w:val="46"/>
          <w:szCs w:val="46"/>
        </w:rPr>
        <w:drawing>
          <wp:anchor distT="0" distB="0" distL="114300" distR="114300" simplePos="0" relativeHeight="251718144" behindDoc="0" locked="0" layoutInCell="1" allowOverlap="1" wp14:anchorId="6C51E1DA" wp14:editId="5DFB8321">
            <wp:simplePos x="0" y="0"/>
            <wp:positionH relativeFrom="column">
              <wp:posOffset>3719</wp:posOffset>
            </wp:positionH>
            <wp:positionV relativeFrom="page">
              <wp:posOffset>4704715</wp:posOffset>
            </wp:positionV>
            <wp:extent cx="5707407" cy="5018939"/>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extLst>
                        <a:ext uri="{28A0092B-C50C-407E-A947-70E740481C1C}">
                          <a14:useLocalDpi xmlns:a14="http://schemas.microsoft.com/office/drawing/2010/main" val="0"/>
                        </a:ext>
                      </a:extLst>
                    </a:blip>
                    <a:stretch>
                      <a:fillRect/>
                    </a:stretch>
                  </pic:blipFill>
                  <pic:spPr bwMode="auto">
                    <a:xfrm rot="10800000">
                      <a:off x="0" y="0"/>
                      <a:ext cx="5707407" cy="5018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943">
        <w:rPr>
          <w:lang w:val="en-US"/>
        </w:rPr>
        <w:br w:type="page"/>
      </w:r>
    </w:p>
    <w:p w14:paraId="44C4C91B" w14:textId="2011B765" w:rsidR="00422943" w:rsidRDefault="00422943" w:rsidP="008C2F39">
      <w:pPr>
        <w:rPr>
          <w:lang w:val="en-US"/>
        </w:rPr>
      </w:pPr>
    </w:p>
    <w:p w14:paraId="62B55C41" w14:textId="6DBD9176" w:rsidR="00261E0F" w:rsidRDefault="00261E0F" w:rsidP="008C2F39">
      <w:pPr>
        <w:rPr>
          <w:lang w:val="en-US"/>
        </w:rPr>
      </w:pPr>
    </w:p>
    <w:p w14:paraId="41E0626A" w14:textId="2BA544C5" w:rsidR="00261E0F" w:rsidRDefault="00261E0F" w:rsidP="008C2F39">
      <w:pPr>
        <w:rPr>
          <w:lang w:val="en-US"/>
        </w:rPr>
      </w:pPr>
      <w:r>
        <w:rPr>
          <w:rFonts w:cs="Times New Roman (Corps CS)"/>
          <w:b/>
          <w:bCs/>
          <w:noProof/>
          <w:color w:val="E782A9" w:themeColor="accent5"/>
          <w:spacing w:val="60"/>
          <w:sz w:val="46"/>
          <w:szCs w:val="46"/>
        </w:rPr>
        <w:drawing>
          <wp:anchor distT="0" distB="0" distL="114300" distR="114300" simplePos="0" relativeHeight="251722240" behindDoc="0" locked="0" layoutInCell="1" allowOverlap="1" wp14:anchorId="7A08C5B7" wp14:editId="5ECB804E">
            <wp:simplePos x="0" y="0"/>
            <wp:positionH relativeFrom="column">
              <wp:posOffset>3597910</wp:posOffset>
            </wp:positionH>
            <wp:positionV relativeFrom="page">
              <wp:posOffset>1503680</wp:posOffset>
            </wp:positionV>
            <wp:extent cx="2074545" cy="4761230"/>
            <wp:effectExtent l="825500" t="215900" r="9715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0" cstate="print">
                      <a:extLst>
                        <a:ext uri="{28A0092B-C50C-407E-A947-70E740481C1C}">
                          <a14:useLocalDpi xmlns:a14="http://schemas.microsoft.com/office/drawing/2010/main" val="0"/>
                        </a:ext>
                      </a:extLst>
                    </a:blip>
                    <a:stretch>
                      <a:fillRect/>
                    </a:stretch>
                  </pic:blipFill>
                  <pic:spPr bwMode="auto">
                    <a:xfrm rot="9160938">
                      <a:off x="0" y="0"/>
                      <a:ext cx="2074545" cy="476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7904" behindDoc="1" locked="0" layoutInCell="1" allowOverlap="1" wp14:anchorId="0AF8F391" wp14:editId="475D90C8">
            <wp:simplePos x="0" y="0"/>
            <wp:positionH relativeFrom="column">
              <wp:posOffset>1270</wp:posOffset>
            </wp:positionH>
            <wp:positionV relativeFrom="page">
              <wp:posOffset>1408430</wp:posOffset>
            </wp:positionV>
            <wp:extent cx="2609215" cy="5999480"/>
            <wp:effectExtent l="0" t="0" r="0" b="0"/>
            <wp:wrapNone/>
            <wp:docPr id="192" name="Image 192" descr="Une image contenant extérieur, crépuscule, nuages,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extérieur, crépuscule, nuages, montagne&#10;&#10;Description générée automatiquement"/>
                    <pic:cNvPicPr/>
                  </pic:nvPicPr>
                  <pic:blipFill rotWithShape="1">
                    <a:blip r:embed="rId51" cstate="print">
                      <a:extLst>
                        <a:ext uri="{28A0092B-C50C-407E-A947-70E740481C1C}">
                          <a14:useLocalDpi xmlns:a14="http://schemas.microsoft.com/office/drawing/2010/main" val="0"/>
                        </a:ext>
                      </a:extLst>
                    </a:blip>
                    <a:srcRect l="30142" r="50969" b="34857"/>
                    <a:stretch/>
                  </pic:blipFill>
                  <pic:spPr bwMode="auto">
                    <a:xfrm>
                      <a:off x="0" y="0"/>
                      <a:ext cx="2609215" cy="599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9952" behindDoc="1" locked="0" layoutInCell="1" allowOverlap="1" wp14:anchorId="536B885A" wp14:editId="62BF3FB2">
            <wp:simplePos x="0" y="0"/>
            <wp:positionH relativeFrom="column">
              <wp:posOffset>2870835</wp:posOffset>
            </wp:positionH>
            <wp:positionV relativeFrom="page">
              <wp:posOffset>1408691</wp:posOffset>
            </wp:positionV>
            <wp:extent cx="2600325" cy="5998845"/>
            <wp:effectExtent l="0" t="0" r="3175" b="0"/>
            <wp:wrapNone/>
            <wp:docPr id="49" name="Image 49" descr="Une image contenant extérieur, nature, crépuscule, nuag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extérieur, nature, crépuscule, nuages&#10;&#10;Description générée automatiquement"/>
                    <pic:cNvPicPr/>
                  </pic:nvPicPr>
                  <pic:blipFill rotWithShape="1">
                    <a:blip r:embed="rId52" cstate="print">
                      <a:extLst>
                        <a:ext uri="{28A0092B-C50C-407E-A947-70E740481C1C}">
                          <a14:useLocalDpi xmlns:a14="http://schemas.microsoft.com/office/drawing/2010/main" val="0"/>
                        </a:ext>
                      </a:extLst>
                    </a:blip>
                    <a:srcRect l="24082" t="9673" r="32732" b="23929"/>
                    <a:stretch/>
                  </pic:blipFill>
                  <pic:spPr bwMode="auto">
                    <a:xfrm>
                      <a:off x="0" y="0"/>
                      <a:ext cx="2600325" cy="5998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0FC4E" w14:textId="3A13109D" w:rsidR="00261E0F" w:rsidRDefault="00261E0F" w:rsidP="008C2F39">
      <w:pPr>
        <w:rPr>
          <w:lang w:val="en-US"/>
        </w:rPr>
      </w:pPr>
    </w:p>
    <w:p w14:paraId="0136F28D" w14:textId="60BBE162" w:rsidR="00261E0F" w:rsidRDefault="00261E0F" w:rsidP="008C2F39">
      <w:pPr>
        <w:rPr>
          <w:lang w:val="en-US"/>
        </w:rPr>
      </w:pPr>
    </w:p>
    <w:p w14:paraId="0D44DB63" w14:textId="60F747ED" w:rsidR="00261E0F" w:rsidRDefault="00261E0F" w:rsidP="008C2F39">
      <w:pPr>
        <w:rPr>
          <w:lang w:val="en-US"/>
        </w:rPr>
      </w:pPr>
    </w:p>
    <w:p w14:paraId="31099F17" w14:textId="3209FAB1" w:rsidR="00261E0F" w:rsidRDefault="00D749D9" w:rsidP="008C2F39">
      <w:pPr>
        <w:rPr>
          <w:lang w:val="en-US"/>
        </w:rPr>
      </w:pPr>
      <w:r>
        <w:rPr>
          <w:rFonts w:cs="Times New Roman (Corps CS)"/>
          <w:b/>
          <w:bCs/>
          <w:noProof/>
          <w:color w:val="E782A9" w:themeColor="accent5"/>
          <w:spacing w:val="60"/>
          <w:sz w:val="46"/>
          <w:szCs w:val="46"/>
        </w:rPr>
        <w:drawing>
          <wp:anchor distT="0" distB="0" distL="114300" distR="114300" simplePos="0" relativeHeight="251720192" behindDoc="0" locked="0" layoutInCell="1" allowOverlap="1" wp14:anchorId="70F2EBF7" wp14:editId="320BC8ED">
            <wp:simplePos x="0" y="0"/>
            <wp:positionH relativeFrom="column">
              <wp:posOffset>-849522</wp:posOffset>
            </wp:positionH>
            <wp:positionV relativeFrom="page">
              <wp:posOffset>2626822</wp:posOffset>
            </wp:positionV>
            <wp:extent cx="3572640" cy="3949450"/>
            <wp:effectExtent l="0" t="0" r="0" b="63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572640" cy="3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354EB" w14:textId="74EEDE00" w:rsidR="00261E0F" w:rsidRDefault="00261E0F" w:rsidP="008C2F39">
      <w:pPr>
        <w:rPr>
          <w:lang w:val="en-US"/>
        </w:rPr>
      </w:pPr>
    </w:p>
    <w:p w14:paraId="61047A15" w14:textId="3566ECCC" w:rsidR="00261E0F" w:rsidRDefault="00261E0F" w:rsidP="008C2F39">
      <w:pPr>
        <w:rPr>
          <w:lang w:val="en-US"/>
        </w:rPr>
      </w:pPr>
    </w:p>
    <w:p w14:paraId="51EAE86B" w14:textId="513FCE54" w:rsidR="00261E0F" w:rsidRDefault="00261E0F" w:rsidP="008C2F39">
      <w:pPr>
        <w:rPr>
          <w:lang w:val="en-US"/>
        </w:rPr>
      </w:pPr>
    </w:p>
    <w:p w14:paraId="15DBCEEE" w14:textId="2F7ADFCA" w:rsidR="00261E0F" w:rsidRDefault="00261E0F" w:rsidP="008C2F39">
      <w:pPr>
        <w:rPr>
          <w:lang w:val="en-US"/>
        </w:rPr>
      </w:pPr>
    </w:p>
    <w:p w14:paraId="4C079230" w14:textId="040795C9" w:rsidR="00261E0F" w:rsidRDefault="00261E0F" w:rsidP="008C2F39">
      <w:pPr>
        <w:rPr>
          <w:lang w:val="en-US"/>
        </w:rPr>
      </w:pPr>
    </w:p>
    <w:p w14:paraId="214A1BA4" w14:textId="70F33C15" w:rsidR="00261E0F" w:rsidRDefault="00261E0F" w:rsidP="008C2F39">
      <w:pPr>
        <w:rPr>
          <w:lang w:val="en-US"/>
        </w:rPr>
      </w:pPr>
    </w:p>
    <w:p w14:paraId="7FE595DF" w14:textId="23519D95" w:rsidR="00261E0F" w:rsidRDefault="00261E0F" w:rsidP="008C2F39">
      <w:pPr>
        <w:rPr>
          <w:lang w:val="en-US"/>
        </w:rPr>
      </w:pPr>
    </w:p>
    <w:p w14:paraId="75D7578D" w14:textId="6146A5DF" w:rsidR="00261E0F" w:rsidRDefault="00261E0F" w:rsidP="008C2F39">
      <w:pPr>
        <w:rPr>
          <w:lang w:val="en-US"/>
        </w:rPr>
      </w:pPr>
    </w:p>
    <w:p w14:paraId="6E563A58" w14:textId="53B8B711" w:rsidR="00261E0F" w:rsidRDefault="00261E0F" w:rsidP="008C2F39">
      <w:pPr>
        <w:rPr>
          <w:lang w:val="en-US"/>
        </w:rPr>
      </w:pPr>
    </w:p>
    <w:p w14:paraId="656D98A0" w14:textId="1C61B1AB" w:rsidR="00261E0F" w:rsidRDefault="00261E0F" w:rsidP="008C2F39">
      <w:pPr>
        <w:rPr>
          <w:lang w:val="en-US"/>
        </w:rPr>
      </w:pPr>
    </w:p>
    <w:p w14:paraId="66E32977" w14:textId="33BAA082" w:rsidR="00261E0F" w:rsidRDefault="00261E0F" w:rsidP="008C2F39">
      <w:pPr>
        <w:rPr>
          <w:lang w:val="en-US"/>
        </w:rPr>
      </w:pPr>
    </w:p>
    <w:p w14:paraId="19AC72BF" w14:textId="0F636F0F" w:rsidR="00261E0F" w:rsidRDefault="00261E0F" w:rsidP="008C2F39">
      <w:pPr>
        <w:rPr>
          <w:lang w:val="en-US"/>
        </w:rPr>
      </w:pPr>
    </w:p>
    <w:p w14:paraId="22D2319D" w14:textId="74C616A5" w:rsidR="00261E0F" w:rsidRDefault="00261E0F" w:rsidP="008C2F39">
      <w:pPr>
        <w:rPr>
          <w:lang w:val="en-US"/>
        </w:rPr>
      </w:pPr>
    </w:p>
    <w:p w14:paraId="6E5FA423" w14:textId="6628B7A4" w:rsidR="00261E0F" w:rsidRDefault="00261E0F" w:rsidP="008C2F39">
      <w:pPr>
        <w:rPr>
          <w:lang w:val="en-US"/>
        </w:rPr>
      </w:pPr>
    </w:p>
    <w:p w14:paraId="431A0231" w14:textId="57D2F60E" w:rsidR="00261E0F" w:rsidRDefault="00261E0F" w:rsidP="008C2F39">
      <w:pPr>
        <w:rPr>
          <w:lang w:val="en-US"/>
        </w:rPr>
      </w:pPr>
    </w:p>
    <w:p w14:paraId="53365246" w14:textId="09CE77E4" w:rsidR="00261E0F" w:rsidRDefault="00261E0F" w:rsidP="008C2F39">
      <w:pPr>
        <w:rPr>
          <w:lang w:val="en-US"/>
        </w:rPr>
      </w:pPr>
    </w:p>
    <w:p w14:paraId="07FF81FE" w14:textId="702A9BE0" w:rsidR="00261E0F" w:rsidRDefault="00261E0F" w:rsidP="008C2F39">
      <w:pPr>
        <w:rPr>
          <w:lang w:val="en-US"/>
        </w:rPr>
      </w:pPr>
    </w:p>
    <w:p w14:paraId="2DAADFD4" w14:textId="0F59A0CF" w:rsidR="00261E0F" w:rsidRDefault="00261E0F" w:rsidP="008C2F39">
      <w:pPr>
        <w:rPr>
          <w:lang w:val="en-US"/>
        </w:rPr>
      </w:pPr>
    </w:p>
    <w:p w14:paraId="1DAC5792" w14:textId="6A50554D" w:rsidR="00261E0F" w:rsidRDefault="00261E0F" w:rsidP="00261E0F">
      <w:pPr>
        <w:rPr>
          <w:lang w:val="en-US"/>
        </w:rPr>
      </w:pPr>
    </w:p>
    <w:p w14:paraId="77A835F5" w14:textId="72714CAC" w:rsidR="00261E0F" w:rsidRPr="00921AE1" w:rsidRDefault="00261E0F" w:rsidP="00D84AAD">
      <w:pPr>
        <w:pStyle w:val="Bodycopy"/>
        <w:numPr>
          <w:ilvl w:val="0"/>
          <w:numId w:val="36"/>
        </w:numPr>
        <w:ind w:left="284" w:hanging="284"/>
        <w:jc w:val="left"/>
      </w:pPr>
      <w:r>
        <w:t>Bullet point 01</w:t>
      </w:r>
    </w:p>
    <w:p w14:paraId="0B2AE182" w14:textId="77777777" w:rsidR="00261E0F" w:rsidRPr="00921AE1" w:rsidRDefault="00261E0F" w:rsidP="00D84AAD">
      <w:pPr>
        <w:pStyle w:val="Bodycopy"/>
        <w:numPr>
          <w:ilvl w:val="0"/>
          <w:numId w:val="37"/>
        </w:numPr>
        <w:ind w:left="284" w:hanging="284"/>
        <w:jc w:val="left"/>
      </w:pPr>
      <w:r>
        <w:t>Bullet point 02</w:t>
      </w:r>
    </w:p>
    <w:p w14:paraId="0719E21E" w14:textId="77777777" w:rsidR="00261E0F" w:rsidRPr="00921AE1" w:rsidRDefault="00261E0F" w:rsidP="00D84AAD">
      <w:pPr>
        <w:pStyle w:val="Bodycopy"/>
        <w:numPr>
          <w:ilvl w:val="0"/>
          <w:numId w:val="38"/>
        </w:numPr>
        <w:ind w:left="284" w:hanging="284"/>
        <w:jc w:val="left"/>
      </w:pPr>
      <w:r>
        <w:t>Bullet point 03</w:t>
      </w:r>
    </w:p>
    <w:p w14:paraId="07043A9F" w14:textId="77777777" w:rsidR="00261E0F" w:rsidRPr="00921AE1" w:rsidRDefault="00261E0F" w:rsidP="00D84AAD">
      <w:pPr>
        <w:pStyle w:val="Bodycopy"/>
        <w:numPr>
          <w:ilvl w:val="0"/>
          <w:numId w:val="39"/>
        </w:numPr>
        <w:ind w:left="284" w:hanging="284"/>
        <w:jc w:val="left"/>
      </w:pPr>
      <w:r>
        <w:t>Bullet point 04</w:t>
      </w:r>
    </w:p>
    <w:p w14:paraId="48498F32" w14:textId="77777777" w:rsidR="00261E0F" w:rsidRPr="00921AE1" w:rsidRDefault="00261E0F" w:rsidP="00D84AAD">
      <w:pPr>
        <w:pStyle w:val="Bodycopy"/>
        <w:numPr>
          <w:ilvl w:val="0"/>
          <w:numId w:val="40"/>
        </w:numPr>
        <w:ind w:left="284" w:hanging="284"/>
        <w:jc w:val="left"/>
      </w:pPr>
      <w:r>
        <w:t>Bullet point 05</w:t>
      </w:r>
    </w:p>
    <w:p w14:paraId="28E4677A" w14:textId="18CDCCBF" w:rsidR="009D42C7" w:rsidRPr="00261E0F" w:rsidRDefault="00261E0F" w:rsidP="00D84AAD">
      <w:pPr>
        <w:pStyle w:val="ListParagraph"/>
        <w:numPr>
          <w:ilvl w:val="0"/>
          <w:numId w:val="41"/>
        </w:numPr>
        <w:ind w:left="284" w:hanging="284"/>
        <w:rPr>
          <w:sz w:val="20"/>
          <w:szCs w:val="20"/>
          <w:lang w:val="en-US"/>
        </w:rPr>
      </w:pPr>
      <w:r w:rsidRPr="00261E0F">
        <w:rPr>
          <w:sz w:val="20"/>
          <w:szCs w:val="20"/>
        </w:rPr>
        <w:t>Bullet point 06</w:t>
      </w:r>
    </w:p>
    <w:p w14:paraId="4F4C6D76" w14:textId="77777777" w:rsidR="0098438A" w:rsidRDefault="0098438A" w:rsidP="0083017C">
      <w:pPr>
        <w:rPr>
          <w:lang w:val="en-US"/>
        </w:rPr>
      </w:pPr>
    </w:p>
    <w:p w14:paraId="0328A90E" w14:textId="77777777" w:rsidR="0098438A" w:rsidRDefault="0098438A" w:rsidP="0083017C">
      <w:pPr>
        <w:rPr>
          <w:lang w:val="en-US"/>
        </w:rPr>
      </w:pPr>
    </w:p>
    <w:p w14:paraId="3828D6BD" w14:textId="4D955C20" w:rsidR="0098438A" w:rsidRDefault="0098438A" w:rsidP="0083017C">
      <w:pPr>
        <w:rPr>
          <w:lang w:val="en-US"/>
        </w:rPr>
      </w:pPr>
    </w:p>
    <w:p w14:paraId="7D6CDF4E" w14:textId="77777777" w:rsidR="00261E0F" w:rsidRDefault="00261E0F" w:rsidP="0098438A">
      <w:pPr>
        <w:rPr>
          <w:lang w:val="en-US"/>
        </w:rPr>
      </w:pPr>
    </w:p>
    <w:p w14:paraId="58B3AE53" w14:textId="77777777" w:rsidR="00261E0F" w:rsidRDefault="00261E0F" w:rsidP="0098438A">
      <w:pPr>
        <w:rPr>
          <w:lang w:val="en-US"/>
        </w:rPr>
      </w:pPr>
    </w:p>
    <w:p w14:paraId="64B48C43" w14:textId="54BFAF44" w:rsidR="0098438A" w:rsidRDefault="000C0F40" w:rsidP="0098438A">
      <w:pPr>
        <w:rPr>
          <w:lang w:val="en-US"/>
        </w:rPr>
      </w:pPr>
      <w:r>
        <w:rPr>
          <w:lang w:val="en-US"/>
        </w:rPr>
        <w:t>Tables</w:t>
      </w:r>
    </w:p>
    <w:p w14:paraId="2A62EA7D" w14:textId="2FCA7515" w:rsidR="0098438A" w:rsidRDefault="0098438A" w:rsidP="0098438A">
      <w:pPr>
        <w:rPr>
          <w:lang w:val="en-US"/>
        </w:rPr>
      </w:pPr>
    </w:p>
    <w:tbl>
      <w:tblPr>
        <w:tblStyle w:val="TableNormal1"/>
        <w:tblpPr w:leftFromText="180" w:rightFromText="180" w:vertAnchor="text" w:tblpY="1"/>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6114E9AF" w14:textId="77777777" w:rsidTr="0098438A">
        <w:trPr>
          <w:trHeight w:val="342"/>
        </w:trPr>
        <w:tc>
          <w:tcPr>
            <w:tcW w:w="2410" w:type="dxa"/>
            <w:tcBorders>
              <w:top w:val="nil"/>
              <w:left w:val="nil"/>
              <w:bottom w:val="single" w:sz="24" w:space="0" w:color="EAAA00" w:themeColor="accent2"/>
              <w:right w:val="single" w:sz="4" w:space="0" w:color="EAAA00" w:themeColor="accent2"/>
            </w:tcBorders>
          </w:tcPr>
          <w:p w14:paraId="18E2EFFC" w14:textId="342DF71D" w:rsidR="0098438A" w:rsidRDefault="0098438A" w:rsidP="0098438A">
            <w:pPr>
              <w:pStyle w:val="TableParagraph"/>
              <w:spacing w:line="188" w:lineRule="exact"/>
              <w:ind w:right="70"/>
              <w:rPr>
                <w:b/>
                <w:sz w:val="20"/>
              </w:rPr>
            </w:pPr>
            <w:r>
              <w:rPr>
                <w:b/>
                <w:sz w:val="20"/>
              </w:rPr>
              <w:t>Title</w:t>
            </w:r>
          </w:p>
        </w:tc>
        <w:tc>
          <w:tcPr>
            <w:tcW w:w="1701" w:type="dxa"/>
            <w:tcBorders>
              <w:top w:val="nil"/>
              <w:left w:val="single" w:sz="4" w:space="0" w:color="EAAA00" w:themeColor="accent2"/>
              <w:bottom w:val="single" w:sz="24" w:space="0" w:color="EAAA00" w:themeColor="accent2"/>
              <w:right w:val="nil"/>
            </w:tcBorders>
          </w:tcPr>
          <w:p w14:paraId="551D5363" w14:textId="2248CB2B" w:rsidR="0098438A" w:rsidRDefault="0098438A" w:rsidP="0098438A">
            <w:pPr>
              <w:pStyle w:val="TableParagraph"/>
              <w:spacing w:line="188" w:lineRule="exact"/>
              <w:ind w:left="213"/>
              <w:rPr>
                <w:b/>
                <w:sz w:val="20"/>
              </w:rPr>
            </w:pPr>
            <w:r>
              <w:rPr>
                <w:b/>
                <w:sz w:val="20"/>
              </w:rPr>
              <w:t>Title</w:t>
            </w:r>
          </w:p>
        </w:tc>
      </w:tr>
      <w:tr w:rsidR="0098438A" w14:paraId="764F50CB" w14:textId="77777777" w:rsidTr="0098438A">
        <w:trPr>
          <w:trHeight w:val="453"/>
        </w:trPr>
        <w:tc>
          <w:tcPr>
            <w:tcW w:w="2410" w:type="dxa"/>
            <w:tcBorders>
              <w:top w:val="single" w:sz="24" w:space="0" w:color="EAAA00" w:themeColor="accent2"/>
              <w:left w:val="nil"/>
              <w:bottom w:val="single" w:sz="8" w:space="0" w:color="EAAA00" w:themeColor="accent2"/>
              <w:right w:val="single" w:sz="4" w:space="0" w:color="EAAA00" w:themeColor="accent2"/>
            </w:tcBorders>
          </w:tcPr>
          <w:p w14:paraId="7A55CDEA" w14:textId="15DCDC78" w:rsidR="0098438A" w:rsidRDefault="0098438A" w:rsidP="0098438A">
            <w:pPr>
              <w:pStyle w:val="TableParagraph"/>
              <w:spacing w:before="155"/>
              <w:ind w:right="70"/>
              <w:rPr>
                <w:sz w:val="20"/>
              </w:rPr>
            </w:pPr>
            <w:r>
              <w:rPr>
                <w:sz w:val="20"/>
              </w:rPr>
              <w:t>Info</w:t>
            </w:r>
          </w:p>
        </w:tc>
        <w:tc>
          <w:tcPr>
            <w:tcW w:w="1701" w:type="dxa"/>
            <w:tcBorders>
              <w:top w:val="single" w:sz="24" w:space="0" w:color="EAAA00" w:themeColor="accent2"/>
              <w:left w:val="single" w:sz="4" w:space="0" w:color="EAAA00" w:themeColor="accent2"/>
              <w:bottom w:val="single" w:sz="8" w:space="0" w:color="EAAA00" w:themeColor="accent2"/>
              <w:right w:val="nil"/>
            </w:tcBorders>
          </w:tcPr>
          <w:p w14:paraId="48C98710" w14:textId="77777777" w:rsidR="0098438A" w:rsidRDefault="0098438A" w:rsidP="0098438A">
            <w:pPr>
              <w:pStyle w:val="TableParagraph"/>
              <w:ind w:left="213"/>
              <w:rPr>
                <w:rFonts w:ascii="Times New Roman"/>
                <w:sz w:val="20"/>
              </w:rPr>
            </w:pPr>
          </w:p>
        </w:tc>
      </w:tr>
      <w:tr w:rsidR="0098438A" w14:paraId="0222D97E"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BDB6FBC" w14:textId="42192BAA" w:rsidR="0098438A" w:rsidRDefault="0098438A" w:rsidP="0098438A">
            <w:pPr>
              <w:pStyle w:val="TableParagraph"/>
              <w:spacing w:before="69"/>
              <w:ind w:right="70"/>
              <w:rPr>
                <w:sz w:val="20"/>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C5A6008" w14:textId="77777777" w:rsidR="0098438A" w:rsidRDefault="0098438A" w:rsidP="0098438A">
            <w:pPr>
              <w:pStyle w:val="TableParagraph"/>
              <w:ind w:left="213"/>
              <w:rPr>
                <w:rFonts w:ascii="Times New Roman"/>
                <w:sz w:val="20"/>
              </w:rPr>
            </w:pPr>
          </w:p>
        </w:tc>
      </w:tr>
      <w:tr w:rsidR="0098438A" w:rsidRPr="00167A41" w14:paraId="6FA1A638"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DFE6E4C" w14:textId="3562A618" w:rsidR="0098438A" w:rsidRPr="00167A41" w:rsidRDefault="0098438A" w:rsidP="0098438A">
            <w:pPr>
              <w:pStyle w:val="TableParagraph"/>
              <w:spacing w:before="69"/>
              <w:ind w:right="70"/>
              <w:rPr>
                <w:sz w:val="20"/>
                <w:lang w:val="en-US"/>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74DA23F0" w14:textId="77777777" w:rsidR="0098438A" w:rsidRPr="00167A41" w:rsidRDefault="0098438A" w:rsidP="0098438A">
            <w:pPr>
              <w:pStyle w:val="TableParagraph"/>
              <w:ind w:left="213"/>
              <w:rPr>
                <w:rFonts w:ascii="Times New Roman"/>
                <w:sz w:val="20"/>
                <w:lang w:val="en-US"/>
              </w:rPr>
            </w:pPr>
          </w:p>
        </w:tc>
      </w:tr>
      <w:tr w:rsidR="0098438A" w:rsidRPr="00167A41" w14:paraId="3611511B"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2772B240" w14:textId="79B6A35E" w:rsidR="0098438A" w:rsidRPr="00167A41" w:rsidRDefault="0098438A" w:rsidP="0098438A">
            <w:pPr>
              <w:pStyle w:val="TableParagraph"/>
              <w:spacing w:before="69"/>
              <w:ind w:right="70"/>
              <w:rPr>
                <w:sz w:val="20"/>
                <w:lang w:val="en-US"/>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762CF71F" w14:textId="77777777" w:rsidR="0098438A" w:rsidRPr="00167A41" w:rsidRDefault="0098438A" w:rsidP="0098438A">
            <w:pPr>
              <w:pStyle w:val="TableParagraph"/>
              <w:ind w:left="213"/>
              <w:rPr>
                <w:rFonts w:ascii="Times New Roman"/>
                <w:sz w:val="20"/>
                <w:lang w:val="en-US"/>
              </w:rPr>
            </w:pPr>
          </w:p>
        </w:tc>
      </w:tr>
      <w:tr w:rsidR="0098438A" w14:paraId="4666B023"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1614190" w14:textId="2928BCE2" w:rsidR="0098438A" w:rsidRPr="005634B3" w:rsidRDefault="0098438A" w:rsidP="0098438A">
            <w:pPr>
              <w:pStyle w:val="TableParagraph"/>
              <w:spacing w:before="69"/>
              <w:ind w:right="70"/>
              <w:rPr>
                <w:color w:val="FF0000"/>
                <w:sz w:val="20"/>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1B1D1977" w14:textId="77777777" w:rsidR="0098438A" w:rsidRDefault="0098438A" w:rsidP="0098438A">
            <w:pPr>
              <w:pStyle w:val="TableParagraph"/>
              <w:ind w:left="213"/>
              <w:rPr>
                <w:rFonts w:ascii="Times New Roman"/>
                <w:sz w:val="20"/>
              </w:rPr>
            </w:pPr>
          </w:p>
        </w:tc>
      </w:tr>
      <w:tr w:rsidR="0098438A" w:rsidRPr="00167A41" w14:paraId="04E7CA18"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6C801A9C" w14:textId="12462449" w:rsidR="0098438A" w:rsidRPr="00167A41" w:rsidRDefault="0098438A" w:rsidP="0098438A">
            <w:pPr>
              <w:pStyle w:val="TableParagraph"/>
              <w:spacing w:before="69"/>
              <w:ind w:right="70"/>
              <w:rPr>
                <w:sz w:val="20"/>
                <w:lang w:val="en-US"/>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989C218" w14:textId="77777777" w:rsidR="0098438A" w:rsidRPr="00167A41" w:rsidRDefault="0098438A" w:rsidP="0098438A">
            <w:pPr>
              <w:pStyle w:val="TableParagraph"/>
              <w:ind w:left="213"/>
              <w:rPr>
                <w:rFonts w:ascii="Times New Roman"/>
                <w:sz w:val="20"/>
                <w:lang w:val="en-US"/>
              </w:rPr>
            </w:pPr>
          </w:p>
        </w:tc>
      </w:tr>
      <w:tr w:rsidR="0098438A" w14:paraId="6041751E"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B40B71C" w14:textId="74CC4A59" w:rsidR="0098438A" w:rsidRDefault="0098438A" w:rsidP="0098438A">
            <w:pPr>
              <w:pStyle w:val="TableParagraph"/>
              <w:spacing w:before="69"/>
              <w:ind w:right="70"/>
              <w:rPr>
                <w:sz w:val="20"/>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CBD9673" w14:textId="77777777" w:rsidR="0098438A" w:rsidRDefault="0098438A" w:rsidP="0098438A">
            <w:pPr>
              <w:pStyle w:val="TableParagraph"/>
              <w:ind w:left="213"/>
              <w:rPr>
                <w:rFonts w:ascii="Times New Roman"/>
                <w:sz w:val="20"/>
              </w:rPr>
            </w:pPr>
          </w:p>
        </w:tc>
      </w:tr>
      <w:tr w:rsidR="0098438A" w:rsidRPr="00167A41" w14:paraId="47AF0B29" w14:textId="77777777" w:rsidTr="0098438A">
        <w:trPr>
          <w:trHeight w:val="369"/>
        </w:trPr>
        <w:tc>
          <w:tcPr>
            <w:tcW w:w="2410" w:type="dxa"/>
            <w:tcBorders>
              <w:top w:val="single" w:sz="8" w:space="0" w:color="EAAA00" w:themeColor="accent2"/>
              <w:left w:val="nil"/>
              <w:bottom w:val="nil"/>
              <w:right w:val="single" w:sz="4" w:space="0" w:color="EAAA00" w:themeColor="accent2"/>
            </w:tcBorders>
          </w:tcPr>
          <w:p w14:paraId="4A36FAB5" w14:textId="153782DE" w:rsidR="0098438A" w:rsidRPr="005634B3" w:rsidRDefault="0098438A" w:rsidP="0098438A">
            <w:pPr>
              <w:pStyle w:val="TableParagraph"/>
              <w:spacing w:before="69"/>
              <w:ind w:right="70"/>
              <w:rPr>
                <w:b/>
                <w:bCs/>
                <w:sz w:val="20"/>
                <w:lang w:val="en-US"/>
              </w:rPr>
            </w:pPr>
            <w:r w:rsidRPr="003C13D8">
              <w:rPr>
                <w:sz w:val="20"/>
              </w:rPr>
              <w:t>Info</w:t>
            </w:r>
          </w:p>
        </w:tc>
        <w:tc>
          <w:tcPr>
            <w:tcW w:w="1701" w:type="dxa"/>
            <w:tcBorders>
              <w:top w:val="single" w:sz="8" w:space="0" w:color="EAAA00" w:themeColor="accent2"/>
              <w:left w:val="single" w:sz="4" w:space="0" w:color="EAAA00" w:themeColor="accent2"/>
              <w:bottom w:val="nil"/>
              <w:right w:val="nil"/>
            </w:tcBorders>
          </w:tcPr>
          <w:p w14:paraId="3A3CC06E" w14:textId="77777777" w:rsidR="0098438A" w:rsidRPr="00167A41" w:rsidRDefault="0098438A" w:rsidP="0098438A">
            <w:pPr>
              <w:pStyle w:val="TableParagraph"/>
              <w:ind w:left="213"/>
              <w:rPr>
                <w:rFonts w:ascii="Times New Roman"/>
                <w:sz w:val="20"/>
                <w:lang w:val="en-US"/>
              </w:rPr>
            </w:pPr>
          </w:p>
        </w:tc>
      </w:tr>
    </w:tbl>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6714CDD8" w14:textId="77777777" w:rsidTr="0098438A">
        <w:trPr>
          <w:trHeight w:val="342"/>
        </w:trPr>
        <w:tc>
          <w:tcPr>
            <w:tcW w:w="2410" w:type="dxa"/>
            <w:tcBorders>
              <w:top w:val="nil"/>
              <w:left w:val="nil"/>
              <w:bottom w:val="single" w:sz="24" w:space="0" w:color="E782A9" w:themeColor="accent5"/>
              <w:right w:val="single" w:sz="4" w:space="0" w:color="E782A9" w:themeColor="accent5"/>
            </w:tcBorders>
          </w:tcPr>
          <w:p w14:paraId="05FFD51A" w14:textId="77777777" w:rsidR="0098438A" w:rsidRDefault="0098438A" w:rsidP="000E2F62">
            <w:pPr>
              <w:pStyle w:val="TableParagraph"/>
              <w:spacing w:line="188" w:lineRule="exact"/>
              <w:ind w:right="70"/>
              <w:rPr>
                <w:b/>
                <w:sz w:val="20"/>
              </w:rPr>
            </w:pPr>
            <w:r>
              <w:rPr>
                <w:b/>
                <w:sz w:val="20"/>
              </w:rPr>
              <w:t>Title</w:t>
            </w:r>
          </w:p>
        </w:tc>
        <w:tc>
          <w:tcPr>
            <w:tcW w:w="1701" w:type="dxa"/>
            <w:tcBorders>
              <w:top w:val="nil"/>
              <w:left w:val="single" w:sz="4" w:space="0" w:color="E782A9" w:themeColor="accent5"/>
              <w:bottom w:val="single" w:sz="24" w:space="0" w:color="E782A9" w:themeColor="accent5"/>
              <w:right w:val="nil"/>
            </w:tcBorders>
          </w:tcPr>
          <w:p w14:paraId="429EF474" w14:textId="77777777" w:rsidR="0098438A" w:rsidRDefault="0098438A" w:rsidP="000E2F62">
            <w:pPr>
              <w:pStyle w:val="TableParagraph"/>
              <w:spacing w:line="188" w:lineRule="exact"/>
              <w:ind w:left="213"/>
              <w:rPr>
                <w:b/>
                <w:sz w:val="20"/>
              </w:rPr>
            </w:pPr>
            <w:r>
              <w:rPr>
                <w:b/>
                <w:sz w:val="20"/>
              </w:rPr>
              <w:t>Title</w:t>
            </w:r>
          </w:p>
        </w:tc>
      </w:tr>
      <w:tr w:rsidR="0098438A" w14:paraId="6A4EE26E" w14:textId="77777777" w:rsidTr="0098438A">
        <w:trPr>
          <w:trHeight w:val="453"/>
        </w:trPr>
        <w:tc>
          <w:tcPr>
            <w:tcW w:w="2410" w:type="dxa"/>
            <w:tcBorders>
              <w:top w:val="single" w:sz="24" w:space="0" w:color="E782A9" w:themeColor="accent5"/>
              <w:left w:val="nil"/>
              <w:bottom w:val="single" w:sz="8" w:space="0" w:color="E782A9" w:themeColor="accent5"/>
              <w:right w:val="single" w:sz="4" w:space="0" w:color="E782A9" w:themeColor="accent5"/>
            </w:tcBorders>
          </w:tcPr>
          <w:p w14:paraId="2429D128" w14:textId="77777777" w:rsidR="0098438A" w:rsidRDefault="0098438A" w:rsidP="000E2F62">
            <w:pPr>
              <w:pStyle w:val="TableParagraph"/>
              <w:spacing w:before="155"/>
              <w:ind w:right="70"/>
              <w:rPr>
                <w:sz w:val="20"/>
              </w:rPr>
            </w:pPr>
            <w:r>
              <w:rPr>
                <w:sz w:val="20"/>
              </w:rPr>
              <w:t>Info</w:t>
            </w:r>
          </w:p>
        </w:tc>
        <w:tc>
          <w:tcPr>
            <w:tcW w:w="1701" w:type="dxa"/>
            <w:tcBorders>
              <w:top w:val="single" w:sz="24" w:space="0" w:color="E782A9" w:themeColor="accent5"/>
              <w:left w:val="single" w:sz="4" w:space="0" w:color="E782A9" w:themeColor="accent5"/>
              <w:bottom w:val="single" w:sz="8" w:space="0" w:color="E782A9" w:themeColor="accent5"/>
              <w:right w:val="nil"/>
            </w:tcBorders>
          </w:tcPr>
          <w:p w14:paraId="73499E68" w14:textId="77777777" w:rsidR="0098438A" w:rsidRDefault="0098438A" w:rsidP="000E2F62">
            <w:pPr>
              <w:pStyle w:val="TableParagraph"/>
              <w:ind w:left="213"/>
              <w:rPr>
                <w:rFonts w:ascii="Times New Roman"/>
                <w:sz w:val="20"/>
              </w:rPr>
            </w:pPr>
          </w:p>
        </w:tc>
      </w:tr>
      <w:tr w:rsidR="0098438A" w14:paraId="172F0650"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6F519077" w14:textId="77777777" w:rsidR="0098438A" w:rsidRDefault="0098438A" w:rsidP="000E2F62">
            <w:pPr>
              <w:pStyle w:val="TableParagraph"/>
              <w:spacing w:before="69"/>
              <w:ind w:right="70"/>
              <w:rPr>
                <w:sz w:val="20"/>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272024C3" w14:textId="77777777" w:rsidR="0098438A" w:rsidRDefault="0098438A" w:rsidP="000E2F62">
            <w:pPr>
              <w:pStyle w:val="TableParagraph"/>
              <w:ind w:left="213"/>
              <w:rPr>
                <w:rFonts w:ascii="Times New Roman"/>
                <w:sz w:val="20"/>
              </w:rPr>
            </w:pPr>
          </w:p>
        </w:tc>
      </w:tr>
      <w:tr w:rsidR="0098438A" w:rsidRPr="00167A41" w14:paraId="18F39569"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0211EAC1" w14:textId="77777777" w:rsidR="0098438A" w:rsidRPr="00167A41" w:rsidRDefault="0098438A" w:rsidP="000E2F62">
            <w:pPr>
              <w:pStyle w:val="TableParagraph"/>
              <w:spacing w:before="69"/>
              <w:ind w:right="70"/>
              <w:rPr>
                <w:sz w:val="20"/>
                <w:lang w:val="en-US"/>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0467B0BA" w14:textId="77777777" w:rsidR="0098438A" w:rsidRPr="00167A41" w:rsidRDefault="0098438A" w:rsidP="000E2F62">
            <w:pPr>
              <w:pStyle w:val="TableParagraph"/>
              <w:ind w:left="213"/>
              <w:rPr>
                <w:rFonts w:ascii="Times New Roman"/>
                <w:sz w:val="20"/>
                <w:lang w:val="en-US"/>
              </w:rPr>
            </w:pPr>
          </w:p>
        </w:tc>
      </w:tr>
      <w:tr w:rsidR="0098438A" w:rsidRPr="00167A41" w14:paraId="7CE577A7"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53B78C57" w14:textId="77777777" w:rsidR="0098438A" w:rsidRPr="00167A41" w:rsidRDefault="0098438A" w:rsidP="000E2F62">
            <w:pPr>
              <w:pStyle w:val="TableParagraph"/>
              <w:spacing w:before="69"/>
              <w:ind w:right="70"/>
              <w:rPr>
                <w:sz w:val="20"/>
                <w:lang w:val="en-US"/>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438FC0D5" w14:textId="77777777" w:rsidR="0098438A" w:rsidRPr="00167A41" w:rsidRDefault="0098438A" w:rsidP="000E2F62">
            <w:pPr>
              <w:pStyle w:val="TableParagraph"/>
              <w:ind w:left="213"/>
              <w:rPr>
                <w:rFonts w:ascii="Times New Roman"/>
                <w:sz w:val="20"/>
                <w:lang w:val="en-US"/>
              </w:rPr>
            </w:pPr>
          </w:p>
        </w:tc>
      </w:tr>
      <w:tr w:rsidR="0098438A" w14:paraId="2EF2C0DD"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0A2C3E6D" w14:textId="77777777" w:rsidR="0098438A" w:rsidRPr="005634B3" w:rsidRDefault="0098438A" w:rsidP="000E2F62">
            <w:pPr>
              <w:pStyle w:val="TableParagraph"/>
              <w:spacing w:before="69"/>
              <w:ind w:right="70"/>
              <w:rPr>
                <w:color w:val="FF0000"/>
                <w:sz w:val="20"/>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5E639FB5" w14:textId="77777777" w:rsidR="0098438A" w:rsidRDefault="0098438A" w:rsidP="000E2F62">
            <w:pPr>
              <w:pStyle w:val="TableParagraph"/>
              <w:ind w:left="213"/>
              <w:rPr>
                <w:rFonts w:ascii="Times New Roman"/>
                <w:sz w:val="20"/>
              </w:rPr>
            </w:pPr>
          </w:p>
        </w:tc>
      </w:tr>
      <w:tr w:rsidR="0098438A" w:rsidRPr="00167A41" w14:paraId="31878621"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31DDBD85" w14:textId="77777777" w:rsidR="0098438A" w:rsidRPr="00167A41" w:rsidRDefault="0098438A" w:rsidP="000E2F62">
            <w:pPr>
              <w:pStyle w:val="TableParagraph"/>
              <w:spacing w:before="69"/>
              <w:ind w:right="70"/>
              <w:rPr>
                <w:sz w:val="20"/>
                <w:lang w:val="en-US"/>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22BC6BFD" w14:textId="77777777" w:rsidR="0098438A" w:rsidRPr="00167A41" w:rsidRDefault="0098438A" w:rsidP="000E2F62">
            <w:pPr>
              <w:pStyle w:val="TableParagraph"/>
              <w:ind w:left="213"/>
              <w:rPr>
                <w:rFonts w:ascii="Times New Roman"/>
                <w:sz w:val="20"/>
                <w:lang w:val="en-US"/>
              </w:rPr>
            </w:pPr>
          </w:p>
        </w:tc>
      </w:tr>
      <w:tr w:rsidR="0098438A" w14:paraId="7D59BBE4"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373162D3" w14:textId="77777777" w:rsidR="0098438A" w:rsidRDefault="0098438A" w:rsidP="000E2F62">
            <w:pPr>
              <w:pStyle w:val="TableParagraph"/>
              <w:spacing w:before="69"/>
              <w:ind w:right="70"/>
              <w:rPr>
                <w:sz w:val="20"/>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7CA91363" w14:textId="77777777" w:rsidR="0098438A" w:rsidRDefault="0098438A" w:rsidP="000E2F62">
            <w:pPr>
              <w:pStyle w:val="TableParagraph"/>
              <w:ind w:left="213"/>
              <w:rPr>
                <w:rFonts w:ascii="Times New Roman"/>
                <w:sz w:val="20"/>
              </w:rPr>
            </w:pPr>
          </w:p>
        </w:tc>
      </w:tr>
      <w:tr w:rsidR="0098438A" w:rsidRPr="00167A41" w14:paraId="77A6E5B8" w14:textId="77777777" w:rsidTr="0098438A">
        <w:trPr>
          <w:trHeight w:val="369"/>
        </w:trPr>
        <w:tc>
          <w:tcPr>
            <w:tcW w:w="2410" w:type="dxa"/>
            <w:tcBorders>
              <w:top w:val="single" w:sz="8" w:space="0" w:color="E782A9" w:themeColor="accent5"/>
              <w:left w:val="nil"/>
              <w:bottom w:val="nil"/>
              <w:right w:val="single" w:sz="4" w:space="0" w:color="E782A9" w:themeColor="accent5"/>
            </w:tcBorders>
          </w:tcPr>
          <w:p w14:paraId="768A0EA3" w14:textId="77777777" w:rsidR="0098438A" w:rsidRPr="005634B3" w:rsidRDefault="0098438A" w:rsidP="000E2F62">
            <w:pPr>
              <w:pStyle w:val="TableParagraph"/>
              <w:spacing w:before="69"/>
              <w:ind w:right="70"/>
              <w:rPr>
                <w:b/>
                <w:bCs/>
                <w:sz w:val="20"/>
                <w:lang w:val="en-US"/>
              </w:rPr>
            </w:pPr>
            <w:r w:rsidRPr="003C13D8">
              <w:rPr>
                <w:sz w:val="20"/>
              </w:rPr>
              <w:t>Info</w:t>
            </w:r>
          </w:p>
        </w:tc>
        <w:tc>
          <w:tcPr>
            <w:tcW w:w="1701" w:type="dxa"/>
            <w:tcBorders>
              <w:top w:val="single" w:sz="8" w:space="0" w:color="E782A9" w:themeColor="accent5"/>
              <w:left w:val="single" w:sz="4" w:space="0" w:color="E782A9" w:themeColor="accent5"/>
              <w:bottom w:val="nil"/>
              <w:right w:val="nil"/>
            </w:tcBorders>
          </w:tcPr>
          <w:p w14:paraId="29608A50" w14:textId="77777777" w:rsidR="0098438A" w:rsidRPr="00167A41" w:rsidRDefault="0098438A" w:rsidP="000E2F62">
            <w:pPr>
              <w:pStyle w:val="TableParagraph"/>
              <w:ind w:left="213"/>
              <w:rPr>
                <w:rFonts w:ascii="Times New Roman"/>
                <w:sz w:val="20"/>
                <w:lang w:val="en-US"/>
              </w:rPr>
            </w:pPr>
          </w:p>
        </w:tc>
      </w:tr>
    </w:tbl>
    <w:tbl>
      <w:tblPr>
        <w:tblStyle w:val="TableNormal1"/>
        <w:tblpPr w:leftFromText="180" w:rightFromText="180" w:vertAnchor="text" w:horzAnchor="margin" w:tblpXSpec="right" w:tblpY="626"/>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816193" w14:paraId="06E4FEB3" w14:textId="77777777" w:rsidTr="00816193">
        <w:trPr>
          <w:trHeight w:val="342"/>
        </w:trPr>
        <w:tc>
          <w:tcPr>
            <w:tcW w:w="2410" w:type="dxa"/>
            <w:tcBorders>
              <w:top w:val="nil"/>
              <w:left w:val="nil"/>
              <w:bottom w:val="single" w:sz="24" w:space="0" w:color="407EC9" w:themeColor="accent6"/>
              <w:right w:val="single" w:sz="4" w:space="0" w:color="407EC9" w:themeColor="accent6"/>
            </w:tcBorders>
          </w:tcPr>
          <w:p w14:paraId="600696F5" w14:textId="77777777" w:rsidR="00816193" w:rsidRDefault="00816193" w:rsidP="00816193">
            <w:pPr>
              <w:pStyle w:val="TableParagraph"/>
              <w:spacing w:line="188" w:lineRule="exact"/>
              <w:ind w:right="70"/>
              <w:rPr>
                <w:b/>
                <w:sz w:val="20"/>
              </w:rPr>
            </w:pPr>
            <w:r>
              <w:rPr>
                <w:b/>
                <w:sz w:val="20"/>
              </w:rPr>
              <w:t>Title</w:t>
            </w:r>
          </w:p>
        </w:tc>
        <w:tc>
          <w:tcPr>
            <w:tcW w:w="1701" w:type="dxa"/>
            <w:tcBorders>
              <w:top w:val="nil"/>
              <w:left w:val="single" w:sz="4" w:space="0" w:color="407EC9" w:themeColor="accent6"/>
              <w:bottom w:val="single" w:sz="24" w:space="0" w:color="407EC9" w:themeColor="accent6"/>
              <w:right w:val="nil"/>
            </w:tcBorders>
          </w:tcPr>
          <w:p w14:paraId="77DA25B1" w14:textId="77777777" w:rsidR="00816193" w:rsidRDefault="00816193" w:rsidP="00816193">
            <w:pPr>
              <w:pStyle w:val="TableParagraph"/>
              <w:spacing w:line="188" w:lineRule="exact"/>
              <w:ind w:left="213"/>
              <w:rPr>
                <w:b/>
                <w:sz w:val="20"/>
              </w:rPr>
            </w:pPr>
            <w:r>
              <w:rPr>
                <w:b/>
                <w:sz w:val="20"/>
              </w:rPr>
              <w:t>Title</w:t>
            </w:r>
          </w:p>
        </w:tc>
      </w:tr>
      <w:tr w:rsidR="00816193" w14:paraId="103A567B" w14:textId="77777777" w:rsidTr="00816193">
        <w:trPr>
          <w:trHeight w:val="453"/>
        </w:trPr>
        <w:tc>
          <w:tcPr>
            <w:tcW w:w="2410" w:type="dxa"/>
            <w:tcBorders>
              <w:top w:val="single" w:sz="24" w:space="0" w:color="407EC9" w:themeColor="accent6"/>
              <w:left w:val="nil"/>
              <w:bottom w:val="single" w:sz="8" w:space="0" w:color="407EC9" w:themeColor="accent6"/>
              <w:right w:val="single" w:sz="4" w:space="0" w:color="407EC9" w:themeColor="accent6"/>
            </w:tcBorders>
          </w:tcPr>
          <w:p w14:paraId="1A0BD533" w14:textId="77777777" w:rsidR="00816193" w:rsidRDefault="00816193" w:rsidP="00816193">
            <w:pPr>
              <w:pStyle w:val="TableParagraph"/>
              <w:spacing w:before="155"/>
              <w:ind w:right="70"/>
              <w:rPr>
                <w:sz w:val="20"/>
              </w:rPr>
            </w:pPr>
            <w:r>
              <w:rPr>
                <w:sz w:val="20"/>
              </w:rPr>
              <w:t>Info</w:t>
            </w:r>
          </w:p>
        </w:tc>
        <w:tc>
          <w:tcPr>
            <w:tcW w:w="1701" w:type="dxa"/>
            <w:tcBorders>
              <w:top w:val="single" w:sz="24" w:space="0" w:color="407EC9" w:themeColor="accent6"/>
              <w:left w:val="single" w:sz="4" w:space="0" w:color="407EC9" w:themeColor="accent6"/>
              <w:bottom w:val="single" w:sz="8" w:space="0" w:color="407EC9" w:themeColor="accent6"/>
              <w:right w:val="nil"/>
            </w:tcBorders>
          </w:tcPr>
          <w:p w14:paraId="52FEB388" w14:textId="77777777" w:rsidR="00816193" w:rsidRDefault="00816193" w:rsidP="00816193">
            <w:pPr>
              <w:pStyle w:val="TableParagraph"/>
              <w:ind w:left="213"/>
              <w:rPr>
                <w:rFonts w:ascii="Times New Roman"/>
                <w:sz w:val="20"/>
              </w:rPr>
            </w:pPr>
          </w:p>
        </w:tc>
      </w:tr>
      <w:tr w:rsidR="00816193" w:rsidRPr="00167A41" w14:paraId="337B5594"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291459A4" w14:textId="77777777" w:rsidR="00816193" w:rsidRPr="00167A41" w:rsidRDefault="00816193" w:rsidP="00816193">
            <w:pPr>
              <w:pStyle w:val="TableParagraph"/>
              <w:spacing w:before="69"/>
              <w:ind w:right="70"/>
              <w:rPr>
                <w:sz w:val="20"/>
                <w:lang w:val="en-US"/>
              </w:rPr>
            </w:pPr>
            <w:r w:rsidRPr="002E39D9">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0CBFC1D2" w14:textId="77777777" w:rsidR="00816193" w:rsidRPr="00167A41" w:rsidRDefault="00816193" w:rsidP="00816193">
            <w:pPr>
              <w:pStyle w:val="TableParagraph"/>
              <w:ind w:left="213"/>
              <w:rPr>
                <w:rFonts w:ascii="Times New Roman"/>
                <w:sz w:val="20"/>
                <w:lang w:val="en-US"/>
              </w:rPr>
            </w:pPr>
          </w:p>
        </w:tc>
      </w:tr>
      <w:tr w:rsidR="00816193" w:rsidRPr="00167A41" w14:paraId="05F45A1B"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1D8EE2C3" w14:textId="77777777" w:rsidR="00816193" w:rsidRPr="00167A41" w:rsidRDefault="00816193" w:rsidP="00816193">
            <w:pPr>
              <w:pStyle w:val="TableParagraph"/>
              <w:spacing w:before="69"/>
              <w:ind w:right="70"/>
              <w:rPr>
                <w:sz w:val="20"/>
                <w:lang w:val="en-US"/>
              </w:rPr>
            </w:pPr>
            <w:r w:rsidRPr="002E39D9">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0D9E1E12" w14:textId="77777777" w:rsidR="00816193" w:rsidRPr="00167A41" w:rsidRDefault="00816193" w:rsidP="00816193">
            <w:pPr>
              <w:pStyle w:val="TableParagraph"/>
              <w:ind w:left="213"/>
              <w:rPr>
                <w:rFonts w:ascii="Times New Roman"/>
                <w:sz w:val="20"/>
                <w:lang w:val="en-US"/>
              </w:rPr>
            </w:pPr>
          </w:p>
        </w:tc>
      </w:tr>
      <w:tr w:rsidR="00816193" w14:paraId="12ACBDCD"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0A316ED1" w14:textId="77777777" w:rsidR="00816193" w:rsidRPr="005634B3" w:rsidRDefault="00816193" w:rsidP="00816193">
            <w:pPr>
              <w:pStyle w:val="TableParagraph"/>
              <w:spacing w:before="69"/>
              <w:ind w:right="70"/>
              <w:rPr>
                <w:color w:val="FF0000"/>
                <w:sz w:val="20"/>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2574F376" w14:textId="77777777" w:rsidR="00816193" w:rsidRDefault="00816193" w:rsidP="00816193">
            <w:pPr>
              <w:pStyle w:val="TableParagraph"/>
              <w:ind w:left="213"/>
              <w:rPr>
                <w:rFonts w:ascii="Times New Roman"/>
                <w:sz w:val="20"/>
              </w:rPr>
            </w:pPr>
          </w:p>
        </w:tc>
      </w:tr>
      <w:tr w:rsidR="00816193" w:rsidRPr="00167A41" w14:paraId="4FC2D1AC"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07FA2357" w14:textId="77777777" w:rsidR="00816193" w:rsidRPr="00167A41" w:rsidRDefault="00816193" w:rsidP="00816193">
            <w:pPr>
              <w:pStyle w:val="TableParagraph"/>
              <w:spacing w:before="69"/>
              <w:ind w:right="70"/>
              <w:rPr>
                <w:sz w:val="20"/>
                <w:lang w:val="en-US"/>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222A671F" w14:textId="77777777" w:rsidR="00816193" w:rsidRPr="00167A41" w:rsidRDefault="00816193" w:rsidP="00816193">
            <w:pPr>
              <w:pStyle w:val="TableParagraph"/>
              <w:ind w:left="213"/>
              <w:rPr>
                <w:rFonts w:ascii="Times New Roman"/>
                <w:sz w:val="20"/>
                <w:lang w:val="en-US"/>
              </w:rPr>
            </w:pPr>
          </w:p>
        </w:tc>
      </w:tr>
      <w:tr w:rsidR="00816193" w14:paraId="241FFC15"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7FF2A346" w14:textId="77777777" w:rsidR="00816193" w:rsidRDefault="00816193" w:rsidP="00816193">
            <w:pPr>
              <w:pStyle w:val="TableParagraph"/>
              <w:spacing w:before="69"/>
              <w:ind w:right="70"/>
              <w:rPr>
                <w:sz w:val="20"/>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1A6EB4EF" w14:textId="77777777" w:rsidR="00816193" w:rsidRDefault="00816193" w:rsidP="00816193">
            <w:pPr>
              <w:pStyle w:val="TableParagraph"/>
              <w:ind w:left="213"/>
              <w:rPr>
                <w:rFonts w:ascii="Times New Roman"/>
                <w:sz w:val="20"/>
              </w:rPr>
            </w:pPr>
          </w:p>
        </w:tc>
      </w:tr>
      <w:tr w:rsidR="00816193" w:rsidRPr="00167A41" w14:paraId="7272A2B5" w14:textId="77777777" w:rsidTr="00816193">
        <w:trPr>
          <w:trHeight w:val="369"/>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7A168180" w14:textId="77777777" w:rsidR="00816193" w:rsidRPr="005634B3" w:rsidRDefault="00816193" w:rsidP="00816193">
            <w:pPr>
              <w:pStyle w:val="TableParagraph"/>
              <w:spacing w:before="69"/>
              <w:ind w:right="70"/>
              <w:rPr>
                <w:b/>
                <w:bCs/>
                <w:sz w:val="20"/>
                <w:lang w:val="en-US"/>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4C72FD77" w14:textId="77777777" w:rsidR="00816193" w:rsidRPr="00167A41" w:rsidRDefault="00816193" w:rsidP="00816193">
            <w:pPr>
              <w:pStyle w:val="TableParagraph"/>
              <w:ind w:left="213"/>
              <w:rPr>
                <w:rFonts w:ascii="Times New Roman"/>
                <w:sz w:val="20"/>
                <w:lang w:val="en-US"/>
              </w:rPr>
            </w:pPr>
          </w:p>
        </w:tc>
      </w:tr>
      <w:tr w:rsidR="00816193" w:rsidRPr="00167A41" w14:paraId="1C62C0BF" w14:textId="77777777" w:rsidTr="00816193">
        <w:trPr>
          <w:trHeight w:val="48"/>
        </w:trPr>
        <w:tc>
          <w:tcPr>
            <w:tcW w:w="2410" w:type="dxa"/>
            <w:tcBorders>
              <w:top w:val="single" w:sz="8" w:space="0" w:color="407EC9" w:themeColor="accent6"/>
              <w:left w:val="nil"/>
              <w:bottom w:val="nil"/>
              <w:right w:val="single" w:sz="4" w:space="0" w:color="407EC9" w:themeColor="accent6"/>
            </w:tcBorders>
          </w:tcPr>
          <w:p w14:paraId="32D8E9D9" w14:textId="77777777" w:rsidR="00816193" w:rsidRPr="003C13D8" w:rsidRDefault="00816193" w:rsidP="00816193">
            <w:pPr>
              <w:pStyle w:val="TableParagraph"/>
              <w:spacing w:before="69"/>
              <w:ind w:right="70"/>
              <w:rPr>
                <w:sz w:val="20"/>
              </w:rPr>
            </w:pPr>
            <w:r>
              <w:rPr>
                <w:sz w:val="20"/>
              </w:rPr>
              <w:t>Info</w:t>
            </w:r>
          </w:p>
        </w:tc>
        <w:tc>
          <w:tcPr>
            <w:tcW w:w="1701" w:type="dxa"/>
            <w:tcBorders>
              <w:top w:val="single" w:sz="8" w:space="0" w:color="407EC9" w:themeColor="accent6"/>
              <w:left w:val="single" w:sz="4" w:space="0" w:color="407EC9" w:themeColor="accent6"/>
              <w:bottom w:val="nil"/>
              <w:right w:val="nil"/>
            </w:tcBorders>
          </w:tcPr>
          <w:p w14:paraId="468FF97B" w14:textId="77777777" w:rsidR="00816193" w:rsidRPr="00167A41" w:rsidRDefault="00816193" w:rsidP="00816193">
            <w:pPr>
              <w:pStyle w:val="TableParagraph"/>
              <w:ind w:left="213"/>
              <w:rPr>
                <w:rFonts w:ascii="Times New Roman"/>
                <w:sz w:val="20"/>
                <w:lang w:val="en-US"/>
              </w:rPr>
            </w:pPr>
          </w:p>
        </w:tc>
      </w:tr>
    </w:tbl>
    <w:p w14:paraId="4D2D3961" w14:textId="77777777" w:rsidR="0098438A" w:rsidRPr="0098438A" w:rsidRDefault="0098438A" w:rsidP="0098438A">
      <w:pPr>
        <w:rPr>
          <w:lang w:val="en-US"/>
        </w:rPr>
      </w:pPr>
      <w:r>
        <w:rPr>
          <w:lang w:val="en-US"/>
        </w:rPr>
        <w:br w:type="textWrapping" w:clear="all"/>
      </w:r>
    </w:p>
    <w:tbl>
      <w:tblPr>
        <w:tblStyle w:val="TableNormal1"/>
        <w:tblpPr w:leftFromText="180" w:rightFromText="180" w:vertAnchor="text" w:tblpY="1"/>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5C37D6D3" w14:textId="77777777" w:rsidTr="003807D0">
        <w:trPr>
          <w:trHeight w:val="342"/>
        </w:trPr>
        <w:tc>
          <w:tcPr>
            <w:tcW w:w="2410" w:type="dxa"/>
            <w:tcBorders>
              <w:top w:val="nil"/>
              <w:left w:val="nil"/>
              <w:bottom w:val="single" w:sz="24" w:space="0" w:color="00B2A9" w:themeColor="accent3"/>
              <w:right w:val="single" w:sz="4" w:space="0" w:color="00B2A9" w:themeColor="accent3"/>
            </w:tcBorders>
          </w:tcPr>
          <w:p w14:paraId="5AFF1946" w14:textId="77777777" w:rsidR="0098438A" w:rsidRDefault="0098438A" w:rsidP="003807D0">
            <w:pPr>
              <w:pStyle w:val="TableParagraph"/>
              <w:spacing w:line="188" w:lineRule="exact"/>
              <w:ind w:right="70"/>
              <w:rPr>
                <w:b/>
                <w:sz w:val="20"/>
              </w:rPr>
            </w:pPr>
            <w:r>
              <w:rPr>
                <w:b/>
                <w:sz w:val="20"/>
              </w:rPr>
              <w:t>Title</w:t>
            </w:r>
          </w:p>
        </w:tc>
        <w:tc>
          <w:tcPr>
            <w:tcW w:w="1701" w:type="dxa"/>
            <w:tcBorders>
              <w:top w:val="nil"/>
              <w:left w:val="single" w:sz="4" w:space="0" w:color="00B2A9" w:themeColor="accent3"/>
              <w:bottom w:val="single" w:sz="24" w:space="0" w:color="00B2A9" w:themeColor="accent3"/>
              <w:right w:val="nil"/>
            </w:tcBorders>
          </w:tcPr>
          <w:p w14:paraId="077986DF" w14:textId="77777777" w:rsidR="0098438A" w:rsidRDefault="0098438A" w:rsidP="003807D0">
            <w:pPr>
              <w:pStyle w:val="TableParagraph"/>
              <w:spacing w:line="188" w:lineRule="exact"/>
              <w:ind w:left="213"/>
              <w:rPr>
                <w:b/>
                <w:sz w:val="20"/>
              </w:rPr>
            </w:pPr>
            <w:r>
              <w:rPr>
                <w:b/>
                <w:sz w:val="20"/>
              </w:rPr>
              <w:t>Title</w:t>
            </w:r>
          </w:p>
        </w:tc>
      </w:tr>
      <w:tr w:rsidR="0098438A" w14:paraId="69301E05" w14:textId="77777777" w:rsidTr="003807D0">
        <w:trPr>
          <w:trHeight w:val="453"/>
        </w:trPr>
        <w:tc>
          <w:tcPr>
            <w:tcW w:w="2410" w:type="dxa"/>
            <w:tcBorders>
              <w:top w:val="single" w:sz="24" w:space="0" w:color="00B2A9" w:themeColor="accent3"/>
              <w:left w:val="nil"/>
              <w:bottom w:val="nil"/>
              <w:right w:val="single" w:sz="4" w:space="0" w:color="00B2A9" w:themeColor="accent3"/>
            </w:tcBorders>
          </w:tcPr>
          <w:p w14:paraId="6539573C" w14:textId="77777777" w:rsidR="0098438A" w:rsidRDefault="0098438A" w:rsidP="003807D0">
            <w:pPr>
              <w:pStyle w:val="TableParagraph"/>
              <w:spacing w:before="155"/>
              <w:ind w:right="70"/>
              <w:rPr>
                <w:sz w:val="20"/>
              </w:rPr>
            </w:pPr>
            <w:r>
              <w:rPr>
                <w:sz w:val="20"/>
              </w:rPr>
              <w:t>Info</w:t>
            </w:r>
          </w:p>
        </w:tc>
        <w:tc>
          <w:tcPr>
            <w:tcW w:w="1701" w:type="dxa"/>
            <w:tcBorders>
              <w:top w:val="single" w:sz="24" w:space="0" w:color="00B2A9" w:themeColor="accent3"/>
              <w:left w:val="single" w:sz="4" w:space="0" w:color="00B2A9" w:themeColor="accent3"/>
              <w:bottom w:val="nil"/>
              <w:right w:val="nil"/>
            </w:tcBorders>
          </w:tcPr>
          <w:p w14:paraId="63D478EE" w14:textId="77777777" w:rsidR="0098438A" w:rsidRDefault="0098438A" w:rsidP="003807D0">
            <w:pPr>
              <w:pStyle w:val="TableParagraph"/>
              <w:ind w:left="213"/>
              <w:rPr>
                <w:rFonts w:ascii="Times New Roman"/>
                <w:sz w:val="20"/>
              </w:rPr>
            </w:pPr>
          </w:p>
        </w:tc>
      </w:tr>
      <w:tr w:rsidR="0098438A" w:rsidRPr="00167A41" w14:paraId="15A90936"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5C91BE1F" w14:textId="77777777" w:rsidR="0098438A" w:rsidRPr="00167A41" w:rsidRDefault="0098438A" w:rsidP="003807D0">
            <w:pPr>
              <w:pStyle w:val="TableParagraph"/>
              <w:spacing w:before="69"/>
              <w:ind w:right="70"/>
              <w:rPr>
                <w:sz w:val="20"/>
                <w:lang w:val="en-US"/>
              </w:rPr>
            </w:pPr>
            <w:r w:rsidRPr="002E39D9">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5E379702" w14:textId="77777777" w:rsidR="0098438A" w:rsidRPr="00167A41" w:rsidRDefault="0098438A" w:rsidP="003807D0">
            <w:pPr>
              <w:pStyle w:val="TableParagraph"/>
              <w:ind w:left="213"/>
              <w:rPr>
                <w:rFonts w:ascii="Times New Roman"/>
                <w:sz w:val="20"/>
                <w:lang w:val="en-US"/>
              </w:rPr>
            </w:pPr>
          </w:p>
        </w:tc>
      </w:tr>
      <w:tr w:rsidR="0098438A" w:rsidRPr="00167A41" w14:paraId="329E801E"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10D31C29" w14:textId="77777777" w:rsidR="0098438A" w:rsidRPr="00167A41" w:rsidRDefault="0098438A" w:rsidP="003807D0">
            <w:pPr>
              <w:pStyle w:val="TableParagraph"/>
              <w:spacing w:before="69"/>
              <w:ind w:right="70"/>
              <w:rPr>
                <w:sz w:val="20"/>
                <w:lang w:val="en-US"/>
              </w:rPr>
            </w:pPr>
            <w:r w:rsidRPr="002E39D9">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0DEC0593" w14:textId="77777777" w:rsidR="0098438A" w:rsidRPr="00167A41" w:rsidRDefault="0098438A" w:rsidP="003807D0">
            <w:pPr>
              <w:pStyle w:val="TableParagraph"/>
              <w:ind w:left="213"/>
              <w:rPr>
                <w:rFonts w:ascii="Times New Roman"/>
                <w:sz w:val="20"/>
                <w:lang w:val="en-US"/>
              </w:rPr>
            </w:pPr>
          </w:p>
        </w:tc>
      </w:tr>
      <w:tr w:rsidR="0098438A" w14:paraId="01338F2A"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05A5BCB8" w14:textId="77777777" w:rsidR="0098438A" w:rsidRPr="005634B3" w:rsidRDefault="0098438A" w:rsidP="003807D0">
            <w:pPr>
              <w:pStyle w:val="TableParagraph"/>
              <w:spacing w:before="69"/>
              <w:ind w:right="70"/>
              <w:rPr>
                <w:color w:val="FF0000"/>
                <w:sz w:val="20"/>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42458CB3" w14:textId="77777777" w:rsidR="0098438A" w:rsidRDefault="0098438A" w:rsidP="003807D0">
            <w:pPr>
              <w:pStyle w:val="TableParagraph"/>
              <w:ind w:left="213"/>
              <w:rPr>
                <w:rFonts w:ascii="Times New Roman"/>
                <w:sz w:val="20"/>
              </w:rPr>
            </w:pPr>
          </w:p>
        </w:tc>
      </w:tr>
      <w:tr w:rsidR="0098438A" w:rsidRPr="00167A41" w14:paraId="6B20B478"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3207F375" w14:textId="77777777" w:rsidR="0098438A" w:rsidRPr="00167A41" w:rsidRDefault="0098438A" w:rsidP="003807D0">
            <w:pPr>
              <w:pStyle w:val="TableParagraph"/>
              <w:spacing w:before="69"/>
              <w:ind w:right="70"/>
              <w:rPr>
                <w:sz w:val="20"/>
                <w:lang w:val="en-US"/>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7613A7FE" w14:textId="77777777" w:rsidR="0098438A" w:rsidRPr="00167A41" w:rsidRDefault="0098438A" w:rsidP="003807D0">
            <w:pPr>
              <w:pStyle w:val="TableParagraph"/>
              <w:ind w:left="213"/>
              <w:rPr>
                <w:rFonts w:ascii="Times New Roman"/>
                <w:sz w:val="20"/>
                <w:lang w:val="en-US"/>
              </w:rPr>
            </w:pPr>
          </w:p>
        </w:tc>
      </w:tr>
      <w:tr w:rsidR="0098438A" w14:paraId="009CFED8"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60B8451F" w14:textId="77777777" w:rsidR="0098438A" w:rsidRDefault="0098438A" w:rsidP="003807D0">
            <w:pPr>
              <w:pStyle w:val="TableParagraph"/>
              <w:spacing w:before="69"/>
              <w:ind w:right="70"/>
              <w:rPr>
                <w:sz w:val="20"/>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184094E6" w14:textId="77777777" w:rsidR="0098438A" w:rsidRDefault="0098438A" w:rsidP="003807D0">
            <w:pPr>
              <w:pStyle w:val="TableParagraph"/>
              <w:ind w:left="213"/>
              <w:rPr>
                <w:rFonts w:ascii="Times New Roman"/>
                <w:sz w:val="20"/>
              </w:rPr>
            </w:pPr>
          </w:p>
        </w:tc>
      </w:tr>
      <w:tr w:rsidR="0098438A" w:rsidRPr="00167A41" w14:paraId="0F7A4D0B" w14:textId="77777777" w:rsidTr="003807D0">
        <w:trPr>
          <w:trHeight w:val="369"/>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21E95C4B" w14:textId="77777777" w:rsidR="0098438A" w:rsidRPr="005634B3" w:rsidRDefault="0098438A" w:rsidP="003807D0">
            <w:pPr>
              <w:pStyle w:val="TableParagraph"/>
              <w:spacing w:before="69"/>
              <w:ind w:right="70"/>
              <w:rPr>
                <w:b/>
                <w:bCs/>
                <w:sz w:val="20"/>
                <w:lang w:val="en-US"/>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10866917" w14:textId="77777777" w:rsidR="0098438A" w:rsidRPr="00167A41" w:rsidRDefault="0098438A" w:rsidP="003807D0">
            <w:pPr>
              <w:pStyle w:val="TableParagraph"/>
              <w:ind w:left="213"/>
              <w:rPr>
                <w:rFonts w:ascii="Times New Roman"/>
                <w:sz w:val="20"/>
                <w:lang w:val="en-US"/>
              </w:rPr>
            </w:pPr>
          </w:p>
        </w:tc>
      </w:tr>
      <w:tr w:rsidR="003807D0" w:rsidRPr="00167A41" w14:paraId="40636FE2" w14:textId="77777777" w:rsidTr="003807D0">
        <w:trPr>
          <w:trHeight w:val="48"/>
        </w:trPr>
        <w:tc>
          <w:tcPr>
            <w:tcW w:w="2410" w:type="dxa"/>
            <w:tcBorders>
              <w:top w:val="single" w:sz="8" w:space="0" w:color="00B2A9" w:themeColor="accent3"/>
              <w:left w:val="nil"/>
              <w:bottom w:val="nil"/>
              <w:right w:val="single" w:sz="4" w:space="0" w:color="00B2A9" w:themeColor="accent3"/>
            </w:tcBorders>
          </w:tcPr>
          <w:p w14:paraId="6065AD5C" w14:textId="2BBC6FCC" w:rsidR="003807D0" w:rsidRPr="003C13D8" w:rsidRDefault="003807D0" w:rsidP="003807D0">
            <w:pPr>
              <w:pStyle w:val="TableParagraph"/>
              <w:spacing w:before="69"/>
              <w:ind w:right="70"/>
              <w:rPr>
                <w:sz w:val="20"/>
              </w:rPr>
            </w:pPr>
            <w:r>
              <w:rPr>
                <w:sz w:val="20"/>
              </w:rPr>
              <w:t>Info</w:t>
            </w:r>
          </w:p>
        </w:tc>
        <w:tc>
          <w:tcPr>
            <w:tcW w:w="1701" w:type="dxa"/>
            <w:tcBorders>
              <w:top w:val="single" w:sz="8" w:space="0" w:color="00B2A9" w:themeColor="accent3"/>
              <w:left w:val="single" w:sz="4" w:space="0" w:color="00B2A9" w:themeColor="accent3"/>
              <w:bottom w:val="nil"/>
              <w:right w:val="nil"/>
            </w:tcBorders>
          </w:tcPr>
          <w:p w14:paraId="37B89CC8" w14:textId="77777777" w:rsidR="003807D0" w:rsidRPr="00167A41" w:rsidRDefault="003807D0" w:rsidP="003807D0">
            <w:pPr>
              <w:pStyle w:val="TableParagraph"/>
              <w:ind w:left="213"/>
              <w:rPr>
                <w:rFonts w:ascii="Times New Roman"/>
                <w:sz w:val="20"/>
                <w:lang w:val="en-US"/>
              </w:rPr>
            </w:pPr>
          </w:p>
        </w:tc>
      </w:tr>
    </w:tbl>
    <w:p w14:paraId="04FA7EE6" w14:textId="43E0E8BC" w:rsidR="0098438A" w:rsidRDefault="0098438A" w:rsidP="0098438A">
      <w:pPr>
        <w:rPr>
          <w:lang w:val="en-US"/>
        </w:rPr>
      </w:pPr>
    </w:p>
    <w:tbl>
      <w:tblPr>
        <w:tblStyle w:val="TableNormal1"/>
        <w:tblpPr w:leftFromText="180" w:rightFromText="180" w:vertAnchor="text" w:horzAnchor="margin" w:tblpXSpec="right" w:tblpY="326"/>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0C0F40" w14:paraId="6B940A72" w14:textId="77777777" w:rsidTr="000C0F40">
        <w:trPr>
          <w:trHeight w:val="342"/>
        </w:trPr>
        <w:tc>
          <w:tcPr>
            <w:tcW w:w="2410" w:type="dxa"/>
            <w:tcBorders>
              <w:top w:val="nil"/>
              <w:left w:val="nil"/>
              <w:bottom w:val="single" w:sz="24" w:space="0" w:color="8031A7" w:themeColor="accent4"/>
              <w:right w:val="single" w:sz="4" w:space="0" w:color="8031A7" w:themeColor="accent4"/>
            </w:tcBorders>
          </w:tcPr>
          <w:p w14:paraId="315E426F" w14:textId="77777777" w:rsidR="000C0F40" w:rsidRDefault="000C0F40" w:rsidP="000C0F40">
            <w:pPr>
              <w:pStyle w:val="TableParagraph"/>
              <w:spacing w:line="188" w:lineRule="exact"/>
              <w:ind w:right="70"/>
              <w:rPr>
                <w:b/>
                <w:sz w:val="20"/>
              </w:rPr>
            </w:pPr>
            <w:r>
              <w:rPr>
                <w:b/>
                <w:sz w:val="20"/>
              </w:rPr>
              <w:t>Title</w:t>
            </w:r>
          </w:p>
        </w:tc>
        <w:tc>
          <w:tcPr>
            <w:tcW w:w="1701" w:type="dxa"/>
            <w:tcBorders>
              <w:top w:val="nil"/>
              <w:left w:val="single" w:sz="4" w:space="0" w:color="8031A7" w:themeColor="accent4"/>
              <w:bottom w:val="single" w:sz="24" w:space="0" w:color="8031A7" w:themeColor="accent4"/>
              <w:right w:val="nil"/>
            </w:tcBorders>
          </w:tcPr>
          <w:p w14:paraId="08276D2D" w14:textId="77777777" w:rsidR="000C0F40" w:rsidRDefault="000C0F40" w:rsidP="000C0F40">
            <w:pPr>
              <w:pStyle w:val="TableParagraph"/>
              <w:spacing w:line="188" w:lineRule="exact"/>
              <w:ind w:left="213"/>
              <w:rPr>
                <w:b/>
                <w:sz w:val="20"/>
              </w:rPr>
            </w:pPr>
            <w:r>
              <w:rPr>
                <w:b/>
                <w:sz w:val="20"/>
              </w:rPr>
              <w:t>Title</w:t>
            </w:r>
          </w:p>
        </w:tc>
      </w:tr>
      <w:tr w:rsidR="000C0F40" w14:paraId="57F49894" w14:textId="77777777" w:rsidTr="000C0F40">
        <w:trPr>
          <w:trHeight w:val="453"/>
        </w:trPr>
        <w:tc>
          <w:tcPr>
            <w:tcW w:w="2410" w:type="dxa"/>
            <w:tcBorders>
              <w:top w:val="single" w:sz="24" w:space="0" w:color="8031A7" w:themeColor="accent4"/>
              <w:left w:val="nil"/>
              <w:bottom w:val="single" w:sz="8" w:space="0" w:color="8031A7" w:themeColor="accent4"/>
              <w:right w:val="single" w:sz="4" w:space="0" w:color="8031A7" w:themeColor="accent4"/>
            </w:tcBorders>
          </w:tcPr>
          <w:p w14:paraId="2961B2F9" w14:textId="77777777" w:rsidR="000C0F40" w:rsidRDefault="000C0F40" w:rsidP="000C0F40">
            <w:pPr>
              <w:pStyle w:val="TableParagraph"/>
              <w:spacing w:before="155"/>
              <w:ind w:right="70"/>
              <w:rPr>
                <w:sz w:val="20"/>
              </w:rPr>
            </w:pPr>
            <w:r>
              <w:rPr>
                <w:sz w:val="20"/>
              </w:rPr>
              <w:t>Info</w:t>
            </w:r>
          </w:p>
        </w:tc>
        <w:tc>
          <w:tcPr>
            <w:tcW w:w="1701" w:type="dxa"/>
            <w:tcBorders>
              <w:top w:val="single" w:sz="24" w:space="0" w:color="8031A7" w:themeColor="accent4"/>
              <w:left w:val="single" w:sz="4" w:space="0" w:color="8031A7" w:themeColor="accent4"/>
              <w:bottom w:val="single" w:sz="8" w:space="0" w:color="8031A7" w:themeColor="accent4"/>
              <w:right w:val="nil"/>
            </w:tcBorders>
          </w:tcPr>
          <w:p w14:paraId="241BC22A" w14:textId="77777777" w:rsidR="000C0F40" w:rsidRDefault="000C0F40" w:rsidP="000C0F40">
            <w:pPr>
              <w:pStyle w:val="TableParagraph"/>
              <w:ind w:left="213"/>
              <w:rPr>
                <w:rFonts w:ascii="Times New Roman"/>
                <w:sz w:val="20"/>
              </w:rPr>
            </w:pPr>
          </w:p>
        </w:tc>
      </w:tr>
      <w:tr w:rsidR="000C0F40" w:rsidRPr="00167A41" w14:paraId="58EB9D72"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5D8E3F01" w14:textId="77777777" w:rsidR="000C0F40" w:rsidRPr="00167A41" w:rsidRDefault="000C0F40" w:rsidP="000C0F40">
            <w:pPr>
              <w:pStyle w:val="TableParagraph"/>
              <w:spacing w:before="69"/>
              <w:ind w:right="70"/>
              <w:rPr>
                <w:sz w:val="20"/>
                <w:lang w:val="en-US"/>
              </w:rPr>
            </w:pPr>
            <w:r w:rsidRPr="002E39D9">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513F004" w14:textId="77777777" w:rsidR="000C0F40" w:rsidRPr="00167A41" w:rsidRDefault="000C0F40" w:rsidP="000C0F40">
            <w:pPr>
              <w:pStyle w:val="TableParagraph"/>
              <w:ind w:left="213"/>
              <w:rPr>
                <w:rFonts w:ascii="Times New Roman"/>
                <w:sz w:val="20"/>
                <w:lang w:val="en-US"/>
              </w:rPr>
            </w:pPr>
          </w:p>
        </w:tc>
      </w:tr>
      <w:tr w:rsidR="000C0F40" w:rsidRPr="00167A41" w14:paraId="43EA9440"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62041001" w14:textId="77777777" w:rsidR="000C0F40" w:rsidRPr="00167A41" w:rsidRDefault="000C0F40" w:rsidP="000C0F40">
            <w:pPr>
              <w:pStyle w:val="TableParagraph"/>
              <w:spacing w:before="69"/>
              <w:ind w:right="70"/>
              <w:rPr>
                <w:sz w:val="20"/>
                <w:lang w:val="en-US"/>
              </w:rPr>
            </w:pPr>
            <w:r w:rsidRPr="002E39D9">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50E6DE4A" w14:textId="77777777" w:rsidR="000C0F40" w:rsidRPr="00167A41" w:rsidRDefault="000C0F40" w:rsidP="000C0F40">
            <w:pPr>
              <w:pStyle w:val="TableParagraph"/>
              <w:ind w:left="213"/>
              <w:rPr>
                <w:rFonts w:ascii="Times New Roman"/>
                <w:sz w:val="20"/>
                <w:lang w:val="en-US"/>
              </w:rPr>
            </w:pPr>
          </w:p>
        </w:tc>
      </w:tr>
      <w:tr w:rsidR="000C0F40" w14:paraId="69275E85"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19462D26" w14:textId="77777777" w:rsidR="000C0F40" w:rsidRPr="005634B3" w:rsidRDefault="000C0F40" w:rsidP="000C0F40">
            <w:pPr>
              <w:pStyle w:val="TableParagraph"/>
              <w:spacing w:before="69"/>
              <w:ind w:right="70"/>
              <w:rPr>
                <w:color w:val="FF0000"/>
                <w:sz w:val="20"/>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43ED2BD" w14:textId="77777777" w:rsidR="000C0F40" w:rsidRDefault="000C0F40" w:rsidP="000C0F40">
            <w:pPr>
              <w:pStyle w:val="TableParagraph"/>
              <w:ind w:left="213"/>
              <w:rPr>
                <w:rFonts w:ascii="Times New Roman"/>
                <w:sz w:val="20"/>
              </w:rPr>
            </w:pPr>
          </w:p>
        </w:tc>
      </w:tr>
      <w:tr w:rsidR="000C0F40" w:rsidRPr="00167A41" w14:paraId="44A24B37"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2662078F" w14:textId="77777777" w:rsidR="000C0F40" w:rsidRPr="00167A41" w:rsidRDefault="000C0F40" w:rsidP="000C0F40">
            <w:pPr>
              <w:pStyle w:val="TableParagraph"/>
              <w:spacing w:before="69"/>
              <w:ind w:right="70"/>
              <w:rPr>
                <w:sz w:val="20"/>
                <w:lang w:val="en-US"/>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19C8BA5D" w14:textId="77777777" w:rsidR="000C0F40" w:rsidRPr="00167A41" w:rsidRDefault="000C0F40" w:rsidP="000C0F40">
            <w:pPr>
              <w:pStyle w:val="TableParagraph"/>
              <w:ind w:left="213"/>
              <w:rPr>
                <w:rFonts w:ascii="Times New Roman"/>
                <w:sz w:val="20"/>
                <w:lang w:val="en-US"/>
              </w:rPr>
            </w:pPr>
          </w:p>
        </w:tc>
      </w:tr>
      <w:tr w:rsidR="000C0F40" w14:paraId="37856952"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212C571F" w14:textId="77777777" w:rsidR="000C0F40" w:rsidRDefault="000C0F40" w:rsidP="000C0F40">
            <w:pPr>
              <w:pStyle w:val="TableParagraph"/>
              <w:spacing w:before="69"/>
              <w:ind w:right="70"/>
              <w:rPr>
                <w:sz w:val="20"/>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D170772" w14:textId="77777777" w:rsidR="000C0F40" w:rsidRDefault="000C0F40" w:rsidP="000C0F40">
            <w:pPr>
              <w:pStyle w:val="TableParagraph"/>
              <w:ind w:left="213"/>
              <w:rPr>
                <w:rFonts w:ascii="Times New Roman"/>
                <w:sz w:val="20"/>
              </w:rPr>
            </w:pPr>
          </w:p>
        </w:tc>
      </w:tr>
      <w:tr w:rsidR="000C0F40" w:rsidRPr="00167A41" w14:paraId="197F990C" w14:textId="77777777" w:rsidTr="000C0F40">
        <w:trPr>
          <w:trHeight w:val="369"/>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14263E84" w14:textId="77777777" w:rsidR="000C0F40" w:rsidRPr="005634B3" w:rsidRDefault="000C0F40" w:rsidP="000C0F40">
            <w:pPr>
              <w:pStyle w:val="TableParagraph"/>
              <w:spacing w:before="69"/>
              <w:ind w:right="70"/>
              <w:rPr>
                <w:b/>
                <w:bCs/>
                <w:sz w:val="20"/>
                <w:lang w:val="en-US"/>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1A390B9F" w14:textId="77777777" w:rsidR="000C0F40" w:rsidRPr="00167A41" w:rsidRDefault="000C0F40" w:rsidP="000C0F40">
            <w:pPr>
              <w:pStyle w:val="TableParagraph"/>
              <w:ind w:left="213"/>
              <w:rPr>
                <w:rFonts w:ascii="Times New Roman"/>
                <w:sz w:val="20"/>
                <w:lang w:val="en-US"/>
              </w:rPr>
            </w:pPr>
          </w:p>
        </w:tc>
      </w:tr>
      <w:tr w:rsidR="000C0F40" w:rsidRPr="00167A41" w14:paraId="32A425B0" w14:textId="77777777" w:rsidTr="000C0F40">
        <w:trPr>
          <w:trHeight w:val="48"/>
        </w:trPr>
        <w:tc>
          <w:tcPr>
            <w:tcW w:w="2410" w:type="dxa"/>
            <w:tcBorders>
              <w:top w:val="single" w:sz="8" w:space="0" w:color="8031A7" w:themeColor="accent4"/>
              <w:left w:val="nil"/>
              <w:bottom w:val="nil"/>
              <w:right w:val="single" w:sz="4" w:space="0" w:color="8031A7" w:themeColor="accent4"/>
            </w:tcBorders>
          </w:tcPr>
          <w:p w14:paraId="4F1F235F" w14:textId="77777777" w:rsidR="000C0F40" w:rsidRPr="003C13D8" w:rsidRDefault="000C0F40" w:rsidP="000C0F40">
            <w:pPr>
              <w:pStyle w:val="TableParagraph"/>
              <w:spacing w:before="69"/>
              <w:ind w:right="70"/>
              <w:rPr>
                <w:sz w:val="20"/>
              </w:rPr>
            </w:pPr>
            <w:r>
              <w:rPr>
                <w:sz w:val="20"/>
              </w:rPr>
              <w:t>Info</w:t>
            </w:r>
          </w:p>
        </w:tc>
        <w:tc>
          <w:tcPr>
            <w:tcW w:w="1701" w:type="dxa"/>
            <w:tcBorders>
              <w:top w:val="single" w:sz="8" w:space="0" w:color="8031A7" w:themeColor="accent4"/>
              <w:left w:val="single" w:sz="4" w:space="0" w:color="8031A7" w:themeColor="accent4"/>
              <w:bottom w:val="nil"/>
              <w:right w:val="nil"/>
            </w:tcBorders>
          </w:tcPr>
          <w:p w14:paraId="789CCE52" w14:textId="77777777" w:rsidR="000C0F40" w:rsidRPr="00167A41" w:rsidRDefault="000C0F40" w:rsidP="000C0F40">
            <w:pPr>
              <w:pStyle w:val="TableParagraph"/>
              <w:ind w:left="213"/>
              <w:rPr>
                <w:rFonts w:ascii="Times New Roman"/>
                <w:sz w:val="20"/>
                <w:lang w:val="en-US"/>
              </w:rPr>
            </w:pPr>
          </w:p>
        </w:tc>
      </w:tr>
    </w:tbl>
    <w:p w14:paraId="264D5242" w14:textId="77777777" w:rsidR="000C0F40" w:rsidRPr="000C0F40" w:rsidRDefault="000C0F40" w:rsidP="000C0F40">
      <w:pPr>
        <w:jc w:val="center"/>
        <w:rPr>
          <w:lang w:val="en-US"/>
        </w:rPr>
      </w:pPr>
    </w:p>
    <w:sectPr w:rsidR="000C0F40" w:rsidRPr="000C0F40" w:rsidSect="00302CAB">
      <w:type w:val="continuous"/>
      <w:pgSz w:w="11906" w:h="16838" w:code="9"/>
      <w:pgMar w:top="1135" w:right="1639" w:bottom="879" w:left="1338" w:header="714" w:footer="55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rocurement Manager" w:date="2020-11-03T16:44:00Z" w:initials="JTI">
    <w:p w14:paraId="34510414" w14:textId="2856E4F7" w:rsidR="00B7246F" w:rsidRDefault="00B7246F">
      <w:pPr>
        <w:pStyle w:val="CommentText"/>
      </w:pPr>
      <w:r>
        <w:rPr>
          <w:rStyle w:val="CommentReference"/>
        </w:rPr>
        <w:annotationRef/>
      </w:r>
      <w:r>
        <w:t>Update project name and date including header and footer with local market details</w:t>
      </w:r>
    </w:p>
  </w:comment>
  <w:comment w:id="5" w:author="Procurement Manager" w:date="2020-04-06T17:15:00Z" w:initials="JTI">
    <w:p w14:paraId="533301F0" w14:textId="77777777" w:rsidR="007B7404" w:rsidRDefault="007B7404">
      <w:pPr>
        <w:pStyle w:val="CommentText"/>
      </w:pPr>
      <w:r>
        <w:rPr>
          <w:rStyle w:val="CommentReference"/>
        </w:rPr>
        <w:annotationRef/>
      </w:r>
      <w:r>
        <w:t xml:space="preserve">Update project name. </w:t>
      </w:r>
    </w:p>
  </w:comment>
  <w:comment w:id="12" w:author="Procurement Manager" w:date="2020-04-07T15:56:00Z" w:initials="JTI">
    <w:p w14:paraId="66DE3DE9" w14:textId="77777777" w:rsidR="00DC010C" w:rsidRDefault="00DC010C">
      <w:pPr>
        <w:pStyle w:val="CommentText"/>
      </w:pPr>
      <w:r>
        <w:rPr>
          <w:rStyle w:val="CommentReference"/>
        </w:rPr>
        <w:annotationRef/>
      </w:r>
      <w:r>
        <w:t>Add in local market details</w:t>
      </w:r>
    </w:p>
  </w:comment>
  <w:comment w:id="18" w:author="Procurement Manager" w:date="2020-04-06T17:16:00Z" w:initials="JTI">
    <w:p w14:paraId="76F9F8CB" w14:textId="77777777" w:rsidR="00BD13ED" w:rsidRDefault="00BD13ED">
      <w:pPr>
        <w:pStyle w:val="CommentText"/>
      </w:pPr>
      <w:r>
        <w:rPr>
          <w:rStyle w:val="CommentReference"/>
        </w:rPr>
        <w:annotationRef/>
      </w:r>
      <w:r>
        <w:t xml:space="preserve">Update highlighted </w:t>
      </w:r>
      <w:r w:rsidR="00BB79ED">
        <w:t xml:space="preserve">dates </w:t>
      </w:r>
      <w:r>
        <w:t>details</w:t>
      </w:r>
    </w:p>
  </w:comment>
  <w:comment w:id="22" w:author="Procurement Manager" w:date="2020-11-03T16:48:00Z" w:initials="JTI">
    <w:p w14:paraId="1A5AEFD6" w14:textId="44E268D8" w:rsidR="00B7246F" w:rsidRDefault="00B7246F">
      <w:pPr>
        <w:pStyle w:val="CommentText"/>
      </w:pPr>
      <w:r>
        <w:rPr>
          <w:rStyle w:val="CommentReference"/>
        </w:rPr>
        <w:annotationRef/>
      </w:r>
      <w:r>
        <w:t>Input dates for deadlines – remove events not required</w:t>
      </w:r>
    </w:p>
  </w:comment>
  <w:comment w:id="24" w:author="Procurement Manager" w:date="2020-04-06T17:16:00Z" w:initials="JTI">
    <w:p w14:paraId="2922630C" w14:textId="77777777" w:rsidR="005634B3" w:rsidRDefault="005634B3" w:rsidP="005634B3">
      <w:pPr>
        <w:pStyle w:val="CommentText"/>
      </w:pPr>
      <w:r>
        <w:rPr>
          <w:rStyle w:val="CommentReference"/>
        </w:rPr>
        <w:annotationRef/>
      </w:r>
      <w:r>
        <w:t>Update location and time allowances</w:t>
      </w:r>
    </w:p>
  </w:comment>
  <w:comment w:id="26" w:author="Procurement Manager" w:date="2020-04-06T17:17:00Z" w:initials="JTI">
    <w:p w14:paraId="4B9F3FD3" w14:textId="77777777" w:rsidR="008B0A44" w:rsidRDefault="008B0A44" w:rsidP="008B0A44">
      <w:pPr>
        <w:pStyle w:val="CommentText"/>
      </w:pPr>
      <w:r>
        <w:rPr>
          <w:rStyle w:val="CommentReference"/>
        </w:rPr>
        <w:annotationRef/>
      </w:r>
      <w:r>
        <w:t>Update details</w:t>
      </w:r>
    </w:p>
  </w:comment>
  <w:comment w:id="30" w:author="Procurement Manager" w:date="2020-04-06T17:28:00Z" w:initials="JTI">
    <w:p w14:paraId="3594677D" w14:textId="77777777" w:rsidR="00A35421" w:rsidRDefault="00A35421">
      <w:pPr>
        <w:pStyle w:val="CommentText"/>
      </w:pPr>
      <w:r>
        <w:rPr>
          <w:rStyle w:val="CommentReference"/>
        </w:rPr>
        <w:annotationRef/>
      </w:r>
      <w:r>
        <w:t>Remove if not relevant</w:t>
      </w:r>
    </w:p>
  </w:comment>
  <w:comment w:id="31" w:author="Procurement Manager" w:date="2020-04-06T17:30:00Z" w:initials="JTI">
    <w:p w14:paraId="1952F1A4" w14:textId="77777777" w:rsidR="00A35421" w:rsidRDefault="00A35421">
      <w:pPr>
        <w:pStyle w:val="CommentText"/>
      </w:pPr>
      <w:r>
        <w:rPr>
          <w:rStyle w:val="CommentReference"/>
        </w:rPr>
        <w:annotationRef/>
      </w:r>
      <w:r>
        <w:t>Remove if not relevant. If applicable, market to include IACS standards as</w:t>
      </w:r>
      <w:r w:rsidR="00862C11">
        <w:t xml:space="preserve"> an</w:t>
      </w:r>
      <w:r>
        <w:t xml:space="preserve"> Appendix </w:t>
      </w:r>
    </w:p>
  </w:comment>
  <w:comment w:id="39" w:author="Procurement Manager" w:date="2020-11-03T16:50:00Z" w:initials="JTI">
    <w:p w14:paraId="7D15300E" w14:textId="77777777" w:rsidR="00B7246F" w:rsidRDefault="00B7246F" w:rsidP="00B7246F">
      <w:pPr>
        <w:pStyle w:val="CommentText"/>
      </w:pPr>
      <w:r>
        <w:rPr>
          <w:rStyle w:val="CommentReference"/>
        </w:rPr>
        <w:annotationRef/>
      </w:r>
      <w:r>
        <w:t>This section to be completed by Project Lead / Business Owner</w:t>
      </w:r>
    </w:p>
    <w:p w14:paraId="0DFBBA19" w14:textId="30E17416" w:rsidR="00B7246F" w:rsidRDefault="00B7246F">
      <w:pPr>
        <w:pStyle w:val="CommentText"/>
      </w:pPr>
    </w:p>
  </w:comment>
  <w:comment w:id="44" w:author="Procurement Manager" w:date="2020-04-09T14:14:00Z" w:initials="JTI">
    <w:p w14:paraId="6F4C5671" w14:textId="77777777" w:rsidR="00921AE1" w:rsidRDefault="00921AE1">
      <w:pPr>
        <w:pStyle w:val="CommentText"/>
      </w:pPr>
      <w:r>
        <w:rPr>
          <w:rStyle w:val="CommentReference"/>
        </w:rPr>
        <w:annotationRef/>
      </w:r>
      <w:r>
        <w:t xml:space="preserve">Included as guidance for Project Lead. To be deleted. </w:t>
      </w:r>
    </w:p>
  </w:comment>
  <w:comment w:id="48" w:author="Procurement Manager" w:date="2020-04-09T14:15:00Z" w:initials="JTI">
    <w:p w14:paraId="5E9D254F" w14:textId="77777777" w:rsidR="00921AE1" w:rsidRDefault="00921AE1">
      <w:pPr>
        <w:pStyle w:val="CommentText"/>
      </w:pPr>
      <w:r>
        <w:rPr>
          <w:rStyle w:val="CommentReference"/>
        </w:rPr>
        <w:annotationRef/>
      </w:r>
      <w:r>
        <w:t xml:space="preserve">Provided as examples. Add/delete/amend as necessary. </w:t>
      </w:r>
      <w:r w:rsidR="0038255D">
        <w:t>D</w:t>
      </w:r>
      <w:r w:rsidR="008816F9">
        <w:t xml:space="preserve">o not indicate weighting to suppliers unless you are certain it will not negatively influence responses. </w:t>
      </w:r>
    </w:p>
  </w:comment>
  <w:comment w:id="54" w:author="Procurement Manager" w:date="2020-04-06T17:24:00Z" w:initials="JTI">
    <w:p w14:paraId="4DAD3611" w14:textId="77777777" w:rsidR="00C84B66" w:rsidRDefault="00C84B66">
      <w:pPr>
        <w:pStyle w:val="CommentText"/>
      </w:pPr>
      <w:r>
        <w:rPr>
          <w:rStyle w:val="CommentReference"/>
        </w:rPr>
        <w:annotationRef/>
      </w:r>
      <w:r>
        <w:t>Questionnaire to be attached as part of RFP</w:t>
      </w:r>
    </w:p>
  </w:comment>
  <w:comment w:id="60" w:author="Procurement Manager" w:date="2020-04-09T14:18:00Z" w:initials="JTI">
    <w:p w14:paraId="0900195F" w14:textId="77777777" w:rsidR="00921AE1" w:rsidRDefault="00921AE1">
      <w:pPr>
        <w:pStyle w:val="CommentText"/>
      </w:pPr>
      <w:r>
        <w:rPr>
          <w:rStyle w:val="CommentReference"/>
        </w:rPr>
        <w:annotationRef/>
      </w:r>
      <w:r>
        <w:t>Amend/delete this section as appropriate</w:t>
      </w:r>
    </w:p>
  </w:comment>
  <w:comment w:id="63" w:author="Procurement Manager" w:date="2020-04-06T17:59:00Z" w:initials="JTI">
    <w:p w14:paraId="63DA1A44" w14:textId="77777777" w:rsidR="00862C11" w:rsidRDefault="00862C11">
      <w:pPr>
        <w:pStyle w:val="CommentText"/>
      </w:pPr>
      <w:r>
        <w:rPr>
          <w:rStyle w:val="CommentReference"/>
        </w:rPr>
        <w:annotationRef/>
      </w:r>
      <w:r>
        <w:t>Market to include local version of Ts&amp;Cs</w:t>
      </w:r>
    </w:p>
  </w:comment>
  <w:comment w:id="64" w:author="Procurement Manager" w:date="2020-06-10T14:16:00Z" w:initials="JTI">
    <w:p w14:paraId="412E8ADB" w14:textId="77777777" w:rsidR="001616B7" w:rsidRDefault="001616B7">
      <w:pPr>
        <w:pStyle w:val="CommentText"/>
      </w:pPr>
      <w:r>
        <w:rPr>
          <w:rStyle w:val="CommentReference"/>
        </w:rPr>
        <w:annotationRef/>
      </w:r>
      <w:r w:rsidR="00387D76">
        <w:t xml:space="preserve">Remove if not applicable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4510414" w15:done="0"/>
  <w15:commentEx w15:paraId="533301F0" w15:done="0"/>
  <w15:commentEx w15:paraId="66DE3DE9" w15:done="0"/>
  <w15:commentEx w15:paraId="76F9F8CB" w15:done="0"/>
  <w15:commentEx w15:paraId="1A5AEFD6" w15:done="0"/>
  <w15:commentEx w15:paraId="2922630C" w15:done="0"/>
  <w15:commentEx w15:paraId="4B9F3FD3" w15:done="0"/>
  <w15:commentEx w15:paraId="3594677D" w15:done="0"/>
  <w15:commentEx w15:paraId="1952F1A4" w15:done="0"/>
  <w15:commentEx w15:paraId="0DFBBA19" w15:done="0"/>
  <w15:commentEx w15:paraId="6F4C5671" w15:done="0"/>
  <w15:commentEx w15:paraId="5E9D254F" w15:done="0"/>
  <w15:commentEx w15:paraId="4DAD3611" w15:done="0"/>
  <w15:commentEx w15:paraId="0900195F" w15:done="0"/>
  <w15:commentEx w15:paraId="63DA1A44" w15:done="0"/>
  <w15:commentEx w15:paraId="412E8AD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4510414" w16cid:durableId="234C0784"/>
  <w16cid:commentId w16cid:paraId="533301F0" w16cid:durableId="22FBA5DC"/>
  <w16cid:commentId w16cid:paraId="66DE3DE9" w16cid:durableId="22FBA5DD"/>
  <w16cid:commentId w16cid:paraId="76F9F8CB" w16cid:durableId="22FBA5DE"/>
  <w16cid:commentId w16cid:paraId="1A5AEFD6" w16cid:durableId="234C0871"/>
  <w16cid:commentId w16cid:paraId="2922630C" w16cid:durableId="22FBA5E0"/>
  <w16cid:commentId w16cid:paraId="4B9F3FD3" w16cid:durableId="231ECE74"/>
  <w16cid:commentId w16cid:paraId="3594677D" w16cid:durableId="22FBA5E2"/>
  <w16cid:commentId w16cid:paraId="1952F1A4" w16cid:durableId="22FBA5E3"/>
  <w16cid:commentId w16cid:paraId="0DFBBA19" w16cid:durableId="234C08C4"/>
  <w16cid:commentId w16cid:paraId="6F4C5671" w16cid:durableId="22FBA5E5"/>
  <w16cid:commentId w16cid:paraId="5E9D254F" w16cid:durableId="22FBA5E6"/>
  <w16cid:commentId w16cid:paraId="4DAD3611" w16cid:durableId="22FBA5E7"/>
  <w16cid:commentId w16cid:paraId="0900195F" w16cid:durableId="22FBA5E8"/>
  <w16cid:commentId w16cid:paraId="63DA1A44" w16cid:durableId="22FBA5E9"/>
  <w16cid:commentId w16cid:paraId="412E8ADB" w16cid:durableId="22FBA5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10BE9" w14:textId="77777777" w:rsidR="00B65A7F" w:rsidRDefault="00B65A7F" w:rsidP="00A713EF">
      <w:pPr>
        <w:spacing w:after="0" w:line="240" w:lineRule="auto"/>
      </w:pPr>
      <w:r>
        <w:separator/>
      </w:r>
    </w:p>
  </w:endnote>
  <w:endnote w:type="continuationSeparator" w:id="0">
    <w:p w14:paraId="77AFC12B" w14:textId="77777777" w:rsidR="00B65A7F" w:rsidRDefault="00B65A7F" w:rsidP="00A71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JTI">
    <w:altName w:val="Malgun Gothic"/>
    <w:charset w:val="00"/>
    <w:family w:val="swiss"/>
    <w:pitch w:val="variable"/>
    <w:sig w:usb0="00000001" w:usb1="00000000" w:usb2="00000000" w:usb3="00000000" w:csb0="0000001B"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tlas Grotesk">
    <w:altName w:val="Calibri"/>
    <w:panose1 w:val="00000000000000000000"/>
    <w:charset w:val="00"/>
    <w:family w:val="modern"/>
    <w:notTrueType/>
    <w:pitch w:val="variable"/>
    <w:sig w:usb0="00000007" w:usb1="00000000" w:usb2="00000000" w:usb3="00000000" w:csb0="00000093" w:csb1="00000000"/>
  </w:font>
  <w:font w:name="Arial (Titres)">
    <w:panose1 w:val="00000000000000000000"/>
    <w:charset w:val="00"/>
    <w:family w:val="roman"/>
    <w:notTrueType/>
    <w:pitch w:val="default"/>
  </w:font>
  <w:font w:name="Times New Roman (Titres CS)">
    <w:panose1 w:val="00000000000000000000"/>
    <w:charset w:val="00"/>
    <w:family w:val="roman"/>
    <w:notTrueType/>
    <w:pitch w:val="default"/>
  </w:font>
  <w:font w:name="Times New Roman (Corps C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6A4C6" w14:textId="77777777" w:rsidR="007F56D6" w:rsidRDefault="007F56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3B919" w14:textId="79030379" w:rsidR="00A4624D" w:rsidRPr="003E7D1A" w:rsidRDefault="003130F4" w:rsidP="003130F4">
    <w:pPr>
      <w:pStyle w:val="CopyrightVersion"/>
      <w:ind w:left="0"/>
      <w:rPr>
        <w:rFonts w:ascii="Arial" w:hAnsi="Arial" w:cs="Arial"/>
        <w:sz w:val="16"/>
        <w:szCs w:val="16"/>
      </w:rPr>
    </w:pPr>
    <w:r w:rsidRPr="003E7D1A">
      <w:rPr>
        <w:rFonts w:ascii="Arial" w:hAnsi="Arial" w:cs="Arial"/>
        <w:sz w:val="16"/>
        <w:szCs w:val="16"/>
      </w:rPr>
      <w:t>Copyright © 2020 – JT International S.A. – All rights reserved</w:t>
    </w:r>
    <w:r w:rsidR="00A4624D" w:rsidRPr="003E7D1A">
      <w:rPr>
        <w:rFonts w:ascii="Arial" w:hAnsi="Arial" w:cs="Arial"/>
        <w:sz w:val="16"/>
        <w:szCs w:val="16"/>
      </w:rPr>
      <w:tab/>
      <w:t xml:space="preserve">Page </w:t>
    </w:r>
    <w:r w:rsidR="00A4624D" w:rsidRPr="003E7D1A">
      <w:rPr>
        <w:rFonts w:ascii="Arial" w:hAnsi="Arial" w:cs="Arial"/>
        <w:sz w:val="16"/>
        <w:szCs w:val="16"/>
      </w:rPr>
      <w:fldChar w:fldCharType="begin"/>
    </w:r>
    <w:r w:rsidR="00A4624D" w:rsidRPr="003E7D1A">
      <w:rPr>
        <w:rFonts w:ascii="Arial" w:hAnsi="Arial" w:cs="Arial"/>
        <w:sz w:val="16"/>
        <w:szCs w:val="16"/>
      </w:rPr>
      <w:instrText xml:space="preserve"> PAGE   \* MERGEFORMAT </w:instrText>
    </w:r>
    <w:r w:rsidR="00A4624D" w:rsidRPr="003E7D1A">
      <w:rPr>
        <w:rFonts w:ascii="Arial" w:hAnsi="Arial" w:cs="Arial"/>
        <w:sz w:val="16"/>
        <w:szCs w:val="16"/>
      </w:rPr>
      <w:fldChar w:fldCharType="separate"/>
    </w:r>
    <w:r w:rsidR="00A4624D" w:rsidRPr="003E7D1A">
      <w:rPr>
        <w:rFonts w:ascii="Arial" w:hAnsi="Arial" w:cs="Arial"/>
        <w:sz w:val="16"/>
        <w:szCs w:val="16"/>
      </w:rPr>
      <w:t>2</w:t>
    </w:r>
    <w:r w:rsidR="00A4624D" w:rsidRPr="003E7D1A">
      <w:rPr>
        <w:rFonts w:ascii="Arial" w:hAnsi="Arial" w:cs="Arial"/>
        <w:sz w:val="16"/>
        <w:szCs w:val="16"/>
      </w:rPr>
      <w:fldChar w:fldCharType="end"/>
    </w:r>
    <w:r w:rsidR="00A4624D" w:rsidRPr="003E7D1A">
      <w:rPr>
        <w:rFonts w:ascii="Arial" w:hAnsi="Arial" w:cs="Arial"/>
        <w:sz w:val="16"/>
        <w:szCs w:val="16"/>
      </w:rPr>
      <w:t xml:space="preserve"> of </w:t>
    </w:r>
    <w:r w:rsidR="00325F8D" w:rsidRPr="003E7D1A">
      <w:rPr>
        <w:rFonts w:ascii="Arial" w:hAnsi="Arial" w:cs="Arial"/>
        <w:sz w:val="16"/>
        <w:szCs w:val="16"/>
      </w:rPr>
      <w:fldChar w:fldCharType="begin"/>
    </w:r>
    <w:r w:rsidR="00325F8D" w:rsidRPr="003E7D1A">
      <w:rPr>
        <w:rFonts w:ascii="Arial" w:hAnsi="Arial" w:cs="Arial"/>
        <w:sz w:val="16"/>
        <w:szCs w:val="16"/>
      </w:rPr>
      <w:instrText xml:space="preserve"> NUMPAGES   \* MERGEFORMAT </w:instrText>
    </w:r>
    <w:r w:rsidR="00325F8D" w:rsidRPr="003E7D1A">
      <w:rPr>
        <w:rFonts w:ascii="Arial" w:hAnsi="Arial" w:cs="Arial"/>
        <w:sz w:val="16"/>
        <w:szCs w:val="16"/>
      </w:rPr>
      <w:fldChar w:fldCharType="separate"/>
    </w:r>
    <w:r w:rsidR="00A4624D" w:rsidRPr="003E7D1A">
      <w:rPr>
        <w:rFonts w:ascii="Arial" w:hAnsi="Arial" w:cs="Arial"/>
        <w:sz w:val="16"/>
        <w:szCs w:val="16"/>
      </w:rPr>
      <w:t>3</w:t>
    </w:r>
    <w:r w:rsidR="00325F8D" w:rsidRPr="003E7D1A">
      <w:rPr>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eastAsiaTheme="minorEastAsia" w:hAnsi="Arial" w:cstheme="minorBidi"/>
        <w:color w:val="auto"/>
        <w:sz w:val="16"/>
        <w:szCs w:val="16"/>
        <w:lang w:val="en-GB"/>
      </w:rPr>
      <w:id w:val="145710802"/>
      <w:docPartObj>
        <w:docPartGallery w:val="Page Numbers (Bottom of Page)"/>
        <w:docPartUnique/>
      </w:docPartObj>
    </w:sdtPr>
    <w:sdtEndPr>
      <w:rPr>
        <w:rFonts w:asciiTheme="minorHAnsi" w:hAnsiTheme="minorHAnsi"/>
        <w:noProof/>
      </w:rPr>
    </w:sdtEndPr>
    <w:sdtContent>
      <w:p w14:paraId="7CF70B4A"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Confidentiality agreement</w:t>
        </w:r>
      </w:p>
      <w:p w14:paraId="2C790E5E"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This document is published by JT International S.A. (JTI)</w:t>
        </w:r>
      </w:p>
      <w:p w14:paraId="3B2908FC" w14:textId="7489649F"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 xml:space="preserve">It contains JTI confidential and proprietary information, and under no circumstances should it be delivered or disclosed to any person not employed </w:t>
        </w:r>
        <w:r w:rsidR="00320AB9">
          <w:rPr>
            <w:rFonts w:ascii="Arial" w:hAnsi="Arial" w:cs="Arial"/>
            <w:sz w:val="16"/>
            <w:szCs w:val="16"/>
          </w:rPr>
          <w:br/>
        </w:r>
        <w:r w:rsidRPr="00320AB9">
          <w:rPr>
            <w:rFonts w:ascii="Arial" w:hAnsi="Arial" w:cs="Arial"/>
            <w:sz w:val="16"/>
            <w:szCs w:val="16"/>
          </w:rPr>
          <w:t xml:space="preserve">by JTI, its authorized agents or affiliated companies without the express written </w:t>
        </w:r>
        <w:r w:rsidRPr="00320AB9">
          <w:rPr>
            <w:rFonts w:ascii="Arial" w:hAnsi="Arial" w:cs="Arial"/>
            <w:sz w:val="16"/>
            <w:szCs w:val="16"/>
            <w:lang w:val="en-GB"/>
          </w:rPr>
          <w:t>authori</w:t>
        </w:r>
        <w:r w:rsidR="00A35421" w:rsidRPr="00320AB9">
          <w:rPr>
            <w:rFonts w:ascii="Arial" w:hAnsi="Arial" w:cs="Arial"/>
            <w:sz w:val="16"/>
            <w:szCs w:val="16"/>
            <w:lang w:val="en-GB"/>
          </w:rPr>
          <w:t>s</w:t>
        </w:r>
        <w:r w:rsidRPr="00320AB9">
          <w:rPr>
            <w:rFonts w:ascii="Arial" w:hAnsi="Arial" w:cs="Arial"/>
            <w:sz w:val="16"/>
            <w:szCs w:val="16"/>
            <w:lang w:val="en-GB"/>
          </w:rPr>
          <w:t>ation</w:t>
        </w:r>
        <w:r w:rsidRPr="00320AB9">
          <w:rPr>
            <w:rFonts w:ascii="Arial" w:hAnsi="Arial" w:cs="Arial"/>
            <w:sz w:val="16"/>
            <w:szCs w:val="16"/>
          </w:rPr>
          <w:t xml:space="preserve"> of an officer of JT International S.A.</w:t>
        </w:r>
      </w:p>
      <w:p w14:paraId="304A8769" w14:textId="77777777" w:rsidR="00B30EDC" w:rsidRPr="00320AB9" w:rsidRDefault="00B30EDC" w:rsidP="00B30EDC">
        <w:pPr>
          <w:pStyle w:val="CopyrightVersion"/>
          <w:ind w:left="0"/>
          <w:rPr>
            <w:sz w:val="16"/>
            <w:szCs w:val="16"/>
          </w:rPr>
        </w:pPr>
      </w:p>
      <w:p w14:paraId="36399525"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Copyright © 20</w:t>
        </w:r>
        <w:r w:rsidR="00A35421" w:rsidRPr="00320AB9">
          <w:rPr>
            <w:rFonts w:ascii="Arial" w:hAnsi="Arial" w:cs="Arial"/>
            <w:sz w:val="16"/>
            <w:szCs w:val="16"/>
          </w:rPr>
          <w:t>20</w:t>
        </w:r>
        <w:r w:rsidRPr="00320AB9">
          <w:rPr>
            <w:rFonts w:ascii="Arial" w:hAnsi="Arial" w:cs="Arial"/>
            <w:sz w:val="16"/>
            <w:szCs w:val="16"/>
          </w:rPr>
          <w:t xml:space="preserve"> – JT International S.A. – All rights reserved</w:t>
        </w:r>
      </w:p>
      <w:p w14:paraId="5A1B89A7" w14:textId="5E6B8B55" w:rsidR="00FF1F95" w:rsidRPr="00B30EDC" w:rsidRDefault="00000000" w:rsidP="00B30EDC">
        <w:pPr>
          <w:pStyle w:val="Footer"/>
          <w:tabs>
            <w:tab w:val="center" w:pos="4513"/>
            <w:tab w:val="right" w:pos="9026"/>
          </w:tabs>
          <w:jc w:val="right"/>
          <w:rPr>
            <w:noProof/>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F82D4" w14:textId="6D33B147" w:rsidR="003F344C" w:rsidRPr="003E7D1A" w:rsidRDefault="00B7246F" w:rsidP="00B7246F">
    <w:pPr>
      <w:pStyle w:val="CopyrightVersion"/>
      <w:ind w:left="0"/>
      <w:jc w:val="both"/>
      <w:rPr>
        <w:rFonts w:ascii="Arial" w:hAnsi="Arial" w:cs="Arial"/>
        <w:sz w:val="16"/>
        <w:szCs w:val="16"/>
      </w:rPr>
    </w:pPr>
    <w:r w:rsidRPr="00320AB9">
      <w:rPr>
        <w:color w:val="000000" w:themeColor="text1"/>
        <w:sz w:val="16"/>
        <w:szCs w:val="16"/>
      </w:rPr>
      <w:t>JTI Request for Proposal</w:t>
    </w:r>
    <w:r w:rsidR="0069173C" w:rsidRPr="003E7D1A">
      <w:rPr>
        <w:rFonts w:ascii="Arial" w:hAnsi="Arial" w:cs="Arial"/>
        <w:sz w:val="16"/>
        <w:szCs w:val="16"/>
      </w:rPr>
      <w:tab/>
      <w:t xml:space="preserve">Page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PAGE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2</w:t>
    </w:r>
    <w:r w:rsidR="0069173C" w:rsidRPr="003E7D1A">
      <w:rPr>
        <w:rFonts w:ascii="Arial" w:hAnsi="Arial" w:cs="Arial"/>
        <w:sz w:val="16"/>
        <w:szCs w:val="16"/>
      </w:rPr>
      <w:fldChar w:fldCharType="end"/>
    </w:r>
    <w:r w:rsidR="0069173C" w:rsidRPr="003E7D1A">
      <w:rPr>
        <w:rFonts w:ascii="Arial" w:hAnsi="Arial" w:cs="Arial"/>
        <w:sz w:val="16"/>
        <w:szCs w:val="16"/>
      </w:rPr>
      <w:t xml:space="preserve"> of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NUMPAGES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9</w:t>
    </w:r>
    <w:r w:rsidR="0069173C" w:rsidRPr="003E7D1A">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B821F" w14:textId="0D9DCFB3" w:rsidR="00D20456" w:rsidRPr="003E7D1A" w:rsidRDefault="00B7246F" w:rsidP="0069173C">
    <w:pPr>
      <w:pStyle w:val="CopyrightVersion"/>
      <w:ind w:left="0"/>
      <w:rPr>
        <w:rFonts w:ascii="Arial" w:hAnsi="Arial" w:cs="Arial"/>
        <w:sz w:val="16"/>
        <w:szCs w:val="16"/>
      </w:rPr>
    </w:pPr>
    <w:r w:rsidRPr="00320AB9">
      <w:rPr>
        <w:color w:val="000000" w:themeColor="text1"/>
        <w:sz w:val="16"/>
        <w:szCs w:val="16"/>
      </w:rPr>
      <w:t>JTI Request for Proposal</w:t>
    </w:r>
    <w:r w:rsidR="0069173C" w:rsidRPr="003E7D1A">
      <w:rPr>
        <w:rFonts w:ascii="Arial" w:hAnsi="Arial" w:cs="Arial"/>
        <w:sz w:val="16"/>
        <w:szCs w:val="16"/>
      </w:rPr>
      <w:tab/>
      <w:t xml:space="preserve">Page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PAGE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2</w:t>
    </w:r>
    <w:r w:rsidR="0069173C" w:rsidRPr="003E7D1A">
      <w:rPr>
        <w:rFonts w:ascii="Arial" w:hAnsi="Arial" w:cs="Arial"/>
        <w:sz w:val="16"/>
        <w:szCs w:val="16"/>
      </w:rPr>
      <w:fldChar w:fldCharType="end"/>
    </w:r>
    <w:r w:rsidR="0069173C" w:rsidRPr="003E7D1A">
      <w:rPr>
        <w:rFonts w:ascii="Arial" w:hAnsi="Arial" w:cs="Arial"/>
        <w:sz w:val="16"/>
        <w:szCs w:val="16"/>
      </w:rPr>
      <w:t xml:space="preserve"> of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NUMPAGES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9</w:t>
    </w:r>
    <w:r w:rsidR="0069173C" w:rsidRPr="003E7D1A">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884BB" w14:textId="77777777" w:rsidR="00B65A7F" w:rsidRDefault="00B65A7F" w:rsidP="00A713EF">
      <w:pPr>
        <w:spacing w:after="0" w:line="240" w:lineRule="auto"/>
      </w:pPr>
      <w:r>
        <w:separator/>
      </w:r>
    </w:p>
  </w:footnote>
  <w:footnote w:type="continuationSeparator" w:id="0">
    <w:p w14:paraId="25190DAC" w14:textId="77777777" w:rsidR="00B65A7F" w:rsidRDefault="00B65A7F" w:rsidP="00A713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D7422" w14:textId="77777777" w:rsidR="007F56D6" w:rsidRDefault="007F5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C55CC" w14:textId="3D29507C" w:rsidR="003130F4" w:rsidRDefault="00D92435" w:rsidP="00E26A49">
    <w:pPr>
      <w:pStyle w:val="Header"/>
      <w:tabs>
        <w:tab w:val="clear" w:pos="4513"/>
        <w:tab w:val="clear" w:pos="9026"/>
        <w:tab w:val="left" w:pos="8165"/>
      </w:tabs>
      <w:ind w:right="-634"/>
    </w:pPr>
    <w:r>
      <w:rPr>
        <w:noProof/>
      </w:rPr>
      <mc:AlternateContent>
        <mc:Choice Requires="wpg">
          <w:drawing>
            <wp:anchor distT="0" distB="0" distL="114300" distR="114300" simplePos="0" relativeHeight="251681792" behindDoc="0" locked="0" layoutInCell="1" allowOverlap="1" wp14:anchorId="39243C09" wp14:editId="750186AD">
              <wp:simplePos x="0" y="0"/>
              <wp:positionH relativeFrom="margin">
                <wp:align>right</wp:align>
              </wp:positionH>
              <wp:positionV relativeFrom="paragraph">
                <wp:posOffset>-470394</wp:posOffset>
              </wp:positionV>
              <wp:extent cx="7560000" cy="360000"/>
              <wp:effectExtent l="0" t="0" r="3175" b="2540"/>
              <wp:wrapNone/>
              <wp:docPr id="16" name="Groupe 16"/>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14" name="Rectangle 14"/>
                      <wps:cNvSpPr/>
                      <wps:spPr>
                        <a:xfrm>
                          <a:off x="0" y="0"/>
                          <a:ext cx="7560000" cy="180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812802" y="0"/>
                          <a:ext cx="360000" cy="36000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0B5D483A">
            <v:group id="Groupe 16" style="position:absolute;margin-left:544.1pt;margin-top:-37.05pt;width:595.3pt;height:28.35pt;z-index:251681792;mso-position-horizontal:right;mso-position-horizontal-relative:margin;mso-height-relative:margin" coordsize="75600,3600" o:spid="_x0000_s1026" w14:anchorId="2A984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">
              <v:rect id="Rectangle 14" style="position:absolute;width:75600;height:1800;visibility:visible;mso-wrap-style:square;v-text-anchor:middle" o:spid="_x0000_s1027"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"/>
              <v:oval id="Ellipse 15" style="position:absolute;left:8128;width:3600;height:3600;visibility:visible;mso-wrap-style:square;v-text-anchor:middle" o:spid="_x0000_s1028"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">
                <v:stroke joinstyle="miter"/>
              </v:oval>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F2097" w14:textId="0131F90A" w:rsidR="009D2BF1" w:rsidRDefault="002A63AD" w:rsidP="00C27622">
    <w:pPr>
      <w:pStyle w:val="Header"/>
    </w:pPr>
    <w:r>
      <w:rPr>
        <w:noProof/>
      </w:rPr>
      <mc:AlternateContent>
        <mc:Choice Requires="wps">
          <w:drawing>
            <wp:anchor distT="0" distB="0" distL="114300" distR="114300" simplePos="0" relativeHeight="251677696" behindDoc="0" locked="0" layoutInCell="1" allowOverlap="1" wp14:anchorId="77BCB912" wp14:editId="6AA76E75">
              <wp:simplePos x="0" y="0"/>
              <wp:positionH relativeFrom="margin">
                <wp:posOffset>0</wp:posOffset>
              </wp:positionH>
              <wp:positionV relativeFrom="paragraph">
                <wp:posOffset>-463550</wp:posOffset>
              </wp:positionV>
              <wp:extent cx="359410" cy="359410"/>
              <wp:effectExtent l="0" t="0" r="2540" b="2540"/>
              <wp:wrapNone/>
              <wp:docPr id="13" name="Ellipse 13"/>
              <wp:cNvGraphicFramePr/>
              <a:graphic xmlns:a="http://schemas.openxmlformats.org/drawingml/2006/main">
                <a:graphicData uri="http://schemas.microsoft.com/office/word/2010/wordprocessingShape">
                  <wps:wsp>
                    <wps:cNvSpPr/>
                    <wps:spPr>
                      <a:xfrm>
                        <a:off x="0" y="0"/>
                        <a:ext cx="359410" cy="35941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2FDF040">
            <v:oval id="Ellipse 13" style="position:absolute;margin-left:0;margin-top:-36.5pt;width:28.3pt;height:28.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00b2a9 [3206]" stroked="f" strokeweight="1pt" w14:anchorId="179911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">
              <v:stroke joinstyle="miter"/>
              <w10:wrap anchorx="margin"/>
            </v:oval>
          </w:pict>
        </mc:Fallback>
      </mc:AlternateContent>
    </w:r>
    <w:r>
      <w:rPr>
        <w:noProof/>
      </w:rPr>
      <mc:AlternateContent>
        <mc:Choice Requires="wps">
          <w:drawing>
            <wp:anchor distT="0" distB="0" distL="114300" distR="114300" simplePos="0" relativeHeight="251676672" behindDoc="0" locked="0" layoutInCell="1" allowOverlap="1" wp14:anchorId="42149BF8" wp14:editId="72EE97CA">
              <wp:simplePos x="0" y="0"/>
              <wp:positionH relativeFrom="page">
                <wp:posOffset>0</wp:posOffset>
              </wp:positionH>
              <wp:positionV relativeFrom="paragraph">
                <wp:posOffset>-463550</wp:posOffset>
              </wp:positionV>
              <wp:extent cx="7559675" cy="179705"/>
              <wp:effectExtent l="0" t="0" r="3175" b="0"/>
              <wp:wrapNone/>
              <wp:docPr id="12" name="Rectangle 12"/>
              <wp:cNvGraphicFramePr/>
              <a:graphic xmlns:a="http://schemas.openxmlformats.org/drawingml/2006/main">
                <a:graphicData uri="http://schemas.microsoft.com/office/word/2010/wordprocessingShape">
                  <wps:wsp>
                    <wps:cNvSpPr/>
                    <wps:spPr>
                      <a:xfrm>
                        <a:off x="0" y="0"/>
                        <a:ext cx="7559675" cy="17970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AD070AB">
            <v:rect id="Rectangle 12" style="position:absolute;margin-left:0;margin-top:-36.5pt;width:595.25pt;height:14.1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00b2a9 [3206]" stroked="f" strokeweight="1pt" w14:anchorId="15EA3D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">
              <w10:wrap anchorx="page"/>
            </v:rect>
          </w:pict>
        </mc:Fallback>
      </mc:AlternateContent>
    </w:r>
    <w:r w:rsidR="00F0059B">
      <w:rPr>
        <w:noProof/>
      </w:rPr>
      <mc:AlternateContent>
        <mc:Choice Requires="wps">
          <w:drawing>
            <wp:anchor distT="0" distB="0" distL="114300" distR="114300" simplePos="0" relativeHeight="251658240" behindDoc="0" locked="0" layoutInCell="1" allowOverlap="1" wp14:anchorId="27A57D97" wp14:editId="077CA2AC">
              <wp:simplePos x="0" y="0"/>
              <wp:positionH relativeFrom="page">
                <wp:posOffset>407035</wp:posOffset>
              </wp:positionH>
              <wp:positionV relativeFrom="page">
                <wp:posOffset>645795</wp:posOffset>
              </wp:positionV>
              <wp:extent cx="2519680" cy="575945"/>
              <wp:effectExtent l="0" t="0" r="7620" b="8255"/>
              <wp:wrapNone/>
              <wp:docPr id="3" name="Text Box 3"/>
              <wp:cNvGraphicFramePr/>
              <a:graphic xmlns:a="http://schemas.openxmlformats.org/drawingml/2006/main">
                <a:graphicData uri="http://schemas.microsoft.com/office/word/2010/wordprocessingShape">
                  <wps:wsp>
                    <wps:cNvSpPr txBox="1"/>
                    <wps:spPr>
                      <a:xfrm>
                        <a:off x="0" y="0"/>
                        <a:ext cx="2519680" cy="575945"/>
                      </a:xfrm>
                      <a:prstGeom prst="rect">
                        <a:avLst/>
                      </a:prstGeom>
                      <a:noFill/>
                      <a:ln w="6350">
                        <a:noFill/>
                      </a:ln>
                    </wps:spPr>
                    <wps:txbx>
                      <w:txbxContent>
                        <w:p w14:paraId="69C46AA1" w14:textId="77777777" w:rsidR="00580474" w:rsidRPr="00662E68" w:rsidRDefault="00662E68" w:rsidP="00C27622">
                          <w:pPr>
                            <w:pStyle w:val="Function"/>
                            <w:rPr>
                              <w:lang w:val="fr-CH"/>
                            </w:rPr>
                          </w:pPr>
                          <w:r w:rsidRPr="00662E68">
                            <w:rPr>
                              <w:lang w:val="fr-CH"/>
                            </w:rPr>
                            <w:t>JTI SA Finance</w:t>
                          </w:r>
                        </w:p>
                        <w:p w14:paraId="2F3B83BF" w14:textId="77777777" w:rsidR="00F65DEF" w:rsidRPr="00662E68" w:rsidRDefault="00662E68" w:rsidP="00C27622">
                          <w:pPr>
                            <w:pStyle w:val="Sub-function"/>
                            <w:rPr>
                              <w:lang w:val="fr-CH"/>
                            </w:rPr>
                          </w:pPr>
                          <w:r w:rsidRPr="00662E68">
                            <w:rPr>
                              <w:lang w:val="fr-CH"/>
                            </w:rPr>
                            <w:t>Geneva HQ Procurement</w:t>
                          </w:r>
                          <w:r>
                            <w:rPr>
                              <w:lang w:val="fr-CH"/>
                            </w:rPr>
                            <w:t>, SWITZERLAND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44EE268">
            <v:shapetype id="_x0000_t202" coordsize="21600,21600" o:spt="202" path="m,l,21600r21600,l21600,xe" w14:anchorId="27A57D97">
              <v:stroke joinstyle="miter"/>
              <v:path gradientshapeok="t" o:connecttype="rect"/>
            </v:shapetype>
            <v:shape id="_x0000_s1033" style="position:absolute;margin-left:32.05pt;margin-top:50.85pt;width:198.4pt;height:45.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">
              <v:textbox inset="0,0,0,0">
                <w:txbxContent>
                  <w:p w:rsidRPr="00662E68" w:rsidR="00580474" w:rsidP="00C27622" w:rsidRDefault="00662E68" w14:paraId="0948542E" w14:textId="77777777">
                    <w:pPr>
                      <w:pStyle w:val="Function"/>
                      <w:rPr>
                        <w:lang w:val="fr-CH"/>
                      </w:rPr>
                    </w:pPr>
                    <w:r w:rsidRPr="00662E68">
                      <w:rPr>
                        <w:lang w:val="fr-CH"/>
                      </w:rPr>
                      <w:t>JTI SA Finance</w:t>
                    </w:r>
                  </w:p>
                  <w:p w:rsidRPr="00662E68" w:rsidR="00F65DEF" w:rsidP="00C27622" w:rsidRDefault="00662E68" w14:paraId="22C8094E" w14:textId="77777777">
                    <w:pPr>
                      <w:pStyle w:val="Sub-function"/>
                      <w:rPr>
                        <w:lang w:val="fr-CH"/>
                      </w:rPr>
                    </w:pPr>
                    <w:r w:rsidRPr="00662E68">
                      <w:rPr>
                        <w:lang w:val="fr-CH"/>
                      </w:rPr>
                      <w:t xml:space="preserve">Geneva HQ </w:t>
                    </w:r>
                    <w:proofErr w:type="spellStart"/>
                    <w:r w:rsidRPr="00662E68">
                      <w:rPr>
                        <w:lang w:val="fr-CH"/>
                      </w:rPr>
                      <w:t>Procurement</w:t>
                    </w:r>
                    <w:proofErr w:type="spellEnd"/>
                    <w:r>
                      <w:rPr>
                        <w:lang w:val="fr-CH"/>
                      </w:rPr>
                      <w:t>, SWITZERLAND</w:t>
                    </w:r>
                  </w:p>
                </w:txbxContent>
              </v:textbox>
              <w10:wrap anchorx="page" anchory="page"/>
            </v:shape>
          </w:pict>
        </mc:Fallback>
      </mc:AlternateContent>
    </w:r>
    <w:r w:rsidR="00F0059B" w:rsidRPr="009D2BF1">
      <w:rPr>
        <w:noProof/>
      </w:rPr>
      <w:drawing>
        <wp:anchor distT="0" distB="0" distL="114300" distR="114300" simplePos="0" relativeHeight="251657216" behindDoc="0" locked="0" layoutInCell="1" allowOverlap="1" wp14:anchorId="4C2E1789" wp14:editId="53796365">
          <wp:simplePos x="0" y="0"/>
          <wp:positionH relativeFrom="page">
            <wp:posOffset>6398260</wp:posOffset>
          </wp:positionH>
          <wp:positionV relativeFrom="page">
            <wp:posOffset>598805</wp:posOffset>
          </wp:positionV>
          <wp:extent cx="791845" cy="582930"/>
          <wp:effectExtent l="0" t="0" r="0" b="1270"/>
          <wp:wrapNone/>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845" cy="58293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E693E" w14:textId="347AF3B5" w:rsidR="004964DA" w:rsidRDefault="00D92435" w:rsidP="00C27622">
    <w:pPr>
      <w:pStyle w:val="Header"/>
    </w:pPr>
    <w:r>
      <w:rPr>
        <w:noProof/>
      </w:rPr>
      <mc:AlternateContent>
        <mc:Choice Requires="wpg">
          <w:drawing>
            <wp:anchor distT="0" distB="0" distL="114300" distR="114300" simplePos="0" relativeHeight="251683840" behindDoc="0" locked="0" layoutInCell="1" allowOverlap="1" wp14:anchorId="2B7772A4" wp14:editId="6BE43AA2">
              <wp:simplePos x="0" y="0"/>
              <wp:positionH relativeFrom="page">
                <wp:align>right</wp:align>
              </wp:positionH>
              <wp:positionV relativeFrom="paragraph">
                <wp:posOffset>-457835</wp:posOffset>
              </wp:positionV>
              <wp:extent cx="7560000" cy="360000"/>
              <wp:effectExtent l="0" t="0" r="3175" b="2540"/>
              <wp:wrapNone/>
              <wp:docPr id="19" name="Groupe 19"/>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20" name="Rectangle 20"/>
                      <wps:cNvSpPr/>
                      <wps:spPr>
                        <a:xfrm>
                          <a:off x="0" y="0"/>
                          <a:ext cx="7560000" cy="180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812802" y="0"/>
                          <a:ext cx="360000" cy="36000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67905E29">
            <v:group id="Groupe 19" style="position:absolute;margin-left:544.1pt;margin-top:-36.05pt;width:595.3pt;height:28.35pt;z-index:251683840;mso-position-horizontal:right;mso-position-horizontal-relative:page;mso-height-relative:margin" coordsize="75600,3600" o:spid="_x0000_s1026" w14:anchorId="2ACF36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">
              <v:rect id="Rectangle 20" style="position:absolute;width:75600;height:1800;visibility:visible;mso-wrap-style:square;v-text-anchor:middle" o:spid="_x0000_s1027"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"/>
              <v:oval id="Ellipse 21" style="position:absolute;left:8128;width:3600;height:3600;visibility:visible;mso-wrap-style:square;v-text-anchor:middle" o:spid="_x0000_s1028"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">
                <v:stroke joinstyle="miter"/>
              </v:oval>
              <w10:wrap anchorx="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498E0" w14:textId="409C7991" w:rsidR="004964DA" w:rsidRDefault="00D92435" w:rsidP="00D156CF">
    <w:pPr>
      <w:pStyle w:val="Header"/>
      <w:tabs>
        <w:tab w:val="clear" w:pos="9026"/>
      </w:tabs>
      <w:ind w:right="-634"/>
    </w:pPr>
    <w:r>
      <w:rPr>
        <w:noProof/>
      </w:rPr>
      <mc:AlternateContent>
        <mc:Choice Requires="wpg">
          <w:drawing>
            <wp:anchor distT="0" distB="0" distL="114300" distR="114300" simplePos="0" relativeHeight="251685888" behindDoc="0" locked="0" layoutInCell="1" allowOverlap="1" wp14:anchorId="26C39597" wp14:editId="4DF082D8">
              <wp:simplePos x="0" y="0"/>
              <wp:positionH relativeFrom="page">
                <wp:posOffset>-2540</wp:posOffset>
              </wp:positionH>
              <wp:positionV relativeFrom="paragraph">
                <wp:posOffset>-457835</wp:posOffset>
              </wp:positionV>
              <wp:extent cx="7560000" cy="360000"/>
              <wp:effectExtent l="0" t="0" r="3175" b="2540"/>
              <wp:wrapNone/>
              <wp:docPr id="25" name="Groupe 25"/>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26" name="Rectangle 26"/>
                      <wps:cNvSpPr/>
                      <wps:spPr>
                        <a:xfrm>
                          <a:off x="0" y="0"/>
                          <a:ext cx="7560000" cy="180000"/>
                        </a:xfrm>
                        <a:prstGeom prst="rect">
                          <a:avLst/>
                        </a:prstGeom>
                        <a:solidFill>
                          <a:srgbClr val="00B2A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llipse 27"/>
                      <wps:cNvSpPr/>
                      <wps:spPr>
                        <a:xfrm>
                          <a:off x="812802" y="0"/>
                          <a:ext cx="360000" cy="360000"/>
                        </a:xfrm>
                        <a:prstGeom prst="ellipse">
                          <a:avLst/>
                        </a:prstGeom>
                        <a:solidFill>
                          <a:srgbClr val="00B2A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6C1F0B55">
            <v:group id="Groupe 25" style="position:absolute;margin-left:-.2pt;margin-top:-36.05pt;width:595.3pt;height:28.35pt;z-index:251685888;mso-position-horizontal-relative:page;mso-height-relative:margin" coordsize="75600,3600" o:spid="_x0000_s1026" w14:anchorId="149CBF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">
              <v:rect id="Rectangle 26" style="position:absolute;width:75600;height:1800;visibility:visible;mso-wrap-style:square;v-text-anchor:middle" o:spid="_x0000_s1027" fillcolor="#00b2a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"/>
              <v:oval id="Ellipse 27" style="position:absolute;left:8128;width:3600;height:3600;visibility:visible;mso-wrap-style:square;v-text-anchor:middle" o:spid="_x0000_s1028" fillcolor="#00b2a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">
                <v:stroke joinstyle="miter"/>
              </v:oval>
              <w10:wrap anchorx="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E2BAF" w14:textId="0C1F9D34" w:rsidR="004964DA" w:rsidRDefault="002A5B66" w:rsidP="00C27622">
    <w:pPr>
      <w:pStyle w:val="Header"/>
    </w:pPr>
    <w:r>
      <w:rPr>
        <w:noProof/>
      </w:rPr>
      <w:drawing>
        <wp:inline distT="0" distB="0" distL="0" distR="0" wp14:anchorId="33DE78E8" wp14:editId="761B985C">
          <wp:extent cx="1993900" cy="477428"/>
          <wp:effectExtent l="0" t="0" r="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a:extLst>
                      <a:ext uri="{28A0092B-C50C-407E-A947-70E740481C1C}">
                        <a14:useLocalDpi xmlns:a14="http://schemas.microsoft.com/office/drawing/2010/main" val="0"/>
                      </a:ext>
                    </a:extLst>
                  </a:blip>
                  <a:stretch>
                    <a:fillRect/>
                  </a:stretch>
                </pic:blipFill>
                <pic:spPr>
                  <a:xfrm>
                    <a:off x="0" y="0"/>
                    <a:ext cx="2040201" cy="488515"/>
                  </a:xfrm>
                  <a:prstGeom prst="rect">
                    <a:avLst/>
                  </a:prstGeom>
                </pic:spPr>
              </pic:pic>
            </a:graphicData>
          </a:graphic>
        </wp:inline>
      </w:drawing>
    </w:r>
    <w:r w:rsidR="004964DA">
      <w:rPr>
        <w:noProof/>
      </w:rPr>
      <w:drawing>
        <wp:anchor distT="0" distB="0" distL="114300" distR="114300" simplePos="0" relativeHeight="251671552" behindDoc="0" locked="0" layoutInCell="1" allowOverlap="1" wp14:anchorId="491E903F" wp14:editId="1BB10B5E">
          <wp:simplePos x="0" y="0"/>
          <wp:positionH relativeFrom="column">
            <wp:posOffset>-849630</wp:posOffset>
          </wp:positionH>
          <wp:positionV relativeFrom="page">
            <wp:posOffset>2540</wp:posOffset>
          </wp:positionV>
          <wp:extent cx="7559675" cy="240665"/>
          <wp:effectExtent l="0" t="0" r="0"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a:extLst>
                      <a:ext uri="{28A0092B-C50C-407E-A947-70E740481C1C}">
                        <a14:useLocalDpi xmlns:a14="http://schemas.microsoft.com/office/drawing/2010/main" val="0"/>
                      </a:ext>
                    </a:extLst>
                  </a:blip>
                  <a:stretch>
                    <a:fillRect/>
                  </a:stretch>
                </pic:blipFill>
                <pic:spPr>
                  <a:xfrm>
                    <a:off x="0" y="0"/>
                    <a:ext cx="7559675" cy="24066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58D9F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523761" o:spid="_x0000_i1025" type="#_x0000_t75" style="width:12pt;height:12pt;visibility:visible;mso-wrap-style:square">
            <v:imagedata r:id="rId1" o:title=""/>
          </v:shape>
        </w:pict>
      </mc:Choice>
      <mc:Fallback>
        <w:drawing>
          <wp:inline distT="0" distB="0" distL="0" distR="0" wp14:anchorId="28550C6B" wp14:editId="61CA290E">
            <wp:extent cx="152400" cy="152400"/>
            <wp:effectExtent l="0" t="0" r="0" b="0"/>
            <wp:docPr id="1577523761" name="Picture 157752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mc:Fallback>
    </mc:AlternateContent>
  </w:numPicBullet>
  <w:numPicBullet w:numPicBulletId="1">
    <mc:AlternateContent>
      <mc:Choice Requires="v">
        <w:pict>
          <v:shape w14:anchorId="43336897" id="Picture 1416474489" o:spid="_x0000_i1025" type="#_x0000_t75" style="width:17.5pt;height:17.5pt;visibility:visible;mso-wrap-style:square">
            <v:imagedata r:id="rId3" o:title=""/>
          </v:shape>
        </w:pict>
      </mc:Choice>
      <mc:Fallback>
        <w:drawing>
          <wp:inline distT="0" distB="0" distL="0" distR="0" wp14:anchorId="2395E32B" wp14:editId="48389D5F">
            <wp:extent cx="222250" cy="222250"/>
            <wp:effectExtent l="0" t="0" r="0" b="0"/>
            <wp:docPr id="1416474489" name="Picture 141647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mc:Fallback>
    </mc:AlternateContent>
  </w:numPicBullet>
  <w:numPicBullet w:numPicBulletId="2">
    <mc:AlternateContent>
      <mc:Choice Requires="v">
        <w:pict>
          <v:shape w14:anchorId="5A742BAA" id="Picture 985599266" o:spid="_x0000_i1025" type="#_x0000_t75" style="width:17.5pt;height:18pt;visibility:visible;mso-wrap-style:square">
            <v:imagedata r:id="rId5" o:title=""/>
          </v:shape>
        </w:pict>
      </mc:Choice>
      <mc:Fallback>
        <w:drawing>
          <wp:inline distT="0" distB="0" distL="0" distR="0" wp14:anchorId="3EFA1A8E" wp14:editId="1BD999A6">
            <wp:extent cx="222250" cy="228600"/>
            <wp:effectExtent l="0" t="0" r="0" b="0"/>
            <wp:docPr id="985599266" name="Picture 98559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2250" cy="228600"/>
                    </a:xfrm>
                    <a:prstGeom prst="rect">
                      <a:avLst/>
                    </a:prstGeom>
                    <a:noFill/>
                    <a:ln>
                      <a:noFill/>
                    </a:ln>
                  </pic:spPr>
                </pic:pic>
              </a:graphicData>
            </a:graphic>
          </wp:inline>
        </w:drawing>
      </mc:Fallback>
    </mc:AlternateContent>
  </w:numPicBullet>
  <w:numPicBullet w:numPicBulletId="3">
    <mc:AlternateContent>
      <mc:Choice Requires="v">
        <w:pict>
          <v:shape w14:anchorId="75DED144" id="Picture 1581168899" o:spid="_x0000_i1025" type="#_x0000_t75" style="width:17.5pt;height:17.5pt;visibility:visible;mso-wrap-style:square">
            <v:imagedata r:id="rId7" o:title=""/>
          </v:shape>
        </w:pict>
      </mc:Choice>
      <mc:Fallback>
        <w:drawing>
          <wp:inline distT="0" distB="0" distL="0" distR="0" wp14:anchorId="05E8238A" wp14:editId="35A81B62">
            <wp:extent cx="222250" cy="222250"/>
            <wp:effectExtent l="0" t="0" r="0" b="0"/>
            <wp:docPr id="1581168899" name="Picture 158116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mc:Fallback>
    </mc:AlternateContent>
  </w:numPicBullet>
  <w:numPicBullet w:numPicBulletId="4">
    <mc:AlternateContent>
      <mc:Choice Requires="v">
        <w:pict>
          <v:shape w14:anchorId="5BD32331" id="Picture 1545670362" o:spid="_x0000_i1025" type="#_x0000_t75" style="width:17.5pt;height:17.5pt;visibility:visible;mso-wrap-style:square">
            <v:imagedata r:id="rId9" o:title=""/>
          </v:shape>
        </w:pict>
      </mc:Choice>
      <mc:Fallback>
        <w:drawing>
          <wp:inline distT="0" distB="0" distL="0" distR="0" wp14:anchorId="0D2F4590" wp14:editId="698C594F">
            <wp:extent cx="222250" cy="222250"/>
            <wp:effectExtent l="0" t="0" r="0" b="0"/>
            <wp:docPr id="1545670362" name="Picture 154567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mc:Fallback>
    </mc:AlternateContent>
  </w:numPicBullet>
  <w:numPicBullet w:numPicBulletId="5">
    <mc:AlternateContent>
      <mc:Choice Requires="v">
        <w:pict>
          <v:shape w14:anchorId="0B76DA71" id="Picture 218371607" o:spid="_x0000_i1025" type="#_x0000_t75" style="width:17.5pt;height:18pt;visibility:visible;mso-wrap-style:square">
            <v:imagedata r:id="rId11" o:title=""/>
          </v:shape>
        </w:pict>
      </mc:Choice>
      <mc:Fallback>
        <w:drawing>
          <wp:inline distT="0" distB="0" distL="0" distR="0" wp14:anchorId="484B2E26" wp14:editId="07364AB7">
            <wp:extent cx="222250" cy="228600"/>
            <wp:effectExtent l="0" t="0" r="0" b="0"/>
            <wp:docPr id="218371607" name="Picture 21837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2250" cy="228600"/>
                    </a:xfrm>
                    <a:prstGeom prst="rect">
                      <a:avLst/>
                    </a:prstGeom>
                    <a:noFill/>
                    <a:ln>
                      <a:noFill/>
                    </a:ln>
                  </pic:spPr>
                </pic:pic>
              </a:graphicData>
            </a:graphic>
          </wp:inline>
        </w:drawing>
      </mc:Fallback>
    </mc:AlternateContent>
  </w:numPicBullet>
  <w:numPicBullet w:numPicBulletId="6">
    <mc:AlternateContent>
      <mc:Choice Requires="v">
        <w:pict>
          <v:shape w14:anchorId="560F915E" id="Picture 262467061" o:spid="_x0000_i1025" type="#_x0000_t75" style="width:12pt;height:12pt;visibility:visible;mso-wrap-style:square">
            <v:imagedata r:id="rId13" o:title=""/>
          </v:shape>
        </w:pict>
      </mc:Choice>
      <mc:Fallback>
        <w:drawing>
          <wp:inline distT="0" distB="0" distL="0" distR="0" wp14:anchorId="48DCF8F7" wp14:editId="6047F531">
            <wp:extent cx="152400" cy="152400"/>
            <wp:effectExtent l="0" t="0" r="0" b="0"/>
            <wp:docPr id="262467061" name="Picture 26246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mc:Fallback>
    </mc:AlternateContent>
  </w:numPicBullet>
  <w:numPicBullet w:numPicBulletId="7">
    <mc:AlternateContent>
      <mc:Choice Requires="v">
        <w:pict>
          <v:shape w14:anchorId="4B33B60E" id="Picture 2119594476" o:spid="_x0000_i1025" type="#_x0000_t75" style="width:8pt;height:8pt;visibility:visible;mso-wrap-style:square">
            <v:imagedata r:id="rId15" o:title=""/>
          </v:shape>
        </w:pict>
      </mc:Choice>
      <mc:Fallback>
        <w:drawing>
          <wp:inline distT="0" distB="0" distL="0" distR="0" wp14:anchorId="4396545C" wp14:editId="792F150D">
            <wp:extent cx="101600" cy="101600"/>
            <wp:effectExtent l="0" t="0" r="0" b="0"/>
            <wp:docPr id="2119594476" name="Picture 211959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numPicBullet w:numPicBulletId="8">
    <mc:AlternateContent>
      <mc:Choice Requires="v">
        <w:pict>
          <v:shape w14:anchorId="0DAC9817" id="Picture 1009586868" o:spid="_x0000_i1025" type="#_x0000_t75" style="width:8pt;height:8pt;visibility:visible;mso-wrap-style:square">
            <v:imagedata r:id="rId17" o:title=""/>
          </v:shape>
        </w:pict>
      </mc:Choice>
      <mc:Fallback>
        <w:drawing>
          <wp:inline distT="0" distB="0" distL="0" distR="0" wp14:anchorId="1E478671" wp14:editId="38FD5420">
            <wp:extent cx="101600" cy="101600"/>
            <wp:effectExtent l="0" t="0" r="0" b="0"/>
            <wp:docPr id="1009586868" name="Picture 100958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numPicBullet w:numPicBulletId="9">
    <mc:AlternateContent>
      <mc:Choice Requires="v">
        <w:pict>
          <v:shape w14:anchorId="30490024" id="Picture 541320206" o:spid="_x0000_i1025" type="#_x0000_t75" style="width:8pt;height:8pt;visibility:visible;mso-wrap-style:square">
            <v:imagedata r:id="rId19" o:title=""/>
          </v:shape>
        </w:pict>
      </mc:Choice>
      <mc:Fallback>
        <w:drawing>
          <wp:inline distT="0" distB="0" distL="0" distR="0" wp14:anchorId="69911681" wp14:editId="7E194C9E">
            <wp:extent cx="101600" cy="101600"/>
            <wp:effectExtent l="0" t="0" r="0" b="0"/>
            <wp:docPr id="541320206" name="Picture 54132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numPicBullet w:numPicBulletId="10">
    <mc:AlternateContent>
      <mc:Choice Requires="v">
        <w:pict>
          <v:shape w14:anchorId="500DD00B" id="Picture 1631496563" o:spid="_x0000_i1025" type="#_x0000_t75" style="width:8pt;height:8pt;visibility:visible;mso-wrap-style:square">
            <v:imagedata r:id="rId21" o:title=""/>
          </v:shape>
        </w:pict>
      </mc:Choice>
      <mc:Fallback>
        <w:drawing>
          <wp:inline distT="0" distB="0" distL="0" distR="0" wp14:anchorId="2B9D4FF9" wp14:editId="4D11BFA0">
            <wp:extent cx="101600" cy="101600"/>
            <wp:effectExtent l="0" t="0" r="0" b="0"/>
            <wp:docPr id="1631496563" name="Picture 163149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numPicBullet w:numPicBulletId="11">
    <mc:AlternateContent>
      <mc:Choice Requires="v">
        <w:pict>
          <v:shape w14:anchorId="5E679FF0" id="Picture 1300787919" o:spid="_x0000_i1025" type="#_x0000_t75" style="width:8pt;height:8pt;visibility:visible;mso-wrap-style:square">
            <v:imagedata r:id="rId23" o:title=""/>
          </v:shape>
        </w:pict>
      </mc:Choice>
      <mc:Fallback>
        <w:drawing>
          <wp:inline distT="0" distB="0" distL="0" distR="0" wp14:anchorId="3CF1317F" wp14:editId="0C049CD9">
            <wp:extent cx="101600" cy="101600"/>
            <wp:effectExtent l="0" t="0" r="0" b="0"/>
            <wp:docPr id="1300787919" name="Picture 130078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numPicBullet w:numPicBulletId="12">
    <mc:AlternateContent>
      <mc:Choice Requires="v">
        <w:pict>
          <v:shape w14:anchorId="72911B78" id="Picture 1809196452" o:spid="_x0000_i1025" type="#_x0000_t75" style="width:8pt;height:8pt;visibility:visible;mso-wrap-style:square">
            <v:imagedata r:id="rId25" o:title=""/>
          </v:shape>
        </w:pict>
      </mc:Choice>
      <mc:Fallback>
        <w:drawing>
          <wp:inline distT="0" distB="0" distL="0" distR="0" wp14:anchorId="2801DDCA" wp14:editId="6AA6679F">
            <wp:extent cx="101600" cy="101600"/>
            <wp:effectExtent l="0" t="0" r="0" b="0"/>
            <wp:docPr id="1809196452" name="Picture 180919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600" cy="101600"/>
                    </a:xfrm>
                    <a:prstGeom prst="rect">
                      <a:avLst/>
                    </a:prstGeom>
                    <a:noFill/>
                    <a:ln>
                      <a:noFill/>
                    </a:ln>
                  </pic:spPr>
                </pic:pic>
              </a:graphicData>
            </a:graphic>
          </wp:inline>
        </w:drawing>
      </mc:Fallback>
    </mc:AlternateContent>
  </w:numPicBullet>
  <w:abstractNum w:abstractNumId="0" w15:restartNumberingAfterBreak="0">
    <w:nsid w:val="FFFFFF7C"/>
    <w:multiLevelType w:val="singleLevel"/>
    <w:tmpl w:val="8126241E"/>
    <w:lvl w:ilvl="0">
      <w:start w:val="1"/>
      <w:numFmt w:val="decimal"/>
      <w:lvlText w:val="%1."/>
      <w:lvlJc w:val="left"/>
      <w:pPr>
        <w:tabs>
          <w:tab w:val="num" w:pos="1492"/>
        </w:tabs>
        <w:ind w:left="1492" w:hanging="360"/>
      </w:pPr>
    </w:lvl>
  </w:abstractNum>
  <w:abstractNum w:abstractNumId="1" w15:restartNumberingAfterBreak="0">
    <w:nsid w:val="FFFFFF7D"/>
    <w:multiLevelType w:val="multilevel"/>
    <w:tmpl w:val="0876182C"/>
    <w:lvl w:ilvl="0">
      <w:start w:val="1"/>
      <w:numFmt w:val="decimal"/>
      <w:lvlText w:val="%1."/>
      <w:lvlJc w:val="left"/>
      <w:pPr>
        <w:tabs>
          <w:tab w:val="num" w:pos="1209"/>
        </w:tabs>
        <w:ind w:left="1209"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hybridMultilevel"/>
    <w:tmpl w:val="C264FEEA"/>
    <w:lvl w:ilvl="0" w:tplc="85B4F118">
      <w:start w:val="1"/>
      <w:numFmt w:val="decimal"/>
      <w:lvlText w:val="%1."/>
      <w:lvlJc w:val="left"/>
      <w:pPr>
        <w:tabs>
          <w:tab w:val="num" w:pos="926"/>
        </w:tabs>
        <w:ind w:left="926" w:hanging="360"/>
      </w:pPr>
    </w:lvl>
    <w:lvl w:ilvl="1" w:tplc="E7D43808">
      <w:numFmt w:val="decimal"/>
      <w:lvlText w:val=""/>
      <w:lvlJc w:val="left"/>
    </w:lvl>
    <w:lvl w:ilvl="2" w:tplc="F7588716">
      <w:numFmt w:val="decimal"/>
      <w:lvlText w:val=""/>
      <w:lvlJc w:val="left"/>
    </w:lvl>
    <w:lvl w:ilvl="3" w:tplc="01BE114E">
      <w:numFmt w:val="decimal"/>
      <w:lvlText w:val=""/>
      <w:lvlJc w:val="left"/>
    </w:lvl>
    <w:lvl w:ilvl="4" w:tplc="46162AAC">
      <w:numFmt w:val="decimal"/>
      <w:lvlText w:val=""/>
      <w:lvlJc w:val="left"/>
    </w:lvl>
    <w:lvl w:ilvl="5" w:tplc="620E351A">
      <w:numFmt w:val="decimal"/>
      <w:lvlText w:val=""/>
      <w:lvlJc w:val="left"/>
    </w:lvl>
    <w:lvl w:ilvl="6" w:tplc="7EFAD50E">
      <w:numFmt w:val="decimal"/>
      <w:lvlText w:val=""/>
      <w:lvlJc w:val="left"/>
    </w:lvl>
    <w:lvl w:ilvl="7" w:tplc="36EEA822">
      <w:numFmt w:val="decimal"/>
      <w:lvlText w:val=""/>
      <w:lvlJc w:val="left"/>
    </w:lvl>
    <w:lvl w:ilvl="8" w:tplc="A7E0E652">
      <w:numFmt w:val="decimal"/>
      <w:lvlText w:val=""/>
      <w:lvlJc w:val="left"/>
    </w:lvl>
  </w:abstractNum>
  <w:abstractNum w:abstractNumId="3" w15:restartNumberingAfterBreak="0">
    <w:nsid w:val="FFFFFF7F"/>
    <w:multiLevelType w:val="hybridMultilevel"/>
    <w:tmpl w:val="0D90B666"/>
    <w:lvl w:ilvl="0" w:tplc="EDEE6800">
      <w:start w:val="1"/>
      <w:numFmt w:val="decimal"/>
      <w:lvlText w:val="%1."/>
      <w:lvlJc w:val="left"/>
      <w:pPr>
        <w:tabs>
          <w:tab w:val="num" w:pos="643"/>
        </w:tabs>
        <w:ind w:left="643" w:hanging="360"/>
      </w:pPr>
    </w:lvl>
    <w:lvl w:ilvl="1" w:tplc="226E4FB8">
      <w:numFmt w:val="decimal"/>
      <w:lvlText w:val=""/>
      <w:lvlJc w:val="left"/>
    </w:lvl>
    <w:lvl w:ilvl="2" w:tplc="C5CA6918">
      <w:numFmt w:val="decimal"/>
      <w:lvlText w:val=""/>
      <w:lvlJc w:val="left"/>
    </w:lvl>
    <w:lvl w:ilvl="3" w:tplc="3A880576">
      <w:numFmt w:val="decimal"/>
      <w:lvlText w:val=""/>
      <w:lvlJc w:val="left"/>
    </w:lvl>
    <w:lvl w:ilvl="4" w:tplc="F4282EDC">
      <w:numFmt w:val="decimal"/>
      <w:lvlText w:val=""/>
      <w:lvlJc w:val="left"/>
    </w:lvl>
    <w:lvl w:ilvl="5" w:tplc="1D989766">
      <w:numFmt w:val="decimal"/>
      <w:lvlText w:val=""/>
      <w:lvlJc w:val="left"/>
    </w:lvl>
    <w:lvl w:ilvl="6" w:tplc="89A64652">
      <w:numFmt w:val="decimal"/>
      <w:lvlText w:val=""/>
      <w:lvlJc w:val="left"/>
    </w:lvl>
    <w:lvl w:ilvl="7" w:tplc="31920828">
      <w:numFmt w:val="decimal"/>
      <w:lvlText w:val=""/>
      <w:lvlJc w:val="left"/>
    </w:lvl>
    <w:lvl w:ilvl="8" w:tplc="3036F41A">
      <w:numFmt w:val="decimal"/>
      <w:lvlText w:val=""/>
      <w:lvlJc w:val="left"/>
    </w:lvl>
  </w:abstractNum>
  <w:abstractNum w:abstractNumId="4" w15:restartNumberingAfterBreak="0">
    <w:nsid w:val="FFFFFF80"/>
    <w:multiLevelType w:val="hybridMultilevel"/>
    <w:tmpl w:val="E8023C72"/>
    <w:lvl w:ilvl="0" w:tplc="B590D39E">
      <w:start w:val="1"/>
      <w:numFmt w:val="bullet"/>
      <w:lvlText w:val=""/>
      <w:lvlJc w:val="left"/>
      <w:pPr>
        <w:tabs>
          <w:tab w:val="num" w:pos="1492"/>
        </w:tabs>
        <w:ind w:left="1492" w:hanging="360"/>
      </w:pPr>
      <w:rPr>
        <w:rFonts w:ascii="Symbol" w:hAnsi="Symbol" w:hint="default"/>
      </w:rPr>
    </w:lvl>
    <w:lvl w:ilvl="1" w:tplc="D5525656">
      <w:numFmt w:val="decimal"/>
      <w:lvlText w:val=""/>
      <w:lvlJc w:val="left"/>
    </w:lvl>
    <w:lvl w:ilvl="2" w:tplc="A330ECB6">
      <w:numFmt w:val="decimal"/>
      <w:lvlText w:val=""/>
      <w:lvlJc w:val="left"/>
    </w:lvl>
    <w:lvl w:ilvl="3" w:tplc="AC920154">
      <w:numFmt w:val="decimal"/>
      <w:lvlText w:val=""/>
      <w:lvlJc w:val="left"/>
    </w:lvl>
    <w:lvl w:ilvl="4" w:tplc="3DA0B72E">
      <w:numFmt w:val="decimal"/>
      <w:lvlText w:val=""/>
      <w:lvlJc w:val="left"/>
    </w:lvl>
    <w:lvl w:ilvl="5" w:tplc="FD64A24A">
      <w:numFmt w:val="decimal"/>
      <w:lvlText w:val=""/>
      <w:lvlJc w:val="left"/>
    </w:lvl>
    <w:lvl w:ilvl="6" w:tplc="9BA0F104">
      <w:numFmt w:val="decimal"/>
      <w:lvlText w:val=""/>
      <w:lvlJc w:val="left"/>
    </w:lvl>
    <w:lvl w:ilvl="7" w:tplc="CB40E2B8">
      <w:numFmt w:val="decimal"/>
      <w:lvlText w:val=""/>
      <w:lvlJc w:val="left"/>
    </w:lvl>
    <w:lvl w:ilvl="8" w:tplc="461AE9BE">
      <w:numFmt w:val="decimal"/>
      <w:lvlText w:val=""/>
      <w:lvlJc w:val="left"/>
    </w:lvl>
  </w:abstractNum>
  <w:abstractNum w:abstractNumId="5" w15:restartNumberingAfterBreak="0">
    <w:nsid w:val="FFFFFF81"/>
    <w:multiLevelType w:val="hybridMultilevel"/>
    <w:tmpl w:val="5DAA9668"/>
    <w:lvl w:ilvl="0" w:tplc="A1D2A16C">
      <w:start w:val="1"/>
      <w:numFmt w:val="bullet"/>
      <w:lvlText w:val=""/>
      <w:lvlJc w:val="left"/>
      <w:pPr>
        <w:tabs>
          <w:tab w:val="num" w:pos="1209"/>
        </w:tabs>
        <w:ind w:left="1209" w:hanging="360"/>
      </w:pPr>
      <w:rPr>
        <w:rFonts w:ascii="Symbol" w:hAnsi="Symbol" w:hint="default"/>
      </w:rPr>
    </w:lvl>
    <w:lvl w:ilvl="1" w:tplc="33E8C98A">
      <w:numFmt w:val="decimal"/>
      <w:lvlText w:val=""/>
      <w:lvlJc w:val="left"/>
    </w:lvl>
    <w:lvl w:ilvl="2" w:tplc="35C2CAAE">
      <w:numFmt w:val="decimal"/>
      <w:lvlText w:val=""/>
      <w:lvlJc w:val="left"/>
    </w:lvl>
    <w:lvl w:ilvl="3" w:tplc="F04AE3F2">
      <w:numFmt w:val="decimal"/>
      <w:lvlText w:val=""/>
      <w:lvlJc w:val="left"/>
    </w:lvl>
    <w:lvl w:ilvl="4" w:tplc="4618678C">
      <w:numFmt w:val="decimal"/>
      <w:lvlText w:val=""/>
      <w:lvlJc w:val="left"/>
    </w:lvl>
    <w:lvl w:ilvl="5" w:tplc="DA522452">
      <w:numFmt w:val="decimal"/>
      <w:lvlText w:val=""/>
      <w:lvlJc w:val="left"/>
    </w:lvl>
    <w:lvl w:ilvl="6" w:tplc="BBB4967A">
      <w:numFmt w:val="decimal"/>
      <w:lvlText w:val=""/>
      <w:lvlJc w:val="left"/>
    </w:lvl>
    <w:lvl w:ilvl="7" w:tplc="5BAA1F76">
      <w:numFmt w:val="decimal"/>
      <w:lvlText w:val=""/>
      <w:lvlJc w:val="left"/>
    </w:lvl>
    <w:lvl w:ilvl="8" w:tplc="54861F98">
      <w:numFmt w:val="decimal"/>
      <w:lvlText w:val=""/>
      <w:lvlJc w:val="left"/>
    </w:lvl>
  </w:abstractNum>
  <w:abstractNum w:abstractNumId="6" w15:restartNumberingAfterBreak="0">
    <w:nsid w:val="FFFFFF82"/>
    <w:multiLevelType w:val="hybridMultilevel"/>
    <w:tmpl w:val="A8B6EEDE"/>
    <w:lvl w:ilvl="0" w:tplc="C8727782">
      <w:start w:val="1"/>
      <w:numFmt w:val="bullet"/>
      <w:lvlText w:val=""/>
      <w:lvlJc w:val="left"/>
      <w:pPr>
        <w:tabs>
          <w:tab w:val="num" w:pos="926"/>
        </w:tabs>
        <w:ind w:left="926" w:hanging="360"/>
      </w:pPr>
      <w:rPr>
        <w:rFonts w:ascii="Symbol" w:hAnsi="Symbol" w:hint="default"/>
      </w:rPr>
    </w:lvl>
    <w:lvl w:ilvl="1" w:tplc="3EF6C4AA">
      <w:numFmt w:val="decimal"/>
      <w:lvlText w:val=""/>
      <w:lvlJc w:val="left"/>
    </w:lvl>
    <w:lvl w:ilvl="2" w:tplc="29F4BF86">
      <w:numFmt w:val="decimal"/>
      <w:lvlText w:val=""/>
      <w:lvlJc w:val="left"/>
    </w:lvl>
    <w:lvl w:ilvl="3" w:tplc="1A2A3C96">
      <w:numFmt w:val="decimal"/>
      <w:lvlText w:val=""/>
      <w:lvlJc w:val="left"/>
    </w:lvl>
    <w:lvl w:ilvl="4" w:tplc="BE60F594">
      <w:numFmt w:val="decimal"/>
      <w:lvlText w:val=""/>
      <w:lvlJc w:val="left"/>
    </w:lvl>
    <w:lvl w:ilvl="5" w:tplc="BDC84758">
      <w:numFmt w:val="decimal"/>
      <w:lvlText w:val=""/>
      <w:lvlJc w:val="left"/>
    </w:lvl>
    <w:lvl w:ilvl="6" w:tplc="64E405F0">
      <w:numFmt w:val="decimal"/>
      <w:lvlText w:val=""/>
      <w:lvlJc w:val="left"/>
    </w:lvl>
    <w:lvl w:ilvl="7" w:tplc="4274DDBA">
      <w:numFmt w:val="decimal"/>
      <w:lvlText w:val=""/>
      <w:lvlJc w:val="left"/>
    </w:lvl>
    <w:lvl w:ilvl="8" w:tplc="A9E65B0C">
      <w:numFmt w:val="decimal"/>
      <w:lvlText w:val=""/>
      <w:lvlJc w:val="left"/>
    </w:lvl>
  </w:abstractNum>
  <w:abstractNum w:abstractNumId="7" w15:restartNumberingAfterBreak="0">
    <w:nsid w:val="FFFFFF83"/>
    <w:multiLevelType w:val="hybridMultilevel"/>
    <w:tmpl w:val="7D549688"/>
    <w:lvl w:ilvl="0" w:tplc="E932B6BC">
      <w:start w:val="1"/>
      <w:numFmt w:val="bullet"/>
      <w:lvlText w:val=""/>
      <w:lvlJc w:val="left"/>
      <w:pPr>
        <w:tabs>
          <w:tab w:val="num" w:pos="643"/>
        </w:tabs>
        <w:ind w:left="643" w:hanging="360"/>
      </w:pPr>
      <w:rPr>
        <w:rFonts w:ascii="Symbol" w:hAnsi="Symbol" w:hint="default"/>
      </w:rPr>
    </w:lvl>
    <w:lvl w:ilvl="1" w:tplc="D0840158">
      <w:numFmt w:val="decimal"/>
      <w:lvlText w:val=""/>
      <w:lvlJc w:val="left"/>
    </w:lvl>
    <w:lvl w:ilvl="2" w:tplc="0AFCA3DE">
      <w:numFmt w:val="decimal"/>
      <w:lvlText w:val=""/>
      <w:lvlJc w:val="left"/>
    </w:lvl>
    <w:lvl w:ilvl="3" w:tplc="1C7654E0">
      <w:numFmt w:val="decimal"/>
      <w:lvlText w:val=""/>
      <w:lvlJc w:val="left"/>
    </w:lvl>
    <w:lvl w:ilvl="4" w:tplc="662E7846">
      <w:numFmt w:val="decimal"/>
      <w:lvlText w:val=""/>
      <w:lvlJc w:val="left"/>
    </w:lvl>
    <w:lvl w:ilvl="5" w:tplc="8E8637A8">
      <w:numFmt w:val="decimal"/>
      <w:lvlText w:val=""/>
      <w:lvlJc w:val="left"/>
    </w:lvl>
    <w:lvl w:ilvl="6" w:tplc="84645156">
      <w:numFmt w:val="decimal"/>
      <w:lvlText w:val=""/>
      <w:lvlJc w:val="left"/>
    </w:lvl>
    <w:lvl w:ilvl="7" w:tplc="A8C06764">
      <w:numFmt w:val="decimal"/>
      <w:lvlText w:val=""/>
      <w:lvlJc w:val="left"/>
    </w:lvl>
    <w:lvl w:ilvl="8" w:tplc="DDE2DA5C">
      <w:numFmt w:val="decimal"/>
      <w:lvlText w:val=""/>
      <w:lvlJc w:val="left"/>
    </w:lvl>
  </w:abstractNum>
  <w:abstractNum w:abstractNumId="8" w15:restartNumberingAfterBreak="0">
    <w:nsid w:val="FFFFFF88"/>
    <w:multiLevelType w:val="hybridMultilevel"/>
    <w:tmpl w:val="FF142A0A"/>
    <w:lvl w:ilvl="0" w:tplc="FC304FBA">
      <w:start w:val="1"/>
      <w:numFmt w:val="decimal"/>
      <w:lvlText w:val="%1."/>
      <w:lvlJc w:val="left"/>
      <w:pPr>
        <w:tabs>
          <w:tab w:val="num" w:pos="360"/>
        </w:tabs>
        <w:ind w:left="360" w:hanging="360"/>
      </w:pPr>
    </w:lvl>
    <w:lvl w:ilvl="1" w:tplc="23AC05C6">
      <w:numFmt w:val="decimal"/>
      <w:lvlText w:val=""/>
      <w:lvlJc w:val="left"/>
    </w:lvl>
    <w:lvl w:ilvl="2" w:tplc="BC4663F6">
      <w:numFmt w:val="decimal"/>
      <w:lvlText w:val=""/>
      <w:lvlJc w:val="left"/>
    </w:lvl>
    <w:lvl w:ilvl="3" w:tplc="57466F88">
      <w:numFmt w:val="decimal"/>
      <w:lvlText w:val=""/>
      <w:lvlJc w:val="left"/>
    </w:lvl>
    <w:lvl w:ilvl="4" w:tplc="0FC2C8AA">
      <w:numFmt w:val="decimal"/>
      <w:lvlText w:val=""/>
      <w:lvlJc w:val="left"/>
    </w:lvl>
    <w:lvl w:ilvl="5" w:tplc="C3169ECA">
      <w:numFmt w:val="decimal"/>
      <w:lvlText w:val=""/>
      <w:lvlJc w:val="left"/>
    </w:lvl>
    <w:lvl w:ilvl="6" w:tplc="3880E6E0">
      <w:numFmt w:val="decimal"/>
      <w:lvlText w:val=""/>
      <w:lvlJc w:val="left"/>
    </w:lvl>
    <w:lvl w:ilvl="7" w:tplc="D420848C">
      <w:numFmt w:val="decimal"/>
      <w:lvlText w:val=""/>
      <w:lvlJc w:val="left"/>
    </w:lvl>
    <w:lvl w:ilvl="8" w:tplc="4D3A1020">
      <w:numFmt w:val="decimal"/>
      <w:lvlText w:val=""/>
      <w:lvlJc w:val="left"/>
    </w:lvl>
  </w:abstractNum>
  <w:abstractNum w:abstractNumId="9" w15:restartNumberingAfterBreak="0">
    <w:nsid w:val="FFFFFF89"/>
    <w:multiLevelType w:val="hybridMultilevel"/>
    <w:tmpl w:val="7EDA08D0"/>
    <w:lvl w:ilvl="0" w:tplc="36F83424">
      <w:start w:val="1"/>
      <w:numFmt w:val="bullet"/>
      <w:lvlText w:val=""/>
      <w:lvlJc w:val="left"/>
      <w:pPr>
        <w:tabs>
          <w:tab w:val="num" w:pos="360"/>
        </w:tabs>
        <w:ind w:left="360" w:hanging="360"/>
      </w:pPr>
      <w:rPr>
        <w:rFonts w:ascii="Symbol" w:hAnsi="Symbol" w:hint="default"/>
      </w:rPr>
    </w:lvl>
    <w:lvl w:ilvl="1" w:tplc="B9B2982A">
      <w:numFmt w:val="decimal"/>
      <w:lvlText w:val=""/>
      <w:lvlJc w:val="left"/>
    </w:lvl>
    <w:lvl w:ilvl="2" w:tplc="2DEE56E8">
      <w:numFmt w:val="decimal"/>
      <w:lvlText w:val=""/>
      <w:lvlJc w:val="left"/>
    </w:lvl>
    <w:lvl w:ilvl="3" w:tplc="68748BD2">
      <w:numFmt w:val="decimal"/>
      <w:lvlText w:val=""/>
      <w:lvlJc w:val="left"/>
    </w:lvl>
    <w:lvl w:ilvl="4" w:tplc="5A247D74">
      <w:numFmt w:val="decimal"/>
      <w:lvlText w:val=""/>
      <w:lvlJc w:val="left"/>
    </w:lvl>
    <w:lvl w:ilvl="5" w:tplc="3CC0FF64">
      <w:numFmt w:val="decimal"/>
      <w:lvlText w:val=""/>
      <w:lvlJc w:val="left"/>
    </w:lvl>
    <w:lvl w:ilvl="6" w:tplc="6B900A10">
      <w:numFmt w:val="decimal"/>
      <w:lvlText w:val=""/>
      <w:lvlJc w:val="left"/>
    </w:lvl>
    <w:lvl w:ilvl="7" w:tplc="501811E6">
      <w:numFmt w:val="decimal"/>
      <w:lvlText w:val=""/>
      <w:lvlJc w:val="left"/>
    </w:lvl>
    <w:lvl w:ilvl="8" w:tplc="FCFE5B28">
      <w:numFmt w:val="decimal"/>
      <w:lvlText w:val=""/>
      <w:lvlJc w:val="left"/>
    </w:lvl>
  </w:abstractNum>
  <w:abstractNum w:abstractNumId="10" w15:restartNumberingAfterBreak="0">
    <w:nsid w:val="005E525F"/>
    <w:multiLevelType w:val="hybridMultilevel"/>
    <w:tmpl w:val="B3CC0CA8"/>
    <w:lvl w:ilvl="0" w:tplc="6378482A">
      <w:start w:val="1"/>
      <w:numFmt w:val="bullet"/>
      <w:lvlText w:val=""/>
      <w:lvlPicBulletId w:val="5"/>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DF53E3"/>
    <w:multiLevelType w:val="hybridMultilevel"/>
    <w:tmpl w:val="06D0D9DC"/>
    <w:lvl w:ilvl="0" w:tplc="72CC6852">
      <w:start w:val="1"/>
      <w:numFmt w:val="bullet"/>
      <w:lvlText w:val=""/>
      <w:lvlJc w:val="left"/>
      <w:pPr>
        <w:ind w:left="720" w:hanging="360"/>
      </w:pPr>
      <w:rPr>
        <w:rFonts w:ascii="Symbol" w:hAnsi="Symbol" w:hint="default"/>
      </w:rPr>
    </w:lvl>
    <w:lvl w:ilvl="1" w:tplc="9F7CD13C">
      <w:start w:val="1"/>
      <w:numFmt w:val="bullet"/>
      <w:lvlText w:val=""/>
      <w:lvlPicBulletId w:val="6"/>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2332D2"/>
    <w:multiLevelType w:val="hybridMultilevel"/>
    <w:tmpl w:val="A5F66FD2"/>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633645"/>
    <w:multiLevelType w:val="hybridMultilevel"/>
    <w:tmpl w:val="6C44CE24"/>
    <w:lvl w:ilvl="0" w:tplc="30FEF9D2">
      <w:start w:val="1"/>
      <w:numFmt w:val="bullet"/>
      <w:lvlText w:val=""/>
      <w:lvlPicBulletId w:val="12"/>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AA4B26"/>
    <w:multiLevelType w:val="hybridMultilevel"/>
    <w:tmpl w:val="7E2AB5AC"/>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630E46"/>
    <w:multiLevelType w:val="hybridMultilevel"/>
    <w:tmpl w:val="970AC162"/>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4D0023"/>
    <w:multiLevelType w:val="hybridMultilevel"/>
    <w:tmpl w:val="C3B80628"/>
    <w:lvl w:ilvl="0" w:tplc="D5E43F2E">
      <w:start w:val="1"/>
      <w:numFmt w:val="bullet"/>
      <w:lvlText w:val=""/>
      <w:lvlPicBulletId w:val="10"/>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A5171D"/>
    <w:multiLevelType w:val="hybridMultilevel"/>
    <w:tmpl w:val="E09071CC"/>
    <w:lvl w:ilvl="0" w:tplc="A9B03E14">
      <w:start w:val="1"/>
      <w:numFmt w:val="bullet"/>
      <w:lvlText w:val=""/>
      <w:lvlPicBulletId w:val="11"/>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DB3732"/>
    <w:multiLevelType w:val="hybridMultilevel"/>
    <w:tmpl w:val="7F50AD40"/>
    <w:lvl w:ilvl="0" w:tplc="4A089DFA">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91D6E8B"/>
    <w:multiLevelType w:val="hybridMultilevel"/>
    <w:tmpl w:val="37284B6C"/>
    <w:lvl w:ilvl="0" w:tplc="9F805B4C">
      <w:start w:val="1"/>
      <w:numFmt w:val="bullet"/>
      <w:lvlText w:val=""/>
      <w:lvlPicBulletId w:val="9"/>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9E865B8"/>
    <w:multiLevelType w:val="hybridMultilevel"/>
    <w:tmpl w:val="192C1E2A"/>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53451D"/>
    <w:multiLevelType w:val="hybridMultilevel"/>
    <w:tmpl w:val="529E0044"/>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57E9F"/>
    <w:multiLevelType w:val="hybridMultilevel"/>
    <w:tmpl w:val="065433DA"/>
    <w:lvl w:ilvl="0" w:tplc="809AFDC6">
      <w:start w:val="1"/>
      <w:numFmt w:val="bullet"/>
      <w:pStyle w:val="List1"/>
      <w:lvlText w:val=""/>
      <w:lvlJc w:val="left"/>
      <w:pPr>
        <w:tabs>
          <w:tab w:val="num" w:pos="1004"/>
        </w:tabs>
        <w:ind w:left="1004" w:hanging="360"/>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04090005">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3" w15:restartNumberingAfterBreak="0">
    <w:nsid w:val="33545745"/>
    <w:multiLevelType w:val="hybridMultilevel"/>
    <w:tmpl w:val="9738D3A6"/>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2F7A4D"/>
    <w:multiLevelType w:val="multilevel"/>
    <w:tmpl w:val="778CD79A"/>
    <w:lvl w:ilvl="0">
      <w:start w:val="1"/>
      <w:numFmt w:val="upperLetter"/>
      <w:pStyle w:val="Heading1"/>
      <w:lvlText w:val="%1."/>
      <w:lvlJc w:val="left"/>
      <w:pPr>
        <w:ind w:left="360" w:hanging="360"/>
      </w:pPr>
      <w:rPr>
        <w:rFonts w:asciiTheme="minorHAnsi" w:hAnsiTheme="minorHAnsi" w:hint="default"/>
        <w:b/>
        <w:i w:val="0"/>
        <w:color w:val="E782A9" w:themeColor="accent5"/>
        <w:sz w:val="46"/>
        <w:szCs w:val="46"/>
      </w:rPr>
    </w:lvl>
    <w:lvl w:ilvl="1">
      <w:start w:val="1"/>
      <w:numFmt w:val="decimal"/>
      <w:pStyle w:val="Heading2"/>
      <w:lvlText w:val="%1.%2"/>
      <w:lvlJc w:val="left"/>
      <w:pPr>
        <w:ind w:left="1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35E97333"/>
    <w:multiLevelType w:val="hybridMultilevel"/>
    <w:tmpl w:val="9E326D88"/>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870C8"/>
    <w:multiLevelType w:val="hybridMultilevel"/>
    <w:tmpl w:val="137E07C6"/>
    <w:lvl w:ilvl="0" w:tplc="9F805B4C">
      <w:start w:val="1"/>
      <w:numFmt w:val="bullet"/>
      <w:lvlText w:val=""/>
      <w:lvlPicBulletId w:val="9"/>
      <w:lvlJc w:val="left"/>
      <w:pPr>
        <w:ind w:left="720" w:hanging="360"/>
      </w:pPr>
      <w:rPr>
        <w:rFonts w:ascii="Symbol" w:hAnsi="Symbol" w:hint="default"/>
        <w:color w:val="auto"/>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7" w15:restartNumberingAfterBreak="0">
    <w:nsid w:val="4E264046"/>
    <w:multiLevelType w:val="hybridMultilevel"/>
    <w:tmpl w:val="F9DAED34"/>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826CC1"/>
    <w:multiLevelType w:val="hybridMultilevel"/>
    <w:tmpl w:val="E26CD998"/>
    <w:lvl w:ilvl="0" w:tplc="22F0B99E">
      <w:start w:val="1"/>
      <w:numFmt w:val="bullet"/>
      <w:lvlText w:val=""/>
      <w:lvlPicBulletId w:val="0"/>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9" w15:restartNumberingAfterBreak="0">
    <w:nsid w:val="51D345E5"/>
    <w:multiLevelType w:val="hybridMultilevel"/>
    <w:tmpl w:val="3B6C0A60"/>
    <w:lvl w:ilvl="0" w:tplc="9F805B4C">
      <w:start w:val="1"/>
      <w:numFmt w:val="bullet"/>
      <w:lvlText w:val=""/>
      <w:lvlPicBulletId w:val="9"/>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4C7F1D"/>
    <w:multiLevelType w:val="hybridMultilevel"/>
    <w:tmpl w:val="7C369030"/>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213F85"/>
    <w:multiLevelType w:val="hybridMultilevel"/>
    <w:tmpl w:val="342E16C8"/>
    <w:lvl w:ilvl="0" w:tplc="72CC6852">
      <w:start w:val="1"/>
      <w:numFmt w:val="bullet"/>
      <w:lvlText w:val=""/>
      <w:lvlJc w:val="left"/>
      <w:pPr>
        <w:ind w:left="720" w:hanging="360"/>
      </w:pPr>
      <w:rPr>
        <w:rFonts w:ascii="Symbol" w:hAnsi="Symbol" w:hint="default"/>
      </w:rPr>
    </w:lvl>
    <w:lvl w:ilvl="1" w:tplc="7EA4E7CE">
      <w:start w:val="1"/>
      <w:numFmt w:val="bullet"/>
      <w:lvlText w:val=""/>
      <w:lvlPicBulletId w:val="7"/>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6517EA"/>
    <w:multiLevelType w:val="hybridMultilevel"/>
    <w:tmpl w:val="FF76E7A0"/>
    <w:lvl w:ilvl="0" w:tplc="65A61630">
      <w:start w:val="1"/>
      <w:numFmt w:val="bullet"/>
      <w:lvlText w:val=""/>
      <w:lvlJc w:val="left"/>
      <w:pPr>
        <w:ind w:left="720" w:hanging="360"/>
      </w:pPr>
      <w:rPr>
        <w:rFonts w:ascii="Symbol" w:hAnsi="Symbol" w:hint="default"/>
      </w:rPr>
    </w:lvl>
    <w:lvl w:ilvl="1" w:tplc="99FC0588">
      <w:start w:val="1"/>
      <w:numFmt w:val="bullet"/>
      <w:pStyle w:val="Subbullet"/>
      <w:lvlText w:val="–"/>
      <w:lvlJc w:val="left"/>
      <w:pPr>
        <w:ind w:left="1440" w:hanging="360"/>
      </w:pPr>
      <w:rPr>
        <w:rFonts w:ascii="Arial" w:hAnsi="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C235CB"/>
    <w:multiLevelType w:val="hybridMultilevel"/>
    <w:tmpl w:val="B3BCBCCE"/>
    <w:lvl w:ilvl="0" w:tplc="5418715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C09131A"/>
    <w:multiLevelType w:val="hybridMultilevel"/>
    <w:tmpl w:val="201056C4"/>
    <w:lvl w:ilvl="0" w:tplc="22F0B99E">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CDB7ABD"/>
    <w:multiLevelType w:val="hybridMultilevel"/>
    <w:tmpl w:val="DCD2F990"/>
    <w:lvl w:ilvl="0" w:tplc="793C895E">
      <w:start w:val="1"/>
      <w:numFmt w:val="bullet"/>
      <w:lvlText w:val=""/>
      <w:lvlPicBulletId w:val="2"/>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37428D7"/>
    <w:multiLevelType w:val="hybridMultilevel"/>
    <w:tmpl w:val="FC922E90"/>
    <w:lvl w:ilvl="0" w:tplc="7EA4E7CE">
      <w:start w:val="1"/>
      <w:numFmt w:val="bullet"/>
      <w:lvlText w:val=""/>
      <w:lvlPicBulletId w:val="7"/>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37A06B7"/>
    <w:multiLevelType w:val="hybridMultilevel"/>
    <w:tmpl w:val="B0983444"/>
    <w:lvl w:ilvl="0" w:tplc="72CC6852">
      <w:start w:val="1"/>
      <w:numFmt w:val="bullet"/>
      <w:lvlText w:val=""/>
      <w:lvlJc w:val="left"/>
      <w:pPr>
        <w:ind w:left="720" w:hanging="360"/>
      </w:pPr>
      <w:rPr>
        <w:rFonts w:ascii="Symbol" w:hAnsi="Symbol" w:hint="default"/>
      </w:rPr>
    </w:lvl>
    <w:lvl w:ilvl="1" w:tplc="54187154">
      <w:start w:val="1"/>
      <w:numFmt w:val="bullet"/>
      <w:lvlText w:val=""/>
      <w:lvlPicBulletId w:val="1"/>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A078B3"/>
    <w:multiLevelType w:val="hybridMultilevel"/>
    <w:tmpl w:val="5B38CAE0"/>
    <w:lvl w:ilvl="0" w:tplc="19A057E2">
      <w:start w:val="1"/>
      <w:numFmt w:val="bullet"/>
      <w:lvlText w:val=""/>
      <w:lvlPicBulletId w:val="8"/>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CC9269C"/>
    <w:multiLevelType w:val="hybridMultilevel"/>
    <w:tmpl w:val="C0E81082"/>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D5296D"/>
    <w:multiLevelType w:val="hybridMultilevel"/>
    <w:tmpl w:val="E7EA8EFC"/>
    <w:lvl w:ilvl="0" w:tplc="22F0B99E">
      <w:start w:val="1"/>
      <w:numFmt w:val="bullet"/>
      <w:pStyle w:val="Bullet"/>
      <w:lvlText w:val=""/>
      <w:lvlPicBulletId w:val="0"/>
      <w:lvlJc w:val="left"/>
      <w:pPr>
        <w:ind w:left="720" w:hanging="360"/>
      </w:pPr>
      <w:rPr>
        <w:rFonts w:ascii="Symbol" w:hAnsi="Symbol" w:hint="default"/>
        <w:color w:val="407EC9" w:themeColor="accent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135A87"/>
    <w:multiLevelType w:val="hybridMultilevel"/>
    <w:tmpl w:val="1960BC2E"/>
    <w:lvl w:ilvl="0" w:tplc="DF566C4A">
      <w:start w:val="1"/>
      <w:numFmt w:val="bullet"/>
      <w:pStyle w:val="BodyTex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13448A"/>
    <w:multiLevelType w:val="hybridMultilevel"/>
    <w:tmpl w:val="29062A8A"/>
    <w:lvl w:ilvl="0" w:tplc="1DF23E10">
      <w:start w:val="1"/>
      <w:numFmt w:val="bullet"/>
      <w:lvlText w:val=""/>
      <w:lvlPicBulletId w:val="3"/>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58123598">
    <w:abstractNumId w:val="24"/>
  </w:num>
  <w:num w:numId="2" w16cid:durableId="1165628493">
    <w:abstractNumId w:val="32"/>
  </w:num>
  <w:num w:numId="3" w16cid:durableId="1992515540">
    <w:abstractNumId w:val="22"/>
  </w:num>
  <w:num w:numId="4" w16cid:durableId="1580364481">
    <w:abstractNumId w:val="41"/>
  </w:num>
  <w:num w:numId="5" w16cid:durableId="648365277">
    <w:abstractNumId w:val="28"/>
  </w:num>
  <w:num w:numId="6" w16cid:durableId="600575375">
    <w:abstractNumId w:val="40"/>
  </w:num>
  <w:num w:numId="7" w16cid:durableId="1182166605">
    <w:abstractNumId w:val="33"/>
  </w:num>
  <w:num w:numId="8" w16cid:durableId="679700025">
    <w:abstractNumId w:val="35"/>
  </w:num>
  <w:num w:numId="9" w16cid:durableId="282269619">
    <w:abstractNumId w:val="34"/>
  </w:num>
  <w:num w:numId="10" w16cid:durableId="272906914">
    <w:abstractNumId w:val="42"/>
  </w:num>
  <w:num w:numId="11" w16cid:durableId="1455246087">
    <w:abstractNumId w:val="18"/>
  </w:num>
  <w:num w:numId="12" w16cid:durableId="1591812289">
    <w:abstractNumId w:val="10"/>
  </w:num>
  <w:num w:numId="13" w16cid:durableId="549078137">
    <w:abstractNumId w:val="37"/>
  </w:num>
  <w:num w:numId="14" w16cid:durableId="1060251355">
    <w:abstractNumId w:val="25"/>
  </w:num>
  <w:num w:numId="15" w16cid:durableId="971209280">
    <w:abstractNumId w:val="12"/>
  </w:num>
  <w:num w:numId="16" w16cid:durableId="477453092">
    <w:abstractNumId w:val="20"/>
  </w:num>
  <w:num w:numId="17" w16cid:durableId="1433281275">
    <w:abstractNumId w:val="27"/>
  </w:num>
  <w:num w:numId="18" w16cid:durableId="1607345980">
    <w:abstractNumId w:val="30"/>
  </w:num>
  <w:num w:numId="19" w16cid:durableId="602691327">
    <w:abstractNumId w:val="4"/>
  </w:num>
  <w:num w:numId="20" w16cid:durableId="1423988941">
    <w:abstractNumId w:val="5"/>
  </w:num>
  <w:num w:numId="21" w16cid:durableId="2062553316">
    <w:abstractNumId w:val="6"/>
  </w:num>
  <w:num w:numId="22" w16cid:durableId="663894975">
    <w:abstractNumId w:val="7"/>
  </w:num>
  <w:num w:numId="23" w16cid:durableId="882403396">
    <w:abstractNumId w:val="9"/>
  </w:num>
  <w:num w:numId="24" w16cid:durableId="744108141">
    <w:abstractNumId w:val="0"/>
  </w:num>
  <w:num w:numId="25" w16cid:durableId="1272202379">
    <w:abstractNumId w:val="1"/>
  </w:num>
  <w:num w:numId="26" w16cid:durableId="563837557">
    <w:abstractNumId w:val="2"/>
  </w:num>
  <w:num w:numId="27" w16cid:durableId="1722710611">
    <w:abstractNumId w:val="3"/>
  </w:num>
  <w:num w:numId="28" w16cid:durableId="445269178">
    <w:abstractNumId w:val="8"/>
  </w:num>
  <w:num w:numId="29" w16cid:durableId="2089693164">
    <w:abstractNumId w:val="11"/>
  </w:num>
  <w:num w:numId="30" w16cid:durableId="1080104578">
    <w:abstractNumId w:val="31"/>
  </w:num>
  <w:num w:numId="31" w16cid:durableId="1462264711">
    <w:abstractNumId w:val="39"/>
  </w:num>
  <w:num w:numId="32" w16cid:durableId="1269896196">
    <w:abstractNumId w:val="23"/>
  </w:num>
  <w:num w:numId="33" w16cid:durableId="809250137">
    <w:abstractNumId w:val="14"/>
  </w:num>
  <w:num w:numId="34" w16cid:durableId="1232228537">
    <w:abstractNumId w:val="15"/>
  </w:num>
  <w:num w:numId="35" w16cid:durableId="1817139392">
    <w:abstractNumId w:val="21"/>
  </w:num>
  <w:num w:numId="36" w16cid:durableId="799803875">
    <w:abstractNumId w:val="36"/>
  </w:num>
  <w:num w:numId="37" w16cid:durableId="194319715">
    <w:abstractNumId w:val="38"/>
  </w:num>
  <w:num w:numId="38" w16cid:durableId="2134203888">
    <w:abstractNumId w:val="19"/>
  </w:num>
  <w:num w:numId="39" w16cid:durableId="1453785397">
    <w:abstractNumId w:val="16"/>
  </w:num>
  <w:num w:numId="40" w16cid:durableId="1019310329">
    <w:abstractNumId w:val="17"/>
  </w:num>
  <w:num w:numId="41" w16cid:durableId="30999622">
    <w:abstractNumId w:val="13"/>
  </w:num>
  <w:num w:numId="42" w16cid:durableId="321086923">
    <w:abstractNumId w:val="29"/>
  </w:num>
  <w:num w:numId="43" w16cid:durableId="235166751">
    <w:abstractNumId w:val="26"/>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rocurement Manager">
    <w15:presenceInfo w15:providerId="None" w15:userId="Procurement Mana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1701"/>
  <w:hyphenationZone w:val="425"/>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E68"/>
    <w:rsid w:val="00006870"/>
    <w:rsid w:val="00011447"/>
    <w:rsid w:val="00011A2A"/>
    <w:rsid w:val="00016AA9"/>
    <w:rsid w:val="00026119"/>
    <w:rsid w:val="00036C78"/>
    <w:rsid w:val="00042A43"/>
    <w:rsid w:val="000754A9"/>
    <w:rsid w:val="0008281C"/>
    <w:rsid w:val="000A6444"/>
    <w:rsid w:val="000C0914"/>
    <w:rsid w:val="000C0F40"/>
    <w:rsid w:val="000C2EAB"/>
    <w:rsid w:val="000C61F9"/>
    <w:rsid w:val="000D00F5"/>
    <w:rsid w:val="000D5170"/>
    <w:rsid w:val="000E2FDD"/>
    <w:rsid w:val="000F05A8"/>
    <w:rsid w:val="000F697D"/>
    <w:rsid w:val="00112A6A"/>
    <w:rsid w:val="001141A6"/>
    <w:rsid w:val="001236A7"/>
    <w:rsid w:val="00123F98"/>
    <w:rsid w:val="00131547"/>
    <w:rsid w:val="0013159B"/>
    <w:rsid w:val="001616B7"/>
    <w:rsid w:val="00176D50"/>
    <w:rsid w:val="00177F07"/>
    <w:rsid w:val="00182030"/>
    <w:rsid w:val="00187AFC"/>
    <w:rsid w:val="001A35EE"/>
    <w:rsid w:val="001E5361"/>
    <w:rsid w:val="00205BB7"/>
    <w:rsid w:val="00206E81"/>
    <w:rsid w:val="002171B7"/>
    <w:rsid w:val="00236543"/>
    <w:rsid w:val="00244F1E"/>
    <w:rsid w:val="00247302"/>
    <w:rsid w:val="00261E0F"/>
    <w:rsid w:val="002860FB"/>
    <w:rsid w:val="00287131"/>
    <w:rsid w:val="002A2E2A"/>
    <w:rsid w:val="002A403B"/>
    <w:rsid w:val="002A5B66"/>
    <w:rsid w:val="002A63AD"/>
    <w:rsid w:val="002B4C63"/>
    <w:rsid w:val="002B5152"/>
    <w:rsid w:val="002E08E7"/>
    <w:rsid w:val="00302CAB"/>
    <w:rsid w:val="003130F4"/>
    <w:rsid w:val="00320AB9"/>
    <w:rsid w:val="0032305A"/>
    <w:rsid w:val="00325F8D"/>
    <w:rsid w:val="00327DFC"/>
    <w:rsid w:val="0033506B"/>
    <w:rsid w:val="003528BA"/>
    <w:rsid w:val="003807D0"/>
    <w:rsid w:val="0038255D"/>
    <w:rsid w:val="00387D76"/>
    <w:rsid w:val="003A79E2"/>
    <w:rsid w:val="003B116B"/>
    <w:rsid w:val="003C4DAB"/>
    <w:rsid w:val="003D453C"/>
    <w:rsid w:val="003E0FAF"/>
    <w:rsid w:val="003E7D1A"/>
    <w:rsid w:val="003F344C"/>
    <w:rsid w:val="003F6DA5"/>
    <w:rsid w:val="00401F87"/>
    <w:rsid w:val="00422943"/>
    <w:rsid w:val="00425E9F"/>
    <w:rsid w:val="004263C8"/>
    <w:rsid w:val="00433160"/>
    <w:rsid w:val="00435843"/>
    <w:rsid w:val="00444DDE"/>
    <w:rsid w:val="00446435"/>
    <w:rsid w:val="00452867"/>
    <w:rsid w:val="00455263"/>
    <w:rsid w:val="00481F3F"/>
    <w:rsid w:val="004964DA"/>
    <w:rsid w:val="004A0F1E"/>
    <w:rsid w:val="004B186E"/>
    <w:rsid w:val="004C2D7F"/>
    <w:rsid w:val="004C3C77"/>
    <w:rsid w:val="004D5B32"/>
    <w:rsid w:val="004E4BB6"/>
    <w:rsid w:val="004E70AC"/>
    <w:rsid w:val="004E7815"/>
    <w:rsid w:val="0050238D"/>
    <w:rsid w:val="005208A0"/>
    <w:rsid w:val="00523304"/>
    <w:rsid w:val="005347F3"/>
    <w:rsid w:val="00541353"/>
    <w:rsid w:val="0054536D"/>
    <w:rsid w:val="005623F3"/>
    <w:rsid w:val="005634B3"/>
    <w:rsid w:val="00573453"/>
    <w:rsid w:val="00580402"/>
    <w:rsid w:val="00580474"/>
    <w:rsid w:val="005C6B48"/>
    <w:rsid w:val="005D1B6D"/>
    <w:rsid w:val="005D6628"/>
    <w:rsid w:val="005D6AEF"/>
    <w:rsid w:val="005E14A5"/>
    <w:rsid w:val="006003DF"/>
    <w:rsid w:val="00617AD6"/>
    <w:rsid w:val="00662E68"/>
    <w:rsid w:val="0069173C"/>
    <w:rsid w:val="006E7395"/>
    <w:rsid w:val="006F4163"/>
    <w:rsid w:val="00700AE4"/>
    <w:rsid w:val="007012F6"/>
    <w:rsid w:val="00702F68"/>
    <w:rsid w:val="00705988"/>
    <w:rsid w:val="00707E70"/>
    <w:rsid w:val="00732A92"/>
    <w:rsid w:val="00736709"/>
    <w:rsid w:val="00744B7F"/>
    <w:rsid w:val="00745A27"/>
    <w:rsid w:val="00752173"/>
    <w:rsid w:val="0076568B"/>
    <w:rsid w:val="00766254"/>
    <w:rsid w:val="007947AD"/>
    <w:rsid w:val="007A0A73"/>
    <w:rsid w:val="007A6D2E"/>
    <w:rsid w:val="007B7404"/>
    <w:rsid w:val="007B74B0"/>
    <w:rsid w:val="007C0FE9"/>
    <w:rsid w:val="007D7C9A"/>
    <w:rsid w:val="007F12A1"/>
    <w:rsid w:val="007F56D6"/>
    <w:rsid w:val="007F64F0"/>
    <w:rsid w:val="007F77FC"/>
    <w:rsid w:val="0080358B"/>
    <w:rsid w:val="008036D9"/>
    <w:rsid w:val="00816193"/>
    <w:rsid w:val="0083017C"/>
    <w:rsid w:val="00862C11"/>
    <w:rsid w:val="008702D0"/>
    <w:rsid w:val="00871706"/>
    <w:rsid w:val="008816F9"/>
    <w:rsid w:val="00881BE0"/>
    <w:rsid w:val="00895A03"/>
    <w:rsid w:val="00895B85"/>
    <w:rsid w:val="008A59B6"/>
    <w:rsid w:val="008B0A44"/>
    <w:rsid w:val="008B3AF5"/>
    <w:rsid w:val="008C0E44"/>
    <w:rsid w:val="008C2969"/>
    <w:rsid w:val="008C2F39"/>
    <w:rsid w:val="008D796F"/>
    <w:rsid w:val="008E205C"/>
    <w:rsid w:val="008F0B62"/>
    <w:rsid w:val="00901A15"/>
    <w:rsid w:val="00913484"/>
    <w:rsid w:val="00921AE1"/>
    <w:rsid w:val="00930E9C"/>
    <w:rsid w:val="00937474"/>
    <w:rsid w:val="00971B5A"/>
    <w:rsid w:val="00980B2D"/>
    <w:rsid w:val="0098335A"/>
    <w:rsid w:val="00983767"/>
    <w:rsid w:val="0098438A"/>
    <w:rsid w:val="0099256C"/>
    <w:rsid w:val="009A3EED"/>
    <w:rsid w:val="009C521B"/>
    <w:rsid w:val="009D2BF1"/>
    <w:rsid w:val="009D2EEF"/>
    <w:rsid w:val="009D3A1B"/>
    <w:rsid w:val="009D42C7"/>
    <w:rsid w:val="009D42CF"/>
    <w:rsid w:val="009E6125"/>
    <w:rsid w:val="009F1196"/>
    <w:rsid w:val="00A04D38"/>
    <w:rsid w:val="00A35421"/>
    <w:rsid w:val="00A4624D"/>
    <w:rsid w:val="00A463AE"/>
    <w:rsid w:val="00A501E5"/>
    <w:rsid w:val="00A5449C"/>
    <w:rsid w:val="00A713EF"/>
    <w:rsid w:val="00A81346"/>
    <w:rsid w:val="00A83A13"/>
    <w:rsid w:val="00AA699C"/>
    <w:rsid w:val="00B0118B"/>
    <w:rsid w:val="00B027DD"/>
    <w:rsid w:val="00B30EDC"/>
    <w:rsid w:val="00B3252F"/>
    <w:rsid w:val="00B32E22"/>
    <w:rsid w:val="00B4028C"/>
    <w:rsid w:val="00B427DA"/>
    <w:rsid w:val="00B43B06"/>
    <w:rsid w:val="00B520B5"/>
    <w:rsid w:val="00B65A7F"/>
    <w:rsid w:val="00B66425"/>
    <w:rsid w:val="00B7246F"/>
    <w:rsid w:val="00B7374B"/>
    <w:rsid w:val="00B76280"/>
    <w:rsid w:val="00BB79ED"/>
    <w:rsid w:val="00BC6DC3"/>
    <w:rsid w:val="00BD13ED"/>
    <w:rsid w:val="00BD615A"/>
    <w:rsid w:val="00BE71A8"/>
    <w:rsid w:val="00C27622"/>
    <w:rsid w:val="00C3187B"/>
    <w:rsid w:val="00C44116"/>
    <w:rsid w:val="00C500AF"/>
    <w:rsid w:val="00C51D3D"/>
    <w:rsid w:val="00C64AD6"/>
    <w:rsid w:val="00C658A6"/>
    <w:rsid w:val="00C755A3"/>
    <w:rsid w:val="00C84B66"/>
    <w:rsid w:val="00C858CF"/>
    <w:rsid w:val="00C90C31"/>
    <w:rsid w:val="00CC2066"/>
    <w:rsid w:val="00CD3044"/>
    <w:rsid w:val="00CD68E4"/>
    <w:rsid w:val="00CD6C0D"/>
    <w:rsid w:val="00CD742C"/>
    <w:rsid w:val="00CE407E"/>
    <w:rsid w:val="00D156CF"/>
    <w:rsid w:val="00D20456"/>
    <w:rsid w:val="00D3760D"/>
    <w:rsid w:val="00D60F6E"/>
    <w:rsid w:val="00D71C56"/>
    <w:rsid w:val="00D749D9"/>
    <w:rsid w:val="00D84AAD"/>
    <w:rsid w:val="00D92435"/>
    <w:rsid w:val="00DA5256"/>
    <w:rsid w:val="00DB78F8"/>
    <w:rsid w:val="00DC010C"/>
    <w:rsid w:val="00DC641E"/>
    <w:rsid w:val="00DD04CE"/>
    <w:rsid w:val="00DD2683"/>
    <w:rsid w:val="00DD3FCD"/>
    <w:rsid w:val="00DE41BF"/>
    <w:rsid w:val="00E12393"/>
    <w:rsid w:val="00E172E7"/>
    <w:rsid w:val="00E26A49"/>
    <w:rsid w:val="00E3573B"/>
    <w:rsid w:val="00E37927"/>
    <w:rsid w:val="00E57C40"/>
    <w:rsid w:val="00E61B5D"/>
    <w:rsid w:val="00E649CB"/>
    <w:rsid w:val="00E72543"/>
    <w:rsid w:val="00E8577F"/>
    <w:rsid w:val="00E85E02"/>
    <w:rsid w:val="00EC4CC4"/>
    <w:rsid w:val="00ED3133"/>
    <w:rsid w:val="00EE1B1F"/>
    <w:rsid w:val="00F0059B"/>
    <w:rsid w:val="00F02058"/>
    <w:rsid w:val="00F21BB5"/>
    <w:rsid w:val="00F27BE6"/>
    <w:rsid w:val="00F32FD8"/>
    <w:rsid w:val="00F358BF"/>
    <w:rsid w:val="00F65000"/>
    <w:rsid w:val="00F65DEF"/>
    <w:rsid w:val="00F73ECF"/>
    <w:rsid w:val="00F82454"/>
    <w:rsid w:val="00F860E4"/>
    <w:rsid w:val="00F942E7"/>
    <w:rsid w:val="00FA77CC"/>
    <w:rsid w:val="00FA7833"/>
    <w:rsid w:val="00FB393C"/>
    <w:rsid w:val="00FC6AB1"/>
    <w:rsid w:val="00FC73B9"/>
    <w:rsid w:val="00FC79BC"/>
    <w:rsid w:val="00FF1F95"/>
    <w:rsid w:val="00FF635E"/>
    <w:rsid w:val="1C9CED9A"/>
    <w:rsid w:val="2413BD33"/>
    <w:rsid w:val="29646229"/>
    <w:rsid w:val="2F52AA5C"/>
    <w:rsid w:val="50D5AE52"/>
    <w:rsid w:val="5A576844"/>
    <w:rsid w:val="683CA807"/>
    <w:rsid w:val="733A0EA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39DE4CE"/>
  <w15:chartTrackingRefBased/>
  <w15:docId w15:val="{389B106E-0540-4C56-8469-E8C5FAADC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1A8"/>
  </w:style>
  <w:style w:type="paragraph" w:styleId="Heading1">
    <w:name w:val="heading 1"/>
    <w:basedOn w:val="Normal"/>
    <w:next w:val="Normal"/>
    <w:link w:val="Heading1Char"/>
    <w:uiPriority w:val="9"/>
    <w:qFormat/>
    <w:rsid w:val="007F12A1"/>
    <w:pPr>
      <w:numPr>
        <w:numId w:val="1"/>
      </w:numPr>
      <w:spacing w:before="240" w:after="60" w:line="220" w:lineRule="exact"/>
      <w:outlineLvl w:val="0"/>
    </w:pPr>
    <w:rPr>
      <w:b/>
      <w:caps/>
      <w:color w:val="00B2A9" w:themeColor="accent3"/>
    </w:rPr>
  </w:style>
  <w:style w:type="paragraph" w:styleId="Heading2">
    <w:name w:val="heading 2"/>
    <w:basedOn w:val="Heading1"/>
    <w:next w:val="Normal"/>
    <w:link w:val="Heading2Char"/>
    <w:uiPriority w:val="9"/>
    <w:unhideWhenUsed/>
    <w:rsid w:val="00401F87"/>
    <w:pPr>
      <w:numPr>
        <w:ilvl w:val="1"/>
      </w:numPr>
      <w:spacing w:before="0" w:after="120" w:line="240" w:lineRule="auto"/>
      <w:outlineLvl w:val="1"/>
    </w:pPr>
    <w:rPr>
      <w:b w:val="0"/>
      <w:i/>
      <w:caps w:val="0"/>
    </w:rPr>
  </w:style>
  <w:style w:type="paragraph" w:styleId="Heading3">
    <w:name w:val="heading 3"/>
    <w:basedOn w:val="Bodysubhead"/>
    <w:next w:val="Normal"/>
    <w:link w:val="Heading3Char"/>
    <w:uiPriority w:val="9"/>
    <w:unhideWhenUsed/>
    <w:rsid w:val="00401F8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622"/>
    <w:pPr>
      <w:tabs>
        <w:tab w:val="center" w:pos="4513"/>
        <w:tab w:val="right" w:pos="9026"/>
      </w:tabs>
      <w:spacing w:after="0" w:line="240" w:lineRule="auto"/>
    </w:pPr>
    <w:rPr>
      <w:sz w:val="18"/>
    </w:rPr>
  </w:style>
  <w:style w:type="character" w:customStyle="1" w:styleId="HeaderChar">
    <w:name w:val="Header Char"/>
    <w:basedOn w:val="DefaultParagraphFont"/>
    <w:link w:val="Header"/>
    <w:uiPriority w:val="99"/>
    <w:rsid w:val="00C27622"/>
    <w:rPr>
      <w:sz w:val="18"/>
    </w:rPr>
  </w:style>
  <w:style w:type="paragraph" w:styleId="Footer">
    <w:name w:val="footer"/>
    <w:basedOn w:val="Normal"/>
    <w:link w:val="FooterChar"/>
    <w:uiPriority w:val="99"/>
    <w:unhideWhenUsed/>
    <w:rsid w:val="00C27622"/>
    <w:pPr>
      <w:tabs>
        <w:tab w:val="right" w:pos="8929"/>
      </w:tabs>
      <w:spacing w:after="0" w:line="240" w:lineRule="auto"/>
    </w:pPr>
    <w:rPr>
      <w:sz w:val="18"/>
    </w:rPr>
  </w:style>
  <w:style w:type="character" w:customStyle="1" w:styleId="FooterChar">
    <w:name w:val="Footer Char"/>
    <w:basedOn w:val="DefaultParagraphFont"/>
    <w:link w:val="Footer"/>
    <w:uiPriority w:val="99"/>
    <w:rsid w:val="00C27622"/>
    <w:rPr>
      <w:sz w:val="18"/>
    </w:rPr>
  </w:style>
  <w:style w:type="table" w:styleId="TableGrid">
    <w:name w:val="Table Grid"/>
    <w:basedOn w:val="TableNormal"/>
    <w:rsid w:val="00732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12A1"/>
    <w:rPr>
      <w:b/>
      <w:caps/>
      <w:color w:val="00B2A9" w:themeColor="accent3"/>
    </w:rPr>
  </w:style>
  <w:style w:type="paragraph" w:styleId="NormalWeb">
    <w:name w:val="Normal (Web)"/>
    <w:basedOn w:val="Normal"/>
    <w:uiPriority w:val="99"/>
    <w:semiHidden/>
    <w:unhideWhenUsed/>
    <w:rsid w:val="00A462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dycopy">
    <w:name w:val="Body copy"/>
    <w:basedOn w:val="NormalWeb"/>
    <w:qFormat/>
    <w:rsid w:val="00401F87"/>
    <w:pPr>
      <w:shd w:val="clear" w:color="auto" w:fill="FFFFFF"/>
      <w:spacing w:before="0" w:beforeAutospacing="0" w:after="120" w:afterAutospacing="0" w:line="220" w:lineRule="exact"/>
      <w:jc w:val="both"/>
    </w:pPr>
    <w:rPr>
      <w:rFonts w:ascii="Arial" w:hAnsi="Arial" w:cs="Arial"/>
      <w:color w:val="000000"/>
      <w:sz w:val="20"/>
      <w:szCs w:val="21"/>
    </w:rPr>
  </w:style>
  <w:style w:type="character" w:customStyle="1" w:styleId="Heading2Char">
    <w:name w:val="Heading 2 Char"/>
    <w:basedOn w:val="DefaultParagraphFont"/>
    <w:link w:val="Heading2"/>
    <w:uiPriority w:val="9"/>
    <w:rsid w:val="00401F87"/>
    <w:rPr>
      <w:i/>
      <w:color w:val="00B2A9" w:themeColor="accent3"/>
    </w:rPr>
  </w:style>
  <w:style w:type="paragraph" w:customStyle="1" w:styleId="Bodysubhead">
    <w:name w:val="Body subhead"/>
    <w:basedOn w:val="Bodycopy"/>
    <w:qFormat/>
    <w:rsid w:val="005623F3"/>
    <w:pPr>
      <w:spacing w:before="120" w:after="60"/>
    </w:pPr>
    <w:rPr>
      <w:b/>
    </w:rPr>
  </w:style>
  <w:style w:type="paragraph" w:customStyle="1" w:styleId="Bullet">
    <w:name w:val="Bullet"/>
    <w:basedOn w:val="Bodycopy"/>
    <w:qFormat/>
    <w:rsid w:val="00FC6AB1"/>
    <w:pPr>
      <w:numPr>
        <w:numId w:val="6"/>
      </w:numPr>
      <w:contextualSpacing/>
    </w:pPr>
  </w:style>
  <w:style w:type="paragraph" w:customStyle="1" w:styleId="Subbullet">
    <w:name w:val="Sub bullet"/>
    <w:basedOn w:val="Bullet"/>
    <w:qFormat/>
    <w:rsid w:val="005623F3"/>
    <w:pPr>
      <w:numPr>
        <w:ilvl w:val="1"/>
        <w:numId w:val="2"/>
      </w:numPr>
      <w:spacing w:after="180"/>
      <w:ind w:left="430" w:hanging="249"/>
    </w:pPr>
  </w:style>
  <w:style w:type="paragraph" w:customStyle="1" w:styleId="Tableentry">
    <w:name w:val="Table entry"/>
    <w:basedOn w:val="Bodycopy"/>
    <w:qFormat/>
    <w:rsid w:val="00CD3044"/>
    <w:pPr>
      <w:shd w:val="clear" w:color="auto" w:fill="auto"/>
      <w:spacing w:before="120" w:after="0"/>
    </w:pPr>
  </w:style>
  <w:style w:type="paragraph" w:customStyle="1" w:styleId="Tableheading">
    <w:name w:val="Table heading"/>
    <w:basedOn w:val="Bodycopy"/>
    <w:qFormat/>
    <w:rsid w:val="00327DFC"/>
    <w:pPr>
      <w:shd w:val="clear" w:color="auto" w:fill="auto"/>
      <w:spacing w:before="120" w:after="0"/>
    </w:pPr>
    <w:rPr>
      <w:b/>
      <w:color w:val="00B2A9" w:themeColor="accent3"/>
    </w:rPr>
  </w:style>
  <w:style w:type="paragraph" w:styleId="TOCHeading">
    <w:name w:val="TOC Heading"/>
    <w:basedOn w:val="Heading1"/>
    <w:next w:val="Normal"/>
    <w:uiPriority w:val="39"/>
    <w:unhideWhenUsed/>
    <w:qFormat/>
    <w:rsid w:val="00206E81"/>
    <w:pPr>
      <w:keepNext/>
      <w:keepLines/>
      <w:numPr>
        <w:numId w:val="0"/>
      </w:numPr>
      <w:spacing w:before="480" w:after="240" w:line="240" w:lineRule="auto"/>
      <w:outlineLvl w:val="9"/>
    </w:pPr>
    <w:rPr>
      <w:rFonts w:asciiTheme="majorHAnsi" w:eastAsiaTheme="majorEastAsia" w:hAnsiTheme="majorHAnsi" w:cstheme="majorBidi"/>
      <w:lang w:val="en-US"/>
    </w:rPr>
  </w:style>
  <w:style w:type="paragraph" w:styleId="TOC1">
    <w:name w:val="toc 1"/>
    <w:basedOn w:val="Normal"/>
    <w:next w:val="Normal"/>
    <w:autoRedefine/>
    <w:uiPriority w:val="39"/>
    <w:unhideWhenUsed/>
    <w:rsid w:val="008702D0"/>
    <w:pPr>
      <w:tabs>
        <w:tab w:val="left" w:pos="284"/>
        <w:tab w:val="right" w:leader="dot" w:pos="8919"/>
      </w:tabs>
      <w:spacing w:before="480" w:after="120" w:line="220" w:lineRule="exact"/>
    </w:pPr>
    <w:rPr>
      <w:caps/>
      <w:noProof/>
      <w:sz w:val="18"/>
    </w:rPr>
  </w:style>
  <w:style w:type="paragraph" w:styleId="TOC2">
    <w:name w:val="toc 2"/>
    <w:basedOn w:val="Normal"/>
    <w:next w:val="Normal"/>
    <w:autoRedefine/>
    <w:uiPriority w:val="39"/>
    <w:unhideWhenUsed/>
    <w:rsid w:val="003528BA"/>
    <w:pPr>
      <w:pBdr>
        <w:bottom w:val="single" w:sz="4" w:space="4" w:color="auto"/>
        <w:between w:val="single" w:sz="4" w:space="1" w:color="auto"/>
      </w:pBdr>
      <w:tabs>
        <w:tab w:val="left" w:pos="426"/>
        <w:tab w:val="left" w:pos="709"/>
        <w:tab w:val="right" w:pos="7770"/>
        <w:tab w:val="right" w:pos="8919"/>
      </w:tabs>
      <w:spacing w:before="120" w:after="120" w:line="240" w:lineRule="auto"/>
    </w:pPr>
    <w:rPr>
      <w:noProof/>
      <w:sz w:val="18"/>
    </w:rPr>
  </w:style>
  <w:style w:type="character" w:styleId="Hyperlink">
    <w:name w:val="Hyperlink"/>
    <w:aliases w:val="Lien hypertexte violet"/>
    <w:basedOn w:val="DefaultParagraphFont"/>
    <w:uiPriority w:val="99"/>
    <w:unhideWhenUsed/>
    <w:qFormat/>
    <w:rsid w:val="001A35EE"/>
    <w:rPr>
      <w:b w:val="0"/>
      <w:i w:val="0"/>
      <w:color w:val="8031A7" w:themeColor="accent4"/>
      <w:u w:val="none"/>
    </w:rPr>
  </w:style>
  <w:style w:type="paragraph" w:customStyle="1" w:styleId="Documenttitle">
    <w:name w:val="Document title"/>
    <w:basedOn w:val="Normal"/>
    <w:qFormat/>
    <w:rsid w:val="00C27622"/>
    <w:pPr>
      <w:spacing w:after="0" w:line="240" w:lineRule="auto"/>
    </w:pPr>
    <w:rPr>
      <w:sz w:val="60"/>
      <w:szCs w:val="60"/>
    </w:rPr>
  </w:style>
  <w:style w:type="paragraph" w:customStyle="1" w:styleId="Documentdate">
    <w:name w:val="Document date"/>
    <w:basedOn w:val="Normal"/>
    <w:qFormat/>
    <w:rsid w:val="00C64AD6"/>
    <w:pPr>
      <w:spacing w:after="0" w:line="240" w:lineRule="auto"/>
    </w:pPr>
    <w:rPr>
      <w:sz w:val="28"/>
      <w:szCs w:val="28"/>
    </w:rPr>
  </w:style>
  <w:style w:type="paragraph" w:customStyle="1" w:styleId="Function">
    <w:name w:val="Function"/>
    <w:basedOn w:val="Normal"/>
    <w:qFormat/>
    <w:rsid w:val="00C27622"/>
    <w:pPr>
      <w:spacing w:after="0" w:line="320" w:lineRule="exact"/>
    </w:pPr>
    <w:rPr>
      <w:b/>
      <w:sz w:val="23"/>
      <w:szCs w:val="23"/>
    </w:rPr>
  </w:style>
  <w:style w:type="paragraph" w:customStyle="1" w:styleId="Sub-function">
    <w:name w:val="Sub-function"/>
    <w:basedOn w:val="Normal"/>
    <w:qFormat/>
    <w:rsid w:val="00C27622"/>
    <w:pPr>
      <w:spacing w:after="0" w:line="320" w:lineRule="exact"/>
    </w:pPr>
    <w:rPr>
      <w:sz w:val="23"/>
      <w:szCs w:val="23"/>
    </w:rPr>
  </w:style>
  <w:style w:type="paragraph" w:customStyle="1" w:styleId="CopyrightVersion">
    <w:name w:val="Copyright &amp; Version"/>
    <w:basedOn w:val="Normal"/>
    <w:next w:val="Normal"/>
    <w:rsid w:val="00B30EDC"/>
    <w:pPr>
      <w:tabs>
        <w:tab w:val="right" w:pos="9923"/>
      </w:tabs>
      <w:autoSpaceDE w:val="0"/>
      <w:autoSpaceDN w:val="0"/>
      <w:adjustRightInd w:val="0"/>
      <w:spacing w:after="0" w:line="240" w:lineRule="auto"/>
      <w:ind w:left="-900"/>
    </w:pPr>
    <w:rPr>
      <w:rFonts w:ascii="JTI" w:eastAsia="Times New Roman" w:hAnsi="JTI" w:cs="Times New Roman"/>
      <w:color w:val="999999"/>
      <w:sz w:val="20"/>
      <w:szCs w:val="24"/>
      <w:lang w:val="en-US"/>
    </w:rPr>
  </w:style>
  <w:style w:type="paragraph" w:customStyle="1" w:styleId="Heading">
    <w:name w:val="Heading"/>
    <w:basedOn w:val="Normal"/>
    <w:link w:val="HeadingChar"/>
    <w:rsid w:val="00B30EDC"/>
    <w:pPr>
      <w:spacing w:after="60" w:line="240" w:lineRule="auto"/>
      <w:ind w:left="28"/>
    </w:pPr>
    <w:rPr>
      <w:rFonts w:ascii="Georgia" w:eastAsia="Times New Roman" w:hAnsi="Georgia" w:cs="Times New Roman"/>
      <w:color w:val="9ED8D2"/>
      <w:kern w:val="28"/>
      <w:sz w:val="46"/>
      <w:szCs w:val="46"/>
      <w:lang w:eastAsia="en-GB"/>
      <w14:ligatures w14:val="standard"/>
      <w14:cntxtAlts/>
    </w:rPr>
  </w:style>
  <w:style w:type="paragraph" w:customStyle="1" w:styleId="HeadingGeorgia">
    <w:name w:val="Heading Georgia"/>
    <w:basedOn w:val="Heading"/>
    <w:link w:val="HeadingGeorgiaChar"/>
    <w:qFormat/>
    <w:rsid w:val="00B30EDC"/>
    <w:pPr>
      <w:spacing w:line="740" w:lineRule="exact"/>
      <w:ind w:left="0"/>
    </w:pPr>
    <w:rPr>
      <w:color w:val="7ECEAA"/>
      <w:lang w:val="en-US"/>
    </w:rPr>
  </w:style>
  <w:style w:type="character" w:customStyle="1" w:styleId="HeadingChar">
    <w:name w:val="Heading Char"/>
    <w:basedOn w:val="DefaultParagraphFont"/>
    <w:link w:val="Heading"/>
    <w:rsid w:val="00B30EDC"/>
    <w:rPr>
      <w:rFonts w:ascii="Georgia" w:eastAsia="Times New Roman" w:hAnsi="Georgia" w:cs="Times New Roman"/>
      <w:color w:val="9ED8D2"/>
      <w:kern w:val="28"/>
      <w:sz w:val="46"/>
      <w:szCs w:val="46"/>
      <w:lang w:eastAsia="en-GB"/>
      <w14:ligatures w14:val="standard"/>
      <w14:cntxtAlts/>
    </w:rPr>
  </w:style>
  <w:style w:type="character" w:customStyle="1" w:styleId="HeadingGeorgiaChar">
    <w:name w:val="Heading Georgia Char"/>
    <w:basedOn w:val="HeadingChar"/>
    <w:link w:val="HeadingGeorgia"/>
    <w:rsid w:val="00B30EDC"/>
    <w:rPr>
      <w:rFonts w:ascii="Georgia" w:eastAsia="Times New Roman" w:hAnsi="Georgia" w:cs="Times New Roman"/>
      <w:color w:val="7ECEAA"/>
      <w:kern w:val="28"/>
      <w:sz w:val="46"/>
      <w:szCs w:val="46"/>
      <w:lang w:val="en-US" w:eastAsia="en-GB"/>
      <w14:ligatures w14:val="standard"/>
      <w14:cntxtAlts/>
    </w:rPr>
  </w:style>
  <w:style w:type="character" w:customStyle="1" w:styleId="Heading3Char">
    <w:name w:val="Heading 3 Char"/>
    <w:basedOn w:val="DefaultParagraphFont"/>
    <w:link w:val="Heading3"/>
    <w:uiPriority w:val="9"/>
    <w:rsid w:val="00401F87"/>
    <w:rPr>
      <w:rFonts w:ascii="Arial" w:eastAsia="Times New Roman" w:hAnsi="Arial" w:cs="Arial"/>
      <w:b/>
      <w:color w:val="000000"/>
      <w:sz w:val="20"/>
      <w:szCs w:val="21"/>
      <w:shd w:val="clear" w:color="auto" w:fill="FFFFFF"/>
      <w:lang w:eastAsia="en-GB"/>
    </w:rPr>
  </w:style>
  <w:style w:type="paragraph" w:customStyle="1" w:styleId="List1">
    <w:name w:val="List1"/>
    <w:basedOn w:val="Normal"/>
    <w:autoRedefine/>
    <w:rsid w:val="00433160"/>
    <w:pPr>
      <w:numPr>
        <w:numId w:val="3"/>
      </w:numPr>
      <w:tabs>
        <w:tab w:val="left" w:pos="567"/>
      </w:tabs>
      <w:autoSpaceDE w:val="0"/>
      <w:autoSpaceDN w:val="0"/>
      <w:adjustRightInd w:val="0"/>
      <w:spacing w:after="0" w:line="240" w:lineRule="auto"/>
      <w:ind w:left="1008"/>
    </w:pPr>
    <w:rPr>
      <w:rFonts w:ascii="Verdana" w:eastAsia="Times New Roman" w:hAnsi="Verdana" w:cs="Arial"/>
      <w:sz w:val="20"/>
      <w:szCs w:val="16"/>
    </w:rPr>
  </w:style>
  <w:style w:type="character" w:styleId="PlaceholderText">
    <w:name w:val="Placeholder Text"/>
    <w:basedOn w:val="DefaultParagraphFont"/>
    <w:uiPriority w:val="99"/>
    <w:semiHidden/>
    <w:rsid w:val="00766254"/>
    <w:rPr>
      <w:color w:val="808080"/>
    </w:rPr>
  </w:style>
  <w:style w:type="paragraph" w:styleId="BodyText">
    <w:name w:val="Body Text"/>
    <w:basedOn w:val="Normal"/>
    <w:link w:val="BodyTextChar"/>
    <w:autoRedefine/>
    <w:semiHidden/>
    <w:rsid w:val="005634B3"/>
    <w:pPr>
      <w:numPr>
        <w:numId w:val="4"/>
      </w:numPr>
      <w:autoSpaceDE w:val="0"/>
      <w:autoSpaceDN w:val="0"/>
      <w:adjustRightInd w:val="0"/>
      <w:spacing w:before="174" w:after="60" w:line="240" w:lineRule="auto"/>
      <w:ind w:left="284" w:right="-1" w:hanging="284"/>
    </w:pPr>
    <w:rPr>
      <w:rFonts w:ascii="Verdana" w:eastAsia="Times New Roman" w:hAnsi="Verdana" w:cs="Times New Roman"/>
      <w:snapToGrid w:val="0"/>
      <w:sz w:val="24"/>
      <w:szCs w:val="20"/>
      <w:lang w:val="en-US"/>
    </w:rPr>
  </w:style>
  <w:style w:type="character" w:customStyle="1" w:styleId="BodyTextChar">
    <w:name w:val="Body Text Char"/>
    <w:basedOn w:val="DefaultParagraphFont"/>
    <w:link w:val="BodyText"/>
    <w:semiHidden/>
    <w:rsid w:val="005634B3"/>
    <w:rPr>
      <w:rFonts w:ascii="Verdana" w:eastAsia="Times New Roman" w:hAnsi="Verdana" w:cs="Times New Roman"/>
      <w:snapToGrid w:val="0"/>
      <w:sz w:val="24"/>
      <w:szCs w:val="20"/>
      <w:lang w:val="en-US"/>
    </w:rPr>
  </w:style>
  <w:style w:type="paragraph" w:customStyle="1" w:styleId="Blockbullet">
    <w:name w:val="Block bullet"/>
    <w:basedOn w:val="List1"/>
    <w:link w:val="BlockbulletChar"/>
    <w:qFormat/>
    <w:rsid w:val="00766254"/>
    <w:pPr>
      <w:numPr>
        <w:numId w:val="0"/>
      </w:numPr>
      <w:ind w:left="360" w:hanging="360"/>
    </w:pPr>
  </w:style>
  <w:style w:type="character" w:customStyle="1" w:styleId="BlockbulletChar">
    <w:name w:val="Block bullet Char"/>
    <w:basedOn w:val="DefaultParagraphFont"/>
    <w:link w:val="Blockbullet"/>
    <w:rsid w:val="00766254"/>
    <w:rPr>
      <w:rFonts w:ascii="Verdana" w:eastAsia="Times New Roman" w:hAnsi="Verdana" w:cs="Arial"/>
      <w:sz w:val="20"/>
      <w:szCs w:val="16"/>
    </w:rPr>
  </w:style>
  <w:style w:type="paragraph" w:customStyle="1" w:styleId="Quick">
    <w:name w:val="Quick _"/>
    <w:basedOn w:val="Normal"/>
    <w:rsid w:val="00766254"/>
    <w:pPr>
      <w:widowControl w:val="0"/>
      <w:spacing w:after="0" w:line="240" w:lineRule="auto"/>
      <w:ind w:left="720" w:hanging="720"/>
    </w:pPr>
    <w:rPr>
      <w:rFonts w:ascii="Times New Roman" w:eastAsia="Times New Roman" w:hAnsi="Times New Roman" w:cs="Times New Roman"/>
      <w:snapToGrid w:val="0"/>
      <w:sz w:val="20"/>
      <w:szCs w:val="20"/>
      <w:lang w:val="en-US"/>
    </w:rPr>
  </w:style>
  <w:style w:type="paragraph" w:styleId="ListParagraph">
    <w:name w:val="List Paragraph"/>
    <w:basedOn w:val="Normal"/>
    <w:uiPriority w:val="34"/>
    <w:qFormat/>
    <w:rsid w:val="00766254"/>
    <w:pPr>
      <w:spacing w:after="200" w:line="276" w:lineRule="auto"/>
      <w:ind w:left="720"/>
      <w:contextualSpacing/>
    </w:pPr>
    <w:rPr>
      <w:rFonts w:ascii="Arial" w:hAnsi="Arial"/>
    </w:rPr>
  </w:style>
  <w:style w:type="paragraph" w:customStyle="1" w:styleId="ABLOCKPARA">
    <w:name w:val="A BLOCK PARA"/>
    <w:basedOn w:val="Normal"/>
    <w:rsid w:val="00766254"/>
    <w:pPr>
      <w:spacing w:after="0" w:line="240" w:lineRule="auto"/>
    </w:pPr>
    <w:rPr>
      <w:rFonts w:ascii="Book Antiqua" w:eastAsia="Times New Roman" w:hAnsi="Book Antiqua" w:cs="Times New Roman"/>
      <w:szCs w:val="20"/>
      <w:lang w:val="en-US"/>
    </w:rPr>
  </w:style>
  <w:style w:type="table" w:styleId="GridTable4-Accent4">
    <w:name w:val="Grid Table 4 Accent 4"/>
    <w:basedOn w:val="TableNormal"/>
    <w:uiPriority w:val="49"/>
    <w:rsid w:val="00766254"/>
    <w:pPr>
      <w:spacing w:after="0" w:line="240" w:lineRule="auto"/>
    </w:pPr>
    <w:rPr>
      <w:rFonts w:ascii="Arial" w:hAnsi="Arial"/>
      <w:sz w:val="18"/>
    </w:rPr>
    <w:tblPr>
      <w:tblStyleRowBandSize w:val="1"/>
      <w:tblStyleColBandSize w:val="1"/>
      <w:tblBorders>
        <w:top w:val="single" w:sz="4" w:space="0" w:color="B676D7" w:themeColor="accent4" w:themeTint="99"/>
        <w:left w:val="single" w:sz="4" w:space="0" w:color="B676D7" w:themeColor="accent4" w:themeTint="99"/>
        <w:bottom w:val="single" w:sz="4" w:space="0" w:color="B676D7" w:themeColor="accent4" w:themeTint="99"/>
        <w:right w:val="single" w:sz="4" w:space="0" w:color="B676D7" w:themeColor="accent4" w:themeTint="99"/>
        <w:insideH w:val="single" w:sz="4" w:space="0" w:color="B676D7" w:themeColor="accent4" w:themeTint="99"/>
        <w:insideV w:val="single" w:sz="4" w:space="0" w:color="B676D7" w:themeColor="accent4" w:themeTint="99"/>
      </w:tblBorders>
    </w:tblPr>
    <w:tblStylePr w:type="firstRow">
      <w:rPr>
        <w:b/>
        <w:bCs/>
        <w:color w:val="FFFFFF" w:themeColor="background1"/>
      </w:rPr>
      <w:tblPr/>
      <w:tcPr>
        <w:tcBorders>
          <w:top w:val="single" w:sz="4" w:space="0" w:color="8031A7" w:themeColor="accent4"/>
          <w:left w:val="single" w:sz="4" w:space="0" w:color="8031A7" w:themeColor="accent4"/>
          <w:bottom w:val="single" w:sz="4" w:space="0" w:color="8031A7" w:themeColor="accent4"/>
          <w:right w:val="single" w:sz="4" w:space="0" w:color="8031A7" w:themeColor="accent4"/>
          <w:insideH w:val="nil"/>
          <w:insideV w:val="nil"/>
        </w:tcBorders>
        <w:shd w:val="clear" w:color="auto" w:fill="8031A7" w:themeFill="accent4"/>
      </w:tcPr>
    </w:tblStylePr>
    <w:tblStylePr w:type="lastRow">
      <w:rPr>
        <w:b/>
        <w:bCs/>
      </w:rPr>
      <w:tblPr/>
      <w:tcPr>
        <w:tcBorders>
          <w:top w:val="double" w:sz="4" w:space="0" w:color="8031A7" w:themeColor="accent4"/>
        </w:tcBorders>
      </w:tcPr>
    </w:tblStylePr>
    <w:tblStylePr w:type="firstCol">
      <w:rPr>
        <w:b/>
        <w:bCs/>
      </w:rPr>
    </w:tblStylePr>
    <w:tblStylePr w:type="lastCol">
      <w:rPr>
        <w:b/>
        <w:bCs/>
      </w:rPr>
    </w:tblStylePr>
    <w:tblStylePr w:type="band1Vert">
      <w:tblPr/>
      <w:tcPr>
        <w:shd w:val="clear" w:color="auto" w:fill="E6D1F1" w:themeFill="accent4" w:themeFillTint="33"/>
      </w:tcPr>
    </w:tblStylePr>
    <w:tblStylePr w:type="band1Horz">
      <w:tblPr/>
      <w:tcPr>
        <w:shd w:val="clear" w:color="auto" w:fill="E6D1F1" w:themeFill="accent4" w:themeFillTint="33"/>
      </w:tcPr>
    </w:tblStylePr>
  </w:style>
  <w:style w:type="table" w:styleId="ListTable4-Accent4">
    <w:name w:val="List Table 4 Accent 4"/>
    <w:basedOn w:val="TableNormal"/>
    <w:uiPriority w:val="49"/>
    <w:rsid w:val="00766254"/>
    <w:pPr>
      <w:spacing w:after="0" w:line="240" w:lineRule="auto"/>
    </w:pPr>
    <w:rPr>
      <w:rFonts w:ascii="Arial" w:hAnsi="Arial"/>
      <w:sz w:val="18"/>
    </w:rPr>
    <w:tblPr>
      <w:tblStyleRowBandSize w:val="1"/>
      <w:tblStyleColBandSize w:val="1"/>
      <w:tblBorders>
        <w:top w:val="single" w:sz="4" w:space="0" w:color="B676D7" w:themeColor="accent4" w:themeTint="99"/>
        <w:left w:val="single" w:sz="4" w:space="0" w:color="B676D7" w:themeColor="accent4" w:themeTint="99"/>
        <w:bottom w:val="single" w:sz="4" w:space="0" w:color="B676D7" w:themeColor="accent4" w:themeTint="99"/>
        <w:right w:val="single" w:sz="4" w:space="0" w:color="B676D7" w:themeColor="accent4" w:themeTint="99"/>
        <w:insideH w:val="single" w:sz="4" w:space="0" w:color="B676D7" w:themeColor="accent4" w:themeTint="99"/>
      </w:tblBorders>
    </w:tblPr>
    <w:tblStylePr w:type="firstRow">
      <w:rPr>
        <w:b/>
        <w:bCs/>
        <w:color w:val="FFFFFF" w:themeColor="background1"/>
      </w:rPr>
      <w:tblPr/>
      <w:tcPr>
        <w:tcBorders>
          <w:top w:val="single" w:sz="4" w:space="0" w:color="8031A7" w:themeColor="accent4"/>
          <w:left w:val="single" w:sz="4" w:space="0" w:color="8031A7" w:themeColor="accent4"/>
          <w:bottom w:val="single" w:sz="4" w:space="0" w:color="8031A7" w:themeColor="accent4"/>
          <w:right w:val="single" w:sz="4" w:space="0" w:color="8031A7" w:themeColor="accent4"/>
          <w:insideH w:val="nil"/>
        </w:tcBorders>
        <w:shd w:val="clear" w:color="auto" w:fill="8031A7" w:themeFill="accent4"/>
      </w:tcPr>
    </w:tblStylePr>
    <w:tblStylePr w:type="lastRow">
      <w:rPr>
        <w:b/>
        <w:bCs/>
      </w:rPr>
      <w:tblPr/>
      <w:tcPr>
        <w:tcBorders>
          <w:top w:val="double" w:sz="4" w:space="0" w:color="B676D7" w:themeColor="accent4" w:themeTint="99"/>
        </w:tcBorders>
      </w:tcPr>
    </w:tblStylePr>
    <w:tblStylePr w:type="firstCol">
      <w:rPr>
        <w:b/>
        <w:bCs/>
      </w:rPr>
    </w:tblStylePr>
    <w:tblStylePr w:type="lastCol">
      <w:rPr>
        <w:b/>
        <w:bCs/>
      </w:rPr>
    </w:tblStylePr>
    <w:tblStylePr w:type="band1Vert">
      <w:tblPr/>
      <w:tcPr>
        <w:shd w:val="clear" w:color="auto" w:fill="E6D1F1" w:themeFill="accent4" w:themeFillTint="33"/>
      </w:tcPr>
    </w:tblStylePr>
    <w:tblStylePr w:type="band1Horz">
      <w:tblPr/>
      <w:tcPr>
        <w:shd w:val="clear" w:color="auto" w:fill="E6D1F1" w:themeFill="accent4" w:themeFillTint="33"/>
      </w:tcPr>
    </w:tblStylePr>
  </w:style>
  <w:style w:type="table" w:styleId="ListTable3-Accent3">
    <w:name w:val="List Table 3 Accent 3"/>
    <w:basedOn w:val="TableNormal"/>
    <w:uiPriority w:val="48"/>
    <w:rsid w:val="00401F87"/>
    <w:pPr>
      <w:spacing w:after="0" w:line="240" w:lineRule="auto"/>
    </w:pPr>
    <w:tblPr>
      <w:tblStyleRowBandSize w:val="1"/>
      <w:tblStyleColBandSize w:val="1"/>
      <w:tblBorders>
        <w:top w:val="single" w:sz="4" w:space="0" w:color="00B2A9" w:themeColor="accent3"/>
        <w:left w:val="single" w:sz="4" w:space="0" w:color="00B2A9" w:themeColor="accent3"/>
        <w:bottom w:val="single" w:sz="4" w:space="0" w:color="00B2A9" w:themeColor="accent3"/>
        <w:right w:val="single" w:sz="4" w:space="0" w:color="00B2A9" w:themeColor="accent3"/>
      </w:tblBorders>
    </w:tblPr>
    <w:tblStylePr w:type="firstRow">
      <w:rPr>
        <w:b/>
        <w:bCs/>
        <w:color w:val="FFFFFF" w:themeColor="background1"/>
      </w:rPr>
      <w:tblPr/>
      <w:tcPr>
        <w:shd w:val="clear" w:color="auto" w:fill="00B2A9" w:themeFill="accent3"/>
      </w:tcPr>
    </w:tblStylePr>
    <w:tblStylePr w:type="lastRow">
      <w:rPr>
        <w:b/>
        <w:bCs/>
      </w:rPr>
      <w:tblPr/>
      <w:tcPr>
        <w:tcBorders>
          <w:top w:val="double" w:sz="4" w:space="0" w:color="00B2A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2A9" w:themeColor="accent3"/>
          <w:right w:val="single" w:sz="4" w:space="0" w:color="00B2A9" w:themeColor="accent3"/>
        </w:tcBorders>
      </w:tcPr>
    </w:tblStylePr>
    <w:tblStylePr w:type="band1Horz">
      <w:tblPr/>
      <w:tcPr>
        <w:tcBorders>
          <w:top w:val="single" w:sz="4" w:space="0" w:color="00B2A9" w:themeColor="accent3"/>
          <w:bottom w:val="single" w:sz="4" w:space="0" w:color="00B2A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2A9" w:themeColor="accent3"/>
          <w:left w:val="nil"/>
        </w:tcBorders>
      </w:tcPr>
    </w:tblStylePr>
    <w:tblStylePr w:type="swCell">
      <w:tblPr/>
      <w:tcPr>
        <w:tcBorders>
          <w:top w:val="double" w:sz="4" w:space="0" w:color="00B2A9" w:themeColor="accent3"/>
          <w:right w:val="nil"/>
        </w:tcBorders>
      </w:tcPr>
    </w:tblStylePr>
  </w:style>
  <w:style w:type="table" w:styleId="GridTable4-Accent3">
    <w:name w:val="Grid Table 4 Accent 3"/>
    <w:basedOn w:val="TableNormal"/>
    <w:uiPriority w:val="49"/>
    <w:rsid w:val="00401F87"/>
    <w:pPr>
      <w:spacing w:after="0" w:line="240" w:lineRule="auto"/>
    </w:pPr>
    <w:tblPr>
      <w:tblStyleRowBandSize w:val="1"/>
      <w:tblStyleColBandSize w:val="1"/>
      <w:tblBorders>
        <w:top w:val="single" w:sz="4" w:space="0" w:color="37FFF4" w:themeColor="accent3" w:themeTint="99"/>
        <w:left w:val="single" w:sz="4" w:space="0" w:color="37FFF4" w:themeColor="accent3" w:themeTint="99"/>
        <w:bottom w:val="single" w:sz="4" w:space="0" w:color="37FFF4" w:themeColor="accent3" w:themeTint="99"/>
        <w:right w:val="single" w:sz="4" w:space="0" w:color="37FFF4" w:themeColor="accent3" w:themeTint="99"/>
        <w:insideH w:val="single" w:sz="4" w:space="0" w:color="37FFF4" w:themeColor="accent3" w:themeTint="99"/>
        <w:insideV w:val="single" w:sz="4" w:space="0" w:color="37FFF4" w:themeColor="accent3" w:themeTint="99"/>
      </w:tblBorders>
    </w:tblPr>
    <w:tblStylePr w:type="firstRow">
      <w:rPr>
        <w:b/>
        <w:bCs/>
        <w:color w:val="FFFFFF" w:themeColor="background1"/>
      </w:rPr>
      <w:tblPr/>
      <w:tcPr>
        <w:tcBorders>
          <w:top w:val="single" w:sz="4" w:space="0" w:color="00B2A9" w:themeColor="accent3"/>
          <w:left w:val="single" w:sz="4" w:space="0" w:color="00B2A9" w:themeColor="accent3"/>
          <w:bottom w:val="single" w:sz="4" w:space="0" w:color="00B2A9" w:themeColor="accent3"/>
          <w:right w:val="single" w:sz="4" w:space="0" w:color="00B2A9" w:themeColor="accent3"/>
          <w:insideH w:val="nil"/>
          <w:insideV w:val="nil"/>
        </w:tcBorders>
        <w:shd w:val="clear" w:color="auto" w:fill="00B2A9" w:themeFill="accent3"/>
      </w:tcPr>
    </w:tblStylePr>
    <w:tblStylePr w:type="lastRow">
      <w:rPr>
        <w:b/>
        <w:bCs/>
      </w:rPr>
      <w:tblPr/>
      <w:tcPr>
        <w:tcBorders>
          <w:top w:val="double" w:sz="4" w:space="0" w:color="00B2A9" w:themeColor="accent3"/>
        </w:tcBorders>
      </w:tcPr>
    </w:tblStylePr>
    <w:tblStylePr w:type="firstCol">
      <w:rPr>
        <w:b/>
        <w:bCs/>
      </w:rPr>
    </w:tblStylePr>
    <w:tblStylePr w:type="lastCol">
      <w:rPr>
        <w:b/>
        <w:bCs/>
      </w:rPr>
    </w:tblStylePr>
    <w:tblStylePr w:type="band1Vert">
      <w:tblPr/>
      <w:tcPr>
        <w:shd w:val="clear" w:color="auto" w:fill="BCFFFB" w:themeFill="accent3" w:themeFillTint="33"/>
      </w:tcPr>
    </w:tblStylePr>
    <w:tblStylePr w:type="band1Horz">
      <w:tblPr/>
      <w:tcPr>
        <w:shd w:val="clear" w:color="auto" w:fill="BCFFFB" w:themeFill="accent3" w:themeFillTint="33"/>
      </w:tcPr>
    </w:tblStylePr>
  </w:style>
  <w:style w:type="table" w:styleId="ListTable4-Accent3">
    <w:name w:val="List Table 4 Accent 3"/>
    <w:basedOn w:val="TableNormal"/>
    <w:uiPriority w:val="49"/>
    <w:rsid w:val="00401F87"/>
    <w:pPr>
      <w:spacing w:after="0" w:line="240" w:lineRule="auto"/>
    </w:pPr>
    <w:tblPr>
      <w:tblStyleRowBandSize w:val="1"/>
      <w:tblStyleColBandSize w:val="1"/>
      <w:tblBorders>
        <w:top w:val="single" w:sz="4" w:space="0" w:color="37FFF4" w:themeColor="accent3" w:themeTint="99"/>
        <w:left w:val="single" w:sz="4" w:space="0" w:color="37FFF4" w:themeColor="accent3" w:themeTint="99"/>
        <w:bottom w:val="single" w:sz="4" w:space="0" w:color="37FFF4" w:themeColor="accent3" w:themeTint="99"/>
        <w:right w:val="single" w:sz="4" w:space="0" w:color="37FFF4" w:themeColor="accent3" w:themeTint="99"/>
        <w:insideH w:val="single" w:sz="4" w:space="0" w:color="37FFF4" w:themeColor="accent3" w:themeTint="99"/>
      </w:tblBorders>
    </w:tblPr>
    <w:tblStylePr w:type="firstRow">
      <w:rPr>
        <w:b/>
        <w:bCs/>
        <w:color w:val="FFFFFF" w:themeColor="background1"/>
      </w:rPr>
      <w:tblPr/>
      <w:tcPr>
        <w:tcBorders>
          <w:top w:val="single" w:sz="4" w:space="0" w:color="00B2A9" w:themeColor="accent3"/>
          <w:left w:val="single" w:sz="4" w:space="0" w:color="00B2A9" w:themeColor="accent3"/>
          <w:bottom w:val="single" w:sz="4" w:space="0" w:color="00B2A9" w:themeColor="accent3"/>
          <w:right w:val="single" w:sz="4" w:space="0" w:color="00B2A9" w:themeColor="accent3"/>
          <w:insideH w:val="nil"/>
        </w:tcBorders>
        <w:shd w:val="clear" w:color="auto" w:fill="00B2A9" w:themeFill="accent3"/>
      </w:tcPr>
    </w:tblStylePr>
    <w:tblStylePr w:type="lastRow">
      <w:rPr>
        <w:b/>
        <w:bCs/>
      </w:rPr>
      <w:tblPr/>
      <w:tcPr>
        <w:tcBorders>
          <w:top w:val="double" w:sz="4" w:space="0" w:color="37FFF4" w:themeColor="accent3" w:themeTint="99"/>
        </w:tcBorders>
      </w:tcPr>
    </w:tblStylePr>
    <w:tblStylePr w:type="firstCol">
      <w:rPr>
        <w:b/>
        <w:bCs/>
      </w:rPr>
    </w:tblStylePr>
    <w:tblStylePr w:type="lastCol">
      <w:rPr>
        <w:b/>
        <w:bCs/>
      </w:rPr>
    </w:tblStylePr>
    <w:tblStylePr w:type="band1Vert">
      <w:tblPr/>
      <w:tcPr>
        <w:shd w:val="clear" w:color="auto" w:fill="BCFFFB" w:themeFill="accent3" w:themeFillTint="33"/>
      </w:tcPr>
    </w:tblStylePr>
    <w:tblStylePr w:type="band1Horz">
      <w:tblPr/>
      <w:tcPr>
        <w:shd w:val="clear" w:color="auto" w:fill="BCFFFB" w:themeFill="accent3" w:themeFillTint="33"/>
      </w:tcPr>
    </w:tblStylePr>
  </w:style>
  <w:style w:type="paragraph" w:styleId="TOC3">
    <w:name w:val="toc 3"/>
    <w:basedOn w:val="Normal"/>
    <w:next w:val="Normal"/>
    <w:autoRedefine/>
    <w:uiPriority w:val="39"/>
    <w:unhideWhenUsed/>
    <w:rsid w:val="00401F87"/>
    <w:pPr>
      <w:spacing w:after="100"/>
      <w:ind w:left="440"/>
    </w:pPr>
  </w:style>
  <w:style w:type="paragraph" w:styleId="BalloonText">
    <w:name w:val="Balloon Text"/>
    <w:basedOn w:val="Normal"/>
    <w:link w:val="BalloonTextChar"/>
    <w:uiPriority w:val="99"/>
    <w:semiHidden/>
    <w:unhideWhenUsed/>
    <w:rsid w:val="008D79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96F"/>
    <w:rPr>
      <w:rFonts w:ascii="Segoe UI" w:hAnsi="Segoe UI" w:cs="Segoe UI"/>
      <w:sz w:val="18"/>
      <w:szCs w:val="18"/>
    </w:rPr>
  </w:style>
  <w:style w:type="character" w:styleId="UnresolvedMention">
    <w:name w:val="Unresolved Mention"/>
    <w:basedOn w:val="DefaultParagraphFont"/>
    <w:uiPriority w:val="99"/>
    <w:semiHidden/>
    <w:unhideWhenUsed/>
    <w:rsid w:val="008D796F"/>
    <w:rPr>
      <w:color w:val="605E5C"/>
      <w:shd w:val="clear" w:color="auto" w:fill="E1DFDD"/>
    </w:rPr>
  </w:style>
  <w:style w:type="character" w:styleId="CommentReference">
    <w:name w:val="annotation reference"/>
    <w:basedOn w:val="DefaultParagraphFont"/>
    <w:uiPriority w:val="99"/>
    <w:semiHidden/>
    <w:unhideWhenUsed/>
    <w:rsid w:val="007B7404"/>
    <w:rPr>
      <w:sz w:val="16"/>
      <w:szCs w:val="16"/>
    </w:rPr>
  </w:style>
  <w:style w:type="paragraph" w:styleId="CommentText">
    <w:name w:val="annotation text"/>
    <w:basedOn w:val="Normal"/>
    <w:link w:val="CommentTextChar"/>
    <w:uiPriority w:val="99"/>
    <w:semiHidden/>
    <w:unhideWhenUsed/>
    <w:rsid w:val="007B7404"/>
    <w:pPr>
      <w:spacing w:line="240" w:lineRule="auto"/>
    </w:pPr>
    <w:rPr>
      <w:sz w:val="20"/>
      <w:szCs w:val="20"/>
    </w:rPr>
  </w:style>
  <w:style w:type="character" w:customStyle="1" w:styleId="CommentTextChar">
    <w:name w:val="Comment Text Char"/>
    <w:basedOn w:val="DefaultParagraphFont"/>
    <w:link w:val="CommentText"/>
    <w:uiPriority w:val="99"/>
    <w:semiHidden/>
    <w:rsid w:val="007B7404"/>
    <w:rPr>
      <w:sz w:val="20"/>
      <w:szCs w:val="20"/>
    </w:rPr>
  </w:style>
  <w:style w:type="paragraph" w:styleId="CommentSubject">
    <w:name w:val="annotation subject"/>
    <w:basedOn w:val="CommentText"/>
    <w:next w:val="CommentText"/>
    <w:link w:val="CommentSubjectChar"/>
    <w:uiPriority w:val="99"/>
    <w:semiHidden/>
    <w:unhideWhenUsed/>
    <w:rsid w:val="007B7404"/>
    <w:rPr>
      <w:b/>
      <w:bCs/>
    </w:rPr>
  </w:style>
  <w:style w:type="character" w:customStyle="1" w:styleId="CommentSubjectChar">
    <w:name w:val="Comment Subject Char"/>
    <w:basedOn w:val="CommentTextChar"/>
    <w:link w:val="CommentSubject"/>
    <w:uiPriority w:val="99"/>
    <w:semiHidden/>
    <w:rsid w:val="007B7404"/>
    <w:rPr>
      <w:b/>
      <w:bCs/>
      <w:sz w:val="20"/>
      <w:szCs w:val="20"/>
    </w:rPr>
  </w:style>
  <w:style w:type="paragraph" w:styleId="Revision">
    <w:name w:val="Revision"/>
    <w:hidden/>
    <w:uiPriority w:val="99"/>
    <w:semiHidden/>
    <w:rsid w:val="007B7404"/>
    <w:pPr>
      <w:spacing w:after="0" w:line="240" w:lineRule="auto"/>
    </w:pPr>
  </w:style>
  <w:style w:type="character" w:customStyle="1" w:styleId="e24kjd">
    <w:name w:val="e24kjd"/>
    <w:basedOn w:val="DefaultParagraphFont"/>
    <w:rsid w:val="006003DF"/>
  </w:style>
  <w:style w:type="character" w:styleId="FollowedHyperlink">
    <w:name w:val="FollowedHyperlink"/>
    <w:aliases w:val="Lien hypertexte suivi visité violet"/>
    <w:basedOn w:val="DefaultParagraphFont"/>
    <w:uiPriority w:val="99"/>
    <w:semiHidden/>
    <w:unhideWhenUsed/>
    <w:qFormat/>
    <w:rsid w:val="005D6628"/>
    <w:rPr>
      <w:color w:val="000000" w:themeColor="text1"/>
      <w:u w:val="single"/>
    </w:rPr>
  </w:style>
  <w:style w:type="paragraph" w:customStyle="1" w:styleId="Text">
    <w:name w:val="Text"/>
    <w:basedOn w:val="Normal"/>
    <w:uiPriority w:val="99"/>
    <w:rsid w:val="00BE71A8"/>
    <w:pPr>
      <w:suppressAutoHyphens/>
      <w:autoSpaceDE w:val="0"/>
      <w:autoSpaceDN w:val="0"/>
      <w:adjustRightInd w:val="0"/>
      <w:spacing w:after="120" w:line="220" w:lineRule="atLeast"/>
      <w:jc w:val="both"/>
      <w:textAlignment w:val="center"/>
    </w:pPr>
    <w:rPr>
      <w:rFonts w:ascii="Atlas Grotesk" w:hAnsi="Atlas Grotesk" w:cs="Atlas Grotesk"/>
      <w:color w:val="000000"/>
      <w:sz w:val="17"/>
      <w:szCs w:val="17"/>
      <w:lang w:val="en-US"/>
    </w:rPr>
  </w:style>
  <w:style w:type="character" w:customStyle="1" w:styleId="apple-converted-space">
    <w:name w:val="apple-converted-space"/>
    <w:basedOn w:val="DefaultParagraphFont"/>
    <w:rsid w:val="008B3AF5"/>
  </w:style>
  <w:style w:type="table" w:customStyle="1" w:styleId="TableNormal1">
    <w:name w:val="Table Normal1"/>
    <w:uiPriority w:val="2"/>
    <w:semiHidden/>
    <w:unhideWhenUsed/>
    <w:qFormat/>
    <w:rsid w:val="00011A2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1A2A"/>
    <w:pPr>
      <w:widowControl w:val="0"/>
      <w:autoSpaceDE w:val="0"/>
      <w:autoSpaceDN w:val="0"/>
      <w:spacing w:after="0" w:line="240" w:lineRule="auto"/>
    </w:pPr>
    <w:rPr>
      <w:rFonts w:ascii="Arial" w:eastAsia="Arial" w:hAnsi="Arial" w:cs="Arial"/>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01911">
      <w:bodyDiv w:val="1"/>
      <w:marLeft w:val="0"/>
      <w:marRight w:val="0"/>
      <w:marTop w:val="0"/>
      <w:marBottom w:val="0"/>
      <w:divBdr>
        <w:top w:val="none" w:sz="0" w:space="0" w:color="auto"/>
        <w:left w:val="none" w:sz="0" w:space="0" w:color="auto"/>
        <w:bottom w:val="none" w:sz="0" w:space="0" w:color="auto"/>
        <w:right w:val="none" w:sz="0" w:space="0" w:color="auto"/>
      </w:divBdr>
      <w:divsChild>
        <w:div w:id="1026760622">
          <w:marLeft w:val="0"/>
          <w:marRight w:val="0"/>
          <w:marTop w:val="0"/>
          <w:marBottom w:val="0"/>
          <w:divBdr>
            <w:top w:val="none" w:sz="0" w:space="0" w:color="auto"/>
            <w:left w:val="none" w:sz="0" w:space="0" w:color="auto"/>
            <w:bottom w:val="single" w:sz="8" w:space="5" w:color="auto"/>
            <w:right w:val="none" w:sz="0" w:space="0" w:color="auto"/>
          </w:divBdr>
        </w:div>
        <w:div w:id="2048219321">
          <w:marLeft w:val="284"/>
          <w:marRight w:val="0"/>
          <w:marTop w:val="0"/>
          <w:marBottom w:val="0"/>
          <w:divBdr>
            <w:top w:val="none" w:sz="0" w:space="0" w:color="auto"/>
            <w:left w:val="none" w:sz="0" w:space="0" w:color="auto"/>
            <w:bottom w:val="single" w:sz="8" w:space="5" w:color="auto"/>
            <w:right w:val="none" w:sz="0" w:space="0" w:color="auto"/>
          </w:divBdr>
        </w:div>
        <w:div w:id="1465393455">
          <w:marLeft w:val="284"/>
          <w:marRight w:val="0"/>
          <w:marTop w:val="0"/>
          <w:marBottom w:val="0"/>
          <w:divBdr>
            <w:top w:val="none" w:sz="0" w:space="0" w:color="auto"/>
            <w:left w:val="none" w:sz="0" w:space="0" w:color="auto"/>
            <w:bottom w:val="single" w:sz="8" w:space="5" w:color="auto"/>
            <w:right w:val="none" w:sz="0" w:space="0" w:color="auto"/>
          </w:divBdr>
        </w:div>
      </w:divsChild>
    </w:div>
    <w:div w:id="236131494">
      <w:bodyDiv w:val="1"/>
      <w:marLeft w:val="0"/>
      <w:marRight w:val="0"/>
      <w:marTop w:val="0"/>
      <w:marBottom w:val="0"/>
      <w:divBdr>
        <w:top w:val="none" w:sz="0" w:space="0" w:color="auto"/>
        <w:left w:val="none" w:sz="0" w:space="0" w:color="auto"/>
        <w:bottom w:val="none" w:sz="0" w:space="0" w:color="auto"/>
        <w:right w:val="none" w:sz="0" w:space="0" w:color="auto"/>
      </w:divBdr>
      <w:divsChild>
        <w:div w:id="226838180">
          <w:marLeft w:val="274"/>
          <w:marRight w:val="0"/>
          <w:marTop w:val="240"/>
          <w:marBottom w:val="0"/>
          <w:divBdr>
            <w:top w:val="none" w:sz="0" w:space="0" w:color="auto"/>
            <w:left w:val="none" w:sz="0" w:space="0" w:color="auto"/>
            <w:bottom w:val="none" w:sz="0" w:space="0" w:color="auto"/>
            <w:right w:val="none" w:sz="0" w:space="0" w:color="auto"/>
          </w:divBdr>
        </w:div>
      </w:divsChild>
    </w:div>
    <w:div w:id="270014762">
      <w:bodyDiv w:val="1"/>
      <w:marLeft w:val="0"/>
      <w:marRight w:val="0"/>
      <w:marTop w:val="0"/>
      <w:marBottom w:val="0"/>
      <w:divBdr>
        <w:top w:val="none" w:sz="0" w:space="0" w:color="auto"/>
        <w:left w:val="none" w:sz="0" w:space="0" w:color="auto"/>
        <w:bottom w:val="none" w:sz="0" w:space="0" w:color="auto"/>
        <w:right w:val="none" w:sz="0" w:space="0" w:color="auto"/>
      </w:divBdr>
    </w:div>
    <w:div w:id="507868380">
      <w:bodyDiv w:val="1"/>
      <w:marLeft w:val="0"/>
      <w:marRight w:val="0"/>
      <w:marTop w:val="0"/>
      <w:marBottom w:val="0"/>
      <w:divBdr>
        <w:top w:val="none" w:sz="0" w:space="0" w:color="auto"/>
        <w:left w:val="none" w:sz="0" w:space="0" w:color="auto"/>
        <w:bottom w:val="none" w:sz="0" w:space="0" w:color="auto"/>
        <w:right w:val="none" w:sz="0" w:space="0" w:color="auto"/>
      </w:divBdr>
    </w:div>
    <w:div w:id="645011312">
      <w:bodyDiv w:val="1"/>
      <w:marLeft w:val="0"/>
      <w:marRight w:val="0"/>
      <w:marTop w:val="0"/>
      <w:marBottom w:val="0"/>
      <w:divBdr>
        <w:top w:val="none" w:sz="0" w:space="0" w:color="auto"/>
        <w:left w:val="none" w:sz="0" w:space="0" w:color="auto"/>
        <w:bottom w:val="none" w:sz="0" w:space="0" w:color="auto"/>
        <w:right w:val="none" w:sz="0" w:space="0" w:color="auto"/>
      </w:divBdr>
    </w:div>
    <w:div w:id="691108296">
      <w:bodyDiv w:val="1"/>
      <w:marLeft w:val="0"/>
      <w:marRight w:val="0"/>
      <w:marTop w:val="0"/>
      <w:marBottom w:val="0"/>
      <w:divBdr>
        <w:top w:val="none" w:sz="0" w:space="0" w:color="auto"/>
        <w:left w:val="none" w:sz="0" w:space="0" w:color="auto"/>
        <w:bottom w:val="none" w:sz="0" w:space="0" w:color="auto"/>
        <w:right w:val="none" w:sz="0" w:space="0" w:color="auto"/>
      </w:divBdr>
    </w:div>
    <w:div w:id="737946149">
      <w:bodyDiv w:val="1"/>
      <w:marLeft w:val="0"/>
      <w:marRight w:val="0"/>
      <w:marTop w:val="0"/>
      <w:marBottom w:val="0"/>
      <w:divBdr>
        <w:top w:val="none" w:sz="0" w:space="0" w:color="auto"/>
        <w:left w:val="none" w:sz="0" w:space="0" w:color="auto"/>
        <w:bottom w:val="none" w:sz="0" w:space="0" w:color="auto"/>
        <w:right w:val="none" w:sz="0" w:space="0" w:color="auto"/>
      </w:divBdr>
    </w:div>
    <w:div w:id="804010269">
      <w:bodyDiv w:val="1"/>
      <w:marLeft w:val="0"/>
      <w:marRight w:val="0"/>
      <w:marTop w:val="0"/>
      <w:marBottom w:val="0"/>
      <w:divBdr>
        <w:top w:val="none" w:sz="0" w:space="0" w:color="auto"/>
        <w:left w:val="none" w:sz="0" w:space="0" w:color="auto"/>
        <w:bottom w:val="none" w:sz="0" w:space="0" w:color="auto"/>
        <w:right w:val="none" w:sz="0" w:space="0" w:color="auto"/>
      </w:divBdr>
    </w:div>
    <w:div w:id="1004430900">
      <w:bodyDiv w:val="1"/>
      <w:marLeft w:val="0"/>
      <w:marRight w:val="0"/>
      <w:marTop w:val="0"/>
      <w:marBottom w:val="0"/>
      <w:divBdr>
        <w:top w:val="none" w:sz="0" w:space="0" w:color="auto"/>
        <w:left w:val="none" w:sz="0" w:space="0" w:color="auto"/>
        <w:bottom w:val="none" w:sz="0" w:space="0" w:color="auto"/>
        <w:right w:val="none" w:sz="0" w:space="0" w:color="auto"/>
      </w:divBdr>
      <w:divsChild>
        <w:div w:id="656497839">
          <w:marLeft w:val="0"/>
          <w:marRight w:val="0"/>
          <w:marTop w:val="0"/>
          <w:marBottom w:val="0"/>
          <w:divBdr>
            <w:top w:val="none" w:sz="0" w:space="0" w:color="auto"/>
            <w:left w:val="none" w:sz="0" w:space="0" w:color="auto"/>
            <w:bottom w:val="single" w:sz="8" w:space="5" w:color="auto"/>
            <w:right w:val="none" w:sz="0" w:space="0" w:color="auto"/>
          </w:divBdr>
        </w:div>
        <w:div w:id="1262497185">
          <w:marLeft w:val="284"/>
          <w:marRight w:val="0"/>
          <w:marTop w:val="0"/>
          <w:marBottom w:val="0"/>
          <w:divBdr>
            <w:top w:val="none" w:sz="0" w:space="0" w:color="auto"/>
            <w:left w:val="none" w:sz="0" w:space="0" w:color="auto"/>
            <w:bottom w:val="single" w:sz="8" w:space="5" w:color="auto"/>
            <w:right w:val="none" w:sz="0" w:space="0" w:color="auto"/>
          </w:divBdr>
        </w:div>
        <w:div w:id="226454487">
          <w:marLeft w:val="284"/>
          <w:marRight w:val="0"/>
          <w:marTop w:val="0"/>
          <w:marBottom w:val="0"/>
          <w:divBdr>
            <w:top w:val="none" w:sz="0" w:space="0" w:color="auto"/>
            <w:left w:val="none" w:sz="0" w:space="0" w:color="auto"/>
            <w:bottom w:val="single" w:sz="8" w:space="5" w:color="auto"/>
            <w:right w:val="none" w:sz="0" w:space="0" w:color="auto"/>
          </w:divBdr>
        </w:div>
      </w:divsChild>
    </w:div>
    <w:div w:id="1345209165">
      <w:bodyDiv w:val="1"/>
      <w:marLeft w:val="0"/>
      <w:marRight w:val="0"/>
      <w:marTop w:val="0"/>
      <w:marBottom w:val="0"/>
      <w:divBdr>
        <w:top w:val="none" w:sz="0" w:space="0" w:color="auto"/>
        <w:left w:val="none" w:sz="0" w:space="0" w:color="auto"/>
        <w:bottom w:val="none" w:sz="0" w:space="0" w:color="auto"/>
        <w:right w:val="none" w:sz="0" w:space="0" w:color="auto"/>
      </w:divBdr>
    </w:div>
    <w:div w:id="1408069008">
      <w:bodyDiv w:val="1"/>
      <w:marLeft w:val="0"/>
      <w:marRight w:val="0"/>
      <w:marTop w:val="0"/>
      <w:marBottom w:val="0"/>
      <w:divBdr>
        <w:top w:val="none" w:sz="0" w:space="0" w:color="auto"/>
        <w:left w:val="none" w:sz="0" w:space="0" w:color="auto"/>
        <w:bottom w:val="none" w:sz="0" w:space="0" w:color="auto"/>
        <w:right w:val="none" w:sz="0" w:space="0" w:color="auto"/>
      </w:divBdr>
    </w:div>
    <w:div w:id="1449547822">
      <w:bodyDiv w:val="1"/>
      <w:marLeft w:val="0"/>
      <w:marRight w:val="0"/>
      <w:marTop w:val="0"/>
      <w:marBottom w:val="0"/>
      <w:divBdr>
        <w:top w:val="none" w:sz="0" w:space="0" w:color="auto"/>
        <w:left w:val="none" w:sz="0" w:space="0" w:color="auto"/>
        <w:bottom w:val="none" w:sz="0" w:space="0" w:color="auto"/>
        <w:right w:val="none" w:sz="0" w:space="0" w:color="auto"/>
      </w:divBdr>
    </w:div>
    <w:div w:id="191288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footer" Target="footer2.xml"/><Relationship Id="rId26" Type="http://schemas.openxmlformats.org/officeDocument/2006/relationships/header" Target="header6.xml"/><Relationship Id="rId39" Type="http://schemas.openxmlformats.org/officeDocument/2006/relationships/image" Target="media/image42.png"/><Relationship Id="rId21" Type="http://schemas.openxmlformats.org/officeDocument/2006/relationships/header" Target="header4.xml"/><Relationship Id="rId34" Type="http://schemas.openxmlformats.org/officeDocument/2006/relationships/image" Target="media/image37.png"/><Relationship Id="rId42" Type="http://schemas.openxmlformats.org/officeDocument/2006/relationships/hyperlink" Target="https://www.jti.com/" TargetMode="External"/><Relationship Id="rId47" Type="http://schemas.openxmlformats.org/officeDocument/2006/relationships/image" Target="media/image47.png"/><Relationship Id="rId50" Type="http://schemas.openxmlformats.org/officeDocument/2006/relationships/image" Target="media/image50.png"/><Relationship Id="rId55"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hyperlink" Target="https://www.jti.com/about-us/sustainability/our-approach-sustainability" TargetMode="External"/><Relationship Id="rId11" Type="http://schemas.openxmlformats.org/officeDocument/2006/relationships/comments" Target="comments.xml"/><Relationship Id="rId24" Type="http://schemas.openxmlformats.org/officeDocument/2006/relationships/header" Target="header5.xml"/><Relationship Id="rId32" Type="http://schemas.openxmlformats.org/officeDocument/2006/relationships/image" Target="media/image35.png"/><Relationship Id="rId37" Type="http://schemas.openxmlformats.org/officeDocument/2006/relationships/image" Target="media/image40.jpeg"/><Relationship Id="rId40" Type="http://schemas.openxmlformats.org/officeDocument/2006/relationships/image" Target="media/image43.jpeg"/><Relationship Id="rId45" Type="http://schemas.openxmlformats.org/officeDocument/2006/relationships/image" Target="media/image45.png"/><Relationship Id="rId53" Type="http://schemas.openxmlformats.org/officeDocument/2006/relationships/image" Target="media/image53.png"/><Relationship Id="rId5" Type="http://schemas.openxmlformats.org/officeDocument/2006/relationships/numbering" Target="numbering.xml"/><Relationship Id="rId19"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7.png"/><Relationship Id="rId22" Type="http://schemas.openxmlformats.org/officeDocument/2006/relationships/footer" Target="footer4.xml"/><Relationship Id="rId27" Type="http://schemas.openxmlformats.org/officeDocument/2006/relationships/image" Target="media/image32.png"/><Relationship Id="rId30" Type="http://schemas.openxmlformats.org/officeDocument/2006/relationships/hyperlink" Target="https://www.jt.com/sustainability/index.html" TargetMode="External"/><Relationship Id="rId35" Type="http://schemas.openxmlformats.org/officeDocument/2006/relationships/image" Target="media/image38.jpeg"/><Relationship Id="rId43" Type="http://schemas.openxmlformats.org/officeDocument/2006/relationships/hyperlink" Target="https://codeofconduct.jti.com/" TargetMode="External"/><Relationship Id="rId48" Type="http://schemas.openxmlformats.org/officeDocument/2006/relationships/image" Target="media/image48.jpeg"/><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51.jpeg"/><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footer" Target="footer1.xml"/><Relationship Id="rId25" Type="http://schemas.openxmlformats.org/officeDocument/2006/relationships/footer" Target="footer5.xml"/><Relationship Id="rId33" Type="http://schemas.openxmlformats.org/officeDocument/2006/relationships/image" Target="media/image36.jpeg"/><Relationship Id="rId38" Type="http://schemas.openxmlformats.org/officeDocument/2006/relationships/image" Target="media/image41.jpeg"/><Relationship Id="rId46" Type="http://schemas.openxmlformats.org/officeDocument/2006/relationships/image" Target="media/image46.jpeg"/><Relationship Id="rId20" Type="http://schemas.openxmlformats.org/officeDocument/2006/relationships/footer" Target="footer3.xml"/><Relationship Id="rId41" Type="http://schemas.openxmlformats.org/officeDocument/2006/relationships/image" Target="media/image4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29.jpeg"/><Relationship Id="rId28" Type="http://schemas.openxmlformats.org/officeDocument/2006/relationships/image" Target="media/image33.jpeg"/><Relationship Id="rId36" Type="http://schemas.openxmlformats.org/officeDocument/2006/relationships/image" Target="media/image39.png"/><Relationship Id="rId49" Type="http://schemas.openxmlformats.org/officeDocument/2006/relationships/image" Target="media/image49.jpe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34.jpeg"/><Relationship Id="rId44" Type="http://schemas.openxmlformats.org/officeDocument/2006/relationships/hyperlink" Target="https://www.jti.com/sites/default/files/global-files/documents/supplier/jti-supplier-standards.pdf" TargetMode="External"/><Relationship Id="rId52" Type="http://schemas.openxmlformats.org/officeDocument/2006/relationships/image" Target="media/image52.jpg"/></Relationships>
</file>

<file path=word/_rels/header3.xml.rels><?xml version="1.0" encoding="UTF-8" standalone="yes"?>
<Relationships xmlns="http://schemas.openxmlformats.org/package/2006/relationships"><Relationship Id="rId1" Type="http://schemas.openxmlformats.org/officeDocument/2006/relationships/image" Target="media/image28.emf"/></Relationships>
</file>

<file path=word/_rels/header6.xml.rels><?xml version="1.0" encoding="UTF-8" standalone="yes"?>
<Relationships xmlns="http://schemas.openxmlformats.org/package/2006/relationships"><Relationship Id="rId2" Type="http://schemas.openxmlformats.org/officeDocument/2006/relationships/image" Target="media/image31.jpg"/><Relationship Id="rId1" Type="http://schemas.openxmlformats.org/officeDocument/2006/relationships/image" Target="media/image30.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3.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2.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4.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JTI_Templates\JTI%20Policy%20Template%20Spectrum%20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E06FDD70FC749DF9A725EAD4ED87B38"/>
        <w:category>
          <w:name w:val="General"/>
          <w:gallery w:val="placeholder"/>
        </w:category>
        <w:types>
          <w:type w:val="bbPlcHdr"/>
        </w:types>
        <w:behaviors>
          <w:behavior w:val="content"/>
        </w:behaviors>
        <w:guid w:val="{871EDA9B-1F5D-419A-93B2-314E4333AAE3}"/>
      </w:docPartPr>
      <w:docPartBody>
        <w:p w:rsidR="00127B3C" w:rsidRDefault="00B427DA" w:rsidP="00B427DA">
          <w:pPr>
            <w:pStyle w:val="CE06FDD70FC749DF9A725EAD4ED87B38"/>
          </w:pPr>
          <w:r w:rsidRPr="0011583E">
            <w:rPr>
              <w:rStyle w:val="PlaceholderText"/>
            </w:rPr>
            <w:t>[Title]</w:t>
          </w:r>
        </w:p>
      </w:docPartBody>
    </w:docPart>
    <w:docPart>
      <w:docPartPr>
        <w:name w:val="C3CEF4ABAD982A4F951262A2ABACA008"/>
        <w:category>
          <w:name w:val="Général"/>
          <w:gallery w:val="placeholder"/>
        </w:category>
        <w:types>
          <w:type w:val="bbPlcHdr"/>
        </w:types>
        <w:behaviors>
          <w:behavior w:val="content"/>
        </w:behaviors>
        <w:guid w:val="{90FDE915-38EE-8A48-8515-629E1363BAB3}"/>
      </w:docPartPr>
      <w:docPartBody>
        <w:p w:rsidR="00AB3AFD" w:rsidRDefault="007A0A73" w:rsidP="007A0A73">
          <w:pPr>
            <w:pStyle w:val="C3CEF4ABAD982A4F951262A2ABACA008"/>
          </w:pPr>
          <w:r w:rsidRPr="0022073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JTI">
    <w:altName w:val="Malgun Gothic"/>
    <w:charset w:val="00"/>
    <w:family w:val="swiss"/>
    <w:pitch w:val="variable"/>
    <w:sig w:usb0="00000001" w:usb1="00000000" w:usb2="00000000" w:usb3="00000000" w:csb0="0000001B"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tlas Grotesk">
    <w:altName w:val="Calibri"/>
    <w:panose1 w:val="00000000000000000000"/>
    <w:charset w:val="00"/>
    <w:family w:val="modern"/>
    <w:notTrueType/>
    <w:pitch w:val="variable"/>
    <w:sig w:usb0="00000007" w:usb1="00000000" w:usb2="00000000" w:usb3="00000000" w:csb0="00000093" w:csb1="00000000"/>
  </w:font>
  <w:font w:name="Arial (Titres)">
    <w:panose1 w:val="00000000000000000000"/>
    <w:charset w:val="00"/>
    <w:family w:val="roman"/>
    <w:notTrueType/>
    <w:pitch w:val="default"/>
  </w:font>
  <w:font w:name="Times New Roman (Titres CS)">
    <w:panose1 w:val="00000000000000000000"/>
    <w:charset w:val="00"/>
    <w:family w:val="roman"/>
    <w:notTrueType/>
    <w:pitch w:val="default"/>
  </w:font>
  <w:font w:name="Times New Roman (Corps C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E29"/>
    <w:rsid w:val="000878A9"/>
    <w:rsid w:val="00094E29"/>
    <w:rsid w:val="000E6431"/>
    <w:rsid w:val="001236A7"/>
    <w:rsid w:val="00127B3C"/>
    <w:rsid w:val="001D6364"/>
    <w:rsid w:val="002F4F8C"/>
    <w:rsid w:val="003B07E0"/>
    <w:rsid w:val="005B5944"/>
    <w:rsid w:val="005C5E4A"/>
    <w:rsid w:val="00650C7F"/>
    <w:rsid w:val="006722A6"/>
    <w:rsid w:val="006E58E1"/>
    <w:rsid w:val="00724AB0"/>
    <w:rsid w:val="0073263D"/>
    <w:rsid w:val="007A0A73"/>
    <w:rsid w:val="009127CC"/>
    <w:rsid w:val="0098131A"/>
    <w:rsid w:val="00997A31"/>
    <w:rsid w:val="009E3786"/>
    <w:rsid w:val="00A050B3"/>
    <w:rsid w:val="00A107FF"/>
    <w:rsid w:val="00A914B5"/>
    <w:rsid w:val="00AB3AFD"/>
    <w:rsid w:val="00AD4D5E"/>
    <w:rsid w:val="00B0118B"/>
    <w:rsid w:val="00B427DA"/>
    <w:rsid w:val="00B547BC"/>
    <w:rsid w:val="00C10E7E"/>
    <w:rsid w:val="00C13983"/>
    <w:rsid w:val="00C94651"/>
    <w:rsid w:val="00CC2CAA"/>
    <w:rsid w:val="00D11468"/>
    <w:rsid w:val="00D22B43"/>
    <w:rsid w:val="00DF283F"/>
    <w:rsid w:val="00E10336"/>
    <w:rsid w:val="00E12AE1"/>
    <w:rsid w:val="00E64621"/>
    <w:rsid w:val="00F80D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AB0"/>
    <w:rPr>
      <w:color w:val="808080"/>
    </w:rPr>
  </w:style>
  <w:style w:type="paragraph" w:customStyle="1" w:styleId="CE06FDD70FC749DF9A725EAD4ED87B38">
    <w:name w:val="CE06FDD70FC749DF9A725EAD4ED87B38"/>
    <w:rsid w:val="00B427DA"/>
    <w:rPr>
      <w:lang w:val="en-GB" w:eastAsia="en-GB"/>
    </w:rPr>
  </w:style>
  <w:style w:type="paragraph" w:customStyle="1" w:styleId="C3CEF4ABAD982A4F951262A2ABACA008">
    <w:name w:val="C3CEF4ABAD982A4F951262A2ABACA008"/>
    <w:rsid w:val="007A0A73"/>
    <w:pPr>
      <w:spacing w:after="0" w:line="240" w:lineRule="auto"/>
    </w:pPr>
    <w:rPr>
      <w:sz w:val="24"/>
      <w:szCs w:val="24"/>
      <w:lang w:val="fr-CH"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JTI">
      <a:dk1>
        <a:sysClr val="windowText" lastClr="000000"/>
      </a:dk1>
      <a:lt1>
        <a:sysClr val="window" lastClr="FFFFFF"/>
      </a:lt1>
      <a:dk2>
        <a:srgbClr val="5F5F5F"/>
      </a:dk2>
      <a:lt2>
        <a:srgbClr val="DDDDDD"/>
      </a:lt2>
      <a:accent1>
        <a:srgbClr val="E03C31"/>
      </a:accent1>
      <a:accent2>
        <a:srgbClr val="EAAA00"/>
      </a:accent2>
      <a:accent3>
        <a:srgbClr val="00B2A9"/>
      </a:accent3>
      <a:accent4>
        <a:srgbClr val="8031A7"/>
      </a:accent4>
      <a:accent5>
        <a:srgbClr val="E782A9"/>
      </a:accent5>
      <a:accent6>
        <a:srgbClr val="407EC9"/>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6f11cca-6ed0-4021-80c3-d8746bf246a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18E27D7D215AF43987088986C045E3C" ma:contentTypeVersion="11" ma:contentTypeDescription="Create a new document." ma:contentTypeScope="" ma:versionID="57ab1a0c418522c8b21044e4bcb5e44d">
  <xsd:schema xmlns:xsd="http://www.w3.org/2001/XMLSchema" xmlns:xs="http://www.w3.org/2001/XMLSchema" xmlns:p="http://schemas.microsoft.com/office/2006/metadata/properties" xmlns:ns2="f6f11cca-6ed0-4021-80c3-d8746bf246af" targetNamespace="http://schemas.microsoft.com/office/2006/metadata/properties" ma:root="true" ma:fieldsID="957a5e42143d82093acc0ab916b09d9f" ns2:_="">
    <xsd:import namespace="f6f11cca-6ed0-4021-80c3-d8746bf246a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11cca-6ed0-4021-80c3-d8746bf246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3dfe741-475c-44cf-bcd4-46bfd3fd0691"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610236-DC80-42E0-80D0-0E583C828614}">
  <ds:schemaRefs>
    <ds:schemaRef ds:uri="http://schemas.openxmlformats.org/officeDocument/2006/bibliography"/>
  </ds:schemaRefs>
</ds:datastoreItem>
</file>

<file path=customXml/itemProps2.xml><?xml version="1.0" encoding="utf-8"?>
<ds:datastoreItem xmlns:ds="http://schemas.openxmlformats.org/officeDocument/2006/customXml" ds:itemID="{C05C14C0-34EB-48B5-A011-3195B39FC8BC}">
  <ds:schemaRefs>
    <ds:schemaRef ds:uri="http://schemas.microsoft.com/office/2006/metadata/properties"/>
    <ds:schemaRef ds:uri="http://schemas.microsoft.com/office/infopath/2007/PartnerControls"/>
    <ds:schemaRef ds:uri="f6f11cca-6ed0-4021-80c3-d8746bf246af"/>
  </ds:schemaRefs>
</ds:datastoreItem>
</file>

<file path=customXml/itemProps3.xml><?xml version="1.0" encoding="utf-8"?>
<ds:datastoreItem xmlns:ds="http://schemas.openxmlformats.org/officeDocument/2006/customXml" ds:itemID="{41D9930D-E88F-4ADB-97F0-E7CB8CA42380}">
  <ds:schemaRefs>
    <ds:schemaRef ds:uri="http://schemas.microsoft.com/sharepoint/v3/contenttype/forms"/>
  </ds:schemaRefs>
</ds:datastoreItem>
</file>

<file path=customXml/itemProps4.xml><?xml version="1.0" encoding="utf-8"?>
<ds:datastoreItem xmlns:ds="http://schemas.openxmlformats.org/officeDocument/2006/customXml" ds:itemID="{E9F7C7E6-3D56-40CD-8B10-51A9560F05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11cca-6ed0-4021-80c3-d8746bf246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b020b37f-db72-473e-ae54-fb16df408069}" enabled="1" method="Standard" siteId="{705d07a3-2eea-4f3b-ab59-65ca29abeb26}" removed="0"/>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JTI Policy Template Spectrum 01.dotx</Template>
  <TotalTime>40</TotalTime>
  <Pages>13</Pages>
  <Words>1782</Words>
  <Characters>10158</Characters>
  <Application>Microsoft Office Word</Application>
  <DocSecurity>0</DocSecurity>
  <Lines>84</Lines>
  <Paragraphs>23</Paragraphs>
  <ScaleCrop>false</ScaleCrop>
  <Company>JTI</Company>
  <LinksUpToDate>false</LinksUpToDate>
  <CharactersWithSpaces>11917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 Stephane</dc:creator>
  <cp:keywords/>
  <dc:description/>
  <cp:lastModifiedBy>Jain, Prerit</cp:lastModifiedBy>
  <cp:revision>3</cp:revision>
  <cp:lastPrinted>2025-04-14T11:28:00Z</cp:lastPrinted>
  <dcterms:created xsi:type="dcterms:W3CDTF">2025-04-14T10:49:00Z</dcterms:created>
  <dcterms:modified xsi:type="dcterms:W3CDTF">2025-04-14T11:29:00Z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0x010100718E27D7D215AF43987088986C045E3C</vt:lpwstr>
  </property>
  <property fmtid="{D5CDD505-2E9C-101B-9397-08002B2CF9AE}" pid="3" name="AuthorIds_UIVersion_512">
    <vt:lpwstr>150</vt:lpwstr>
  </property>
  <property fmtid="{D5CDD505-2E9C-101B-9397-08002B2CF9AE}" pid="4" name="MSIP_Label_b020b37f-db72-473e-ae54-fb16df408069_Enabled">
    <vt:lpwstr>true</vt:lpwstr>
  </property>
  <property fmtid="{D5CDD505-2E9C-101B-9397-08002B2CF9AE}" pid="5" name="MSIP_Label_b020b37f-db72-473e-ae54-fb16df408069_SetDate">
    <vt:lpwstr>2020-10-15T16:10:42Z</vt:lpwstr>
  </property>
  <property fmtid="{D5CDD505-2E9C-101B-9397-08002B2CF9AE}" pid="6" name="MSIP_Label_b020b37f-db72-473e-ae54-fb16df408069_Method">
    <vt:lpwstr>Standard</vt:lpwstr>
  </property>
  <property fmtid="{D5CDD505-2E9C-101B-9397-08002B2CF9AE}" pid="7" name="MSIP_Label_b020b37f-db72-473e-ae54-fb16df408069_Name">
    <vt:lpwstr>General</vt:lpwstr>
  </property>
  <property fmtid="{D5CDD505-2E9C-101B-9397-08002B2CF9AE}" pid="8" name="MSIP_Label_b020b37f-db72-473e-ae54-fb16df408069_SiteId">
    <vt:lpwstr>705d07a3-2eea-4f3b-ab59-65ca29abeb26</vt:lpwstr>
  </property>
  <property fmtid="{D5CDD505-2E9C-101B-9397-08002B2CF9AE}" pid="9" name="MSIP_Label_b020b37f-db72-473e-ae54-fb16df408069_ActionId">
    <vt:lpwstr>db4fa93e-369a-417b-bb12-0d14b2456a17</vt:lpwstr>
  </property>
  <property fmtid="{D5CDD505-2E9C-101B-9397-08002B2CF9AE}" pid="10" name="MSIP_Label_b020b37f-db72-473e-ae54-fb16df408069_ContentBits">
    <vt:lpwstr>0</vt:lpwstr>
  </property>
  <property fmtid="{D5CDD505-2E9C-101B-9397-08002B2CF9AE}" pid="11" name="MediaServiceImageTags">
    <vt:lpwstr/>
  </property>
</Properties>
</file>